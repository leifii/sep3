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3CD8B" w14:textId="77777777" w:rsidR="005A6CE8" w:rsidRPr="0037153B" w:rsidRDefault="28D5C5BD" w:rsidP="005A6CE8">
      <w:pPr>
        <w:pStyle w:val="Titel"/>
        <w:jc w:val="center"/>
        <w:rPr>
          <w:rFonts w:ascii="Times New Roman" w:hAnsi="Times New Roman" w:cs="Times New Roman"/>
        </w:rPr>
      </w:pPr>
      <w:r w:rsidRPr="28D5C5BD">
        <w:rPr>
          <w:rFonts w:ascii="Times New Roman" w:eastAsia="Times New Roman" w:hAnsi="Times New Roman" w:cs="Times New Roman"/>
        </w:rPr>
        <w:t>SEP – Hauptaufgabe</w:t>
      </w:r>
    </w:p>
    <w:p w14:paraId="439120E4" w14:textId="77777777" w:rsidR="005A6CE8" w:rsidRPr="0037153B" w:rsidRDefault="005A6CE8" w:rsidP="005A6CE8">
      <w:pPr>
        <w:jc w:val="center"/>
      </w:pPr>
    </w:p>
    <w:p w14:paraId="31A7AB0A" w14:textId="77777777" w:rsidR="005A6CE8" w:rsidRPr="009B748B" w:rsidRDefault="005A6CE8" w:rsidP="009B748B">
      <w:pPr>
        <w:pStyle w:val="berschrift7"/>
        <w:jc w:val="center"/>
        <w:rPr>
          <w:rStyle w:val="SchwacherVerweis"/>
          <w:rFonts w:ascii="Times New Roman" w:hAnsi="Times New Roman"/>
          <w:b/>
          <w:smallCaps w:val="0"/>
          <w:color w:val="000000" w:themeColor="text1"/>
          <w:sz w:val="40"/>
          <w:szCs w:val="40"/>
        </w:rPr>
      </w:pPr>
      <w:r w:rsidRPr="28D5C5BD">
        <w:rPr>
          <w:rStyle w:val="SchwacherVerweis"/>
          <w:rFonts w:ascii="Times New Roman" w:hAnsi="Times New Roman"/>
          <w:b/>
          <w:bCs/>
          <w:smallCaps w:val="0"/>
          <w:color w:val="000000" w:themeColor="text1"/>
          <w:sz w:val="40"/>
          <w:szCs w:val="40"/>
        </w:rPr>
        <w:t>Projektmappe des Projektes</w:t>
      </w:r>
    </w:p>
    <w:p w14:paraId="08595ACE" w14:textId="37ED5E8A" w:rsidR="005A6CE8" w:rsidRPr="0037153B" w:rsidRDefault="28D5C5BD" w:rsidP="005A6CE8">
      <w:pPr>
        <w:pStyle w:val="Titel"/>
        <w:jc w:val="center"/>
        <w:rPr>
          <w:rFonts w:ascii="Times New Roman" w:hAnsi="Times New Roman" w:cs="Times New Roman"/>
        </w:rPr>
      </w:pPr>
      <w:r w:rsidRPr="28D5C5BD">
        <w:rPr>
          <w:rFonts w:ascii="Times New Roman" w:eastAsia="Times New Roman" w:hAnsi="Times New Roman" w:cs="Times New Roman"/>
        </w:rPr>
        <w:t>SEP RP</w:t>
      </w:r>
    </w:p>
    <w:p w14:paraId="66FD3ED7" w14:textId="77777777" w:rsidR="005A6CE8" w:rsidRPr="0037153B" w:rsidRDefault="005A6CE8" w:rsidP="005A6CE8">
      <w:pPr>
        <w:jc w:val="center"/>
      </w:pPr>
    </w:p>
    <w:p w14:paraId="1C60AC2D" w14:textId="77777777" w:rsidR="005A6CE8" w:rsidRPr="009B748B" w:rsidRDefault="28D5C5BD" w:rsidP="009B748B">
      <w:pPr>
        <w:jc w:val="center"/>
        <w:rPr>
          <w:b/>
          <w:sz w:val="32"/>
          <w:szCs w:val="32"/>
        </w:rPr>
      </w:pPr>
      <w:r w:rsidRPr="28D5C5BD">
        <w:rPr>
          <w:b/>
          <w:bCs/>
          <w:sz w:val="32"/>
          <w:szCs w:val="32"/>
        </w:rPr>
        <w:t>Spezifikation des Projektes</w:t>
      </w:r>
    </w:p>
    <w:p w14:paraId="1DF8BA01" w14:textId="31ADDC97" w:rsidR="28D5C5BD" w:rsidRDefault="09CE7017" w:rsidP="28D5C5BD">
      <w:pPr>
        <w:pStyle w:val="Untertitel"/>
        <w:jc w:val="center"/>
      </w:pPr>
      <w:r w:rsidRPr="09CE7017">
        <w:rPr>
          <w:rFonts w:ascii="Times New Roman" w:eastAsia="Times New Roman" w:hAnsi="Times New Roman" w:cs="Times New Roman"/>
        </w:rPr>
        <w:t>Gruppe Gruppe K:</w:t>
      </w:r>
    </w:p>
    <w:p w14:paraId="1504E4EE" w14:textId="495E945F" w:rsidR="28D5C5BD" w:rsidRDefault="28D5C5BD" w:rsidP="28D5C5BD">
      <w:pPr>
        <w:pStyle w:val="TextmitEinrckung"/>
        <w:ind w:firstLine="0"/>
        <w:jc w:val="center"/>
      </w:pPr>
    </w:p>
    <w:p w14:paraId="1916644F" w14:textId="7059D5DC" w:rsidR="28D5C5BD" w:rsidRDefault="28D5C5BD" w:rsidP="28D5C5BD">
      <w:pPr>
        <w:pStyle w:val="TextmitEinrckung"/>
        <w:jc w:val="center"/>
      </w:pPr>
      <w:r w:rsidRPr="28D5C5BD">
        <w:t>Kathi</w:t>
      </w:r>
    </w:p>
    <w:p w14:paraId="6A225DFF" w14:textId="134D2118" w:rsidR="28D5C5BD" w:rsidRDefault="28D5C5BD" w:rsidP="28D5C5BD">
      <w:pPr>
        <w:pStyle w:val="TextmitEinrckung"/>
        <w:jc w:val="center"/>
      </w:pPr>
      <w:r w:rsidRPr="28D5C5BD">
        <w:t>Jo</w:t>
      </w:r>
    </w:p>
    <w:p w14:paraId="794EC72D" w14:textId="274F8FDE" w:rsidR="28D5C5BD" w:rsidRDefault="28D5C5BD" w:rsidP="28D5C5BD">
      <w:pPr>
        <w:pStyle w:val="TextmitEinrckung"/>
        <w:jc w:val="center"/>
      </w:pPr>
      <w:r w:rsidRPr="28D5C5BD">
        <w:t>Sami</w:t>
      </w:r>
    </w:p>
    <w:p w14:paraId="0C5E75BC" w14:textId="65F049A3" w:rsidR="28D5C5BD" w:rsidRDefault="09CE7017" w:rsidP="28D5C5BD">
      <w:pPr>
        <w:pStyle w:val="TextmitEinrckung"/>
        <w:jc w:val="center"/>
      </w:pPr>
      <w:proofErr w:type="spellStart"/>
      <w:r>
        <w:t>Gizem</w:t>
      </w:r>
      <w:proofErr w:type="spellEnd"/>
    </w:p>
    <w:p w14:paraId="3DCB2319" w14:textId="4A1C3E60" w:rsidR="28D5C5BD" w:rsidRDefault="09CE7017" w:rsidP="28D5C5BD">
      <w:pPr>
        <w:pStyle w:val="TextmitEinrckung"/>
        <w:jc w:val="center"/>
      </w:pPr>
      <w:proofErr w:type="spellStart"/>
      <w:r>
        <w:t>Thorben</w:t>
      </w:r>
      <w:proofErr w:type="spellEnd"/>
    </w:p>
    <w:p w14:paraId="1FC07D19" w14:textId="255EB0EC" w:rsidR="28D5C5BD" w:rsidRDefault="28D5C5BD" w:rsidP="28D5C5BD">
      <w:pPr>
        <w:pStyle w:val="TextmitEinrckung"/>
        <w:jc w:val="center"/>
      </w:pPr>
      <w:r w:rsidRPr="28D5C5BD">
        <w:t>Tristan</w:t>
      </w:r>
    </w:p>
    <w:p w14:paraId="08CA7E24" w14:textId="4715F2CF" w:rsidR="28D5C5BD" w:rsidRDefault="28D5C5BD" w:rsidP="28D5C5BD">
      <w:pPr>
        <w:pStyle w:val="TextmitEinrckung"/>
        <w:jc w:val="center"/>
      </w:pPr>
      <w:r w:rsidRPr="28D5C5BD">
        <w:t>Mark Leifeld</w:t>
      </w:r>
    </w:p>
    <w:p w14:paraId="05532896" w14:textId="77777777" w:rsidR="005A6CE8" w:rsidRPr="0037153B" w:rsidRDefault="005A6CE8" w:rsidP="005A6CE8">
      <w:pPr>
        <w:jc w:val="center"/>
      </w:pPr>
    </w:p>
    <w:p w14:paraId="6248B37E" w14:textId="77777777" w:rsidR="005A6CE8" w:rsidRPr="009B748B" w:rsidRDefault="28D5C5BD" w:rsidP="009B748B">
      <w:pPr>
        <w:jc w:val="center"/>
        <w:rPr>
          <w:b/>
          <w:sz w:val="32"/>
          <w:szCs w:val="32"/>
        </w:rPr>
      </w:pPr>
      <w:r w:rsidRPr="28D5C5BD">
        <w:rPr>
          <w:b/>
          <w:bCs/>
          <w:sz w:val="32"/>
          <w:szCs w:val="32"/>
        </w:rPr>
        <w:t>Systemdesign des Projektes</w:t>
      </w:r>
    </w:p>
    <w:p w14:paraId="1A1AE109" w14:textId="6EBBF1EE" w:rsidR="005A6CE8" w:rsidRPr="0037153B" w:rsidRDefault="09CE7017" w:rsidP="005A6CE8">
      <w:pPr>
        <w:pStyle w:val="Untertitel"/>
        <w:jc w:val="center"/>
        <w:rPr>
          <w:rFonts w:ascii="Times New Roman" w:hAnsi="Times New Roman" w:cs="Times New Roman"/>
        </w:rPr>
      </w:pPr>
      <w:r w:rsidRPr="09CE7017">
        <w:rPr>
          <w:rFonts w:ascii="Times New Roman" w:eastAsia="Times New Roman" w:hAnsi="Times New Roman" w:cs="Times New Roman"/>
        </w:rPr>
        <w:t>Gruppe Gruppe L:</w:t>
      </w:r>
    </w:p>
    <w:p w14:paraId="1437DE34" w14:textId="77777777" w:rsidR="005A6CE8" w:rsidRPr="0037153B" w:rsidRDefault="28D5C5BD" w:rsidP="005A6CE8">
      <w:pPr>
        <w:jc w:val="center"/>
        <w:rPr>
          <w:highlight w:val="yellow"/>
        </w:rPr>
      </w:pPr>
      <w:r w:rsidRPr="28D5C5BD">
        <w:rPr>
          <w:highlight w:val="yellow"/>
        </w:rPr>
        <w:t>&lt;Teilnehmer 1&gt;</w:t>
      </w:r>
    </w:p>
    <w:p w14:paraId="3E5432C1" w14:textId="77777777" w:rsidR="005A6CE8" w:rsidRPr="0037153B" w:rsidRDefault="28D5C5BD" w:rsidP="005A6CE8">
      <w:pPr>
        <w:jc w:val="center"/>
        <w:rPr>
          <w:highlight w:val="yellow"/>
        </w:rPr>
      </w:pPr>
      <w:r w:rsidRPr="28D5C5BD">
        <w:rPr>
          <w:highlight w:val="yellow"/>
        </w:rPr>
        <w:t>&lt;Teilnehmer 2&gt;</w:t>
      </w:r>
    </w:p>
    <w:p w14:paraId="3F2BE2FD" w14:textId="77777777" w:rsidR="005A6CE8" w:rsidRPr="0037153B" w:rsidRDefault="28D5C5BD" w:rsidP="005A6CE8">
      <w:pPr>
        <w:jc w:val="center"/>
        <w:rPr>
          <w:highlight w:val="yellow"/>
        </w:rPr>
      </w:pPr>
      <w:r w:rsidRPr="28D5C5BD">
        <w:rPr>
          <w:highlight w:val="yellow"/>
        </w:rPr>
        <w:t>…</w:t>
      </w:r>
    </w:p>
    <w:p w14:paraId="11AFEBB0" w14:textId="77777777" w:rsidR="005A6CE8" w:rsidRPr="0037153B" w:rsidRDefault="28D5C5BD" w:rsidP="005A6CE8">
      <w:pPr>
        <w:jc w:val="center"/>
        <w:rPr>
          <w:highlight w:val="yellow"/>
        </w:rPr>
      </w:pPr>
      <w:r w:rsidRPr="28D5C5BD">
        <w:rPr>
          <w:highlight w:val="yellow"/>
        </w:rPr>
        <w:t>&lt;Teilnehmer n&gt;</w:t>
      </w:r>
    </w:p>
    <w:p w14:paraId="24F1885F" w14:textId="77777777" w:rsidR="005A6CE8" w:rsidRPr="0037153B" w:rsidRDefault="005A6CE8" w:rsidP="00562F94">
      <w:pPr>
        <w:jc w:val="center"/>
        <w:rPr>
          <w:b/>
          <w:sz w:val="56"/>
          <w:szCs w:val="56"/>
        </w:rPr>
      </w:pPr>
    </w:p>
    <w:p w14:paraId="61095849" w14:textId="77777777" w:rsidR="00BF38A2" w:rsidRPr="0037153B" w:rsidRDefault="00BF38A2" w:rsidP="00562F94"/>
    <w:p w14:paraId="3E8CD611" w14:textId="77777777" w:rsidR="0045693B" w:rsidRPr="0037153B" w:rsidRDefault="0045693B">
      <w:pPr>
        <w:jc w:val="left"/>
        <w:rPr>
          <w:b/>
          <w:kern w:val="32"/>
          <w:sz w:val="40"/>
          <w:szCs w:val="20"/>
        </w:rPr>
      </w:pPr>
      <w:bookmarkStart w:id="0" w:name="_Toc194741248"/>
      <w:r w:rsidRPr="0037153B">
        <w:br w:type="page"/>
      </w:r>
    </w:p>
    <w:p w14:paraId="3BFD1315" w14:textId="77777777" w:rsidR="005A6CE8" w:rsidRPr="0037153B" w:rsidRDefault="28D5C5BD" w:rsidP="006F4464">
      <w:pPr>
        <w:pStyle w:val="Inhaltsverzeichnis"/>
        <w:rPr>
          <w:rFonts w:ascii="Times New Roman" w:hAnsi="Times New Roman"/>
        </w:rPr>
      </w:pPr>
      <w:r w:rsidRPr="28D5C5BD">
        <w:rPr>
          <w:rFonts w:ascii="Times New Roman" w:hAnsi="Times New Roman"/>
        </w:rPr>
        <w:lastRenderedPageBreak/>
        <w:t>Einleitung</w:t>
      </w:r>
    </w:p>
    <w:p w14:paraId="76D1DC59" w14:textId="77777777" w:rsidR="005A6CE8" w:rsidRPr="0037153B" w:rsidRDefault="005A6CE8" w:rsidP="005A6CE8">
      <w:r w:rsidRPr="0037153B">
        <w:t>Dieses Dokument enthält alle nötigen Informationen zur Erstellung eines Software-Produktes. Die Erstellung eines Software-Produktes wird im Allgemeinen auch als Programmierung bezeichnet. Programmierung kann man aber auch dahingehend verstehen, dass ein Computers zur Durchführung eines bestimmten Verhaltens konfiguriert werden muss.</w:t>
      </w:r>
      <w:r w:rsidRPr="0037153B">
        <w:rPr>
          <w:rStyle w:val="Funotenzeichen"/>
        </w:rPr>
        <w:footnoteReference w:id="1"/>
      </w:r>
      <w:r w:rsidRPr="0037153B">
        <w:t xml:space="preserve"> Vorher müssen jedoch alle nötigen Informationen über das „bestimmte Verhalten“ zusammengetragen und dokumentiert werden. Diese Informationen bestehen aus Anforderungen (zu neudeutsch </w:t>
      </w:r>
      <w:proofErr w:type="spellStart"/>
      <w:r w:rsidRPr="09CE7017">
        <w:rPr>
          <w:i/>
          <w:iCs/>
        </w:rPr>
        <w:t>Requirements</w:t>
      </w:r>
      <w:proofErr w:type="spellEnd"/>
      <w:r w:rsidRPr="0037153B">
        <w:t>), Architekturbeschreibungen, etc., die im Folgenden in diesem Dokument wiedergegeben werden.</w:t>
      </w:r>
    </w:p>
    <w:p w14:paraId="6BFF4CB9" w14:textId="77777777" w:rsidR="005A6CE8" w:rsidRPr="0037153B" w:rsidRDefault="28D5C5BD" w:rsidP="005A6CE8">
      <w:r>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14:paraId="3C2F41EE" w14:textId="77777777" w:rsidR="005A6CE8" w:rsidRPr="0037153B" w:rsidRDefault="28D5C5BD" w:rsidP="00CF07FC">
      <w:pPr>
        <w:pStyle w:val="Notiz"/>
      </w:pPr>
      <w:r>
        <w:t>Dies ist eine Hilfestellung.</w:t>
      </w:r>
    </w:p>
    <w:p w14:paraId="7C011083" w14:textId="77777777" w:rsidR="005A6CE8" w:rsidRPr="0037153B" w:rsidRDefault="28D5C5BD" w:rsidP="005A6CE8">
      <w:r>
        <w:t xml:space="preserve">Diese Kästen dienen dazu, euch kurze Informationen über Ziele und Inhalte der jeweiligen Abschnitte zu geben. Sie sind spätestens zur finalen Abgabe der Projektmappe </w:t>
      </w:r>
      <w:r w:rsidRPr="28D5C5BD">
        <w:rPr>
          <w:u w:val="single"/>
        </w:rPr>
        <w:t>vollständig zu entfernen</w:t>
      </w:r>
      <w:r>
        <w:t xml:space="preserve">.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t>
      </w:r>
      <w:proofErr w:type="gramStart"/>
      <w:r>
        <w:t>wieder findet</w:t>
      </w:r>
      <w:proofErr w:type="gramEnd"/>
      <w:r>
        <w:t xml:space="preserve">. </w:t>
      </w:r>
    </w:p>
    <w:p w14:paraId="4FE3759D" w14:textId="77777777" w:rsidR="005A6CE8" w:rsidRPr="0037153B" w:rsidRDefault="28D5C5BD" w:rsidP="005A6CE8">
      <w:pPr>
        <w:rPr>
          <w:b/>
        </w:rPr>
      </w:pPr>
      <w:r w:rsidRPr="28D5C5BD">
        <w:rPr>
          <w:b/>
          <w:bCs/>
        </w:rPr>
        <w:t>Eine Anmerkung in eigener Sache</w:t>
      </w:r>
    </w:p>
    <w:p w14:paraId="6423E3F8" w14:textId="77777777" w:rsidR="00A67425" w:rsidRPr="00A67425" w:rsidRDefault="28D5C5BD" w:rsidP="00A67425">
      <w:r>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14:paraId="4FED9C6D" w14:textId="77777777" w:rsidR="005A6CE8" w:rsidRPr="0037153B" w:rsidRDefault="28D5C5BD" w:rsidP="005A6CE8">
      <w:pPr>
        <w:jc w:val="center"/>
      </w:pPr>
      <w:r>
        <w:t>Das SEP-Team wünscht euch</w:t>
      </w:r>
      <w:r w:rsidR="005A6CE8">
        <w:br/>
      </w:r>
      <w:r w:rsidRPr="28D5C5BD">
        <w:rPr>
          <w:b/>
          <w:bCs/>
        </w:rPr>
        <w:t>viel Erfolg</w:t>
      </w:r>
      <w:r w:rsidR="005A6CE8">
        <w:br/>
      </w:r>
      <w:r>
        <w:t>bei der Bearbeitung der Hauptaufgabe!!!</w:t>
      </w:r>
    </w:p>
    <w:p w14:paraId="6996DAAF" w14:textId="77777777" w:rsidR="0045693B" w:rsidRPr="0037153B" w:rsidRDefault="0045693B">
      <w:pPr>
        <w:jc w:val="left"/>
        <w:rPr>
          <w:b/>
          <w:kern w:val="32"/>
          <w:sz w:val="40"/>
          <w:szCs w:val="20"/>
        </w:rPr>
      </w:pPr>
      <w:r w:rsidRPr="0037153B">
        <w:br w:type="page"/>
      </w:r>
    </w:p>
    <w:p w14:paraId="5B506AA7" w14:textId="77777777" w:rsidR="00BF38A2" w:rsidRPr="0037153B" w:rsidRDefault="28D5C5BD" w:rsidP="006F4464">
      <w:pPr>
        <w:pStyle w:val="Inhaltsverzeichnis"/>
        <w:rPr>
          <w:rFonts w:ascii="Times New Roman" w:hAnsi="Times New Roman"/>
        </w:rPr>
      </w:pPr>
      <w:r w:rsidRPr="28D5C5BD">
        <w:rPr>
          <w:rFonts w:ascii="Times New Roman" w:hAnsi="Times New Roman"/>
        </w:rPr>
        <w:lastRenderedPageBreak/>
        <w:t>Inhaltsverzeichnis</w:t>
      </w:r>
      <w:bookmarkEnd w:id="0"/>
    </w:p>
    <w:p w14:paraId="371864E8" w14:textId="786C1F6C" w:rsidR="000A6A6A" w:rsidRDefault="00BF38A2">
      <w:pPr>
        <w:pStyle w:val="Verzeichnis1"/>
        <w:tabs>
          <w:tab w:val="left" w:pos="480"/>
          <w:tab w:val="right" w:leader="dot" w:pos="8494"/>
        </w:tabs>
        <w:rPr>
          <w:rFonts w:asciiTheme="minorHAnsi" w:eastAsiaTheme="minorEastAsia" w:hAnsiTheme="minorHAnsi" w:cstheme="minorBidi"/>
          <w:b w:val="0"/>
          <w:bCs w:val="0"/>
          <w:caps w:val="0"/>
          <w:noProof/>
          <w:sz w:val="22"/>
          <w:szCs w:val="22"/>
          <w:lang w:val="en-GB" w:eastAsia="en-GB"/>
        </w:rPr>
      </w:pPr>
      <w:r w:rsidRPr="0037153B">
        <w:fldChar w:fldCharType="begin"/>
      </w:r>
      <w:r w:rsidRPr="0037153B">
        <w:instrText xml:space="preserve"> TOC \o "1-4" \h \z \u </w:instrText>
      </w:r>
      <w:r w:rsidRPr="0037153B">
        <w:fldChar w:fldCharType="separate"/>
      </w:r>
      <w:hyperlink w:anchor="_Toc448826187" w:history="1">
        <w:r w:rsidR="000A6A6A" w:rsidRPr="00921F74">
          <w:rPr>
            <w:rStyle w:val="Link"/>
            <w:noProof/>
          </w:rPr>
          <w:t>1.</w:t>
        </w:r>
        <w:r w:rsidR="000A6A6A">
          <w:rPr>
            <w:rFonts w:asciiTheme="minorHAnsi" w:eastAsiaTheme="minorEastAsia" w:hAnsiTheme="minorHAnsi" w:cstheme="minorBidi"/>
            <w:b w:val="0"/>
            <w:bCs w:val="0"/>
            <w:caps w:val="0"/>
            <w:noProof/>
            <w:sz w:val="22"/>
            <w:szCs w:val="22"/>
            <w:lang w:val="en-GB" w:eastAsia="en-GB"/>
          </w:rPr>
          <w:tab/>
        </w:r>
        <w:r w:rsidR="000A6A6A" w:rsidRPr="00921F74">
          <w:rPr>
            <w:rStyle w:val="Link"/>
            <w:noProof/>
          </w:rPr>
          <w:t xml:space="preserve">Projektbeschreibung </w:t>
        </w:r>
        <w:r w:rsidR="000A6A6A" w:rsidRPr="00921F74">
          <w:rPr>
            <w:rStyle w:val="Link"/>
            <w:noProof/>
            <w:highlight w:val="yellow"/>
          </w:rPr>
          <w:t>(</w:t>
        </w:r>
        <w:r w:rsidR="000A6A6A">
          <w:rPr>
            <w:noProof/>
            <w:webHidden/>
          </w:rPr>
          <w:tab/>
        </w:r>
        <w:r w:rsidR="000A6A6A">
          <w:rPr>
            <w:noProof/>
            <w:webHidden/>
          </w:rPr>
          <w:fldChar w:fldCharType="begin"/>
        </w:r>
        <w:r w:rsidR="000A6A6A">
          <w:rPr>
            <w:noProof/>
            <w:webHidden/>
          </w:rPr>
          <w:instrText xml:space="preserve"> PAGEREF _Toc448826187 \h </w:instrText>
        </w:r>
        <w:r w:rsidR="000A6A6A">
          <w:rPr>
            <w:noProof/>
            <w:webHidden/>
          </w:rPr>
        </w:r>
        <w:r w:rsidR="000A6A6A">
          <w:rPr>
            <w:noProof/>
            <w:webHidden/>
          </w:rPr>
          <w:fldChar w:fldCharType="separate"/>
        </w:r>
        <w:r w:rsidR="00A91651">
          <w:rPr>
            <w:noProof/>
            <w:webHidden/>
          </w:rPr>
          <w:t>4</w:t>
        </w:r>
        <w:r w:rsidR="000A6A6A">
          <w:rPr>
            <w:noProof/>
            <w:webHidden/>
          </w:rPr>
          <w:fldChar w:fldCharType="end"/>
        </w:r>
      </w:hyperlink>
    </w:p>
    <w:p w14:paraId="3DE3E2C3" w14:textId="77777777" w:rsidR="000A6A6A" w:rsidRDefault="001851F0">
      <w:pPr>
        <w:pStyle w:val="Verzeichnis1"/>
        <w:tabs>
          <w:tab w:val="left" w:pos="480"/>
          <w:tab w:val="right" w:leader="dot" w:pos="8494"/>
        </w:tabs>
        <w:rPr>
          <w:rFonts w:asciiTheme="minorHAnsi" w:eastAsiaTheme="minorEastAsia" w:hAnsiTheme="minorHAnsi" w:cstheme="minorBidi"/>
          <w:b w:val="0"/>
          <w:bCs w:val="0"/>
          <w:caps w:val="0"/>
          <w:noProof/>
          <w:sz w:val="22"/>
          <w:szCs w:val="22"/>
          <w:lang w:val="en-GB" w:eastAsia="en-GB"/>
        </w:rPr>
      </w:pPr>
      <w:hyperlink w:anchor="_Toc448826188" w:history="1">
        <w:r w:rsidR="000A6A6A" w:rsidRPr="00921F74">
          <w:rPr>
            <w:rStyle w:val="Link"/>
            <w:noProof/>
          </w:rPr>
          <w:t>2.</w:t>
        </w:r>
        <w:r w:rsidR="000A6A6A">
          <w:rPr>
            <w:rFonts w:asciiTheme="minorHAnsi" w:eastAsiaTheme="minorEastAsia" w:hAnsiTheme="minorHAnsi" w:cstheme="minorBidi"/>
            <w:b w:val="0"/>
            <w:bCs w:val="0"/>
            <w:caps w:val="0"/>
            <w:noProof/>
            <w:sz w:val="22"/>
            <w:szCs w:val="22"/>
            <w:lang w:val="en-GB" w:eastAsia="en-GB"/>
          </w:rPr>
          <w:tab/>
        </w:r>
        <w:r w:rsidR="000A6A6A" w:rsidRPr="00921F74">
          <w:rPr>
            <w:rStyle w:val="Link"/>
            <w:noProof/>
          </w:rPr>
          <w:t>Anforderungsdefinition</w:t>
        </w:r>
        <w:r w:rsidR="000A6A6A">
          <w:rPr>
            <w:noProof/>
            <w:webHidden/>
          </w:rPr>
          <w:tab/>
        </w:r>
        <w:r w:rsidR="000A6A6A">
          <w:rPr>
            <w:noProof/>
            <w:webHidden/>
          </w:rPr>
          <w:fldChar w:fldCharType="begin"/>
        </w:r>
        <w:r w:rsidR="000A6A6A">
          <w:rPr>
            <w:noProof/>
            <w:webHidden/>
          </w:rPr>
          <w:instrText xml:space="preserve"> PAGEREF _Toc448826188 \h </w:instrText>
        </w:r>
        <w:r w:rsidR="000A6A6A">
          <w:rPr>
            <w:noProof/>
            <w:webHidden/>
          </w:rPr>
        </w:r>
        <w:r w:rsidR="000A6A6A">
          <w:rPr>
            <w:noProof/>
            <w:webHidden/>
          </w:rPr>
          <w:fldChar w:fldCharType="separate"/>
        </w:r>
        <w:r w:rsidR="00A91651">
          <w:rPr>
            <w:noProof/>
            <w:webHidden/>
          </w:rPr>
          <w:t>6</w:t>
        </w:r>
        <w:r w:rsidR="000A6A6A">
          <w:rPr>
            <w:noProof/>
            <w:webHidden/>
          </w:rPr>
          <w:fldChar w:fldCharType="end"/>
        </w:r>
      </w:hyperlink>
    </w:p>
    <w:p w14:paraId="6A7F1B71" w14:textId="77777777" w:rsidR="000A6A6A" w:rsidRDefault="001851F0">
      <w:pPr>
        <w:pStyle w:val="Verzeichnis2"/>
        <w:tabs>
          <w:tab w:val="left" w:pos="720"/>
          <w:tab w:val="right" w:leader="dot" w:pos="8494"/>
        </w:tabs>
        <w:rPr>
          <w:rFonts w:asciiTheme="minorHAnsi" w:eastAsiaTheme="minorEastAsia" w:hAnsiTheme="minorHAnsi" w:cstheme="minorBidi"/>
          <w:smallCaps w:val="0"/>
          <w:noProof/>
          <w:sz w:val="22"/>
          <w:szCs w:val="22"/>
          <w:lang w:val="en-GB" w:eastAsia="en-GB"/>
        </w:rPr>
      </w:pPr>
      <w:hyperlink w:anchor="_Toc448826189" w:history="1">
        <w:r w:rsidR="000A6A6A" w:rsidRPr="00921F74">
          <w:rPr>
            <w:rStyle w:val="Link"/>
            <w:noProof/>
            <w14:scene3d>
              <w14:camera w14:prst="orthographicFront"/>
              <w14:lightRig w14:rig="threePt" w14:dir="t">
                <w14:rot w14:lat="0" w14:lon="0" w14:rev="0"/>
              </w14:lightRig>
            </w14:scene3d>
          </w:rPr>
          <w:t>2.1</w:t>
        </w:r>
        <w:r w:rsidR="000A6A6A">
          <w:rPr>
            <w:rFonts w:asciiTheme="minorHAnsi" w:eastAsiaTheme="minorEastAsia" w:hAnsiTheme="minorHAnsi" w:cstheme="minorBidi"/>
            <w:smallCaps w:val="0"/>
            <w:noProof/>
            <w:sz w:val="22"/>
            <w:szCs w:val="22"/>
            <w:lang w:val="en-GB" w:eastAsia="en-GB"/>
          </w:rPr>
          <w:tab/>
        </w:r>
        <w:r w:rsidR="000A6A6A" w:rsidRPr="00921F74">
          <w:rPr>
            <w:rStyle w:val="Link"/>
            <w:noProof/>
          </w:rPr>
          <w:t>Zielmodell</w:t>
        </w:r>
        <w:r w:rsidR="000A6A6A">
          <w:rPr>
            <w:noProof/>
            <w:webHidden/>
          </w:rPr>
          <w:tab/>
        </w:r>
        <w:r w:rsidR="000A6A6A">
          <w:rPr>
            <w:noProof/>
            <w:webHidden/>
          </w:rPr>
          <w:fldChar w:fldCharType="begin"/>
        </w:r>
        <w:r w:rsidR="000A6A6A">
          <w:rPr>
            <w:noProof/>
            <w:webHidden/>
          </w:rPr>
          <w:instrText xml:space="preserve"> PAGEREF _Toc448826189 \h </w:instrText>
        </w:r>
        <w:r w:rsidR="000A6A6A">
          <w:rPr>
            <w:noProof/>
            <w:webHidden/>
          </w:rPr>
        </w:r>
        <w:r w:rsidR="000A6A6A">
          <w:rPr>
            <w:noProof/>
            <w:webHidden/>
          </w:rPr>
          <w:fldChar w:fldCharType="separate"/>
        </w:r>
        <w:r w:rsidR="00A91651">
          <w:rPr>
            <w:noProof/>
            <w:webHidden/>
          </w:rPr>
          <w:t>6</w:t>
        </w:r>
        <w:r w:rsidR="000A6A6A">
          <w:rPr>
            <w:noProof/>
            <w:webHidden/>
          </w:rPr>
          <w:fldChar w:fldCharType="end"/>
        </w:r>
      </w:hyperlink>
    </w:p>
    <w:p w14:paraId="294CBEA1" w14:textId="77777777" w:rsidR="000A6A6A" w:rsidRDefault="001851F0">
      <w:pPr>
        <w:pStyle w:val="Verzeichnis2"/>
        <w:tabs>
          <w:tab w:val="left" w:pos="720"/>
          <w:tab w:val="right" w:leader="dot" w:pos="8494"/>
        </w:tabs>
        <w:rPr>
          <w:rFonts w:asciiTheme="minorHAnsi" w:eastAsiaTheme="minorEastAsia" w:hAnsiTheme="minorHAnsi" w:cstheme="minorBidi"/>
          <w:smallCaps w:val="0"/>
          <w:noProof/>
          <w:sz w:val="22"/>
          <w:szCs w:val="22"/>
          <w:lang w:val="en-GB" w:eastAsia="en-GB"/>
        </w:rPr>
      </w:pPr>
      <w:hyperlink w:anchor="_Toc448826190" w:history="1">
        <w:r w:rsidR="000A6A6A" w:rsidRPr="00921F74">
          <w:rPr>
            <w:rStyle w:val="Link"/>
            <w:noProof/>
            <w14:scene3d>
              <w14:camera w14:prst="orthographicFront"/>
              <w14:lightRig w14:rig="threePt" w14:dir="t">
                <w14:rot w14:lat="0" w14:lon="0" w14:rev="0"/>
              </w14:lightRig>
            </w14:scene3d>
          </w:rPr>
          <w:t>2.2</w:t>
        </w:r>
        <w:r w:rsidR="000A6A6A">
          <w:rPr>
            <w:rFonts w:asciiTheme="minorHAnsi" w:eastAsiaTheme="minorEastAsia" w:hAnsiTheme="minorHAnsi" w:cstheme="minorBidi"/>
            <w:smallCaps w:val="0"/>
            <w:noProof/>
            <w:sz w:val="22"/>
            <w:szCs w:val="22"/>
            <w:lang w:val="en-GB" w:eastAsia="en-GB"/>
          </w:rPr>
          <w:tab/>
        </w:r>
        <w:r w:rsidR="000A6A6A" w:rsidRPr="00921F74">
          <w:rPr>
            <w:rStyle w:val="Link"/>
            <w:noProof/>
          </w:rPr>
          <w:t>Kontextmodell / Spielmodell</w:t>
        </w:r>
        <w:r w:rsidR="000A6A6A">
          <w:rPr>
            <w:noProof/>
            <w:webHidden/>
          </w:rPr>
          <w:tab/>
        </w:r>
        <w:r w:rsidR="000A6A6A">
          <w:rPr>
            <w:noProof/>
            <w:webHidden/>
          </w:rPr>
          <w:fldChar w:fldCharType="begin"/>
        </w:r>
        <w:r w:rsidR="000A6A6A">
          <w:rPr>
            <w:noProof/>
            <w:webHidden/>
          </w:rPr>
          <w:instrText xml:space="preserve"> PAGEREF _Toc448826190 \h </w:instrText>
        </w:r>
        <w:r w:rsidR="000A6A6A">
          <w:rPr>
            <w:noProof/>
            <w:webHidden/>
          </w:rPr>
        </w:r>
        <w:r w:rsidR="000A6A6A">
          <w:rPr>
            <w:noProof/>
            <w:webHidden/>
          </w:rPr>
          <w:fldChar w:fldCharType="separate"/>
        </w:r>
        <w:r w:rsidR="00A91651">
          <w:rPr>
            <w:noProof/>
            <w:webHidden/>
          </w:rPr>
          <w:t>9</w:t>
        </w:r>
        <w:r w:rsidR="000A6A6A">
          <w:rPr>
            <w:noProof/>
            <w:webHidden/>
          </w:rPr>
          <w:fldChar w:fldCharType="end"/>
        </w:r>
      </w:hyperlink>
    </w:p>
    <w:p w14:paraId="0039F4A5" w14:textId="77777777" w:rsidR="000A6A6A" w:rsidRDefault="001851F0">
      <w:pPr>
        <w:pStyle w:val="Verzeichnis3"/>
        <w:tabs>
          <w:tab w:val="right" w:leader="dot" w:pos="8494"/>
        </w:tabs>
        <w:rPr>
          <w:rFonts w:asciiTheme="minorHAnsi" w:eastAsiaTheme="minorEastAsia" w:hAnsiTheme="minorHAnsi" w:cstheme="minorBidi"/>
          <w:i w:val="0"/>
          <w:iCs w:val="0"/>
          <w:noProof/>
          <w:sz w:val="22"/>
          <w:szCs w:val="22"/>
          <w:lang w:val="en-GB" w:eastAsia="en-GB"/>
        </w:rPr>
      </w:pPr>
      <w:hyperlink w:anchor="_Toc448826191" w:history="1">
        <w:r w:rsidR="000A6A6A" w:rsidRPr="00921F74">
          <w:rPr>
            <w:rStyle w:val="Link"/>
            <w:noProof/>
            <w:highlight w:val="yellow"/>
          </w:rPr>
          <w:t>&lt;Akteur 1/Ext. System 1&gt;</w:t>
        </w:r>
        <w:r w:rsidR="000A6A6A">
          <w:rPr>
            <w:noProof/>
            <w:webHidden/>
          </w:rPr>
          <w:tab/>
        </w:r>
        <w:r w:rsidR="000A6A6A">
          <w:rPr>
            <w:noProof/>
            <w:webHidden/>
          </w:rPr>
          <w:fldChar w:fldCharType="begin"/>
        </w:r>
        <w:r w:rsidR="000A6A6A">
          <w:rPr>
            <w:noProof/>
            <w:webHidden/>
          </w:rPr>
          <w:instrText xml:space="preserve"> PAGEREF _Toc448826191 \h </w:instrText>
        </w:r>
        <w:r w:rsidR="000A6A6A">
          <w:rPr>
            <w:noProof/>
            <w:webHidden/>
          </w:rPr>
        </w:r>
        <w:r w:rsidR="000A6A6A">
          <w:rPr>
            <w:noProof/>
            <w:webHidden/>
          </w:rPr>
          <w:fldChar w:fldCharType="separate"/>
        </w:r>
        <w:r w:rsidR="00A91651">
          <w:rPr>
            <w:noProof/>
            <w:webHidden/>
          </w:rPr>
          <w:t>9</w:t>
        </w:r>
        <w:r w:rsidR="000A6A6A">
          <w:rPr>
            <w:noProof/>
            <w:webHidden/>
          </w:rPr>
          <w:fldChar w:fldCharType="end"/>
        </w:r>
      </w:hyperlink>
    </w:p>
    <w:p w14:paraId="4A6AFC5D" w14:textId="77777777" w:rsidR="000A6A6A" w:rsidRDefault="001851F0">
      <w:pPr>
        <w:pStyle w:val="Verzeichnis3"/>
        <w:tabs>
          <w:tab w:val="right" w:leader="dot" w:pos="8494"/>
        </w:tabs>
        <w:rPr>
          <w:rFonts w:asciiTheme="minorHAnsi" w:eastAsiaTheme="minorEastAsia" w:hAnsiTheme="minorHAnsi" w:cstheme="minorBidi"/>
          <w:i w:val="0"/>
          <w:iCs w:val="0"/>
          <w:noProof/>
          <w:sz w:val="22"/>
          <w:szCs w:val="22"/>
          <w:lang w:val="en-GB" w:eastAsia="en-GB"/>
        </w:rPr>
      </w:pPr>
      <w:hyperlink w:anchor="_Toc448826192" w:history="1">
        <w:r w:rsidR="000A6A6A" w:rsidRPr="00921F74">
          <w:rPr>
            <w:rStyle w:val="Link"/>
            <w:noProof/>
            <w:highlight w:val="yellow"/>
          </w:rPr>
          <w:t>&lt;Akteur n/Ext. System n&gt;</w:t>
        </w:r>
        <w:r w:rsidR="000A6A6A">
          <w:rPr>
            <w:noProof/>
            <w:webHidden/>
          </w:rPr>
          <w:tab/>
        </w:r>
        <w:r w:rsidR="000A6A6A">
          <w:rPr>
            <w:noProof/>
            <w:webHidden/>
          </w:rPr>
          <w:fldChar w:fldCharType="begin"/>
        </w:r>
        <w:r w:rsidR="000A6A6A">
          <w:rPr>
            <w:noProof/>
            <w:webHidden/>
          </w:rPr>
          <w:instrText xml:space="preserve"> PAGEREF _Toc448826192 \h </w:instrText>
        </w:r>
        <w:r w:rsidR="000A6A6A">
          <w:rPr>
            <w:noProof/>
            <w:webHidden/>
          </w:rPr>
        </w:r>
        <w:r w:rsidR="000A6A6A">
          <w:rPr>
            <w:noProof/>
            <w:webHidden/>
          </w:rPr>
          <w:fldChar w:fldCharType="separate"/>
        </w:r>
        <w:r w:rsidR="00A91651">
          <w:rPr>
            <w:b/>
            <w:bCs/>
            <w:noProof/>
            <w:webHidden/>
          </w:rPr>
          <w:t>Fehler! Textmarke nicht definiert.</w:t>
        </w:r>
        <w:r w:rsidR="000A6A6A">
          <w:rPr>
            <w:noProof/>
            <w:webHidden/>
          </w:rPr>
          <w:fldChar w:fldCharType="end"/>
        </w:r>
      </w:hyperlink>
    </w:p>
    <w:p w14:paraId="05604BE4" w14:textId="77777777" w:rsidR="000A6A6A" w:rsidRDefault="001851F0">
      <w:pPr>
        <w:pStyle w:val="Verzeichnis2"/>
        <w:tabs>
          <w:tab w:val="left" w:pos="720"/>
          <w:tab w:val="right" w:leader="dot" w:pos="8494"/>
        </w:tabs>
        <w:rPr>
          <w:rFonts w:asciiTheme="minorHAnsi" w:eastAsiaTheme="minorEastAsia" w:hAnsiTheme="minorHAnsi" w:cstheme="minorBidi"/>
          <w:smallCaps w:val="0"/>
          <w:noProof/>
          <w:sz w:val="22"/>
          <w:szCs w:val="22"/>
          <w:lang w:val="en-GB" w:eastAsia="en-GB"/>
        </w:rPr>
      </w:pPr>
      <w:hyperlink w:anchor="_Toc448826193" w:history="1">
        <w:r w:rsidR="000A6A6A" w:rsidRPr="00921F74">
          <w:rPr>
            <w:rStyle w:val="Link"/>
            <w:noProof/>
            <w14:scene3d>
              <w14:camera w14:prst="orthographicFront"/>
              <w14:lightRig w14:rig="threePt" w14:dir="t">
                <w14:rot w14:lat="0" w14:lon="0" w14:rev="0"/>
              </w14:lightRig>
            </w14:scene3d>
          </w:rPr>
          <w:t>2.3</w:t>
        </w:r>
        <w:r w:rsidR="000A6A6A">
          <w:rPr>
            <w:rFonts w:asciiTheme="minorHAnsi" w:eastAsiaTheme="minorEastAsia" w:hAnsiTheme="minorHAnsi" w:cstheme="minorBidi"/>
            <w:smallCaps w:val="0"/>
            <w:noProof/>
            <w:sz w:val="22"/>
            <w:szCs w:val="22"/>
            <w:lang w:val="en-GB" w:eastAsia="en-GB"/>
          </w:rPr>
          <w:tab/>
        </w:r>
        <w:r w:rsidR="000A6A6A" w:rsidRPr="00921F74">
          <w:rPr>
            <w:rStyle w:val="Link"/>
            <w:noProof/>
          </w:rPr>
          <w:t>Szenarien</w:t>
        </w:r>
        <w:r w:rsidR="000A6A6A">
          <w:rPr>
            <w:noProof/>
            <w:webHidden/>
          </w:rPr>
          <w:tab/>
        </w:r>
        <w:r w:rsidR="000A6A6A">
          <w:rPr>
            <w:noProof/>
            <w:webHidden/>
          </w:rPr>
          <w:fldChar w:fldCharType="begin"/>
        </w:r>
        <w:r w:rsidR="000A6A6A">
          <w:rPr>
            <w:noProof/>
            <w:webHidden/>
          </w:rPr>
          <w:instrText xml:space="preserve"> PAGEREF _Toc448826193 \h </w:instrText>
        </w:r>
        <w:r w:rsidR="000A6A6A">
          <w:rPr>
            <w:noProof/>
            <w:webHidden/>
          </w:rPr>
        </w:r>
        <w:r w:rsidR="000A6A6A">
          <w:rPr>
            <w:noProof/>
            <w:webHidden/>
          </w:rPr>
          <w:fldChar w:fldCharType="separate"/>
        </w:r>
        <w:r w:rsidR="00A91651">
          <w:rPr>
            <w:noProof/>
            <w:webHidden/>
          </w:rPr>
          <w:t>9</w:t>
        </w:r>
        <w:r w:rsidR="000A6A6A">
          <w:rPr>
            <w:noProof/>
            <w:webHidden/>
          </w:rPr>
          <w:fldChar w:fldCharType="end"/>
        </w:r>
      </w:hyperlink>
    </w:p>
    <w:p w14:paraId="5A4C0BFF" w14:textId="77777777" w:rsidR="000A6A6A" w:rsidRDefault="001851F0">
      <w:pPr>
        <w:pStyle w:val="Verzeichnis3"/>
        <w:tabs>
          <w:tab w:val="right" w:leader="dot" w:pos="8494"/>
        </w:tabs>
        <w:rPr>
          <w:rFonts w:asciiTheme="minorHAnsi" w:eastAsiaTheme="minorEastAsia" w:hAnsiTheme="minorHAnsi" w:cstheme="minorBidi"/>
          <w:i w:val="0"/>
          <w:iCs w:val="0"/>
          <w:noProof/>
          <w:sz w:val="22"/>
          <w:szCs w:val="22"/>
          <w:lang w:val="en-GB" w:eastAsia="en-GB"/>
        </w:rPr>
      </w:pPr>
      <w:hyperlink w:anchor="_Toc448826194" w:history="1">
        <w:r w:rsidR="000A6A6A" w:rsidRPr="00921F74">
          <w:rPr>
            <w:rStyle w:val="Link"/>
            <w:noProof/>
            <w:highlight w:val="yellow"/>
          </w:rPr>
          <w:t>&lt;Name Szenario 1&gt;</w:t>
        </w:r>
        <w:r w:rsidR="000A6A6A">
          <w:rPr>
            <w:noProof/>
            <w:webHidden/>
          </w:rPr>
          <w:tab/>
        </w:r>
        <w:r w:rsidR="000A6A6A">
          <w:rPr>
            <w:noProof/>
            <w:webHidden/>
          </w:rPr>
          <w:fldChar w:fldCharType="begin"/>
        </w:r>
        <w:r w:rsidR="000A6A6A">
          <w:rPr>
            <w:noProof/>
            <w:webHidden/>
          </w:rPr>
          <w:instrText xml:space="preserve"> PAGEREF _Toc448826194 \h </w:instrText>
        </w:r>
        <w:r w:rsidR="000A6A6A">
          <w:rPr>
            <w:noProof/>
            <w:webHidden/>
          </w:rPr>
        </w:r>
        <w:r w:rsidR="000A6A6A">
          <w:rPr>
            <w:noProof/>
            <w:webHidden/>
          </w:rPr>
          <w:fldChar w:fldCharType="separate"/>
        </w:r>
        <w:r w:rsidR="00A91651">
          <w:rPr>
            <w:noProof/>
            <w:webHidden/>
          </w:rPr>
          <w:t>9</w:t>
        </w:r>
        <w:r w:rsidR="000A6A6A">
          <w:rPr>
            <w:noProof/>
            <w:webHidden/>
          </w:rPr>
          <w:fldChar w:fldCharType="end"/>
        </w:r>
      </w:hyperlink>
    </w:p>
    <w:p w14:paraId="327508E2" w14:textId="77777777" w:rsidR="000A6A6A" w:rsidRDefault="001851F0">
      <w:pPr>
        <w:pStyle w:val="Verzeichnis3"/>
        <w:tabs>
          <w:tab w:val="right" w:leader="dot" w:pos="8494"/>
        </w:tabs>
        <w:rPr>
          <w:rFonts w:asciiTheme="minorHAnsi" w:eastAsiaTheme="minorEastAsia" w:hAnsiTheme="minorHAnsi" w:cstheme="minorBidi"/>
          <w:i w:val="0"/>
          <w:iCs w:val="0"/>
          <w:noProof/>
          <w:sz w:val="22"/>
          <w:szCs w:val="22"/>
          <w:lang w:val="en-GB" w:eastAsia="en-GB"/>
        </w:rPr>
      </w:pPr>
      <w:hyperlink w:anchor="_Toc448826195" w:history="1">
        <w:r w:rsidR="000A6A6A" w:rsidRPr="00921F74">
          <w:rPr>
            <w:rStyle w:val="Link"/>
            <w:noProof/>
            <w:highlight w:val="yellow"/>
          </w:rPr>
          <w:t>&lt;Name Szenario n&gt;</w:t>
        </w:r>
        <w:r w:rsidR="000A6A6A">
          <w:rPr>
            <w:noProof/>
            <w:webHidden/>
          </w:rPr>
          <w:tab/>
        </w:r>
        <w:r w:rsidR="000A6A6A">
          <w:rPr>
            <w:noProof/>
            <w:webHidden/>
          </w:rPr>
          <w:fldChar w:fldCharType="begin"/>
        </w:r>
        <w:r w:rsidR="000A6A6A">
          <w:rPr>
            <w:noProof/>
            <w:webHidden/>
          </w:rPr>
          <w:instrText xml:space="preserve"> PAGEREF _Toc448826195 \h </w:instrText>
        </w:r>
        <w:r w:rsidR="000A6A6A">
          <w:rPr>
            <w:noProof/>
            <w:webHidden/>
          </w:rPr>
        </w:r>
        <w:r w:rsidR="000A6A6A">
          <w:rPr>
            <w:noProof/>
            <w:webHidden/>
          </w:rPr>
          <w:fldChar w:fldCharType="separate"/>
        </w:r>
        <w:r w:rsidR="00A91651">
          <w:rPr>
            <w:noProof/>
            <w:webHidden/>
          </w:rPr>
          <w:t>9</w:t>
        </w:r>
        <w:r w:rsidR="000A6A6A">
          <w:rPr>
            <w:noProof/>
            <w:webHidden/>
          </w:rPr>
          <w:fldChar w:fldCharType="end"/>
        </w:r>
      </w:hyperlink>
    </w:p>
    <w:p w14:paraId="4EE2985F" w14:textId="77777777" w:rsidR="000A6A6A" w:rsidRDefault="001851F0">
      <w:pPr>
        <w:pStyle w:val="Verzeichnis1"/>
        <w:tabs>
          <w:tab w:val="left" w:pos="480"/>
          <w:tab w:val="right" w:leader="dot" w:pos="8494"/>
        </w:tabs>
        <w:rPr>
          <w:rFonts w:asciiTheme="minorHAnsi" w:eastAsiaTheme="minorEastAsia" w:hAnsiTheme="minorHAnsi" w:cstheme="minorBidi"/>
          <w:b w:val="0"/>
          <w:bCs w:val="0"/>
          <w:caps w:val="0"/>
          <w:noProof/>
          <w:sz w:val="22"/>
          <w:szCs w:val="22"/>
          <w:lang w:val="en-GB" w:eastAsia="en-GB"/>
        </w:rPr>
      </w:pPr>
      <w:hyperlink w:anchor="_Toc448826196" w:history="1">
        <w:r w:rsidR="000A6A6A" w:rsidRPr="00921F74">
          <w:rPr>
            <w:rStyle w:val="Link"/>
            <w:noProof/>
          </w:rPr>
          <w:t>3.</w:t>
        </w:r>
        <w:r w:rsidR="000A6A6A">
          <w:rPr>
            <w:rFonts w:asciiTheme="minorHAnsi" w:eastAsiaTheme="minorEastAsia" w:hAnsiTheme="minorHAnsi" w:cstheme="minorBidi"/>
            <w:b w:val="0"/>
            <w:bCs w:val="0"/>
            <w:caps w:val="0"/>
            <w:noProof/>
            <w:sz w:val="22"/>
            <w:szCs w:val="22"/>
            <w:lang w:val="en-GB" w:eastAsia="en-GB"/>
          </w:rPr>
          <w:tab/>
        </w:r>
        <w:r w:rsidR="000A6A6A" w:rsidRPr="00921F74">
          <w:rPr>
            <w:rStyle w:val="Link"/>
            <w:noProof/>
          </w:rPr>
          <w:t>Logischer Architekturentwurf</w:t>
        </w:r>
        <w:r w:rsidR="000A6A6A">
          <w:rPr>
            <w:noProof/>
            <w:webHidden/>
          </w:rPr>
          <w:tab/>
        </w:r>
        <w:r w:rsidR="000A6A6A">
          <w:rPr>
            <w:noProof/>
            <w:webHidden/>
          </w:rPr>
          <w:fldChar w:fldCharType="begin"/>
        </w:r>
        <w:r w:rsidR="000A6A6A">
          <w:rPr>
            <w:noProof/>
            <w:webHidden/>
          </w:rPr>
          <w:instrText xml:space="preserve"> PAGEREF _Toc448826196 \h </w:instrText>
        </w:r>
        <w:r w:rsidR="000A6A6A">
          <w:rPr>
            <w:noProof/>
            <w:webHidden/>
          </w:rPr>
        </w:r>
        <w:r w:rsidR="000A6A6A">
          <w:rPr>
            <w:noProof/>
            <w:webHidden/>
          </w:rPr>
          <w:fldChar w:fldCharType="separate"/>
        </w:r>
        <w:r w:rsidR="00A91651">
          <w:rPr>
            <w:noProof/>
            <w:webHidden/>
          </w:rPr>
          <w:t>10</w:t>
        </w:r>
        <w:r w:rsidR="000A6A6A">
          <w:rPr>
            <w:noProof/>
            <w:webHidden/>
          </w:rPr>
          <w:fldChar w:fldCharType="end"/>
        </w:r>
      </w:hyperlink>
    </w:p>
    <w:p w14:paraId="65FC5F48" w14:textId="77777777" w:rsidR="000A6A6A" w:rsidRDefault="001851F0">
      <w:pPr>
        <w:pStyle w:val="Verzeichnis2"/>
        <w:tabs>
          <w:tab w:val="left" w:pos="720"/>
          <w:tab w:val="right" w:leader="dot" w:pos="8494"/>
        </w:tabs>
        <w:rPr>
          <w:rFonts w:asciiTheme="minorHAnsi" w:eastAsiaTheme="minorEastAsia" w:hAnsiTheme="minorHAnsi" w:cstheme="minorBidi"/>
          <w:smallCaps w:val="0"/>
          <w:noProof/>
          <w:sz w:val="22"/>
          <w:szCs w:val="22"/>
          <w:lang w:val="en-GB" w:eastAsia="en-GB"/>
        </w:rPr>
      </w:pPr>
      <w:hyperlink w:anchor="_Toc448826197" w:history="1">
        <w:r w:rsidR="000A6A6A" w:rsidRPr="00921F74">
          <w:rPr>
            <w:rStyle w:val="Link"/>
            <w:noProof/>
            <w14:scene3d>
              <w14:camera w14:prst="orthographicFront"/>
              <w14:lightRig w14:rig="threePt" w14:dir="t">
                <w14:rot w14:lat="0" w14:lon="0" w14:rev="0"/>
              </w14:lightRig>
            </w14:scene3d>
          </w:rPr>
          <w:t>3.1</w:t>
        </w:r>
        <w:r w:rsidR="000A6A6A">
          <w:rPr>
            <w:rFonts w:asciiTheme="minorHAnsi" w:eastAsiaTheme="minorEastAsia" w:hAnsiTheme="minorHAnsi" w:cstheme="minorBidi"/>
            <w:smallCaps w:val="0"/>
            <w:noProof/>
            <w:sz w:val="22"/>
            <w:szCs w:val="22"/>
            <w:lang w:val="en-GB" w:eastAsia="en-GB"/>
          </w:rPr>
          <w:tab/>
        </w:r>
        <w:r w:rsidR="000A6A6A" w:rsidRPr="00921F74">
          <w:rPr>
            <w:rStyle w:val="Link"/>
            <w:noProof/>
          </w:rPr>
          <w:t>Datenflussdiagramm</w:t>
        </w:r>
        <w:r w:rsidR="000A6A6A">
          <w:rPr>
            <w:noProof/>
            <w:webHidden/>
          </w:rPr>
          <w:tab/>
        </w:r>
        <w:r w:rsidR="000A6A6A">
          <w:rPr>
            <w:noProof/>
            <w:webHidden/>
          </w:rPr>
          <w:fldChar w:fldCharType="begin"/>
        </w:r>
        <w:r w:rsidR="000A6A6A">
          <w:rPr>
            <w:noProof/>
            <w:webHidden/>
          </w:rPr>
          <w:instrText xml:space="preserve"> PAGEREF _Toc448826197 \h </w:instrText>
        </w:r>
        <w:r w:rsidR="000A6A6A">
          <w:rPr>
            <w:noProof/>
            <w:webHidden/>
          </w:rPr>
        </w:r>
        <w:r w:rsidR="000A6A6A">
          <w:rPr>
            <w:noProof/>
            <w:webHidden/>
          </w:rPr>
          <w:fldChar w:fldCharType="separate"/>
        </w:r>
        <w:r w:rsidR="00A91651">
          <w:rPr>
            <w:noProof/>
            <w:webHidden/>
          </w:rPr>
          <w:t>10</w:t>
        </w:r>
        <w:r w:rsidR="000A6A6A">
          <w:rPr>
            <w:noProof/>
            <w:webHidden/>
          </w:rPr>
          <w:fldChar w:fldCharType="end"/>
        </w:r>
      </w:hyperlink>
    </w:p>
    <w:p w14:paraId="1DE04724" w14:textId="77777777" w:rsidR="000A6A6A" w:rsidRDefault="001851F0">
      <w:pPr>
        <w:pStyle w:val="Verzeichnis2"/>
        <w:tabs>
          <w:tab w:val="left" w:pos="720"/>
          <w:tab w:val="right" w:leader="dot" w:pos="8494"/>
        </w:tabs>
        <w:rPr>
          <w:rFonts w:asciiTheme="minorHAnsi" w:eastAsiaTheme="minorEastAsia" w:hAnsiTheme="minorHAnsi" w:cstheme="minorBidi"/>
          <w:smallCaps w:val="0"/>
          <w:noProof/>
          <w:sz w:val="22"/>
          <w:szCs w:val="22"/>
          <w:lang w:val="en-GB" w:eastAsia="en-GB"/>
        </w:rPr>
      </w:pPr>
      <w:hyperlink w:anchor="_Toc448826198" w:history="1">
        <w:r w:rsidR="000A6A6A" w:rsidRPr="00921F74">
          <w:rPr>
            <w:rStyle w:val="Link"/>
            <w:noProof/>
            <w14:scene3d>
              <w14:camera w14:prst="orthographicFront"/>
              <w14:lightRig w14:rig="threePt" w14:dir="t">
                <w14:rot w14:lat="0" w14:lon="0" w14:rev="0"/>
              </w14:lightRig>
            </w14:scene3d>
          </w:rPr>
          <w:t>3.2</w:t>
        </w:r>
        <w:r w:rsidR="000A6A6A">
          <w:rPr>
            <w:rFonts w:asciiTheme="minorHAnsi" w:eastAsiaTheme="minorEastAsia" w:hAnsiTheme="minorHAnsi" w:cstheme="minorBidi"/>
            <w:smallCaps w:val="0"/>
            <w:noProof/>
            <w:sz w:val="22"/>
            <w:szCs w:val="22"/>
            <w:lang w:val="en-GB" w:eastAsia="en-GB"/>
          </w:rPr>
          <w:tab/>
        </w:r>
        <w:r w:rsidR="000A6A6A" w:rsidRPr="00921F74">
          <w:rPr>
            <w:rStyle w:val="Link"/>
            <w:noProof/>
          </w:rPr>
          <w:t>Mini Spezifikation</w:t>
        </w:r>
        <w:r w:rsidR="000A6A6A">
          <w:rPr>
            <w:noProof/>
            <w:webHidden/>
          </w:rPr>
          <w:tab/>
        </w:r>
        <w:r w:rsidR="000A6A6A">
          <w:rPr>
            <w:noProof/>
            <w:webHidden/>
          </w:rPr>
          <w:fldChar w:fldCharType="begin"/>
        </w:r>
        <w:r w:rsidR="000A6A6A">
          <w:rPr>
            <w:noProof/>
            <w:webHidden/>
          </w:rPr>
          <w:instrText xml:space="preserve"> PAGEREF _Toc448826198 \h </w:instrText>
        </w:r>
        <w:r w:rsidR="000A6A6A">
          <w:rPr>
            <w:noProof/>
            <w:webHidden/>
          </w:rPr>
        </w:r>
        <w:r w:rsidR="000A6A6A">
          <w:rPr>
            <w:noProof/>
            <w:webHidden/>
          </w:rPr>
          <w:fldChar w:fldCharType="separate"/>
        </w:r>
        <w:r w:rsidR="00A91651">
          <w:rPr>
            <w:noProof/>
            <w:webHidden/>
          </w:rPr>
          <w:t>10</w:t>
        </w:r>
        <w:r w:rsidR="000A6A6A">
          <w:rPr>
            <w:noProof/>
            <w:webHidden/>
          </w:rPr>
          <w:fldChar w:fldCharType="end"/>
        </w:r>
      </w:hyperlink>
    </w:p>
    <w:p w14:paraId="4015FED4" w14:textId="77777777" w:rsidR="000A6A6A" w:rsidRDefault="001851F0">
      <w:pPr>
        <w:pStyle w:val="Verzeichnis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48826199" w:history="1">
        <w:r w:rsidR="000A6A6A" w:rsidRPr="00921F74">
          <w:rPr>
            <w:rStyle w:val="Link"/>
            <w:noProof/>
            <w:highlight w:val="yellow"/>
          </w:rPr>
          <w:t>3.2.1</w:t>
        </w:r>
        <w:r w:rsidR="000A6A6A">
          <w:rPr>
            <w:rFonts w:asciiTheme="minorHAnsi" w:eastAsiaTheme="minorEastAsia" w:hAnsiTheme="minorHAnsi" w:cstheme="minorBidi"/>
            <w:i w:val="0"/>
            <w:iCs w:val="0"/>
            <w:noProof/>
            <w:sz w:val="22"/>
            <w:szCs w:val="22"/>
            <w:lang w:val="en-GB" w:eastAsia="en-GB"/>
          </w:rPr>
          <w:tab/>
        </w:r>
        <w:r w:rsidR="000A6A6A" w:rsidRPr="00921F74">
          <w:rPr>
            <w:rStyle w:val="Link"/>
            <w:noProof/>
            <w:highlight w:val="yellow"/>
          </w:rPr>
          <w:t>&lt;Name Prozess 1&gt;</w:t>
        </w:r>
        <w:r w:rsidR="000A6A6A">
          <w:rPr>
            <w:noProof/>
            <w:webHidden/>
          </w:rPr>
          <w:tab/>
        </w:r>
        <w:r w:rsidR="000A6A6A">
          <w:rPr>
            <w:noProof/>
            <w:webHidden/>
          </w:rPr>
          <w:fldChar w:fldCharType="begin"/>
        </w:r>
        <w:r w:rsidR="000A6A6A">
          <w:rPr>
            <w:noProof/>
            <w:webHidden/>
          </w:rPr>
          <w:instrText xml:space="preserve"> PAGEREF _Toc448826199 \h </w:instrText>
        </w:r>
        <w:r w:rsidR="000A6A6A">
          <w:rPr>
            <w:noProof/>
            <w:webHidden/>
          </w:rPr>
        </w:r>
        <w:r w:rsidR="000A6A6A">
          <w:rPr>
            <w:noProof/>
            <w:webHidden/>
          </w:rPr>
          <w:fldChar w:fldCharType="separate"/>
        </w:r>
        <w:r w:rsidR="00A91651">
          <w:rPr>
            <w:noProof/>
            <w:webHidden/>
          </w:rPr>
          <w:t>10</w:t>
        </w:r>
        <w:r w:rsidR="000A6A6A">
          <w:rPr>
            <w:noProof/>
            <w:webHidden/>
          </w:rPr>
          <w:fldChar w:fldCharType="end"/>
        </w:r>
      </w:hyperlink>
    </w:p>
    <w:p w14:paraId="26DDE12F" w14:textId="77777777" w:rsidR="000A6A6A" w:rsidRDefault="001851F0">
      <w:pPr>
        <w:pStyle w:val="Verzeichnis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48826200" w:history="1">
        <w:r w:rsidR="000A6A6A" w:rsidRPr="00921F74">
          <w:rPr>
            <w:rStyle w:val="Link"/>
            <w:noProof/>
            <w:highlight w:val="yellow"/>
          </w:rPr>
          <w:t>3.2.2</w:t>
        </w:r>
        <w:r w:rsidR="000A6A6A">
          <w:rPr>
            <w:rFonts w:asciiTheme="minorHAnsi" w:eastAsiaTheme="minorEastAsia" w:hAnsiTheme="minorHAnsi" w:cstheme="minorBidi"/>
            <w:i w:val="0"/>
            <w:iCs w:val="0"/>
            <w:noProof/>
            <w:sz w:val="22"/>
            <w:szCs w:val="22"/>
            <w:lang w:val="en-GB" w:eastAsia="en-GB"/>
          </w:rPr>
          <w:tab/>
        </w:r>
        <w:r w:rsidR="000A6A6A" w:rsidRPr="00921F74">
          <w:rPr>
            <w:rStyle w:val="Link"/>
            <w:noProof/>
            <w:highlight w:val="yellow"/>
          </w:rPr>
          <w:t>&lt;Name Prozess n&gt;</w:t>
        </w:r>
        <w:r w:rsidR="000A6A6A">
          <w:rPr>
            <w:noProof/>
            <w:webHidden/>
          </w:rPr>
          <w:tab/>
        </w:r>
        <w:r w:rsidR="000A6A6A">
          <w:rPr>
            <w:noProof/>
            <w:webHidden/>
          </w:rPr>
          <w:fldChar w:fldCharType="begin"/>
        </w:r>
        <w:r w:rsidR="000A6A6A">
          <w:rPr>
            <w:noProof/>
            <w:webHidden/>
          </w:rPr>
          <w:instrText xml:space="preserve"> PAGEREF _Toc448826200 \h </w:instrText>
        </w:r>
        <w:r w:rsidR="000A6A6A">
          <w:rPr>
            <w:noProof/>
            <w:webHidden/>
          </w:rPr>
        </w:r>
        <w:r w:rsidR="000A6A6A">
          <w:rPr>
            <w:noProof/>
            <w:webHidden/>
          </w:rPr>
          <w:fldChar w:fldCharType="separate"/>
        </w:r>
        <w:r w:rsidR="00A91651">
          <w:rPr>
            <w:noProof/>
            <w:webHidden/>
          </w:rPr>
          <w:t>10</w:t>
        </w:r>
        <w:r w:rsidR="000A6A6A">
          <w:rPr>
            <w:noProof/>
            <w:webHidden/>
          </w:rPr>
          <w:fldChar w:fldCharType="end"/>
        </w:r>
      </w:hyperlink>
    </w:p>
    <w:p w14:paraId="29149D92" w14:textId="77777777" w:rsidR="000A6A6A" w:rsidRDefault="001851F0">
      <w:pPr>
        <w:pStyle w:val="Verzeichnis2"/>
        <w:tabs>
          <w:tab w:val="left" w:pos="720"/>
          <w:tab w:val="right" w:leader="dot" w:pos="8494"/>
        </w:tabs>
        <w:rPr>
          <w:rFonts w:asciiTheme="minorHAnsi" w:eastAsiaTheme="minorEastAsia" w:hAnsiTheme="minorHAnsi" w:cstheme="minorBidi"/>
          <w:smallCaps w:val="0"/>
          <w:noProof/>
          <w:sz w:val="22"/>
          <w:szCs w:val="22"/>
          <w:lang w:val="en-GB" w:eastAsia="en-GB"/>
        </w:rPr>
      </w:pPr>
      <w:hyperlink w:anchor="_Toc448826201" w:history="1">
        <w:r w:rsidR="000A6A6A" w:rsidRPr="00921F74">
          <w:rPr>
            <w:rStyle w:val="Link"/>
            <w:noProof/>
            <w14:scene3d>
              <w14:camera w14:prst="orthographicFront"/>
              <w14:lightRig w14:rig="threePt" w14:dir="t">
                <w14:rot w14:lat="0" w14:lon="0" w14:rev="0"/>
              </w14:lightRig>
            </w14:scene3d>
          </w:rPr>
          <w:t>3.3</w:t>
        </w:r>
        <w:r w:rsidR="000A6A6A">
          <w:rPr>
            <w:rFonts w:asciiTheme="minorHAnsi" w:eastAsiaTheme="minorEastAsia" w:hAnsiTheme="minorHAnsi" w:cstheme="minorBidi"/>
            <w:smallCaps w:val="0"/>
            <w:noProof/>
            <w:sz w:val="22"/>
            <w:szCs w:val="22"/>
            <w:lang w:val="en-GB" w:eastAsia="en-GB"/>
          </w:rPr>
          <w:tab/>
        </w:r>
        <w:r w:rsidR="000A6A6A" w:rsidRPr="00921F74">
          <w:rPr>
            <w:rStyle w:val="Link"/>
            <w:noProof/>
          </w:rPr>
          <w:t>Data Dictionary</w:t>
        </w:r>
        <w:r w:rsidR="000A6A6A">
          <w:rPr>
            <w:noProof/>
            <w:webHidden/>
          </w:rPr>
          <w:tab/>
        </w:r>
        <w:r w:rsidR="000A6A6A">
          <w:rPr>
            <w:noProof/>
            <w:webHidden/>
          </w:rPr>
          <w:fldChar w:fldCharType="begin"/>
        </w:r>
        <w:r w:rsidR="000A6A6A">
          <w:rPr>
            <w:noProof/>
            <w:webHidden/>
          </w:rPr>
          <w:instrText xml:space="preserve"> PAGEREF _Toc448826201 \h </w:instrText>
        </w:r>
        <w:r w:rsidR="000A6A6A">
          <w:rPr>
            <w:noProof/>
            <w:webHidden/>
          </w:rPr>
        </w:r>
        <w:r w:rsidR="000A6A6A">
          <w:rPr>
            <w:noProof/>
            <w:webHidden/>
          </w:rPr>
          <w:fldChar w:fldCharType="separate"/>
        </w:r>
        <w:r w:rsidR="00A91651">
          <w:rPr>
            <w:noProof/>
            <w:webHidden/>
          </w:rPr>
          <w:t>10</w:t>
        </w:r>
        <w:r w:rsidR="000A6A6A">
          <w:rPr>
            <w:noProof/>
            <w:webHidden/>
          </w:rPr>
          <w:fldChar w:fldCharType="end"/>
        </w:r>
      </w:hyperlink>
    </w:p>
    <w:p w14:paraId="16EDA72F" w14:textId="77777777" w:rsidR="000A6A6A" w:rsidRDefault="001851F0">
      <w:pPr>
        <w:pStyle w:val="Verzeichnis2"/>
        <w:tabs>
          <w:tab w:val="left" w:pos="720"/>
          <w:tab w:val="right" w:leader="dot" w:pos="8494"/>
        </w:tabs>
        <w:rPr>
          <w:rFonts w:asciiTheme="minorHAnsi" w:eastAsiaTheme="minorEastAsia" w:hAnsiTheme="minorHAnsi" w:cstheme="minorBidi"/>
          <w:smallCaps w:val="0"/>
          <w:noProof/>
          <w:sz w:val="22"/>
          <w:szCs w:val="22"/>
          <w:lang w:val="en-GB" w:eastAsia="en-GB"/>
        </w:rPr>
      </w:pPr>
      <w:hyperlink w:anchor="_Toc448826202" w:history="1">
        <w:r w:rsidR="000A6A6A" w:rsidRPr="00921F74">
          <w:rPr>
            <w:rStyle w:val="Link"/>
            <w:noProof/>
            <w14:scene3d>
              <w14:camera w14:prst="orthographicFront"/>
              <w14:lightRig w14:rig="threePt" w14:dir="t">
                <w14:rot w14:lat="0" w14:lon="0" w14:rev="0"/>
              </w14:lightRig>
            </w14:scene3d>
          </w:rPr>
          <w:t>3.4</w:t>
        </w:r>
        <w:r w:rsidR="000A6A6A">
          <w:rPr>
            <w:rFonts w:asciiTheme="minorHAnsi" w:eastAsiaTheme="minorEastAsia" w:hAnsiTheme="minorHAnsi" w:cstheme="minorBidi"/>
            <w:smallCaps w:val="0"/>
            <w:noProof/>
            <w:sz w:val="22"/>
            <w:szCs w:val="22"/>
            <w:lang w:val="en-GB" w:eastAsia="en-GB"/>
          </w:rPr>
          <w:tab/>
        </w:r>
        <w:r w:rsidR="000A6A6A" w:rsidRPr="00921F74">
          <w:rPr>
            <w:rStyle w:val="Link"/>
            <w:noProof/>
          </w:rPr>
          <w:t>Message Sequence Charts</w:t>
        </w:r>
        <w:r w:rsidR="000A6A6A">
          <w:rPr>
            <w:noProof/>
            <w:webHidden/>
          </w:rPr>
          <w:tab/>
        </w:r>
        <w:r w:rsidR="000A6A6A">
          <w:rPr>
            <w:noProof/>
            <w:webHidden/>
          </w:rPr>
          <w:fldChar w:fldCharType="begin"/>
        </w:r>
        <w:r w:rsidR="000A6A6A">
          <w:rPr>
            <w:noProof/>
            <w:webHidden/>
          </w:rPr>
          <w:instrText xml:space="preserve"> PAGEREF _Toc448826202 \h </w:instrText>
        </w:r>
        <w:r w:rsidR="000A6A6A">
          <w:rPr>
            <w:noProof/>
            <w:webHidden/>
          </w:rPr>
        </w:r>
        <w:r w:rsidR="000A6A6A">
          <w:rPr>
            <w:noProof/>
            <w:webHidden/>
          </w:rPr>
          <w:fldChar w:fldCharType="separate"/>
        </w:r>
        <w:r w:rsidR="00A91651">
          <w:rPr>
            <w:noProof/>
            <w:webHidden/>
          </w:rPr>
          <w:t>10</w:t>
        </w:r>
        <w:r w:rsidR="000A6A6A">
          <w:rPr>
            <w:noProof/>
            <w:webHidden/>
          </w:rPr>
          <w:fldChar w:fldCharType="end"/>
        </w:r>
      </w:hyperlink>
    </w:p>
    <w:p w14:paraId="363371F1" w14:textId="77777777" w:rsidR="000A6A6A" w:rsidRDefault="001851F0">
      <w:pPr>
        <w:pStyle w:val="Verzeichnis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48826203" w:history="1">
        <w:r w:rsidR="000A6A6A" w:rsidRPr="00921F74">
          <w:rPr>
            <w:rStyle w:val="Link"/>
            <w:noProof/>
            <w:highlight w:val="yellow"/>
          </w:rPr>
          <w:t>3.4.1</w:t>
        </w:r>
        <w:r w:rsidR="000A6A6A">
          <w:rPr>
            <w:rFonts w:asciiTheme="minorHAnsi" w:eastAsiaTheme="minorEastAsia" w:hAnsiTheme="minorHAnsi" w:cstheme="minorBidi"/>
            <w:i w:val="0"/>
            <w:iCs w:val="0"/>
            <w:noProof/>
            <w:sz w:val="22"/>
            <w:szCs w:val="22"/>
            <w:lang w:val="en-GB" w:eastAsia="en-GB"/>
          </w:rPr>
          <w:tab/>
        </w:r>
        <w:r w:rsidR="000A6A6A" w:rsidRPr="00921F74">
          <w:rPr>
            <w:rStyle w:val="Link"/>
            <w:noProof/>
            <w:highlight w:val="yellow"/>
          </w:rPr>
          <w:t>bMSCs</w:t>
        </w:r>
        <w:r w:rsidR="000A6A6A">
          <w:rPr>
            <w:noProof/>
            <w:webHidden/>
          </w:rPr>
          <w:tab/>
        </w:r>
        <w:r w:rsidR="000A6A6A">
          <w:rPr>
            <w:noProof/>
            <w:webHidden/>
          </w:rPr>
          <w:fldChar w:fldCharType="begin"/>
        </w:r>
        <w:r w:rsidR="000A6A6A">
          <w:rPr>
            <w:noProof/>
            <w:webHidden/>
          </w:rPr>
          <w:instrText xml:space="preserve"> PAGEREF _Toc448826203 \h </w:instrText>
        </w:r>
        <w:r w:rsidR="000A6A6A">
          <w:rPr>
            <w:noProof/>
            <w:webHidden/>
          </w:rPr>
        </w:r>
        <w:r w:rsidR="000A6A6A">
          <w:rPr>
            <w:noProof/>
            <w:webHidden/>
          </w:rPr>
          <w:fldChar w:fldCharType="separate"/>
        </w:r>
        <w:r w:rsidR="00A91651">
          <w:rPr>
            <w:noProof/>
            <w:webHidden/>
          </w:rPr>
          <w:t>10</w:t>
        </w:r>
        <w:r w:rsidR="000A6A6A">
          <w:rPr>
            <w:noProof/>
            <w:webHidden/>
          </w:rPr>
          <w:fldChar w:fldCharType="end"/>
        </w:r>
      </w:hyperlink>
    </w:p>
    <w:p w14:paraId="6EA70968" w14:textId="77777777" w:rsidR="000A6A6A" w:rsidRDefault="001851F0">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04" w:history="1">
        <w:r w:rsidR="000A6A6A" w:rsidRPr="00921F74">
          <w:rPr>
            <w:rStyle w:val="Link"/>
            <w:noProof/>
          </w:rPr>
          <w:t xml:space="preserve">bMSC-1: </w:t>
        </w:r>
        <w:r w:rsidR="000A6A6A" w:rsidRPr="00921F74">
          <w:rPr>
            <w:rStyle w:val="Link"/>
            <w:noProof/>
            <w:highlight w:val="yellow"/>
          </w:rPr>
          <w:t>&lt;Name des bMSC&gt;</w:t>
        </w:r>
        <w:r w:rsidR="000A6A6A">
          <w:rPr>
            <w:noProof/>
            <w:webHidden/>
          </w:rPr>
          <w:tab/>
        </w:r>
        <w:r w:rsidR="000A6A6A">
          <w:rPr>
            <w:noProof/>
            <w:webHidden/>
          </w:rPr>
          <w:fldChar w:fldCharType="begin"/>
        </w:r>
        <w:r w:rsidR="000A6A6A">
          <w:rPr>
            <w:noProof/>
            <w:webHidden/>
          </w:rPr>
          <w:instrText xml:space="preserve"> PAGEREF _Toc448826204 \h </w:instrText>
        </w:r>
        <w:r w:rsidR="000A6A6A">
          <w:rPr>
            <w:noProof/>
            <w:webHidden/>
          </w:rPr>
        </w:r>
        <w:r w:rsidR="000A6A6A">
          <w:rPr>
            <w:noProof/>
            <w:webHidden/>
          </w:rPr>
          <w:fldChar w:fldCharType="separate"/>
        </w:r>
        <w:r w:rsidR="00A91651">
          <w:rPr>
            <w:noProof/>
            <w:webHidden/>
          </w:rPr>
          <w:t>10</w:t>
        </w:r>
        <w:r w:rsidR="000A6A6A">
          <w:rPr>
            <w:noProof/>
            <w:webHidden/>
          </w:rPr>
          <w:fldChar w:fldCharType="end"/>
        </w:r>
      </w:hyperlink>
    </w:p>
    <w:p w14:paraId="1920D956" w14:textId="77777777" w:rsidR="000A6A6A" w:rsidRDefault="001851F0">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05" w:history="1">
        <w:r w:rsidR="000A6A6A" w:rsidRPr="00921F74">
          <w:rPr>
            <w:rStyle w:val="Link"/>
            <w:noProof/>
          </w:rPr>
          <w:t xml:space="preserve">bMSC-n: </w:t>
        </w:r>
        <w:r w:rsidR="000A6A6A" w:rsidRPr="00921F74">
          <w:rPr>
            <w:rStyle w:val="Link"/>
            <w:noProof/>
            <w:highlight w:val="yellow"/>
          </w:rPr>
          <w:t>&lt;Name des bMSC&gt;</w:t>
        </w:r>
        <w:r w:rsidR="000A6A6A">
          <w:rPr>
            <w:noProof/>
            <w:webHidden/>
          </w:rPr>
          <w:tab/>
        </w:r>
        <w:r w:rsidR="000A6A6A">
          <w:rPr>
            <w:noProof/>
            <w:webHidden/>
          </w:rPr>
          <w:fldChar w:fldCharType="begin"/>
        </w:r>
        <w:r w:rsidR="000A6A6A">
          <w:rPr>
            <w:noProof/>
            <w:webHidden/>
          </w:rPr>
          <w:instrText xml:space="preserve"> PAGEREF _Toc448826205 \h </w:instrText>
        </w:r>
        <w:r w:rsidR="000A6A6A">
          <w:rPr>
            <w:noProof/>
            <w:webHidden/>
          </w:rPr>
        </w:r>
        <w:r w:rsidR="000A6A6A">
          <w:rPr>
            <w:noProof/>
            <w:webHidden/>
          </w:rPr>
          <w:fldChar w:fldCharType="separate"/>
        </w:r>
        <w:r w:rsidR="00A91651">
          <w:rPr>
            <w:noProof/>
            <w:webHidden/>
          </w:rPr>
          <w:t>10</w:t>
        </w:r>
        <w:r w:rsidR="000A6A6A">
          <w:rPr>
            <w:noProof/>
            <w:webHidden/>
          </w:rPr>
          <w:fldChar w:fldCharType="end"/>
        </w:r>
      </w:hyperlink>
    </w:p>
    <w:p w14:paraId="1C3E8A24" w14:textId="77777777" w:rsidR="000A6A6A" w:rsidRDefault="001851F0">
      <w:pPr>
        <w:pStyle w:val="Verzeichnis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48826206" w:history="1">
        <w:r w:rsidR="000A6A6A" w:rsidRPr="00921F74">
          <w:rPr>
            <w:rStyle w:val="Link"/>
            <w:noProof/>
            <w:highlight w:val="yellow"/>
          </w:rPr>
          <w:t>3.4.2</w:t>
        </w:r>
        <w:r w:rsidR="000A6A6A">
          <w:rPr>
            <w:rFonts w:asciiTheme="minorHAnsi" w:eastAsiaTheme="minorEastAsia" w:hAnsiTheme="minorHAnsi" w:cstheme="minorBidi"/>
            <w:i w:val="0"/>
            <w:iCs w:val="0"/>
            <w:noProof/>
            <w:sz w:val="22"/>
            <w:szCs w:val="22"/>
            <w:lang w:val="en-GB" w:eastAsia="en-GB"/>
          </w:rPr>
          <w:tab/>
        </w:r>
        <w:r w:rsidR="000A6A6A" w:rsidRPr="00921F74">
          <w:rPr>
            <w:rStyle w:val="Link"/>
            <w:noProof/>
            <w:highlight w:val="yellow"/>
          </w:rPr>
          <w:t>Abbildung der Szenarien auf Message Sequence Charts</w:t>
        </w:r>
        <w:r w:rsidR="000A6A6A">
          <w:rPr>
            <w:noProof/>
            <w:webHidden/>
          </w:rPr>
          <w:tab/>
        </w:r>
        <w:r w:rsidR="000A6A6A">
          <w:rPr>
            <w:noProof/>
            <w:webHidden/>
          </w:rPr>
          <w:fldChar w:fldCharType="begin"/>
        </w:r>
        <w:r w:rsidR="000A6A6A">
          <w:rPr>
            <w:noProof/>
            <w:webHidden/>
          </w:rPr>
          <w:instrText xml:space="preserve"> PAGEREF _Toc448826206 \h </w:instrText>
        </w:r>
        <w:r w:rsidR="000A6A6A">
          <w:rPr>
            <w:noProof/>
            <w:webHidden/>
          </w:rPr>
        </w:r>
        <w:r w:rsidR="000A6A6A">
          <w:rPr>
            <w:noProof/>
            <w:webHidden/>
          </w:rPr>
          <w:fldChar w:fldCharType="separate"/>
        </w:r>
        <w:r w:rsidR="00A91651">
          <w:rPr>
            <w:noProof/>
            <w:webHidden/>
          </w:rPr>
          <w:t>11</w:t>
        </w:r>
        <w:r w:rsidR="000A6A6A">
          <w:rPr>
            <w:noProof/>
            <w:webHidden/>
          </w:rPr>
          <w:fldChar w:fldCharType="end"/>
        </w:r>
      </w:hyperlink>
    </w:p>
    <w:p w14:paraId="26464F03" w14:textId="77777777" w:rsidR="000A6A6A" w:rsidRDefault="001851F0">
      <w:pPr>
        <w:pStyle w:val="Verzeichnis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48826207" w:history="1">
        <w:r w:rsidR="000A6A6A" w:rsidRPr="00921F74">
          <w:rPr>
            <w:rStyle w:val="Link"/>
            <w:noProof/>
            <w:highlight w:val="yellow"/>
          </w:rPr>
          <w:t>3.4.3</w:t>
        </w:r>
        <w:r w:rsidR="000A6A6A">
          <w:rPr>
            <w:rFonts w:asciiTheme="minorHAnsi" w:eastAsiaTheme="minorEastAsia" w:hAnsiTheme="minorHAnsi" w:cstheme="minorBidi"/>
            <w:i w:val="0"/>
            <w:iCs w:val="0"/>
            <w:noProof/>
            <w:sz w:val="22"/>
            <w:szCs w:val="22"/>
            <w:lang w:val="en-GB" w:eastAsia="en-GB"/>
          </w:rPr>
          <w:tab/>
        </w:r>
        <w:r w:rsidR="000A6A6A" w:rsidRPr="00921F74">
          <w:rPr>
            <w:rStyle w:val="Link"/>
            <w:noProof/>
            <w:highlight w:val="yellow"/>
          </w:rPr>
          <w:t>hMSC</w:t>
        </w:r>
        <w:r w:rsidR="000A6A6A">
          <w:rPr>
            <w:noProof/>
            <w:webHidden/>
          </w:rPr>
          <w:tab/>
        </w:r>
        <w:r w:rsidR="000A6A6A">
          <w:rPr>
            <w:noProof/>
            <w:webHidden/>
          </w:rPr>
          <w:fldChar w:fldCharType="begin"/>
        </w:r>
        <w:r w:rsidR="000A6A6A">
          <w:rPr>
            <w:noProof/>
            <w:webHidden/>
          </w:rPr>
          <w:instrText xml:space="preserve"> PAGEREF _Toc448826207 \h </w:instrText>
        </w:r>
        <w:r w:rsidR="000A6A6A">
          <w:rPr>
            <w:noProof/>
            <w:webHidden/>
          </w:rPr>
        </w:r>
        <w:r w:rsidR="000A6A6A">
          <w:rPr>
            <w:noProof/>
            <w:webHidden/>
          </w:rPr>
          <w:fldChar w:fldCharType="separate"/>
        </w:r>
        <w:r w:rsidR="00A91651">
          <w:rPr>
            <w:noProof/>
            <w:webHidden/>
          </w:rPr>
          <w:t>11</w:t>
        </w:r>
        <w:r w:rsidR="000A6A6A">
          <w:rPr>
            <w:noProof/>
            <w:webHidden/>
          </w:rPr>
          <w:fldChar w:fldCharType="end"/>
        </w:r>
      </w:hyperlink>
    </w:p>
    <w:p w14:paraId="7251E7F3" w14:textId="77777777" w:rsidR="000A6A6A" w:rsidRDefault="001851F0">
      <w:pPr>
        <w:pStyle w:val="Verzeichnis1"/>
        <w:tabs>
          <w:tab w:val="left" w:pos="480"/>
          <w:tab w:val="right" w:leader="dot" w:pos="8494"/>
        </w:tabs>
        <w:rPr>
          <w:rFonts w:asciiTheme="minorHAnsi" w:eastAsiaTheme="minorEastAsia" w:hAnsiTheme="minorHAnsi" w:cstheme="minorBidi"/>
          <w:b w:val="0"/>
          <w:bCs w:val="0"/>
          <w:caps w:val="0"/>
          <w:noProof/>
          <w:sz w:val="22"/>
          <w:szCs w:val="22"/>
          <w:lang w:val="en-GB" w:eastAsia="en-GB"/>
        </w:rPr>
      </w:pPr>
      <w:hyperlink w:anchor="_Toc448826208" w:history="1">
        <w:r w:rsidR="000A6A6A" w:rsidRPr="00921F74">
          <w:rPr>
            <w:rStyle w:val="Link"/>
            <w:noProof/>
          </w:rPr>
          <w:t>4.</w:t>
        </w:r>
        <w:r w:rsidR="000A6A6A">
          <w:rPr>
            <w:rFonts w:asciiTheme="minorHAnsi" w:eastAsiaTheme="minorEastAsia" w:hAnsiTheme="minorHAnsi" w:cstheme="minorBidi"/>
            <w:b w:val="0"/>
            <w:bCs w:val="0"/>
            <w:caps w:val="0"/>
            <w:noProof/>
            <w:sz w:val="22"/>
            <w:szCs w:val="22"/>
            <w:lang w:val="en-GB" w:eastAsia="en-GB"/>
          </w:rPr>
          <w:tab/>
        </w:r>
        <w:r w:rsidR="000A6A6A" w:rsidRPr="00921F74">
          <w:rPr>
            <w:rStyle w:val="Link"/>
            <w:noProof/>
          </w:rPr>
          <w:t>Technischer Architekturentwurf</w:t>
        </w:r>
        <w:r w:rsidR="000A6A6A">
          <w:rPr>
            <w:noProof/>
            <w:webHidden/>
          </w:rPr>
          <w:tab/>
        </w:r>
        <w:r w:rsidR="000A6A6A">
          <w:rPr>
            <w:noProof/>
            <w:webHidden/>
          </w:rPr>
          <w:fldChar w:fldCharType="begin"/>
        </w:r>
        <w:r w:rsidR="000A6A6A">
          <w:rPr>
            <w:noProof/>
            <w:webHidden/>
          </w:rPr>
          <w:instrText xml:space="preserve"> PAGEREF _Toc448826208 \h </w:instrText>
        </w:r>
        <w:r w:rsidR="000A6A6A">
          <w:rPr>
            <w:noProof/>
            <w:webHidden/>
          </w:rPr>
        </w:r>
        <w:r w:rsidR="000A6A6A">
          <w:rPr>
            <w:noProof/>
            <w:webHidden/>
          </w:rPr>
          <w:fldChar w:fldCharType="separate"/>
        </w:r>
        <w:r w:rsidR="00A91651">
          <w:rPr>
            <w:noProof/>
            <w:webHidden/>
          </w:rPr>
          <w:t>12</w:t>
        </w:r>
        <w:r w:rsidR="000A6A6A">
          <w:rPr>
            <w:noProof/>
            <w:webHidden/>
          </w:rPr>
          <w:fldChar w:fldCharType="end"/>
        </w:r>
      </w:hyperlink>
    </w:p>
    <w:p w14:paraId="4B3C4884" w14:textId="77777777" w:rsidR="000A6A6A" w:rsidRDefault="001851F0">
      <w:pPr>
        <w:pStyle w:val="Verzeichnis2"/>
        <w:tabs>
          <w:tab w:val="left" w:pos="720"/>
          <w:tab w:val="right" w:leader="dot" w:pos="8494"/>
        </w:tabs>
        <w:rPr>
          <w:rFonts w:asciiTheme="minorHAnsi" w:eastAsiaTheme="minorEastAsia" w:hAnsiTheme="minorHAnsi" w:cstheme="minorBidi"/>
          <w:smallCaps w:val="0"/>
          <w:noProof/>
          <w:sz w:val="22"/>
          <w:szCs w:val="22"/>
          <w:lang w:val="en-GB" w:eastAsia="en-GB"/>
        </w:rPr>
      </w:pPr>
      <w:hyperlink w:anchor="_Toc448826209" w:history="1">
        <w:r w:rsidR="000A6A6A" w:rsidRPr="00921F74">
          <w:rPr>
            <w:rStyle w:val="Link"/>
            <w:noProof/>
            <w14:scene3d>
              <w14:camera w14:prst="orthographicFront"/>
              <w14:lightRig w14:rig="threePt" w14:dir="t">
                <w14:rot w14:lat="0" w14:lon="0" w14:rev="0"/>
              </w14:lightRig>
            </w14:scene3d>
          </w:rPr>
          <w:t>4.1</w:t>
        </w:r>
        <w:r w:rsidR="000A6A6A">
          <w:rPr>
            <w:rFonts w:asciiTheme="minorHAnsi" w:eastAsiaTheme="minorEastAsia" w:hAnsiTheme="minorHAnsi" w:cstheme="minorBidi"/>
            <w:smallCaps w:val="0"/>
            <w:noProof/>
            <w:sz w:val="22"/>
            <w:szCs w:val="22"/>
            <w:lang w:val="en-GB" w:eastAsia="en-GB"/>
          </w:rPr>
          <w:tab/>
        </w:r>
        <w:r w:rsidR="000A6A6A" w:rsidRPr="00921F74">
          <w:rPr>
            <w:rStyle w:val="Link"/>
            <w:noProof/>
          </w:rPr>
          <w:t>GUI-Papierprototyp</w:t>
        </w:r>
        <w:r w:rsidR="000A6A6A">
          <w:rPr>
            <w:noProof/>
            <w:webHidden/>
          </w:rPr>
          <w:tab/>
        </w:r>
        <w:r w:rsidR="000A6A6A">
          <w:rPr>
            <w:noProof/>
            <w:webHidden/>
          </w:rPr>
          <w:fldChar w:fldCharType="begin"/>
        </w:r>
        <w:r w:rsidR="000A6A6A">
          <w:rPr>
            <w:noProof/>
            <w:webHidden/>
          </w:rPr>
          <w:instrText xml:space="preserve"> PAGEREF _Toc448826209 \h </w:instrText>
        </w:r>
        <w:r w:rsidR="000A6A6A">
          <w:rPr>
            <w:noProof/>
            <w:webHidden/>
          </w:rPr>
        </w:r>
        <w:r w:rsidR="000A6A6A">
          <w:rPr>
            <w:noProof/>
            <w:webHidden/>
          </w:rPr>
          <w:fldChar w:fldCharType="separate"/>
        </w:r>
        <w:r w:rsidR="00A91651">
          <w:rPr>
            <w:noProof/>
            <w:webHidden/>
          </w:rPr>
          <w:t>12</w:t>
        </w:r>
        <w:r w:rsidR="000A6A6A">
          <w:rPr>
            <w:noProof/>
            <w:webHidden/>
          </w:rPr>
          <w:fldChar w:fldCharType="end"/>
        </w:r>
      </w:hyperlink>
    </w:p>
    <w:p w14:paraId="62B6D7E0" w14:textId="77777777" w:rsidR="000A6A6A" w:rsidRDefault="001851F0">
      <w:pPr>
        <w:pStyle w:val="Verzeichnis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48826210" w:history="1">
        <w:r w:rsidR="000A6A6A" w:rsidRPr="00921F74">
          <w:rPr>
            <w:rStyle w:val="Link"/>
            <w:noProof/>
            <w:highlight w:val="yellow"/>
          </w:rPr>
          <w:t>4.1.1</w:t>
        </w:r>
        <w:r w:rsidR="000A6A6A">
          <w:rPr>
            <w:rFonts w:asciiTheme="minorHAnsi" w:eastAsiaTheme="minorEastAsia" w:hAnsiTheme="minorHAnsi" w:cstheme="minorBidi"/>
            <w:i w:val="0"/>
            <w:iCs w:val="0"/>
            <w:noProof/>
            <w:sz w:val="22"/>
            <w:szCs w:val="22"/>
            <w:lang w:val="en-GB" w:eastAsia="en-GB"/>
          </w:rPr>
          <w:tab/>
        </w:r>
        <w:r w:rsidR="000A6A6A" w:rsidRPr="00921F74">
          <w:rPr>
            <w:rStyle w:val="Link"/>
            <w:noProof/>
            <w:highlight w:val="yellow"/>
          </w:rPr>
          <w:t>Screen „&lt;Name des Screens&gt;“</w:t>
        </w:r>
        <w:r w:rsidR="000A6A6A">
          <w:rPr>
            <w:noProof/>
            <w:webHidden/>
          </w:rPr>
          <w:tab/>
        </w:r>
        <w:r w:rsidR="000A6A6A">
          <w:rPr>
            <w:noProof/>
            <w:webHidden/>
          </w:rPr>
          <w:fldChar w:fldCharType="begin"/>
        </w:r>
        <w:r w:rsidR="000A6A6A">
          <w:rPr>
            <w:noProof/>
            <w:webHidden/>
          </w:rPr>
          <w:instrText xml:space="preserve"> PAGEREF _Toc448826210 \h </w:instrText>
        </w:r>
        <w:r w:rsidR="000A6A6A">
          <w:rPr>
            <w:noProof/>
            <w:webHidden/>
          </w:rPr>
        </w:r>
        <w:r w:rsidR="000A6A6A">
          <w:rPr>
            <w:noProof/>
            <w:webHidden/>
          </w:rPr>
          <w:fldChar w:fldCharType="separate"/>
        </w:r>
        <w:r w:rsidR="00A91651">
          <w:rPr>
            <w:noProof/>
            <w:webHidden/>
          </w:rPr>
          <w:t>12</w:t>
        </w:r>
        <w:r w:rsidR="000A6A6A">
          <w:rPr>
            <w:noProof/>
            <w:webHidden/>
          </w:rPr>
          <w:fldChar w:fldCharType="end"/>
        </w:r>
      </w:hyperlink>
    </w:p>
    <w:p w14:paraId="1B84AA1B" w14:textId="77777777" w:rsidR="000A6A6A" w:rsidRDefault="001851F0">
      <w:pPr>
        <w:pStyle w:val="Verzeichnis2"/>
        <w:tabs>
          <w:tab w:val="left" w:pos="720"/>
          <w:tab w:val="right" w:leader="dot" w:pos="8494"/>
        </w:tabs>
        <w:rPr>
          <w:rFonts w:asciiTheme="minorHAnsi" w:eastAsiaTheme="minorEastAsia" w:hAnsiTheme="minorHAnsi" w:cstheme="minorBidi"/>
          <w:smallCaps w:val="0"/>
          <w:noProof/>
          <w:sz w:val="22"/>
          <w:szCs w:val="22"/>
          <w:lang w:val="en-GB" w:eastAsia="en-GB"/>
        </w:rPr>
      </w:pPr>
      <w:hyperlink w:anchor="_Toc448826211" w:history="1">
        <w:r w:rsidR="000A6A6A" w:rsidRPr="00921F74">
          <w:rPr>
            <w:rStyle w:val="Link"/>
            <w:noProof/>
            <w14:scene3d>
              <w14:camera w14:prst="orthographicFront"/>
              <w14:lightRig w14:rig="threePt" w14:dir="t">
                <w14:rot w14:lat="0" w14:lon="0" w14:rev="0"/>
              </w14:lightRig>
            </w14:scene3d>
          </w:rPr>
          <w:t>4.2</w:t>
        </w:r>
        <w:r w:rsidR="000A6A6A">
          <w:rPr>
            <w:rFonts w:asciiTheme="minorHAnsi" w:eastAsiaTheme="minorEastAsia" w:hAnsiTheme="minorHAnsi" w:cstheme="minorBidi"/>
            <w:smallCaps w:val="0"/>
            <w:noProof/>
            <w:sz w:val="22"/>
            <w:szCs w:val="22"/>
            <w:lang w:val="en-GB" w:eastAsia="en-GB"/>
          </w:rPr>
          <w:tab/>
        </w:r>
        <w:r w:rsidR="000A6A6A" w:rsidRPr="00921F74">
          <w:rPr>
            <w:rStyle w:val="Link"/>
            <w:noProof/>
          </w:rPr>
          <w:t>Technisches Konzept</w:t>
        </w:r>
        <w:r w:rsidR="000A6A6A">
          <w:rPr>
            <w:noProof/>
            <w:webHidden/>
          </w:rPr>
          <w:tab/>
        </w:r>
        <w:r w:rsidR="000A6A6A">
          <w:rPr>
            <w:noProof/>
            <w:webHidden/>
          </w:rPr>
          <w:fldChar w:fldCharType="begin"/>
        </w:r>
        <w:r w:rsidR="000A6A6A">
          <w:rPr>
            <w:noProof/>
            <w:webHidden/>
          </w:rPr>
          <w:instrText xml:space="preserve"> PAGEREF _Toc448826211 \h </w:instrText>
        </w:r>
        <w:r w:rsidR="000A6A6A">
          <w:rPr>
            <w:noProof/>
            <w:webHidden/>
          </w:rPr>
        </w:r>
        <w:r w:rsidR="000A6A6A">
          <w:rPr>
            <w:noProof/>
            <w:webHidden/>
          </w:rPr>
          <w:fldChar w:fldCharType="separate"/>
        </w:r>
        <w:r w:rsidR="00A91651">
          <w:rPr>
            <w:noProof/>
            <w:webHidden/>
          </w:rPr>
          <w:t>12</w:t>
        </w:r>
        <w:r w:rsidR="000A6A6A">
          <w:rPr>
            <w:noProof/>
            <w:webHidden/>
          </w:rPr>
          <w:fldChar w:fldCharType="end"/>
        </w:r>
      </w:hyperlink>
    </w:p>
    <w:p w14:paraId="4B7E9FB4" w14:textId="77777777" w:rsidR="000A6A6A" w:rsidRDefault="001851F0">
      <w:pPr>
        <w:pStyle w:val="Verzeichnis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48826212" w:history="1">
        <w:r w:rsidR="000A6A6A" w:rsidRPr="00921F74">
          <w:rPr>
            <w:rStyle w:val="Link"/>
            <w:noProof/>
            <w:highlight w:val="yellow"/>
          </w:rPr>
          <w:t>4.2.1</w:t>
        </w:r>
        <w:r w:rsidR="000A6A6A">
          <w:rPr>
            <w:rFonts w:asciiTheme="minorHAnsi" w:eastAsiaTheme="minorEastAsia" w:hAnsiTheme="minorHAnsi" w:cstheme="minorBidi"/>
            <w:i w:val="0"/>
            <w:iCs w:val="0"/>
            <w:noProof/>
            <w:sz w:val="22"/>
            <w:szCs w:val="22"/>
            <w:lang w:val="en-GB" w:eastAsia="en-GB"/>
          </w:rPr>
          <w:tab/>
        </w:r>
        <w:r w:rsidR="000A6A6A" w:rsidRPr="00921F74">
          <w:rPr>
            <w:rStyle w:val="Link"/>
            <w:noProof/>
            <w:highlight w:val="yellow"/>
          </w:rPr>
          <w:t>&lt;Name Komponente 1&gt;</w:t>
        </w:r>
        <w:r w:rsidR="000A6A6A">
          <w:rPr>
            <w:noProof/>
            <w:webHidden/>
          </w:rPr>
          <w:tab/>
        </w:r>
        <w:r w:rsidR="000A6A6A">
          <w:rPr>
            <w:noProof/>
            <w:webHidden/>
          </w:rPr>
          <w:fldChar w:fldCharType="begin"/>
        </w:r>
        <w:r w:rsidR="000A6A6A">
          <w:rPr>
            <w:noProof/>
            <w:webHidden/>
          </w:rPr>
          <w:instrText xml:space="preserve"> PAGEREF _Toc448826212 \h </w:instrText>
        </w:r>
        <w:r w:rsidR="000A6A6A">
          <w:rPr>
            <w:noProof/>
            <w:webHidden/>
          </w:rPr>
        </w:r>
        <w:r w:rsidR="000A6A6A">
          <w:rPr>
            <w:noProof/>
            <w:webHidden/>
          </w:rPr>
          <w:fldChar w:fldCharType="separate"/>
        </w:r>
        <w:r w:rsidR="00A91651">
          <w:rPr>
            <w:noProof/>
            <w:webHidden/>
          </w:rPr>
          <w:t>12</w:t>
        </w:r>
        <w:r w:rsidR="000A6A6A">
          <w:rPr>
            <w:noProof/>
            <w:webHidden/>
          </w:rPr>
          <w:fldChar w:fldCharType="end"/>
        </w:r>
      </w:hyperlink>
    </w:p>
    <w:p w14:paraId="53C1AAAF" w14:textId="77777777" w:rsidR="000A6A6A" w:rsidRDefault="001851F0">
      <w:pPr>
        <w:pStyle w:val="Verzeichnis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48826213" w:history="1">
        <w:r w:rsidR="000A6A6A" w:rsidRPr="00921F74">
          <w:rPr>
            <w:rStyle w:val="Link"/>
            <w:noProof/>
            <w:highlight w:val="yellow"/>
          </w:rPr>
          <w:t>4.2.2</w:t>
        </w:r>
        <w:r w:rsidR="000A6A6A">
          <w:rPr>
            <w:rFonts w:asciiTheme="minorHAnsi" w:eastAsiaTheme="minorEastAsia" w:hAnsiTheme="minorHAnsi" w:cstheme="minorBidi"/>
            <w:i w:val="0"/>
            <w:iCs w:val="0"/>
            <w:noProof/>
            <w:sz w:val="22"/>
            <w:szCs w:val="22"/>
            <w:lang w:val="en-GB" w:eastAsia="en-GB"/>
          </w:rPr>
          <w:tab/>
        </w:r>
        <w:r w:rsidR="000A6A6A" w:rsidRPr="00921F74">
          <w:rPr>
            <w:rStyle w:val="Link"/>
            <w:noProof/>
            <w:highlight w:val="yellow"/>
          </w:rPr>
          <w:t>&lt;Name Komponente n&gt;</w:t>
        </w:r>
        <w:r w:rsidR="000A6A6A">
          <w:rPr>
            <w:noProof/>
            <w:webHidden/>
          </w:rPr>
          <w:tab/>
        </w:r>
        <w:r w:rsidR="000A6A6A">
          <w:rPr>
            <w:noProof/>
            <w:webHidden/>
          </w:rPr>
          <w:fldChar w:fldCharType="begin"/>
        </w:r>
        <w:r w:rsidR="000A6A6A">
          <w:rPr>
            <w:noProof/>
            <w:webHidden/>
          </w:rPr>
          <w:instrText xml:space="preserve"> PAGEREF _Toc448826213 \h </w:instrText>
        </w:r>
        <w:r w:rsidR="000A6A6A">
          <w:rPr>
            <w:noProof/>
            <w:webHidden/>
          </w:rPr>
        </w:r>
        <w:r w:rsidR="000A6A6A">
          <w:rPr>
            <w:noProof/>
            <w:webHidden/>
          </w:rPr>
          <w:fldChar w:fldCharType="separate"/>
        </w:r>
        <w:r w:rsidR="00A91651">
          <w:rPr>
            <w:noProof/>
            <w:webHidden/>
          </w:rPr>
          <w:t>12</w:t>
        </w:r>
        <w:r w:rsidR="000A6A6A">
          <w:rPr>
            <w:noProof/>
            <w:webHidden/>
          </w:rPr>
          <w:fldChar w:fldCharType="end"/>
        </w:r>
      </w:hyperlink>
    </w:p>
    <w:p w14:paraId="47BDE3CD" w14:textId="77777777" w:rsidR="000A6A6A" w:rsidRDefault="001851F0">
      <w:pPr>
        <w:pStyle w:val="Verzeichnis2"/>
        <w:tabs>
          <w:tab w:val="left" w:pos="720"/>
          <w:tab w:val="right" w:leader="dot" w:pos="8494"/>
        </w:tabs>
        <w:rPr>
          <w:rFonts w:asciiTheme="minorHAnsi" w:eastAsiaTheme="minorEastAsia" w:hAnsiTheme="minorHAnsi" w:cstheme="minorBidi"/>
          <w:smallCaps w:val="0"/>
          <w:noProof/>
          <w:sz w:val="22"/>
          <w:szCs w:val="22"/>
          <w:lang w:val="en-GB" w:eastAsia="en-GB"/>
        </w:rPr>
      </w:pPr>
      <w:hyperlink w:anchor="_Toc448826214" w:history="1">
        <w:r w:rsidR="000A6A6A" w:rsidRPr="00921F74">
          <w:rPr>
            <w:rStyle w:val="Link"/>
            <w:noProof/>
            <w14:scene3d>
              <w14:camera w14:prst="orthographicFront"/>
              <w14:lightRig w14:rig="threePt" w14:dir="t">
                <w14:rot w14:lat="0" w14:lon="0" w14:rev="0"/>
              </w14:lightRig>
            </w14:scene3d>
          </w:rPr>
          <w:t>4.3</w:t>
        </w:r>
        <w:r w:rsidR="000A6A6A">
          <w:rPr>
            <w:rFonts w:asciiTheme="minorHAnsi" w:eastAsiaTheme="minorEastAsia" w:hAnsiTheme="minorHAnsi" w:cstheme="minorBidi"/>
            <w:smallCaps w:val="0"/>
            <w:noProof/>
            <w:sz w:val="22"/>
            <w:szCs w:val="22"/>
            <w:lang w:val="en-GB" w:eastAsia="en-GB"/>
          </w:rPr>
          <w:tab/>
        </w:r>
        <w:r w:rsidR="000A6A6A" w:rsidRPr="00921F74">
          <w:rPr>
            <w:rStyle w:val="Link"/>
            <w:noProof/>
          </w:rPr>
          <w:t>Komponentendiagramm</w:t>
        </w:r>
        <w:r w:rsidR="000A6A6A">
          <w:rPr>
            <w:noProof/>
            <w:webHidden/>
          </w:rPr>
          <w:tab/>
        </w:r>
        <w:r w:rsidR="000A6A6A">
          <w:rPr>
            <w:noProof/>
            <w:webHidden/>
          </w:rPr>
          <w:fldChar w:fldCharType="begin"/>
        </w:r>
        <w:r w:rsidR="000A6A6A">
          <w:rPr>
            <w:noProof/>
            <w:webHidden/>
          </w:rPr>
          <w:instrText xml:space="preserve"> PAGEREF _Toc448826214 \h </w:instrText>
        </w:r>
        <w:r w:rsidR="000A6A6A">
          <w:rPr>
            <w:noProof/>
            <w:webHidden/>
          </w:rPr>
        </w:r>
        <w:r w:rsidR="000A6A6A">
          <w:rPr>
            <w:noProof/>
            <w:webHidden/>
          </w:rPr>
          <w:fldChar w:fldCharType="separate"/>
        </w:r>
        <w:r w:rsidR="00A91651">
          <w:rPr>
            <w:noProof/>
            <w:webHidden/>
          </w:rPr>
          <w:t>13</w:t>
        </w:r>
        <w:r w:rsidR="000A6A6A">
          <w:rPr>
            <w:noProof/>
            <w:webHidden/>
          </w:rPr>
          <w:fldChar w:fldCharType="end"/>
        </w:r>
      </w:hyperlink>
    </w:p>
    <w:p w14:paraId="5AD8FC59" w14:textId="77777777" w:rsidR="000A6A6A" w:rsidRDefault="001851F0">
      <w:pPr>
        <w:pStyle w:val="Verzeichnis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48826215" w:history="1">
        <w:r w:rsidR="000A6A6A" w:rsidRPr="00921F74">
          <w:rPr>
            <w:rStyle w:val="Link"/>
            <w:noProof/>
            <w:highlight w:val="yellow"/>
          </w:rPr>
          <w:t>4.3.1</w:t>
        </w:r>
        <w:r w:rsidR="000A6A6A">
          <w:rPr>
            <w:rFonts w:asciiTheme="minorHAnsi" w:eastAsiaTheme="minorEastAsia" w:hAnsiTheme="minorHAnsi" w:cstheme="minorBidi"/>
            <w:i w:val="0"/>
            <w:iCs w:val="0"/>
            <w:noProof/>
            <w:sz w:val="22"/>
            <w:szCs w:val="22"/>
            <w:lang w:val="en-GB" w:eastAsia="en-GB"/>
          </w:rPr>
          <w:tab/>
        </w:r>
        <w:r w:rsidR="000A6A6A" w:rsidRPr="00921F74">
          <w:rPr>
            <w:rStyle w:val="Link"/>
            <w:noProof/>
            <w:highlight w:val="yellow"/>
          </w:rPr>
          <w:t>Komponentenbeschreibung</w:t>
        </w:r>
        <w:r w:rsidR="000A6A6A">
          <w:rPr>
            <w:noProof/>
            <w:webHidden/>
          </w:rPr>
          <w:tab/>
        </w:r>
        <w:r w:rsidR="000A6A6A">
          <w:rPr>
            <w:noProof/>
            <w:webHidden/>
          </w:rPr>
          <w:fldChar w:fldCharType="begin"/>
        </w:r>
        <w:r w:rsidR="000A6A6A">
          <w:rPr>
            <w:noProof/>
            <w:webHidden/>
          </w:rPr>
          <w:instrText xml:space="preserve"> PAGEREF _Toc448826215 \h </w:instrText>
        </w:r>
        <w:r w:rsidR="000A6A6A">
          <w:rPr>
            <w:noProof/>
            <w:webHidden/>
          </w:rPr>
        </w:r>
        <w:r w:rsidR="000A6A6A">
          <w:rPr>
            <w:noProof/>
            <w:webHidden/>
          </w:rPr>
          <w:fldChar w:fldCharType="separate"/>
        </w:r>
        <w:r w:rsidR="00A91651">
          <w:rPr>
            <w:noProof/>
            <w:webHidden/>
          </w:rPr>
          <w:t>13</w:t>
        </w:r>
        <w:r w:rsidR="000A6A6A">
          <w:rPr>
            <w:noProof/>
            <w:webHidden/>
          </w:rPr>
          <w:fldChar w:fldCharType="end"/>
        </w:r>
      </w:hyperlink>
    </w:p>
    <w:p w14:paraId="5155CA1B" w14:textId="77777777" w:rsidR="000A6A6A" w:rsidRDefault="001851F0">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16" w:history="1">
        <w:r w:rsidR="000A6A6A" w:rsidRPr="00921F74">
          <w:rPr>
            <w:rStyle w:val="Link"/>
            <w:noProof/>
            <w:highlight w:val="yellow"/>
          </w:rPr>
          <w:t>&lt;Name Komponente 1&gt;</w:t>
        </w:r>
        <w:r w:rsidR="000A6A6A">
          <w:rPr>
            <w:noProof/>
            <w:webHidden/>
          </w:rPr>
          <w:tab/>
        </w:r>
        <w:r w:rsidR="000A6A6A">
          <w:rPr>
            <w:noProof/>
            <w:webHidden/>
          </w:rPr>
          <w:fldChar w:fldCharType="begin"/>
        </w:r>
        <w:r w:rsidR="000A6A6A">
          <w:rPr>
            <w:noProof/>
            <w:webHidden/>
          </w:rPr>
          <w:instrText xml:space="preserve"> PAGEREF _Toc448826216 \h </w:instrText>
        </w:r>
        <w:r w:rsidR="000A6A6A">
          <w:rPr>
            <w:noProof/>
            <w:webHidden/>
          </w:rPr>
        </w:r>
        <w:r w:rsidR="000A6A6A">
          <w:rPr>
            <w:noProof/>
            <w:webHidden/>
          </w:rPr>
          <w:fldChar w:fldCharType="separate"/>
        </w:r>
        <w:r w:rsidR="00A91651">
          <w:rPr>
            <w:noProof/>
            <w:webHidden/>
          </w:rPr>
          <w:t>13</w:t>
        </w:r>
        <w:r w:rsidR="000A6A6A">
          <w:rPr>
            <w:noProof/>
            <w:webHidden/>
          </w:rPr>
          <w:fldChar w:fldCharType="end"/>
        </w:r>
      </w:hyperlink>
    </w:p>
    <w:p w14:paraId="63375D9A" w14:textId="77777777" w:rsidR="000A6A6A" w:rsidRDefault="001851F0">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17" w:history="1">
        <w:r w:rsidR="000A6A6A" w:rsidRPr="00921F74">
          <w:rPr>
            <w:rStyle w:val="Link"/>
            <w:noProof/>
            <w:highlight w:val="yellow"/>
          </w:rPr>
          <w:t>&lt;Name Komponente n&gt;</w:t>
        </w:r>
        <w:r w:rsidR="000A6A6A">
          <w:rPr>
            <w:noProof/>
            <w:webHidden/>
          </w:rPr>
          <w:tab/>
        </w:r>
        <w:r w:rsidR="000A6A6A">
          <w:rPr>
            <w:noProof/>
            <w:webHidden/>
          </w:rPr>
          <w:fldChar w:fldCharType="begin"/>
        </w:r>
        <w:r w:rsidR="000A6A6A">
          <w:rPr>
            <w:noProof/>
            <w:webHidden/>
          </w:rPr>
          <w:instrText xml:space="preserve"> PAGEREF _Toc448826217 \h </w:instrText>
        </w:r>
        <w:r w:rsidR="000A6A6A">
          <w:rPr>
            <w:noProof/>
            <w:webHidden/>
          </w:rPr>
        </w:r>
        <w:r w:rsidR="000A6A6A">
          <w:rPr>
            <w:noProof/>
            <w:webHidden/>
          </w:rPr>
          <w:fldChar w:fldCharType="separate"/>
        </w:r>
        <w:r w:rsidR="00A91651">
          <w:rPr>
            <w:noProof/>
            <w:webHidden/>
          </w:rPr>
          <w:t>13</w:t>
        </w:r>
        <w:r w:rsidR="000A6A6A">
          <w:rPr>
            <w:noProof/>
            <w:webHidden/>
          </w:rPr>
          <w:fldChar w:fldCharType="end"/>
        </w:r>
      </w:hyperlink>
    </w:p>
    <w:p w14:paraId="5E0EB715" w14:textId="77777777" w:rsidR="000A6A6A" w:rsidRDefault="001851F0">
      <w:pPr>
        <w:pStyle w:val="Verzeichnis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48826218" w:history="1">
        <w:r w:rsidR="000A6A6A" w:rsidRPr="00921F74">
          <w:rPr>
            <w:rStyle w:val="Link"/>
            <w:noProof/>
            <w:highlight w:val="yellow"/>
          </w:rPr>
          <w:t>4.3.2</w:t>
        </w:r>
        <w:r w:rsidR="000A6A6A">
          <w:rPr>
            <w:rFonts w:asciiTheme="minorHAnsi" w:eastAsiaTheme="minorEastAsia" w:hAnsiTheme="minorHAnsi" w:cstheme="minorBidi"/>
            <w:i w:val="0"/>
            <w:iCs w:val="0"/>
            <w:noProof/>
            <w:sz w:val="22"/>
            <w:szCs w:val="22"/>
            <w:lang w:val="en-GB" w:eastAsia="en-GB"/>
          </w:rPr>
          <w:tab/>
        </w:r>
        <w:r w:rsidR="000A6A6A" w:rsidRPr="00921F74">
          <w:rPr>
            <w:rStyle w:val="Link"/>
            <w:noProof/>
            <w:highlight w:val="yellow"/>
          </w:rPr>
          <w:t>Interfacebeschreibung</w:t>
        </w:r>
        <w:r w:rsidR="000A6A6A">
          <w:rPr>
            <w:noProof/>
            <w:webHidden/>
          </w:rPr>
          <w:tab/>
        </w:r>
        <w:r w:rsidR="000A6A6A">
          <w:rPr>
            <w:noProof/>
            <w:webHidden/>
          </w:rPr>
          <w:fldChar w:fldCharType="begin"/>
        </w:r>
        <w:r w:rsidR="000A6A6A">
          <w:rPr>
            <w:noProof/>
            <w:webHidden/>
          </w:rPr>
          <w:instrText xml:space="preserve"> PAGEREF _Toc448826218 \h </w:instrText>
        </w:r>
        <w:r w:rsidR="000A6A6A">
          <w:rPr>
            <w:noProof/>
            <w:webHidden/>
          </w:rPr>
        </w:r>
        <w:r w:rsidR="000A6A6A">
          <w:rPr>
            <w:noProof/>
            <w:webHidden/>
          </w:rPr>
          <w:fldChar w:fldCharType="separate"/>
        </w:r>
        <w:r w:rsidR="00A91651">
          <w:rPr>
            <w:noProof/>
            <w:webHidden/>
          </w:rPr>
          <w:t>13</w:t>
        </w:r>
        <w:r w:rsidR="000A6A6A">
          <w:rPr>
            <w:noProof/>
            <w:webHidden/>
          </w:rPr>
          <w:fldChar w:fldCharType="end"/>
        </w:r>
      </w:hyperlink>
    </w:p>
    <w:p w14:paraId="75928E2C" w14:textId="77777777" w:rsidR="000A6A6A" w:rsidRDefault="001851F0">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19" w:history="1">
        <w:r w:rsidR="000A6A6A" w:rsidRPr="00921F74">
          <w:rPr>
            <w:rStyle w:val="Link"/>
            <w:noProof/>
            <w:highlight w:val="yellow"/>
          </w:rPr>
          <w:t>&lt;Name Interface 1&gt;</w:t>
        </w:r>
        <w:r w:rsidR="000A6A6A">
          <w:rPr>
            <w:noProof/>
            <w:webHidden/>
          </w:rPr>
          <w:tab/>
        </w:r>
        <w:r w:rsidR="000A6A6A">
          <w:rPr>
            <w:noProof/>
            <w:webHidden/>
          </w:rPr>
          <w:fldChar w:fldCharType="begin"/>
        </w:r>
        <w:r w:rsidR="000A6A6A">
          <w:rPr>
            <w:noProof/>
            <w:webHidden/>
          </w:rPr>
          <w:instrText xml:space="preserve"> PAGEREF _Toc448826219 \h </w:instrText>
        </w:r>
        <w:r w:rsidR="000A6A6A">
          <w:rPr>
            <w:noProof/>
            <w:webHidden/>
          </w:rPr>
        </w:r>
        <w:r w:rsidR="000A6A6A">
          <w:rPr>
            <w:noProof/>
            <w:webHidden/>
          </w:rPr>
          <w:fldChar w:fldCharType="separate"/>
        </w:r>
        <w:r w:rsidR="00A91651">
          <w:rPr>
            <w:noProof/>
            <w:webHidden/>
          </w:rPr>
          <w:t>13</w:t>
        </w:r>
        <w:r w:rsidR="000A6A6A">
          <w:rPr>
            <w:noProof/>
            <w:webHidden/>
          </w:rPr>
          <w:fldChar w:fldCharType="end"/>
        </w:r>
      </w:hyperlink>
    </w:p>
    <w:p w14:paraId="12651D42" w14:textId="77777777" w:rsidR="000A6A6A" w:rsidRDefault="001851F0">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20" w:history="1">
        <w:r w:rsidR="000A6A6A" w:rsidRPr="00921F74">
          <w:rPr>
            <w:rStyle w:val="Link"/>
            <w:noProof/>
            <w:highlight w:val="yellow"/>
          </w:rPr>
          <w:t>&lt;Name Interface n&gt;</w:t>
        </w:r>
        <w:r w:rsidR="000A6A6A">
          <w:rPr>
            <w:noProof/>
            <w:webHidden/>
          </w:rPr>
          <w:tab/>
        </w:r>
        <w:r w:rsidR="000A6A6A">
          <w:rPr>
            <w:noProof/>
            <w:webHidden/>
          </w:rPr>
          <w:fldChar w:fldCharType="begin"/>
        </w:r>
        <w:r w:rsidR="000A6A6A">
          <w:rPr>
            <w:noProof/>
            <w:webHidden/>
          </w:rPr>
          <w:instrText xml:space="preserve"> PAGEREF _Toc448826220 \h </w:instrText>
        </w:r>
        <w:r w:rsidR="000A6A6A">
          <w:rPr>
            <w:noProof/>
            <w:webHidden/>
          </w:rPr>
        </w:r>
        <w:r w:rsidR="000A6A6A">
          <w:rPr>
            <w:noProof/>
            <w:webHidden/>
          </w:rPr>
          <w:fldChar w:fldCharType="separate"/>
        </w:r>
        <w:r w:rsidR="00A91651">
          <w:rPr>
            <w:noProof/>
            <w:webHidden/>
          </w:rPr>
          <w:t>13</w:t>
        </w:r>
        <w:r w:rsidR="000A6A6A">
          <w:rPr>
            <w:noProof/>
            <w:webHidden/>
          </w:rPr>
          <w:fldChar w:fldCharType="end"/>
        </w:r>
      </w:hyperlink>
    </w:p>
    <w:p w14:paraId="4C201669" w14:textId="77777777" w:rsidR="000A6A6A" w:rsidRDefault="001851F0">
      <w:pPr>
        <w:pStyle w:val="Verzeichnis1"/>
        <w:tabs>
          <w:tab w:val="left" w:pos="480"/>
          <w:tab w:val="right" w:leader="dot" w:pos="8494"/>
        </w:tabs>
        <w:rPr>
          <w:rFonts w:asciiTheme="minorHAnsi" w:eastAsiaTheme="minorEastAsia" w:hAnsiTheme="minorHAnsi" w:cstheme="minorBidi"/>
          <w:b w:val="0"/>
          <w:bCs w:val="0"/>
          <w:caps w:val="0"/>
          <w:noProof/>
          <w:sz w:val="22"/>
          <w:szCs w:val="22"/>
          <w:lang w:val="en-GB" w:eastAsia="en-GB"/>
        </w:rPr>
      </w:pPr>
      <w:hyperlink w:anchor="_Toc448826221" w:history="1">
        <w:r w:rsidR="000A6A6A" w:rsidRPr="00921F74">
          <w:rPr>
            <w:rStyle w:val="Link"/>
            <w:noProof/>
          </w:rPr>
          <w:t>5.</w:t>
        </w:r>
        <w:r w:rsidR="000A6A6A">
          <w:rPr>
            <w:rFonts w:asciiTheme="minorHAnsi" w:eastAsiaTheme="minorEastAsia" w:hAnsiTheme="minorHAnsi" w:cstheme="minorBidi"/>
            <w:b w:val="0"/>
            <w:bCs w:val="0"/>
            <w:caps w:val="0"/>
            <w:noProof/>
            <w:sz w:val="22"/>
            <w:szCs w:val="22"/>
            <w:lang w:val="en-GB" w:eastAsia="en-GB"/>
          </w:rPr>
          <w:tab/>
        </w:r>
        <w:r w:rsidR="000A6A6A" w:rsidRPr="00921F74">
          <w:rPr>
            <w:rStyle w:val="Link"/>
            <w:noProof/>
          </w:rPr>
          <w:t>Testartefakte</w:t>
        </w:r>
        <w:r w:rsidR="000A6A6A">
          <w:rPr>
            <w:noProof/>
            <w:webHidden/>
          </w:rPr>
          <w:tab/>
        </w:r>
        <w:r w:rsidR="000A6A6A">
          <w:rPr>
            <w:noProof/>
            <w:webHidden/>
          </w:rPr>
          <w:fldChar w:fldCharType="begin"/>
        </w:r>
        <w:r w:rsidR="000A6A6A">
          <w:rPr>
            <w:noProof/>
            <w:webHidden/>
          </w:rPr>
          <w:instrText xml:space="preserve"> PAGEREF _Toc448826221 \h </w:instrText>
        </w:r>
        <w:r w:rsidR="000A6A6A">
          <w:rPr>
            <w:noProof/>
            <w:webHidden/>
          </w:rPr>
        </w:r>
        <w:r w:rsidR="000A6A6A">
          <w:rPr>
            <w:noProof/>
            <w:webHidden/>
          </w:rPr>
          <w:fldChar w:fldCharType="separate"/>
        </w:r>
        <w:r w:rsidR="00A91651">
          <w:rPr>
            <w:noProof/>
            <w:webHidden/>
          </w:rPr>
          <w:t>14</w:t>
        </w:r>
        <w:r w:rsidR="000A6A6A">
          <w:rPr>
            <w:noProof/>
            <w:webHidden/>
          </w:rPr>
          <w:fldChar w:fldCharType="end"/>
        </w:r>
      </w:hyperlink>
    </w:p>
    <w:p w14:paraId="0608A525" w14:textId="77777777" w:rsidR="000A6A6A" w:rsidRDefault="001851F0">
      <w:pPr>
        <w:pStyle w:val="Verzeichnis2"/>
        <w:tabs>
          <w:tab w:val="left" w:pos="720"/>
          <w:tab w:val="right" w:leader="dot" w:pos="8494"/>
        </w:tabs>
        <w:rPr>
          <w:rFonts w:asciiTheme="minorHAnsi" w:eastAsiaTheme="minorEastAsia" w:hAnsiTheme="minorHAnsi" w:cstheme="minorBidi"/>
          <w:smallCaps w:val="0"/>
          <w:noProof/>
          <w:sz w:val="22"/>
          <w:szCs w:val="22"/>
          <w:lang w:val="en-GB" w:eastAsia="en-GB"/>
        </w:rPr>
      </w:pPr>
      <w:hyperlink w:anchor="_Toc448826222" w:history="1">
        <w:r w:rsidR="000A6A6A" w:rsidRPr="00921F74">
          <w:rPr>
            <w:rStyle w:val="Link"/>
            <w:noProof/>
            <w14:scene3d>
              <w14:camera w14:prst="orthographicFront"/>
              <w14:lightRig w14:rig="threePt" w14:dir="t">
                <w14:rot w14:lat="0" w14:lon="0" w14:rev="0"/>
              </w14:lightRig>
            </w14:scene3d>
          </w:rPr>
          <w:t>5.1</w:t>
        </w:r>
        <w:r w:rsidR="000A6A6A">
          <w:rPr>
            <w:rFonts w:asciiTheme="minorHAnsi" w:eastAsiaTheme="minorEastAsia" w:hAnsiTheme="minorHAnsi" w:cstheme="minorBidi"/>
            <w:smallCaps w:val="0"/>
            <w:noProof/>
            <w:sz w:val="22"/>
            <w:szCs w:val="22"/>
            <w:lang w:val="en-GB" w:eastAsia="en-GB"/>
          </w:rPr>
          <w:tab/>
        </w:r>
        <w:r w:rsidR="000A6A6A" w:rsidRPr="00921F74">
          <w:rPr>
            <w:rStyle w:val="Link"/>
            <w:noProof/>
          </w:rPr>
          <w:t>Modultest</w:t>
        </w:r>
        <w:r w:rsidR="000A6A6A">
          <w:rPr>
            <w:noProof/>
            <w:webHidden/>
          </w:rPr>
          <w:tab/>
        </w:r>
        <w:r w:rsidR="000A6A6A">
          <w:rPr>
            <w:noProof/>
            <w:webHidden/>
          </w:rPr>
          <w:fldChar w:fldCharType="begin"/>
        </w:r>
        <w:r w:rsidR="000A6A6A">
          <w:rPr>
            <w:noProof/>
            <w:webHidden/>
          </w:rPr>
          <w:instrText xml:space="preserve"> PAGEREF _Toc448826222 \h </w:instrText>
        </w:r>
        <w:r w:rsidR="000A6A6A">
          <w:rPr>
            <w:noProof/>
            <w:webHidden/>
          </w:rPr>
        </w:r>
        <w:r w:rsidR="000A6A6A">
          <w:rPr>
            <w:noProof/>
            <w:webHidden/>
          </w:rPr>
          <w:fldChar w:fldCharType="separate"/>
        </w:r>
        <w:r w:rsidR="00A91651">
          <w:rPr>
            <w:noProof/>
            <w:webHidden/>
          </w:rPr>
          <w:t>14</w:t>
        </w:r>
        <w:r w:rsidR="000A6A6A">
          <w:rPr>
            <w:noProof/>
            <w:webHidden/>
          </w:rPr>
          <w:fldChar w:fldCharType="end"/>
        </w:r>
      </w:hyperlink>
    </w:p>
    <w:p w14:paraId="14B43E9B" w14:textId="77777777" w:rsidR="000A6A6A" w:rsidRDefault="001851F0">
      <w:pPr>
        <w:pStyle w:val="Verzeichnis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48826223" w:history="1">
        <w:r w:rsidR="000A6A6A" w:rsidRPr="00921F74">
          <w:rPr>
            <w:rStyle w:val="Link"/>
            <w:noProof/>
            <w:highlight w:val="yellow"/>
          </w:rPr>
          <w:t>5.1.1</w:t>
        </w:r>
        <w:r w:rsidR="000A6A6A">
          <w:rPr>
            <w:rFonts w:asciiTheme="minorHAnsi" w:eastAsiaTheme="minorEastAsia" w:hAnsiTheme="minorHAnsi" w:cstheme="minorBidi"/>
            <w:i w:val="0"/>
            <w:iCs w:val="0"/>
            <w:noProof/>
            <w:sz w:val="22"/>
            <w:szCs w:val="22"/>
            <w:lang w:val="en-GB" w:eastAsia="en-GB"/>
          </w:rPr>
          <w:tab/>
        </w:r>
        <w:r w:rsidR="000A6A6A" w:rsidRPr="00921F74">
          <w:rPr>
            <w:rStyle w:val="Link"/>
            <w:noProof/>
            <w:highlight w:val="yellow"/>
          </w:rPr>
          <w:t>Testspezifikation</w:t>
        </w:r>
        <w:r w:rsidR="000A6A6A">
          <w:rPr>
            <w:noProof/>
            <w:webHidden/>
          </w:rPr>
          <w:tab/>
        </w:r>
        <w:r w:rsidR="000A6A6A">
          <w:rPr>
            <w:noProof/>
            <w:webHidden/>
          </w:rPr>
          <w:fldChar w:fldCharType="begin"/>
        </w:r>
        <w:r w:rsidR="000A6A6A">
          <w:rPr>
            <w:noProof/>
            <w:webHidden/>
          </w:rPr>
          <w:instrText xml:space="preserve"> PAGEREF _Toc448826223 \h </w:instrText>
        </w:r>
        <w:r w:rsidR="000A6A6A">
          <w:rPr>
            <w:noProof/>
            <w:webHidden/>
          </w:rPr>
        </w:r>
        <w:r w:rsidR="000A6A6A">
          <w:rPr>
            <w:noProof/>
            <w:webHidden/>
          </w:rPr>
          <w:fldChar w:fldCharType="separate"/>
        </w:r>
        <w:r w:rsidR="00A91651">
          <w:rPr>
            <w:noProof/>
            <w:webHidden/>
          </w:rPr>
          <w:t>14</w:t>
        </w:r>
        <w:r w:rsidR="000A6A6A">
          <w:rPr>
            <w:noProof/>
            <w:webHidden/>
          </w:rPr>
          <w:fldChar w:fldCharType="end"/>
        </w:r>
      </w:hyperlink>
    </w:p>
    <w:p w14:paraId="61D282B1" w14:textId="77777777" w:rsidR="000A6A6A" w:rsidRDefault="001851F0">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24" w:history="1">
        <w:r w:rsidR="000A6A6A" w:rsidRPr="00921F74">
          <w:rPr>
            <w:rStyle w:val="Link"/>
            <w:noProof/>
          </w:rPr>
          <w:t>Modultestfall 1: &lt;Kurzbezeichnung MTF-1&gt;</w:t>
        </w:r>
        <w:r w:rsidR="000A6A6A">
          <w:rPr>
            <w:noProof/>
            <w:webHidden/>
          </w:rPr>
          <w:tab/>
        </w:r>
        <w:r w:rsidR="000A6A6A">
          <w:rPr>
            <w:noProof/>
            <w:webHidden/>
          </w:rPr>
          <w:fldChar w:fldCharType="begin"/>
        </w:r>
        <w:r w:rsidR="000A6A6A">
          <w:rPr>
            <w:noProof/>
            <w:webHidden/>
          </w:rPr>
          <w:instrText xml:space="preserve"> PAGEREF _Toc448826224 \h </w:instrText>
        </w:r>
        <w:r w:rsidR="000A6A6A">
          <w:rPr>
            <w:noProof/>
            <w:webHidden/>
          </w:rPr>
        </w:r>
        <w:r w:rsidR="000A6A6A">
          <w:rPr>
            <w:noProof/>
            <w:webHidden/>
          </w:rPr>
          <w:fldChar w:fldCharType="separate"/>
        </w:r>
        <w:r w:rsidR="00A91651">
          <w:rPr>
            <w:noProof/>
            <w:webHidden/>
          </w:rPr>
          <w:t>14</w:t>
        </w:r>
        <w:r w:rsidR="000A6A6A">
          <w:rPr>
            <w:noProof/>
            <w:webHidden/>
          </w:rPr>
          <w:fldChar w:fldCharType="end"/>
        </w:r>
      </w:hyperlink>
    </w:p>
    <w:p w14:paraId="63ECBDF4" w14:textId="77777777" w:rsidR="000A6A6A" w:rsidRDefault="001851F0">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25" w:history="1">
        <w:r w:rsidR="000A6A6A" w:rsidRPr="00921F74">
          <w:rPr>
            <w:rStyle w:val="Link"/>
            <w:noProof/>
          </w:rPr>
          <w:t>Modultestfall n: &lt;Kurzbezeichnung MTF-n&gt;</w:t>
        </w:r>
        <w:r w:rsidR="000A6A6A">
          <w:rPr>
            <w:noProof/>
            <w:webHidden/>
          </w:rPr>
          <w:tab/>
        </w:r>
        <w:r w:rsidR="000A6A6A">
          <w:rPr>
            <w:noProof/>
            <w:webHidden/>
          </w:rPr>
          <w:fldChar w:fldCharType="begin"/>
        </w:r>
        <w:r w:rsidR="000A6A6A">
          <w:rPr>
            <w:noProof/>
            <w:webHidden/>
          </w:rPr>
          <w:instrText xml:space="preserve"> PAGEREF _Toc448826225 \h </w:instrText>
        </w:r>
        <w:r w:rsidR="000A6A6A">
          <w:rPr>
            <w:noProof/>
            <w:webHidden/>
          </w:rPr>
        </w:r>
        <w:r w:rsidR="000A6A6A">
          <w:rPr>
            <w:noProof/>
            <w:webHidden/>
          </w:rPr>
          <w:fldChar w:fldCharType="separate"/>
        </w:r>
        <w:r w:rsidR="00A91651">
          <w:rPr>
            <w:noProof/>
            <w:webHidden/>
          </w:rPr>
          <w:t>14</w:t>
        </w:r>
        <w:r w:rsidR="000A6A6A">
          <w:rPr>
            <w:noProof/>
            <w:webHidden/>
          </w:rPr>
          <w:fldChar w:fldCharType="end"/>
        </w:r>
      </w:hyperlink>
    </w:p>
    <w:p w14:paraId="0C402AF0" w14:textId="77777777" w:rsidR="000A6A6A" w:rsidRDefault="001851F0">
      <w:pPr>
        <w:pStyle w:val="Verzeichnis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48826226" w:history="1">
        <w:r w:rsidR="000A6A6A" w:rsidRPr="00921F74">
          <w:rPr>
            <w:rStyle w:val="Link"/>
            <w:noProof/>
            <w:highlight w:val="yellow"/>
          </w:rPr>
          <w:t>5.1.2</w:t>
        </w:r>
        <w:r w:rsidR="000A6A6A">
          <w:rPr>
            <w:rFonts w:asciiTheme="minorHAnsi" w:eastAsiaTheme="minorEastAsia" w:hAnsiTheme="minorHAnsi" w:cstheme="minorBidi"/>
            <w:i w:val="0"/>
            <w:iCs w:val="0"/>
            <w:noProof/>
            <w:sz w:val="22"/>
            <w:szCs w:val="22"/>
            <w:lang w:val="en-GB" w:eastAsia="en-GB"/>
          </w:rPr>
          <w:tab/>
        </w:r>
        <w:r w:rsidR="000A6A6A" w:rsidRPr="00921F74">
          <w:rPr>
            <w:rStyle w:val="Link"/>
            <w:noProof/>
            <w:highlight w:val="yellow"/>
          </w:rPr>
          <w:t>Testergebnisse</w:t>
        </w:r>
        <w:r w:rsidR="000A6A6A">
          <w:rPr>
            <w:noProof/>
            <w:webHidden/>
          </w:rPr>
          <w:tab/>
        </w:r>
        <w:r w:rsidR="000A6A6A">
          <w:rPr>
            <w:noProof/>
            <w:webHidden/>
          </w:rPr>
          <w:fldChar w:fldCharType="begin"/>
        </w:r>
        <w:r w:rsidR="000A6A6A">
          <w:rPr>
            <w:noProof/>
            <w:webHidden/>
          </w:rPr>
          <w:instrText xml:space="preserve"> PAGEREF _Toc448826226 \h </w:instrText>
        </w:r>
        <w:r w:rsidR="000A6A6A">
          <w:rPr>
            <w:noProof/>
            <w:webHidden/>
          </w:rPr>
        </w:r>
        <w:r w:rsidR="000A6A6A">
          <w:rPr>
            <w:noProof/>
            <w:webHidden/>
          </w:rPr>
          <w:fldChar w:fldCharType="separate"/>
        </w:r>
        <w:r w:rsidR="00A91651">
          <w:rPr>
            <w:noProof/>
            <w:webHidden/>
          </w:rPr>
          <w:t>14</w:t>
        </w:r>
        <w:r w:rsidR="000A6A6A">
          <w:rPr>
            <w:noProof/>
            <w:webHidden/>
          </w:rPr>
          <w:fldChar w:fldCharType="end"/>
        </w:r>
      </w:hyperlink>
    </w:p>
    <w:p w14:paraId="14BBDEE1" w14:textId="77777777" w:rsidR="000A6A6A" w:rsidRDefault="001851F0">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27" w:history="1">
        <w:r w:rsidR="000A6A6A" w:rsidRPr="00921F74">
          <w:rPr>
            <w:rStyle w:val="Link"/>
            <w:noProof/>
          </w:rPr>
          <w:t>Testprotokoll Modultestfall 1 (1. Testdurchführung)</w:t>
        </w:r>
        <w:r w:rsidR="000A6A6A">
          <w:rPr>
            <w:noProof/>
            <w:webHidden/>
          </w:rPr>
          <w:tab/>
        </w:r>
        <w:r w:rsidR="000A6A6A">
          <w:rPr>
            <w:noProof/>
            <w:webHidden/>
          </w:rPr>
          <w:fldChar w:fldCharType="begin"/>
        </w:r>
        <w:r w:rsidR="000A6A6A">
          <w:rPr>
            <w:noProof/>
            <w:webHidden/>
          </w:rPr>
          <w:instrText xml:space="preserve"> PAGEREF _Toc448826227 \h </w:instrText>
        </w:r>
        <w:r w:rsidR="000A6A6A">
          <w:rPr>
            <w:noProof/>
            <w:webHidden/>
          </w:rPr>
        </w:r>
        <w:r w:rsidR="000A6A6A">
          <w:rPr>
            <w:noProof/>
            <w:webHidden/>
          </w:rPr>
          <w:fldChar w:fldCharType="separate"/>
        </w:r>
        <w:r w:rsidR="00A91651">
          <w:rPr>
            <w:noProof/>
            <w:webHidden/>
          </w:rPr>
          <w:t>14</w:t>
        </w:r>
        <w:r w:rsidR="000A6A6A">
          <w:rPr>
            <w:noProof/>
            <w:webHidden/>
          </w:rPr>
          <w:fldChar w:fldCharType="end"/>
        </w:r>
      </w:hyperlink>
    </w:p>
    <w:p w14:paraId="06621F3B" w14:textId="77777777" w:rsidR="000A6A6A" w:rsidRDefault="001851F0">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28" w:history="1">
        <w:r w:rsidR="000A6A6A" w:rsidRPr="00921F74">
          <w:rPr>
            <w:rStyle w:val="Link"/>
            <w:noProof/>
          </w:rPr>
          <w:t>Testprotokoll Modultestfall 1 (n. Testdurchführung)</w:t>
        </w:r>
        <w:r w:rsidR="000A6A6A">
          <w:rPr>
            <w:noProof/>
            <w:webHidden/>
          </w:rPr>
          <w:tab/>
        </w:r>
        <w:r w:rsidR="000A6A6A">
          <w:rPr>
            <w:noProof/>
            <w:webHidden/>
          </w:rPr>
          <w:fldChar w:fldCharType="begin"/>
        </w:r>
        <w:r w:rsidR="000A6A6A">
          <w:rPr>
            <w:noProof/>
            <w:webHidden/>
          </w:rPr>
          <w:instrText xml:space="preserve"> PAGEREF _Toc448826228 \h </w:instrText>
        </w:r>
        <w:r w:rsidR="000A6A6A">
          <w:rPr>
            <w:noProof/>
            <w:webHidden/>
          </w:rPr>
        </w:r>
        <w:r w:rsidR="000A6A6A">
          <w:rPr>
            <w:noProof/>
            <w:webHidden/>
          </w:rPr>
          <w:fldChar w:fldCharType="separate"/>
        </w:r>
        <w:r w:rsidR="00A91651">
          <w:rPr>
            <w:noProof/>
            <w:webHidden/>
          </w:rPr>
          <w:t>14</w:t>
        </w:r>
        <w:r w:rsidR="000A6A6A">
          <w:rPr>
            <w:noProof/>
            <w:webHidden/>
          </w:rPr>
          <w:fldChar w:fldCharType="end"/>
        </w:r>
      </w:hyperlink>
    </w:p>
    <w:p w14:paraId="7D54C477" w14:textId="77777777" w:rsidR="000A6A6A" w:rsidRDefault="001851F0">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29" w:history="1">
        <w:r w:rsidR="000A6A6A" w:rsidRPr="00921F74">
          <w:rPr>
            <w:rStyle w:val="Link"/>
            <w:noProof/>
          </w:rPr>
          <w:t>Testprotokoll Modultestfall n (1. Testdurchführung)</w:t>
        </w:r>
        <w:r w:rsidR="000A6A6A">
          <w:rPr>
            <w:noProof/>
            <w:webHidden/>
          </w:rPr>
          <w:tab/>
        </w:r>
        <w:r w:rsidR="000A6A6A">
          <w:rPr>
            <w:noProof/>
            <w:webHidden/>
          </w:rPr>
          <w:fldChar w:fldCharType="begin"/>
        </w:r>
        <w:r w:rsidR="000A6A6A">
          <w:rPr>
            <w:noProof/>
            <w:webHidden/>
          </w:rPr>
          <w:instrText xml:space="preserve"> PAGEREF _Toc448826229 \h </w:instrText>
        </w:r>
        <w:r w:rsidR="000A6A6A">
          <w:rPr>
            <w:noProof/>
            <w:webHidden/>
          </w:rPr>
        </w:r>
        <w:r w:rsidR="000A6A6A">
          <w:rPr>
            <w:noProof/>
            <w:webHidden/>
          </w:rPr>
          <w:fldChar w:fldCharType="separate"/>
        </w:r>
        <w:r w:rsidR="00A91651">
          <w:rPr>
            <w:noProof/>
            <w:webHidden/>
          </w:rPr>
          <w:t>15</w:t>
        </w:r>
        <w:r w:rsidR="000A6A6A">
          <w:rPr>
            <w:noProof/>
            <w:webHidden/>
          </w:rPr>
          <w:fldChar w:fldCharType="end"/>
        </w:r>
      </w:hyperlink>
    </w:p>
    <w:p w14:paraId="3802059D" w14:textId="77777777" w:rsidR="000A6A6A" w:rsidRDefault="001851F0">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30" w:history="1">
        <w:r w:rsidR="000A6A6A" w:rsidRPr="00921F74">
          <w:rPr>
            <w:rStyle w:val="Link"/>
            <w:noProof/>
          </w:rPr>
          <w:t>Testprotokoll Modultestfall n (n. Testdurchführung)</w:t>
        </w:r>
        <w:r w:rsidR="000A6A6A">
          <w:rPr>
            <w:noProof/>
            <w:webHidden/>
          </w:rPr>
          <w:tab/>
        </w:r>
        <w:r w:rsidR="000A6A6A">
          <w:rPr>
            <w:noProof/>
            <w:webHidden/>
          </w:rPr>
          <w:fldChar w:fldCharType="begin"/>
        </w:r>
        <w:r w:rsidR="000A6A6A">
          <w:rPr>
            <w:noProof/>
            <w:webHidden/>
          </w:rPr>
          <w:instrText xml:space="preserve"> PAGEREF _Toc448826230 \h </w:instrText>
        </w:r>
        <w:r w:rsidR="000A6A6A">
          <w:rPr>
            <w:noProof/>
            <w:webHidden/>
          </w:rPr>
        </w:r>
        <w:r w:rsidR="000A6A6A">
          <w:rPr>
            <w:noProof/>
            <w:webHidden/>
          </w:rPr>
          <w:fldChar w:fldCharType="separate"/>
        </w:r>
        <w:r w:rsidR="00A91651">
          <w:rPr>
            <w:noProof/>
            <w:webHidden/>
          </w:rPr>
          <w:t>15</w:t>
        </w:r>
        <w:r w:rsidR="000A6A6A">
          <w:rPr>
            <w:noProof/>
            <w:webHidden/>
          </w:rPr>
          <w:fldChar w:fldCharType="end"/>
        </w:r>
      </w:hyperlink>
    </w:p>
    <w:p w14:paraId="409E1F98" w14:textId="77777777" w:rsidR="000A6A6A" w:rsidRDefault="001851F0">
      <w:pPr>
        <w:pStyle w:val="Verzeichnis2"/>
        <w:tabs>
          <w:tab w:val="left" w:pos="720"/>
          <w:tab w:val="right" w:leader="dot" w:pos="8494"/>
        </w:tabs>
        <w:rPr>
          <w:rFonts w:asciiTheme="minorHAnsi" w:eastAsiaTheme="minorEastAsia" w:hAnsiTheme="minorHAnsi" w:cstheme="minorBidi"/>
          <w:smallCaps w:val="0"/>
          <w:noProof/>
          <w:sz w:val="22"/>
          <w:szCs w:val="22"/>
          <w:lang w:val="en-GB" w:eastAsia="en-GB"/>
        </w:rPr>
      </w:pPr>
      <w:hyperlink w:anchor="_Toc448826231" w:history="1">
        <w:r w:rsidR="000A6A6A" w:rsidRPr="00921F74">
          <w:rPr>
            <w:rStyle w:val="Link"/>
            <w:noProof/>
            <w14:scene3d>
              <w14:camera w14:prst="orthographicFront"/>
              <w14:lightRig w14:rig="threePt" w14:dir="t">
                <w14:rot w14:lat="0" w14:lon="0" w14:rev="0"/>
              </w14:lightRig>
            </w14:scene3d>
          </w:rPr>
          <w:t>5.2</w:t>
        </w:r>
        <w:r w:rsidR="000A6A6A">
          <w:rPr>
            <w:rFonts w:asciiTheme="minorHAnsi" w:eastAsiaTheme="minorEastAsia" w:hAnsiTheme="minorHAnsi" w:cstheme="minorBidi"/>
            <w:smallCaps w:val="0"/>
            <w:noProof/>
            <w:sz w:val="22"/>
            <w:szCs w:val="22"/>
            <w:lang w:val="en-GB" w:eastAsia="en-GB"/>
          </w:rPr>
          <w:tab/>
        </w:r>
        <w:r w:rsidR="000A6A6A" w:rsidRPr="00921F74">
          <w:rPr>
            <w:rStyle w:val="Link"/>
            <w:noProof/>
          </w:rPr>
          <w:t>Systemtest</w:t>
        </w:r>
        <w:r w:rsidR="000A6A6A">
          <w:rPr>
            <w:noProof/>
            <w:webHidden/>
          </w:rPr>
          <w:tab/>
        </w:r>
        <w:r w:rsidR="000A6A6A">
          <w:rPr>
            <w:noProof/>
            <w:webHidden/>
          </w:rPr>
          <w:fldChar w:fldCharType="begin"/>
        </w:r>
        <w:r w:rsidR="000A6A6A">
          <w:rPr>
            <w:noProof/>
            <w:webHidden/>
          </w:rPr>
          <w:instrText xml:space="preserve"> PAGEREF _Toc448826231 \h </w:instrText>
        </w:r>
        <w:r w:rsidR="000A6A6A">
          <w:rPr>
            <w:noProof/>
            <w:webHidden/>
          </w:rPr>
        </w:r>
        <w:r w:rsidR="000A6A6A">
          <w:rPr>
            <w:noProof/>
            <w:webHidden/>
          </w:rPr>
          <w:fldChar w:fldCharType="separate"/>
        </w:r>
        <w:r w:rsidR="00A91651">
          <w:rPr>
            <w:noProof/>
            <w:webHidden/>
          </w:rPr>
          <w:t>15</w:t>
        </w:r>
        <w:r w:rsidR="000A6A6A">
          <w:rPr>
            <w:noProof/>
            <w:webHidden/>
          </w:rPr>
          <w:fldChar w:fldCharType="end"/>
        </w:r>
      </w:hyperlink>
    </w:p>
    <w:p w14:paraId="0D2ECF9B" w14:textId="77777777" w:rsidR="000A6A6A" w:rsidRDefault="001851F0">
      <w:pPr>
        <w:pStyle w:val="Verzeichnis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48826232" w:history="1">
        <w:r w:rsidR="000A6A6A" w:rsidRPr="00921F74">
          <w:rPr>
            <w:rStyle w:val="Link"/>
            <w:noProof/>
            <w:highlight w:val="yellow"/>
          </w:rPr>
          <w:t>5.2.1</w:t>
        </w:r>
        <w:r w:rsidR="000A6A6A">
          <w:rPr>
            <w:rFonts w:asciiTheme="minorHAnsi" w:eastAsiaTheme="minorEastAsia" w:hAnsiTheme="minorHAnsi" w:cstheme="minorBidi"/>
            <w:i w:val="0"/>
            <w:iCs w:val="0"/>
            <w:noProof/>
            <w:sz w:val="22"/>
            <w:szCs w:val="22"/>
            <w:lang w:val="en-GB" w:eastAsia="en-GB"/>
          </w:rPr>
          <w:tab/>
        </w:r>
        <w:r w:rsidR="000A6A6A" w:rsidRPr="00921F74">
          <w:rPr>
            <w:rStyle w:val="Link"/>
            <w:noProof/>
            <w:highlight w:val="yellow"/>
          </w:rPr>
          <w:t>Testspezifikation</w:t>
        </w:r>
        <w:r w:rsidR="000A6A6A">
          <w:rPr>
            <w:noProof/>
            <w:webHidden/>
          </w:rPr>
          <w:tab/>
        </w:r>
        <w:r w:rsidR="000A6A6A">
          <w:rPr>
            <w:noProof/>
            <w:webHidden/>
          </w:rPr>
          <w:fldChar w:fldCharType="begin"/>
        </w:r>
        <w:r w:rsidR="000A6A6A">
          <w:rPr>
            <w:noProof/>
            <w:webHidden/>
          </w:rPr>
          <w:instrText xml:space="preserve"> PAGEREF _Toc448826232 \h </w:instrText>
        </w:r>
        <w:r w:rsidR="000A6A6A">
          <w:rPr>
            <w:noProof/>
            <w:webHidden/>
          </w:rPr>
        </w:r>
        <w:r w:rsidR="000A6A6A">
          <w:rPr>
            <w:noProof/>
            <w:webHidden/>
          </w:rPr>
          <w:fldChar w:fldCharType="separate"/>
        </w:r>
        <w:r w:rsidR="00A91651">
          <w:rPr>
            <w:noProof/>
            <w:webHidden/>
          </w:rPr>
          <w:t>15</w:t>
        </w:r>
        <w:r w:rsidR="000A6A6A">
          <w:rPr>
            <w:noProof/>
            <w:webHidden/>
          </w:rPr>
          <w:fldChar w:fldCharType="end"/>
        </w:r>
      </w:hyperlink>
    </w:p>
    <w:p w14:paraId="57DF286D" w14:textId="77777777" w:rsidR="000A6A6A" w:rsidRDefault="001851F0">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33" w:history="1">
        <w:r w:rsidR="000A6A6A" w:rsidRPr="00921F74">
          <w:rPr>
            <w:rStyle w:val="Link"/>
            <w:noProof/>
          </w:rPr>
          <w:t>Systemtestfall 1: &lt;Kurzbezeichnung STF-1&gt;</w:t>
        </w:r>
        <w:r w:rsidR="000A6A6A">
          <w:rPr>
            <w:noProof/>
            <w:webHidden/>
          </w:rPr>
          <w:tab/>
        </w:r>
        <w:r w:rsidR="000A6A6A">
          <w:rPr>
            <w:noProof/>
            <w:webHidden/>
          </w:rPr>
          <w:fldChar w:fldCharType="begin"/>
        </w:r>
        <w:r w:rsidR="000A6A6A">
          <w:rPr>
            <w:noProof/>
            <w:webHidden/>
          </w:rPr>
          <w:instrText xml:space="preserve"> PAGEREF _Toc448826233 \h </w:instrText>
        </w:r>
        <w:r w:rsidR="000A6A6A">
          <w:rPr>
            <w:noProof/>
            <w:webHidden/>
          </w:rPr>
        </w:r>
        <w:r w:rsidR="000A6A6A">
          <w:rPr>
            <w:noProof/>
            <w:webHidden/>
          </w:rPr>
          <w:fldChar w:fldCharType="separate"/>
        </w:r>
        <w:r w:rsidR="00A91651">
          <w:rPr>
            <w:noProof/>
            <w:webHidden/>
          </w:rPr>
          <w:t>15</w:t>
        </w:r>
        <w:r w:rsidR="000A6A6A">
          <w:rPr>
            <w:noProof/>
            <w:webHidden/>
          </w:rPr>
          <w:fldChar w:fldCharType="end"/>
        </w:r>
      </w:hyperlink>
    </w:p>
    <w:p w14:paraId="271EC381" w14:textId="77777777" w:rsidR="000A6A6A" w:rsidRDefault="001851F0">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34" w:history="1">
        <w:r w:rsidR="000A6A6A" w:rsidRPr="00921F74">
          <w:rPr>
            <w:rStyle w:val="Link"/>
            <w:noProof/>
          </w:rPr>
          <w:t>Systemtestfall n: &lt;Kurzbezeichnung STF-n&gt;</w:t>
        </w:r>
        <w:r w:rsidR="000A6A6A">
          <w:rPr>
            <w:noProof/>
            <w:webHidden/>
          </w:rPr>
          <w:tab/>
        </w:r>
        <w:r w:rsidR="000A6A6A">
          <w:rPr>
            <w:noProof/>
            <w:webHidden/>
          </w:rPr>
          <w:fldChar w:fldCharType="begin"/>
        </w:r>
        <w:r w:rsidR="000A6A6A">
          <w:rPr>
            <w:noProof/>
            <w:webHidden/>
          </w:rPr>
          <w:instrText xml:space="preserve"> PAGEREF _Toc448826234 \h </w:instrText>
        </w:r>
        <w:r w:rsidR="000A6A6A">
          <w:rPr>
            <w:noProof/>
            <w:webHidden/>
          </w:rPr>
        </w:r>
        <w:r w:rsidR="000A6A6A">
          <w:rPr>
            <w:noProof/>
            <w:webHidden/>
          </w:rPr>
          <w:fldChar w:fldCharType="separate"/>
        </w:r>
        <w:r w:rsidR="00A91651">
          <w:rPr>
            <w:noProof/>
            <w:webHidden/>
          </w:rPr>
          <w:t>16</w:t>
        </w:r>
        <w:r w:rsidR="000A6A6A">
          <w:rPr>
            <w:noProof/>
            <w:webHidden/>
          </w:rPr>
          <w:fldChar w:fldCharType="end"/>
        </w:r>
      </w:hyperlink>
    </w:p>
    <w:p w14:paraId="623EE089" w14:textId="77777777" w:rsidR="000A6A6A" w:rsidRDefault="001851F0">
      <w:pPr>
        <w:pStyle w:val="Verzeichnis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48826235" w:history="1">
        <w:r w:rsidR="000A6A6A" w:rsidRPr="00921F74">
          <w:rPr>
            <w:rStyle w:val="Link"/>
            <w:noProof/>
            <w:highlight w:val="yellow"/>
          </w:rPr>
          <w:t>5.2.2</w:t>
        </w:r>
        <w:r w:rsidR="000A6A6A">
          <w:rPr>
            <w:rFonts w:asciiTheme="minorHAnsi" w:eastAsiaTheme="minorEastAsia" w:hAnsiTheme="minorHAnsi" w:cstheme="minorBidi"/>
            <w:i w:val="0"/>
            <w:iCs w:val="0"/>
            <w:noProof/>
            <w:sz w:val="22"/>
            <w:szCs w:val="22"/>
            <w:lang w:val="en-GB" w:eastAsia="en-GB"/>
          </w:rPr>
          <w:tab/>
        </w:r>
        <w:r w:rsidR="000A6A6A" w:rsidRPr="00921F74">
          <w:rPr>
            <w:rStyle w:val="Link"/>
            <w:noProof/>
            <w:highlight w:val="yellow"/>
          </w:rPr>
          <w:t>Testergebnisse</w:t>
        </w:r>
        <w:r w:rsidR="000A6A6A">
          <w:rPr>
            <w:noProof/>
            <w:webHidden/>
          </w:rPr>
          <w:tab/>
        </w:r>
        <w:r w:rsidR="000A6A6A">
          <w:rPr>
            <w:noProof/>
            <w:webHidden/>
          </w:rPr>
          <w:fldChar w:fldCharType="begin"/>
        </w:r>
        <w:r w:rsidR="000A6A6A">
          <w:rPr>
            <w:noProof/>
            <w:webHidden/>
          </w:rPr>
          <w:instrText xml:space="preserve"> PAGEREF _Toc448826235 \h </w:instrText>
        </w:r>
        <w:r w:rsidR="000A6A6A">
          <w:rPr>
            <w:noProof/>
            <w:webHidden/>
          </w:rPr>
        </w:r>
        <w:r w:rsidR="000A6A6A">
          <w:rPr>
            <w:noProof/>
            <w:webHidden/>
          </w:rPr>
          <w:fldChar w:fldCharType="separate"/>
        </w:r>
        <w:r w:rsidR="00A91651">
          <w:rPr>
            <w:noProof/>
            <w:webHidden/>
          </w:rPr>
          <w:t>16</w:t>
        </w:r>
        <w:r w:rsidR="000A6A6A">
          <w:rPr>
            <w:noProof/>
            <w:webHidden/>
          </w:rPr>
          <w:fldChar w:fldCharType="end"/>
        </w:r>
      </w:hyperlink>
    </w:p>
    <w:p w14:paraId="2138DC36" w14:textId="77777777" w:rsidR="000A6A6A" w:rsidRDefault="001851F0">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36" w:history="1">
        <w:r w:rsidR="000A6A6A" w:rsidRPr="00921F74">
          <w:rPr>
            <w:rStyle w:val="Link"/>
            <w:noProof/>
          </w:rPr>
          <w:t>Testprotokoll Systemtestfall 1 (&lt;1. Testdurchführung&gt;)</w:t>
        </w:r>
        <w:r w:rsidR="000A6A6A">
          <w:rPr>
            <w:noProof/>
            <w:webHidden/>
          </w:rPr>
          <w:tab/>
        </w:r>
        <w:r w:rsidR="000A6A6A">
          <w:rPr>
            <w:noProof/>
            <w:webHidden/>
          </w:rPr>
          <w:fldChar w:fldCharType="begin"/>
        </w:r>
        <w:r w:rsidR="000A6A6A">
          <w:rPr>
            <w:noProof/>
            <w:webHidden/>
          </w:rPr>
          <w:instrText xml:space="preserve"> PAGEREF _Toc448826236 \h </w:instrText>
        </w:r>
        <w:r w:rsidR="000A6A6A">
          <w:rPr>
            <w:noProof/>
            <w:webHidden/>
          </w:rPr>
        </w:r>
        <w:r w:rsidR="000A6A6A">
          <w:rPr>
            <w:noProof/>
            <w:webHidden/>
          </w:rPr>
          <w:fldChar w:fldCharType="separate"/>
        </w:r>
        <w:r w:rsidR="00A91651">
          <w:rPr>
            <w:noProof/>
            <w:webHidden/>
          </w:rPr>
          <w:t>16</w:t>
        </w:r>
        <w:r w:rsidR="000A6A6A">
          <w:rPr>
            <w:noProof/>
            <w:webHidden/>
          </w:rPr>
          <w:fldChar w:fldCharType="end"/>
        </w:r>
      </w:hyperlink>
    </w:p>
    <w:p w14:paraId="1D64C16F" w14:textId="77777777" w:rsidR="000A6A6A" w:rsidRDefault="001851F0">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37" w:history="1">
        <w:r w:rsidR="000A6A6A" w:rsidRPr="00921F74">
          <w:rPr>
            <w:rStyle w:val="Link"/>
            <w:noProof/>
          </w:rPr>
          <w:t>Testprotokoll Systemtestfall 1 (&lt;n. Testdurchführung&gt;)</w:t>
        </w:r>
        <w:r w:rsidR="000A6A6A">
          <w:rPr>
            <w:noProof/>
            <w:webHidden/>
          </w:rPr>
          <w:tab/>
        </w:r>
        <w:r w:rsidR="000A6A6A">
          <w:rPr>
            <w:noProof/>
            <w:webHidden/>
          </w:rPr>
          <w:fldChar w:fldCharType="begin"/>
        </w:r>
        <w:r w:rsidR="000A6A6A">
          <w:rPr>
            <w:noProof/>
            <w:webHidden/>
          </w:rPr>
          <w:instrText xml:space="preserve"> PAGEREF _Toc448826237 \h </w:instrText>
        </w:r>
        <w:r w:rsidR="000A6A6A">
          <w:rPr>
            <w:noProof/>
            <w:webHidden/>
          </w:rPr>
        </w:r>
        <w:r w:rsidR="000A6A6A">
          <w:rPr>
            <w:noProof/>
            <w:webHidden/>
          </w:rPr>
          <w:fldChar w:fldCharType="separate"/>
        </w:r>
        <w:r w:rsidR="00A91651">
          <w:rPr>
            <w:noProof/>
            <w:webHidden/>
          </w:rPr>
          <w:t>16</w:t>
        </w:r>
        <w:r w:rsidR="000A6A6A">
          <w:rPr>
            <w:noProof/>
            <w:webHidden/>
          </w:rPr>
          <w:fldChar w:fldCharType="end"/>
        </w:r>
      </w:hyperlink>
    </w:p>
    <w:p w14:paraId="3D5D938B" w14:textId="77777777" w:rsidR="000A6A6A" w:rsidRDefault="001851F0">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38" w:history="1">
        <w:r w:rsidR="000A6A6A" w:rsidRPr="00921F74">
          <w:rPr>
            <w:rStyle w:val="Link"/>
            <w:noProof/>
          </w:rPr>
          <w:t>Testprotokoll Systemtestfall n (Version &lt;1. Testdurchführung&gt;)</w:t>
        </w:r>
        <w:r w:rsidR="000A6A6A">
          <w:rPr>
            <w:noProof/>
            <w:webHidden/>
          </w:rPr>
          <w:tab/>
        </w:r>
        <w:r w:rsidR="000A6A6A">
          <w:rPr>
            <w:noProof/>
            <w:webHidden/>
          </w:rPr>
          <w:fldChar w:fldCharType="begin"/>
        </w:r>
        <w:r w:rsidR="000A6A6A">
          <w:rPr>
            <w:noProof/>
            <w:webHidden/>
          </w:rPr>
          <w:instrText xml:space="preserve"> PAGEREF _Toc448826238 \h </w:instrText>
        </w:r>
        <w:r w:rsidR="000A6A6A">
          <w:rPr>
            <w:noProof/>
            <w:webHidden/>
          </w:rPr>
        </w:r>
        <w:r w:rsidR="000A6A6A">
          <w:rPr>
            <w:noProof/>
            <w:webHidden/>
          </w:rPr>
          <w:fldChar w:fldCharType="separate"/>
        </w:r>
        <w:r w:rsidR="00A91651">
          <w:rPr>
            <w:noProof/>
            <w:webHidden/>
          </w:rPr>
          <w:t>16</w:t>
        </w:r>
        <w:r w:rsidR="000A6A6A">
          <w:rPr>
            <w:noProof/>
            <w:webHidden/>
          </w:rPr>
          <w:fldChar w:fldCharType="end"/>
        </w:r>
      </w:hyperlink>
    </w:p>
    <w:p w14:paraId="49F21BA1" w14:textId="77777777" w:rsidR="000A6A6A" w:rsidRDefault="001851F0">
      <w:pPr>
        <w:pStyle w:val="Verzeichnis4"/>
        <w:tabs>
          <w:tab w:val="right" w:leader="dot" w:pos="8494"/>
        </w:tabs>
        <w:rPr>
          <w:rFonts w:asciiTheme="minorHAnsi" w:eastAsiaTheme="minorEastAsia" w:hAnsiTheme="minorHAnsi" w:cstheme="minorBidi"/>
          <w:noProof/>
          <w:sz w:val="22"/>
          <w:szCs w:val="22"/>
          <w:lang w:val="en-GB" w:eastAsia="en-GB"/>
        </w:rPr>
      </w:pPr>
      <w:hyperlink w:anchor="_Toc448826239" w:history="1">
        <w:r w:rsidR="000A6A6A" w:rsidRPr="00921F74">
          <w:rPr>
            <w:rStyle w:val="Link"/>
            <w:noProof/>
          </w:rPr>
          <w:t>Testprotokoll Systemtestfall n (Version &lt;n. Testdurchführung&gt;)</w:t>
        </w:r>
        <w:r w:rsidR="000A6A6A">
          <w:rPr>
            <w:noProof/>
            <w:webHidden/>
          </w:rPr>
          <w:tab/>
        </w:r>
        <w:r w:rsidR="000A6A6A">
          <w:rPr>
            <w:noProof/>
            <w:webHidden/>
          </w:rPr>
          <w:fldChar w:fldCharType="begin"/>
        </w:r>
        <w:r w:rsidR="000A6A6A">
          <w:rPr>
            <w:noProof/>
            <w:webHidden/>
          </w:rPr>
          <w:instrText xml:space="preserve"> PAGEREF _Toc448826239 \h </w:instrText>
        </w:r>
        <w:r w:rsidR="000A6A6A">
          <w:rPr>
            <w:noProof/>
            <w:webHidden/>
          </w:rPr>
        </w:r>
        <w:r w:rsidR="000A6A6A">
          <w:rPr>
            <w:noProof/>
            <w:webHidden/>
          </w:rPr>
          <w:fldChar w:fldCharType="separate"/>
        </w:r>
        <w:r w:rsidR="00A91651">
          <w:rPr>
            <w:noProof/>
            <w:webHidden/>
          </w:rPr>
          <w:t>17</w:t>
        </w:r>
        <w:r w:rsidR="000A6A6A">
          <w:rPr>
            <w:noProof/>
            <w:webHidden/>
          </w:rPr>
          <w:fldChar w:fldCharType="end"/>
        </w:r>
      </w:hyperlink>
    </w:p>
    <w:p w14:paraId="681ACB0C" w14:textId="77777777" w:rsidR="00BF38A2" w:rsidRPr="0037153B" w:rsidRDefault="00BF38A2" w:rsidP="00185B5A">
      <w:r w:rsidRPr="0037153B">
        <w:fldChar w:fldCharType="end"/>
      </w:r>
    </w:p>
    <w:p w14:paraId="66EC8A36" w14:textId="77777777" w:rsidR="00BF38A2" w:rsidRPr="0037153B" w:rsidRDefault="00BF38A2" w:rsidP="00185B5A">
      <w:pPr>
        <w:sectPr w:rsidR="00BF38A2" w:rsidRPr="0037153B">
          <w:headerReference w:type="default" r:id="rId8"/>
          <w:pgSz w:w="11906" w:h="16838" w:code="9"/>
          <w:pgMar w:top="1418" w:right="1134" w:bottom="1134" w:left="2268" w:header="709" w:footer="709" w:gutter="0"/>
          <w:pgNumType w:fmt="upperRoman" w:start="1"/>
          <w:cols w:space="708"/>
          <w:titlePg/>
          <w:docGrid w:linePitch="360"/>
        </w:sectPr>
      </w:pPr>
    </w:p>
    <w:p w14:paraId="6466B0B1" w14:textId="25C9F7C6" w:rsidR="00574638" w:rsidRPr="0037153B" w:rsidRDefault="00574638" w:rsidP="00574638">
      <w:pPr>
        <w:pStyle w:val="berschrift1"/>
        <w:rPr>
          <w:rFonts w:ascii="Times New Roman" w:hAnsi="Times New Roman" w:cs="Times New Roman"/>
        </w:rPr>
      </w:pPr>
      <w:bookmarkStart w:id="1" w:name="_Toc448826187"/>
      <w:r w:rsidRPr="28D5C5BD">
        <w:rPr>
          <w:rFonts w:ascii="Times New Roman" w:hAnsi="Times New Roman" w:cs="Times New Roman"/>
        </w:rPr>
        <w:lastRenderedPageBreak/>
        <w:t>Projektbeschreibung SEP RP</w:t>
      </w:r>
    </w:p>
    <w:p w14:paraId="4E05B50C" w14:textId="2C379A18" w:rsidR="00574638" w:rsidRPr="0037153B" w:rsidRDefault="6466B0B1" w:rsidP="6466B0B1">
      <w:pPr>
        <w:rPr>
          <w:highlight w:val="yellow"/>
        </w:rPr>
      </w:pPr>
      <w:r w:rsidRPr="6466B0B1">
        <w:t>Die Aufgabe besteht in der Entwicklung eines Action Rollenspiels. Der Spieler soll dabei in die Rolle einer fiktiven Person (im Folgenden: Charakter) schlüpfen und Gegner bekämpfen. Der Spieler steuert den Charakter mit Maus und Tastatur aus der Vogelperspektive. Zu Beginn des Spiels soll der Spieler die Möglichkeit haben den Charakter nach seinen Wünschen anzupassen. Dabei hat er die Möglichkeit sich einen Charakter aus mindestens vier Charaktertypen auszuwählen, die jeweils mindestens vier einzigartige Fähigkeiten erlernen können. Diese Fähigkeiten soll der Spieler bewusst einsetzen können, um das Spielgeschehen zu beeinflussen. Im Verlauf des Spiels kann der Spieler seinen Charakter verbessern, um sich in immer schwierigeren Kämpfen behaupten zu können. Gegner gibt es in mindestens drei verschiedenen Typen, die der Spieler bekämpfen kann, und die auf unterschiedliche Arten auf den Spieler reagieren. Die Geschichte des Spiels soll den Charakter des Spielers aktiv einbinden. Das heißt, dass die Entscheidungen, die der Spieler im Verlauf des Spiels trifft, sich auf den Verlauf der Geschichte auswirken. Insgesamt kann der Spieler die Geschichte des Spiels so zu mindestens drei verschiedenen Enden führen.</w:t>
      </w:r>
      <w:r w:rsidR="00574638">
        <w:br/>
      </w:r>
      <w:r w:rsidRPr="6466B0B1">
        <w:t>Der Charakter soll darüber hinaus in der Lage sein während des Spielens Items zu erlangen, die sein Charakter benutzen kann, um Vorteile zu erhalten. Es gibt mindestens fünf verschiedene Kategorien von Items, die sich in ihrer Nutzung unterscheiden, wobei es von jeder Kategorie mindestens vier verschiedene Items geben soll. Dabei können selten auftretende Items dem Charakter einen größeren Vorteil bringen als häufig auftretende Items. Außerdem beinhaltet das Spiel ein Währungssystem, um es dem Spieler zu ermöglichen, Items in einem Auktionshaus anderen Spielern zum Verkauf anzubieten. Neben dem Verkauf im Auktionshaus soll der Spieler auch in der Lage sein durch das Bekämpfen von Gegnern Geld des Währungssystems zu erhalten. Das Auktionshaus soll über eine Netzwerkverbindung erreicht werden können. Das Spiel soll für Bildschirme mit einer Auflösung von 1920x1080 Pixel entwickelt werden und der Charakter darf auf diesen Bildschirmen maximal 150 Pixel hoch und 150 Pixel breit sein. Das Spiel beinhaltet mindestens drei separierte Bereiche, die der Spieler erkunden kann. Der erste dieser Bereiche soll mindestens 15.000.000 Quadratpixel groß sein, der zweite Bereich mindestens 25.000.000 Quadratpixel groß sein und der dritte Bereich mindestens 35.000.000 Quadratpixel groß sein. In jedem dieser drei Bereiche hält sich ein jeweils einzigartiger Gegner auf, der deutlich schwerer zu besiegen ist als die normalen Gegner. Außerdem soll der Charakter, am Ende des Spiels, einen weiteren einzigartigen Gegner besiegen müssen, der schwieriger zu besiegen ist als alle anderen Gegner. Dem Spieler soll mindestens nach dem Durchqueren jeder der drei Bereiche angeboten werden seinen Spielstand zu speichern. Gespeicherte Spielstände sollen auch nach Beenden und Neustarten des Spiels bestehen bleiben. Der Spieler kann so eine beliebige Anzahl Spielstände speichern und laden.</w:t>
      </w:r>
      <w:bookmarkEnd w:id="1"/>
    </w:p>
    <w:p w14:paraId="164A0AC5" w14:textId="77777777" w:rsidR="00574638" w:rsidRPr="0037153B" w:rsidRDefault="00574638" w:rsidP="00574638">
      <w:pPr>
        <w:rPr>
          <w:highlight w:val="yellow"/>
        </w:rPr>
      </w:pPr>
      <w:r w:rsidRPr="0037153B">
        <w:rPr>
          <w:highlight w:val="yellow"/>
        </w:rPr>
        <w:br w:type="page"/>
      </w:r>
    </w:p>
    <w:p w14:paraId="318BF4BE" w14:textId="77777777" w:rsidR="00574638" w:rsidRPr="00C24504" w:rsidRDefault="00574638" w:rsidP="00574638"/>
    <w:p w14:paraId="6138FA4F" w14:textId="77777777" w:rsidR="00574638" w:rsidRPr="00C24504" w:rsidRDefault="00574638" w:rsidP="00574638">
      <w:r w:rsidRPr="00C24504">
        <w:rPr>
          <w:noProof/>
        </w:rPr>
        <mc:AlternateContent>
          <mc:Choice Requires="wpg">
            <w:drawing>
              <wp:inline distT="0" distB="0" distL="0" distR="0" wp14:anchorId="2449923A" wp14:editId="357B8CE5">
                <wp:extent cx="5760720" cy="3212309"/>
                <wp:effectExtent l="0" t="0" r="0" b="121920"/>
                <wp:docPr id="3" name="Gruppieren 3"/>
                <wp:cNvGraphicFramePr/>
                <a:graphic xmlns:a="http://schemas.openxmlformats.org/drawingml/2006/main">
                  <a:graphicData uri="http://schemas.microsoft.com/office/word/2010/wordprocessingGroup">
                    <wpg:wgp>
                      <wpg:cNvGrpSpPr/>
                      <wpg:grpSpPr>
                        <a:xfrm>
                          <a:off x="0" y="0"/>
                          <a:ext cx="5760720" cy="3212309"/>
                          <a:chOff x="0" y="827855"/>
                          <a:chExt cx="9144000" cy="5128844"/>
                        </a:xfrm>
                      </wpg:grpSpPr>
                      <wps:wsp>
                        <wps:cNvPr id="4" name="Rechteck 4"/>
                        <wps:cNvSpPr/>
                        <wps:spPr bwMode="auto">
                          <a:xfrm>
                            <a:off x="7007132" y="827855"/>
                            <a:ext cx="1944216" cy="648072"/>
                          </a:xfrm>
                          <a:prstGeom prst="rect">
                            <a:avLst/>
                          </a:prstGeom>
                          <a:solidFill>
                            <a:schemeClr val="bg1">
                              <a:alpha val="60000"/>
                            </a:schemeClr>
                          </a:solidFill>
                          <a:ln w="12700" cap="flat" cmpd="sng" algn="ctr">
                            <a:solidFill>
                              <a:schemeClr val="tx1"/>
                            </a:solidFill>
                            <a:prstDash val="solid"/>
                            <a:round/>
                            <a:headEnd type="none" w="med" len="med"/>
                            <a:tailEnd type="none" w="med" len="med"/>
                          </a:ln>
                          <a:effectLst/>
                        </wps:spPr>
                        <wps:txbx>
                          <w:txbxContent>
                            <w:p w14:paraId="130A6DDF" w14:textId="77777777" w:rsidR="00A91651" w:rsidRDefault="00A91651" w:rsidP="000F6375">
                              <w:pPr>
                                <w:pStyle w:val="StandardWeb"/>
                                <w:spacing w:before="0" w:beforeAutospacing="0" w:after="0" w:afterAutospacing="0" w:line="216" w:lineRule="auto"/>
                                <w:ind w:left="346" w:hanging="346"/>
                                <w:jc w:val="center"/>
                                <w:textAlignment w:val="baseline"/>
                                <w:rPr>
                                  <w:color w:val="000000" w:themeColor="text1"/>
                                  <w:kern w:val="24"/>
                                </w:rPr>
                              </w:pPr>
                              <w:r w:rsidRPr="00C24504">
                                <w:rPr>
                                  <w:color w:val="000000" w:themeColor="text1"/>
                                  <w:kern w:val="24"/>
                                </w:rPr>
                                <w:t>Abnahme</w:t>
                              </w:r>
                            </w:p>
                            <w:p w14:paraId="1225B8EA" w14:textId="77777777" w:rsidR="00A91651" w:rsidRPr="00C24504" w:rsidRDefault="00A91651" w:rsidP="000F6375">
                              <w:pPr>
                                <w:pStyle w:val="StandardWeb"/>
                                <w:spacing w:before="0" w:beforeAutospacing="0" w:after="0" w:afterAutospacing="0" w:line="216" w:lineRule="auto"/>
                                <w:ind w:left="346" w:hanging="346"/>
                                <w:jc w:val="center"/>
                                <w:textAlignment w:val="baseline"/>
                              </w:pPr>
                              <w:r>
                                <w:rPr>
                                  <w:color w:val="000000" w:themeColor="text1"/>
                                  <w:kern w:val="24"/>
                                </w:rPr>
                                <w:t>18./19.07.2016</w:t>
                              </w:r>
                            </w:p>
                          </w:txbxContent>
                        </wps:txbx>
                        <wps:bodyPr vert="horz" wrap="square" lIns="0" tIns="0" rIns="0" bIns="0" numCol="1" rtlCol="0" anchor="ctr" anchorCtr="0" compatLnSpc="1">
                          <a:prstTxWarp prst="textNoShape">
                            <a:avLst/>
                          </a:prstTxWarp>
                        </wps:bodyPr>
                      </wps:wsp>
                      <wps:wsp>
                        <wps:cNvPr id="5" name="Rechteck 5"/>
                        <wps:cNvSpPr/>
                        <wps:spPr bwMode="auto">
                          <a:xfrm>
                            <a:off x="0" y="1604232"/>
                            <a:ext cx="9144000" cy="1739404"/>
                          </a:xfrm>
                          <a:prstGeom prst="rect">
                            <a:avLst/>
                          </a:prstGeom>
                          <a:solidFill>
                            <a:schemeClr val="accent5"/>
                          </a:solidFill>
                          <a:ln w="12700" cap="flat" cmpd="sng" algn="ctr">
                            <a:noFill/>
                            <a:prstDash val="solid"/>
                            <a:round/>
                            <a:headEnd type="none" w="med" len="med"/>
                            <a:tailEnd type="none" w="med" len="med"/>
                          </a:ln>
                          <a:effectLst/>
                        </wps:spPr>
                        <wps:txbx>
                          <w:txbxContent>
                            <w:p w14:paraId="7465C2F0" w14:textId="77777777" w:rsidR="00A91651" w:rsidRPr="00C24504" w:rsidRDefault="00A91651" w:rsidP="00291B4E">
                              <w:pPr>
                                <w:pStyle w:val="StandardWeb"/>
                                <w:spacing w:before="120" w:beforeAutospacing="0" w:after="0" w:afterAutospacing="0" w:line="216" w:lineRule="auto"/>
                                <w:ind w:left="346" w:hanging="346"/>
                                <w:jc w:val="center"/>
                                <w:textAlignment w:val="baseline"/>
                              </w:pPr>
                              <w:r w:rsidRPr="00C24504">
                                <w:rPr>
                                  <w:color w:val="000000" w:themeColor="text1"/>
                                  <w:kern w:val="24"/>
                                  <w:sz w:val="32"/>
                                  <w:szCs w:val="32"/>
                                </w:rPr>
                                <w:t>Gruppe 1</w:t>
                              </w:r>
                            </w:p>
                          </w:txbxContent>
                        </wps:txbx>
                        <wps:bodyPr rot="0" spcFirstLastPara="0" vert="vert" wrap="square" lIns="0" tIns="0" rIns="0" bIns="0" numCol="1" spcCol="0" rtlCol="0" fromWordArt="0" anchor="t" anchorCtr="0" forceAA="0" compatLnSpc="1">
                          <a:prstTxWarp prst="textNoShape">
                            <a:avLst/>
                          </a:prstTxWarp>
                          <a:noAutofit/>
                        </wps:bodyPr>
                      </wps:wsp>
                      <wps:wsp>
                        <wps:cNvPr id="6" name="Rechteck 6"/>
                        <wps:cNvSpPr/>
                        <wps:spPr bwMode="auto">
                          <a:xfrm>
                            <a:off x="0" y="3336135"/>
                            <a:ext cx="9144000" cy="2591063"/>
                          </a:xfrm>
                          <a:prstGeom prst="rect">
                            <a:avLst/>
                          </a:prstGeom>
                          <a:solidFill>
                            <a:schemeClr val="accent1">
                              <a:lumMod val="60000"/>
                              <a:lumOff val="40000"/>
                            </a:schemeClr>
                          </a:solidFill>
                          <a:ln w="12700" cap="flat" cmpd="sng" algn="ctr">
                            <a:noFill/>
                            <a:prstDash val="solid"/>
                            <a:round/>
                            <a:headEnd type="none" w="med" len="med"/>
                            <a:tailEnd type="none" w="med" len="med"/>
                          </a:ln>
                          <a:effectLst/>
                        </wps:spPr>
                        <wps:txbx>
                          <w:txbxContent>
                            <w:p w14:paraId="020262D7" w14:textId="77777777" w:rsidR="00A91651" w:rsidRPr="00C24504" w:rsidRDefault="00A91651" w:rsidP="00291B4E">
                              <w:pPr>
                                <w:pStyle w:val="StandardWeb"/>
                                <w:spacing w:before="120" w:beforeAutospacing="0" w:after="0" w:afterAutospacing="0" w:line="216" w:lineRule="auto"/>
                                <w:ind w:left="346" w:hanging="346"/>
                                <w:jc w:val="center"/>
                                <w:textAlignment w:val="baseline"/>
                              </w:pPr>
                              <w:r w:rsidRPr="00C24504">
                                <w:rPr>
                                  <w:color w:val="000000" w:themeColor="text1"/>
                                  <w:kern w:val="24"/>
                                  <w:sz w:val="32"/>
                                  <w:szCs w:val="32"/>
                                </w:rPr>
                                <w:t>Gruppe 2</w:t>
                              </w:r>
                            </w:p>
                          </w:txbxContent>
                        </wps:txbx>
                        <wps:bodyPr rot="0" spcFirstLastPara="0" vert="vert" wrap="square" lIns="0" tIns="0" rIns="0" bIns="0" numCol="1" spcCol="0" rtlCol="0" fromWordArt="0" anchor="t" anchorCtr="0" forceAA="0" compatLnSpc="1">
                          <a:prstTxWarp prst="textNoShape">
                            <a:avLst/>
                          </a:prstTxWarp>
                          <a:noAutofit/>
                        </wps:bodyPr>
                      </wps:wsp>
                      <wps:wsp>
                        <wps:cNvPr id="7" name="Rechteck 7"/>
                        <wps:cNvSpPr/>
                        <wps:spPr bwMode="auto">
                          <a:xfrm>
                            <a:off x="522597" y="2473934"/>
                            <a:ext cx="3329323" cy="1737934"/>
                          </a:xfrm>
                          <a:prstGeom prst="rect">
                            <a:avLst/>
                          </a:prstGeom>
                          <a:solidFill>
                            <a:schemeClr val="bg1">
                              <a:alpha val="60000"/>
                            </a:schemeClr>
                          </a:solidFill>
                          <a:ln w="12700" cap="flat" cmpd="sng" algn="ctr">
                            <a:solidFill>
                              <a:schemeClr val="tx1"/>
                            </a:solidFill>
                            <a:prstDash val="solid"/>
                            <a:round/>
                            <a:headEnd type="none" w="med" len="med"/>
                            <a:tailEnd type="none" w="med" len="med"/>
                          </a:ln>
                          <a:effectLst/>
                        </wps:spPr>
                        <wps:txbx>
                          <w:txbxContent>
                            <w:p w14:paraId="175C1027" w14:textId="77777777" w:rsidR="00A91651" w:rsidRPr="000F6375" w:rsidRDefault="00A91651" w:rsidP="000F6375">
                              <w:pPr>
                                <w:pStyle w:val="StandardWeb"/>
                                <w:spacing w:before="120" w:beforeAutospacing="0" w:after="0" w:afterAutospacing="0" w:line="216" w:lineRule="auto"/>
                                <w:ind w:left="346" w:hanging="346"/>
                                <w:jc w:val="center"/>
                                <w:textAlignment w:val="baseline"/>
                                <w:rPr>
                                  <w:sz w:val="16"/>
                                </w:rPr>
                              </w:pPr>
                              <w:r w:rsidRPr="000F6375">
                                <w:rPr>
                                  <w:color w:val="000000" w:themeColor="text1"/>
                                  <w:kern w:val="24"/>
                                  <w:sz w:val="20"/>
                                  <w:szCs w:val="32"/>
                                </w:rPr>
                                <w:t>Architekturentwurf</w:t>
                              </w:r>
                            </w:p>
                          </w:txbxContent>
                        </wps:txbx>
                        <wps:bodyPr vert="vert270" wrap="square" lIns="0" tIns="0" rIns="0" bIns="0" numCol="1" rtlCol="0" anchor="t" anchorCtr="0" compatLnSpc="1">
                          <a:prstTxWarp prst="textNoShape">
                            <a:avLst/>
                          </a:prstTxWarp>
                        </wps:bodyPr>
                      </wps:wsp>
                      <wps:wsp>
                        <wps:cNvPr id="8" name="Pfeil nach unten 8"/>
                        <wps:cNvSpPr/>
                        <wps:spPr bwMode="auto">
                          <a:xfrm rot="13011707">
                            <a:off x="5582340" y="953793"/>
                            <a:ext cx="2306924" cy="4588969"/>
                          </a:xfrm>
                          <a:prstGeom prst="downArrow">
                            <a:avLst/>
                          </a:prstGeom>
                          <a:solidFill>
                            <a:schemeClr val="bg1">
                              <a:lumMod val="95000"/>
                              <a:alpha val="50000"/>
                            </a:schemeClr>
                          </a:solidFill>
                          <a:ln w="12700" cap="flat" cmpd="sng" algn="ctr">
                            <a:noFill/>
                            <a:prstDash val="solid"/>
                            <a:round/>
                            <a:headEnd type="none" w="med" len="med"/>
                            <a:tailEnd type="none" w="med" len="med"/>
                          </a:ln>
                          <a:effectLst/>
                        </wps:spPr>
                        <wps:bodyPr rot="0" spcFirstLastPara="0" vert="horz" wrap="square" lIns="0" tIns="0" rIns="0" bIns="0" numCol="1" spcCol="0" rtlCol="0" fromWordArt="0" anchor="ctr" anchorCtr="0" forceAA="0" compatLnSpc="1">
                          <a:prstTxWarp prst="textNoShape">
                            <a:avLst/>
                          </a:prstTxWarp>
                          <a:noAutofit/>
                        </wps:bodyPr>
                      </wps:wsp>
                      <wps:wsp>
                        <wps:cNvPr id="9" name="Pfeil nach unten 9"/>
                        <wps:cNvSpPr/>
                        <wps:spPr bwMode="auto">
                          <a:xfrm rot="19792387">
                            <a:off x="1147102" y="1449147"/>
                            <a:ext cx="2306924" cy="3882270"/>
                          </a:xfrm>
                          <a:prstGeom prst="downArrow">
                            <a:avLst/>
                          </a:prstGeom>
                          <a:solidFill>
                            <a:schemeClr val="bg1">
                              <a:lumMod val="95000"/>
                              <a:alpha val="50000"/>
                            </a:schemeClr>
                          </a:solidFill>
                          <a:ln w="12700" cap="flat" cmpd="sng" algn="ctr">
                            <a:noFill/>
                            <a:prstDash val="solid"/>
                            <a:round/>
                            <a:headEnd type="none" w="med" len="med"/>
                            <a:tailEnd type="none" w="med" len="med"/>
                          </a:ln>
                          <a:effectLst/>
                        </wps:spPr>
                        <wps:bodyPr rot="0" spcFirstLastPara="0" vert="horz" wrap="square" lIns="0" tIns="0" rIns="0" bIns="0" numCol="1" spcCol="0" rtlCol="0" fromWordArt="0" anchor="ctr" anchorCtr="0" forceAA="0" compatLnSpc="1">
                          <a:prstTxWarp prst="textNoShape">
                            <a:avLst/>
                          </a:prstTxWarp>
                          <a:noAutofit/>
                        </wps:bodyPr>
                      </wps:wsp>
                      <wps:wsp>
                        <wps:cNvPr id="10" name="Rechteck 10"/>
                        <wps:cNvSpPr/>
                        <wps:spPr bwMode="auto">
                          <a:xfrm>
                            <a:off x="179513" y="827855"/>
                            <a:ext cx="1944216" cy="648072"/>
                          </a:xfrm>
                          <a:prstGeom prst="rect">
                            <a:avLst/>
                          </a:prstGeom>
                          <a:solidFill>
                            <a:schemeClr val="bg1">
                              <a:alpha val="60000"/>
                            </a:schemeClr>
                          </a:solidFill>
                          <a:ln w="12700" cap="flat" cmpd="sng" algn="ctr">
                            <a:solidFill>
                              <a:schemeClr val="tx1"/>
                            </a:solidFill>
                            <a:prstDash val="solid"/>
                            <a:round/>
                            <a:headEnd type="none" w="med" len="med"/>
                            <a:tailEnd type="none" w="med" len="med"/>
                          </a:ln>
                          <a:effectLst/>
                        </wps:spPr>
                        <wps:txbx>
                          <w:txbxContent>
                            <w:p w14:paraId="744E5010" w14:textId="77777777" w:rsidR="00A91651" w:rsidRDefault="00A91651" w:rsidP="000F6375">
                              <w:pPr>
                                <w:pStyle w:val="StandardWeb"/>
                                <w:spacing w:before="0" w:beforeAutospacing="0" w:after="0" w:afterAutospacing="0" w:line="216" w:lineRule="auto"/>
                                <w:ind w:left="346" w:hanging="346"/>
                                <w:jc w:val="center"/>
                                <w:textAlignment w:val="baseline"/>
                                <w:rPr>
                                  <w:color w:val="000000" w:themeColor="text1"/>
                                  <w:kern w:val="24"/>
                                  <w:szCs w:val="22"/>
                                </w:rPr>
                              </w:pPr>
                              <w:r w:rsidRPr="000F6375">
                                <w:rPr>
                                  <w:color w:val="000000" w:themeColor="text1"/>
                                  <w:kern w:val="24"/>
                                  <w:szCs w:val="22"/>
                                </w:rPr>
                                <w:t>Aufgabenstellung</w:t>
                              </w:r>
                            </w:p>
                            <w:p w14:paraId="7B626873"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szCs w:val="22"/>
                                </w:rPr>
                              </w:pPr>
                              <w:r w:rsidRPr="00496675">
                                <w:rPr>
                                  <w:color w:val="000000" w:themeColor="text1"/>
                                  <w:kern w:val="24"/>
                                  <w:szCs w:val="22"/>
                                </w:rPr>
                                <w:t>18/19.</w:t>
                              </w:r>
                              <w:r>
                                <w:rPr>
                                  <w:color w:val="000000" w:themeColor="text1"/>
                                  <w:kern w:val="24"/>
                                  <w:szCs w:val="22"/>
                                </w:rPr>
                                <w:t>04.2016</w:t>
                              </w:r>
                            </w:p>
                          </w:txbxContent>
                        </wps:txbx>
                        <wps:bodyPr vert="horz" wrap="square" lIns="0" tIns="0" rIns="0" bIns="0" numCol="1" rtlCol="0" anchor="ctr" anchorCtr="0" compatLnSpc="1">
                          <a:prstTxWarp prst="textNoShape">
                            <a:avLst/>
                          </a:prstTxWarp>
                        </wps:bodyPr>
                      </wps:wsp>
                      <wps:wsp>
                        <wps:cNvPr id="11" name="Rechteck 11"/>
                        <wps:cNvSpPr/>
                        <wps:spPr bwMode="auto">
                          <a:xfrm>
                            <a:off x="683568" y="1691951"/>
                            <a:ext cx="1940027" cy="648072"/>
                          </a:xfrm>
                          <a:prstGeom prst="rect">
                            <a:avLst/>
                          </a:prstGeom>
                          <a:solidFill>
                            <a:schemeClr val="bg1">
                              <a:alpha val="60000"/>
                            </a:schemeClr>
                          </a:solidFill>
                          <a:ln w="12700" cap="flat" cmpd="sng" algn="ctr">
                            <a:solidFill>
                              <a:schemeClr val="tx1"/>
                            </a:solidFill>
                            <a:prstDash val="solid"/>
                            <a:round/>
                            <a:headEnd type="none" w="med" len="med"/>
                            <a:tailEnd type="none" w="med" len="med"/>
                          </a:ln>
                          <a:effectLst/>
                        </wps:spPr>
                        <wps:txbx>
                          <w:txbxContent>
                            <w:p w14:paraId="107D0BA0"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color w:val="000000" w:themeColor="text1"/>
                                  <w:kern w:val="24"/>
                                  <w:szCs w:val="20"/>
                                </w:rPr>
                              </w:pPr>
                              <w:r w:rsidRPr="000F6375">
                                <w:rPr>
                                  <w:color w:val="000000" w:themeColor="text1"/>
                                  <w:kern w:val="24"/>
                                  <w:szCs w:val="20"/>
                                </w:rPr>
                                <w:t>Anforderungs-</w:t>
                              </w:r>
                            </w:p>
                            <w:p w14:paraId="2833A8A2"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szCs w:val="20"/>
                                </w:rPr>
                              </w:pPr>
                              <w:proofErr w:type="spellStart"/>
                              <w:r w:rsidRPr="000F6375">
                                <w:rPr>
                                  <w:color w:val="000000" w:themeColor="text1"/>
                                  <w:kern w:val="24"/>
                                  <w:szCs w:val="20"/>
                                </w:rPr>
                                <w:t>definition</w:t>
                              </w:r>
                              <w:proofErr w:type="spellEnd"/>
                            </w:p>
                          </w:txbxContent>
                        </wps:txbx>
                        <wps:bodyPr vert="horz" wrap="square" lIns="0" tIns="0" rIns="0" bIns="0" numCol="1" rtlCol="0" anchor="ctr" anchorCtr="0" compatLnSpc="1">
                          <a:prstTxWarp prst="textNoShape">
                            <a:avLst/>
                          </a:prstTxWarp>
                        </wps:bodyPr>
                      </wps:wsp>
                      <wps:wsp>
                        <wps:cNvPr id="12" name="Rechteck 12"/>
                        <wps:cNvSpPr/>
                        <wps:spPr bwMode="auto">
                          <a:xfrm>
                            <a:off x="1151620" y="2556047"/>
                            <a:ext cx="1944216" cy="648072"/>
                          </a:xfrm>
                          <a:prstGeom prst="rect">
                            <a:avLst/>
                          </a:prstGeom>
                          <a:solidFill>
                            <a:schemeClr val="bg1">
                              <a:alpha val="60000"/>
                            </a:schemeClr>
                          </a:solidFill>
                          <a:ln w="12700" cap="flat" cmpd="sng" algn="ctr">
                            <a:solidFill>
                              <a:schemeClr val="tx1"/>
                            </a:solidFill>
                            <a:prstDash val="solid"/>
                            <a:round/>
                            <a:headEnd type="none" w="med" len="med"/>
                            <a:tailEnd type="none" w="med" len="med"/>
                          </a:ln>
                          <a:effectLst/>
                        </wps:spPr>
                        <wps:txbx>
                          <w:txbxContent>
                            <w:p w14:paraId="0126D796"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color w:val="000000" w:themeColor="text1"/>
                                  <w:kern w:val="24"/>
                                  <w:szCs w:val="20"/>
                                </w:rPr>
                              </w:pPr>
                              <w:r w:rsidRPr="000F6375">
                                <w:rPr>
                                  <w:color w:val="000000" w:themeColor="text1"/>
                                  <w:kern w:val="24"/>
                                  <w:szCs w:val="20"/>
                                </w:rPr>
                                <w:t>Logischer</w:t>
                              </w:r>
                            </w:p>
                            <w:p w14:paraId="4A294FDC"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szCs w:val="20"/>
                                </w:rPr>
                              </w:pPr>
                              <w:r w:rsidRPr="000F6375">
                                <w:rPr>
                                  <w:color w:val="000000" w:themeColor="text1"/>
                                  <w:kern w:val="24"/>
                                  <w:szCs w:val="20"/>
                                </w:rPr>
                                <w:t>Architekturentwurf</w:t>
                              </w:r>
                            </w:p>
                          </w:txbxContent>
                        </wps:txbx>
                        <wps:bodyPr vert="horz" wrap="square" lIns="0" tIns="0" rIns="0" bIns="0" numCol="1" rtlCol="0" anchor="ctr" anchorCtr="0" compatLnSpc="1">
                          <a:prstTxWarp prst="textNoShape">
                            <a:avLst/>
                          </a:prstTxWarp>
                        </wps:bodyPr>
                      </wps:wsp>
                      <wps:wsp>
                        <wps:cNvPr id="13" name="Rechteck 13"/>
                        <wps:cNvSpPr/>
                        <wps:spPr bwMode="auto">
                          <a:xfrm>
                            <a:off x="1638721" y="3417574"/>
                            <a:ext cx="1944216" cy="648072"/>
                          </a:xfrm>
                          <a:prstGeom prst="rect">
                            <a:avLst/>
                          </a:prstGeom>
                          <a:solidFill>
                            <a:schemeClr val="bg1">
                              <a:alpha val="60000"/>
                            </a:schemeClr>
                          </a:solidFill>
                          <a:ln w="12700" cap="flat" cmpd="sng" algn="ctr">
                            <a:solidFill>
                              <a:schemeClr val="tx1"/>
                            </a:solidFill>
                            <a:prstDash val="solid"/>
                            <a:round/>
                            <a:headEnd type="none" w="med" len="med"/>
                            <a:tailEnd type="none" w="med" len="med"/>
                          </a:ln>
                          <a:effectLst/>
                        </wps:spPr>
                        <wps:txbx>
                          <w:txbxContent>
                            <w:p w14:paraId="757408FF" w14:textId="77777777" w:rsidR="00A91651" w:rsidRDefault="00A91651" w:rsidP="000F6375">
                              <w:pPr>
                                <w:pStyle w:val="StandardWeb"/>
                                <w:spacing w:before="0" w:beforeAutospacing="0" w:after="0" w:afterAutospacing="0" w:line="216" w:lineRule="auto"/>
                                <w:ind w:left="346" w:hanging="346"/>
                                <w:jc w:val="center"/>
                                <w:textAlignment w:val="baseline"/>
                                <w:rPr>
                                  <w:color w:val="000000" w:themeColor="text1"/>
                                  <w:kern w:val="24"/>
                                  <w:szCs w:val="20"/>
                                </w:rPr>
                              </w:pPr>
                              <w:r w:rsidRPr="000F6375">
                                <w:rPr>
                                  <w:color w:val="000000" w:themeColor="text1"/>
                                  <w:kern w:val="24"/>
                                  <w:szCs w:val="20"/>
                                </w:rPr>
                                <w:t>Technischer</w:t>
                              </w:r>
                            </w:p>
                            <w:p w14:paraId="7F8A074F"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szCs w:val="20"/>
                                </w:rPr>
                              </w:pPr>
                              <w:r w:rsidRPr="000F6375">
                                <w:rPr>
                                  <w:color w:val="000000" w:themeColor="text1"/>
                                  <w:kern w:val="24"/>
                                  <w:szCs w:val="20"/>
                                </w:rPr>
                                <w:t>Architekturentwurf</w:t>
                              </w:r>
                            </w:p>
                          </w:txbxContent>
                        </wps:txbx>
                        <wps:bodyPr vert="horz" wrap="square" lIns="0" tIns="0" rIns="0" bIns="0" numCol="1" rtlCol="0" anchor="ctr" anchorCtr="0" compatLnSpc="1">
                          <a:prstTxWarp prst="textNoShape">
                            <a:avLst/>
                          </a:prstTxWarp>
                        </wps:bodyPr>
                      </wps:wsp>
                      <wps:wsp>
                        <wps:cNvPr id="14" name="Rechteck 14"/>
                        <wps:cNvSpPr/>
                        <wps:spPr bwMode="auto">
                          <a:xfrm>
                            <a:off x="2123728" y="4279101"/>
                            <a:ext cx="1944216" cy="648072"/>
                          </a:xfrm>
                          <a:prstGeom prst="rect">
                            <a:avLst/>
                          </a:prstGeom>
                          <a:solidFill>
                            <a:schemeClr val="bg1">
                              <a:alpha val="60000"/>
                            </a:schemeClr>
                          </a:solidFill>
                          <a:ln w="12700" cap="flat" cmpd="sng" algn="ctr">
                            <a:solidFill>
                              <a:schemeClr val="tx1"/>
                            </a:solidFill>
                            <a:prstDash val="solid"/>
                            <a:round/>
                            <a:headEnd type="none" w="med" len="med"/>
                            <a:tailEnd type="none" w="med" len="med"/>
                          </a:ln>
                          <a:effectLst/>
                        </wps:spPr>
                        <wps:txbx>
                          <w:txbxContent>
                            <w:p w14:paraId="65197CF5"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color w:val="000000" w:themeColor="text1"/>
                                  <w:kern w:val="24"/>
                                  <w:szCs w:val="20"/>
                                </w:rPr>
                              </w:pPr>
                              <w:r w:rsidRPr="000F6375">
                                <w:rPr>
                                  <w:color w:val="000000" w:themeColor="text1"/>
                                  <w:kern w:val="24"/>
                                  <w:szCs w:val="20"/>
                                </w:rPr>
                                <w:t>Komponenten-</w:t>
                              </w:r>
                            </w:p>
                            <w:p w14:paraId="1DDBB7F8"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szCs w:val="20"/>
                                </w:rPr>
                              </w:pPr>
                              <w:proofErr w:type="spellStart"/>
                              <w:r w:rsidRPr="000F6375">
                                <w:rPr>
                                  <w:color w:val="000000" w:themeColor="text1"/>
                                  <w:kern w:val="24"/>
                                  <w:szCs w:val="20"/>
                                </w:rPr>
                                <w:t>entwurf</w:t>
                              </w:r>
                              <w:proofErr w:type="spellEnd"/>
                            </w:p>
                          </w:txbxContent>
                        </wps:txbx>
                        <wps:bodyPr vert="horz" wrap="square" lIns="0" tIns="0" rIns="0" bIns="0" numCol="1" rtlCol="0" anchor="ctr" anchorCtr="0" compatLnSpc="1">
                          <a:prstTxWarp prst="textNoShape">
                            <a:avLst/>
                          </a:prstTxWarp>
                        </wps:bodyPr>
                      </wps:wsp>
                      <wps:wsp>
                        <wps:cNvPr id="15" name="Rechteck 15"/>
                        <wps:cNvSpPr/>
                        <wps:spPr bwMode="auto">
                          <a:xfrm>
                            <a:off x="4499992" y="4279101"/>
                            <a:ext cx="1944216" cy="648072"/>
                          </a:xfrm>
                          <a:prstGeom prst="rect">
                            <a:avLst/>
                          </a:prstGeom>
                          <a:solidFill>
                            <a:schemeClr val="bg1">
                              <a:alpha val="60000"/>
                            </a:schemeClr>
                          </a:solidFill>
                          <a:ln w="12700" cap="flat" cmpd="sng" algn="ctr">
                            <a:solidFill>
                              <a:schemeClr val="tx1"/>
                            </a:solidFill>
                            <a:prstDash val="solid"/>
                            <a:round/>
                            <a:headEnd type="none" w="med" len="med"/>
                            <a:tailEnd type="none" w="med" len="med"/>
                          </a:ln>
                          <a:effectLst/>
                        </wps:spPr>
                        <wps:txbx>
                          <w:txbxContent>
                            <w:p w14:paraId="16C7E6E4"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szCs w:val="20"/>
                                </w:rPr>
                              </w:pPr>
                              <w:r w:rsidRPr="000F6375">
                                <w:rPr>
                                  <w:color w:val="000000" w:themeColor="text1"/>
                                  <w:kern w:val="24"/>
                                  <w:szCs w:val="20"/>
                                </w:rPr>
                                <w:t>Modultest</w:t>
                              </w:r>
                            </w:p>
                          </w:txbxContent>
                        </wps:txbx>
                        <wps:bodyPr vert="horz" wrap="square" lIns="0" tIns="0" rIns="0" bIns="0" numCol="1" rtlCol="0" anchor="ctr" anchorCtr="0" compatLnSpc="1">
                          <a:prstTxWarp prst="textNoShape">
                            <a:avLst/>
                          </a:prstTxWarp>
                        </wps:bodyPr>
                      </wps:wsp>
                      <wps:wsp>
                        <wps:cNvPr id="16" name="Rechteck 16"/>
                        <wps:cNvSpPr/>
                        <wps:spPr bwMode="auto">
                          <a:xfrm>
                            <a:off x="4888162" y="3405805"/>
                            <a:ext cx="1944216" cy="648072"/>
                          </a:xfrm>
                          <a:prstGeom prst="rect">
                            <a:avLst/>
                          </a:prstGeom>
                          <a:pattFill prst="ltUpDiag">
                            <a:fgClr>
                              <a:schemeClr val="bg1">
                                <a:lumMod val="50000"/>
                              </a:schemeClr>
                            </a:fgClr>
                            <a:bgClr>
                              <a:schemeClr val="bg1"/>
                            </a:bgClr>
                          </a:pattFill>
                          <a:ln w="12700" cap="flat" cmpd="sng" algn="ctr">
                            <a:solidFill>
                              <a:schemeClr val="tx1"/>
                            </a:solidFill>
                            <a:prstDash val="solid"/>
                            <a:round/>
                            <a:headEnd type="none" w="med" len="med"/>
                            <a:tailEnd type="none" w="med" len="med"/>
                          </a:ln>
                          <a:effectLst/>
                        </wps:spPr>
                        <wps:txbx>
                          <w:txbxContent>
                            <w:p w14:paraId="032ACE9F"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szCs w:val="20"/>
                                </w:rPr>
                              </w:pPr>
                              <w:r w:rsidRPr="000F6375">
                                <w:rPr>
                                  <w:color w:val="000000" w:themeColor="text1"/>
                                  <w:kern w:val="24"/>
                                  <w:szCs w:val="20"/>
                                </w:rPr>
                                <w:t>Integrationstest</w:t>
                              </w:r>
                            </w:p>
                          </w:txbxContent>
                        </wps:txbx>
                        <wps:bodyPr vert="horz" wrap="square" lIns="0" tIns="0" rIns="0" bIns="0" numCol="1" rtlCol="0" anchor="ctr" anchorCtr="0" compatLnSpc="1">
                          <a:prstTxWarp prst="textNoShape">
                            <a:avLst/>
                          </a:prstTxWarp>
                        </wps:bodyPr>
                      </wps:wsp>
                      <wps:wsp>
                        <wps:cNvPr id="17" name="Rechteck 17"/>
                        <wps:cNvSpPr/>
                        <wps:spPr bwMode="auto">
                          <a:xfrm>
                            <a:off x="6494848" y="1691951"/>
                            <a:ext cx="1944216" cy="648072"/>
                          </a:xfrm>
                          <a:prstGeom prst="rect">
                            <a:avLst/>
                          </a:prstGeom>
                          <a:solidFill>
                            <a:schemeClr val="bg1">
                              <a:alpha val="60000"/>
                            </a:schemeClr>
                          </a:solidFill>
                          <a:ln w="12700" cap="flat" cmpd="sng" algn="ctr">
                            <a:solidFill>
                              <a:schemeClr val="tx1"/>
                            </a:solidFill>
                            <a:prstDash val="solid"/>
                            <a:round/>
                            <a:headEnd type="none" w="med" len="med"/>
                            <a:tailEnd type="none" w="med" len="med"/>
                          </a:ln>
                          <a:effectLst/>
                        </wps:spPr>
                        <wps:txbx>
                          <w:txbxContent>
                            <w:p w14:paraId="2D449142"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szCs w:val="20"/>
                                </w:rPr>
                              </w:pPr>
                              <w:r w:rsidRPr="000F6375">
                                <w:rPr>
                                  <w:color w:val="000000" w:themeColor="text1"/>
                                  <w:kern w:val="24"/>
                                  <w:szCs w:val="20"/>
                                </w:rPr>
                                <w:t>Systemtest</w:t>
                              </w:r>
                            </w:p>
                          </w:txbxContent>
                        </wps:txbx>
                        <wps:bodyPr vert="horz" wrap="square" lIns="0" tIns="0" rIns="0" bIns="0" numCol="1" rtlCol="0" anchor="ctr" anchorCtr="0" compatLnSpc="1">
                          <a:prstTxWarp prst="textNoShape">
                            <a:avLst/>
                          </a:prstTxWarp>
                        </wps:bodyPr>
                      </wps:wsp>
                      <wps:wsp>
                        <wps:cNvPr id="18" name="Gewinkelte Verbindung 18"/>
                        <wps:cNvCnPr/>
                        <wps:spPr bwMode="auto">
                          <a:xfrm rot="16200000" flipH="1">
                            <a:off x="1991716" y="1415924"/>
                            <a:ext cx="408040" cy="144013"/>
                          </a:xfrm>
                          <a:prstGeom prst="bentConnector3">
                            <a:avLst>
                              <a:gd name="adj1" fmla="val 5648"/>
                            </a:avLst>
                          </a:prstGeom>
                          <a:solidFill>
                            <a:schemeClr val="bg2"/>
                          </a:solidFill>
                          <a:ln w="12700" cap="flat" cmpd="sng" algn="ctr">
                            <a:solidFill>
                              <a:schemeClr val="tx1"/>
                            </a:solidFill>
                            <a:prstDash val="solid"/>
                            <a:round/>
                            <a:headEnd type="none" w="med" len="med"/>
                            <a:tailEnd type="arrow" w="med" len="med"/>
                          </a:ln>
                          <a:effectLst/>
                        </wps:spPr>
                        <wps:bodyPr/>
                      </wps:wsp>
                      <wps:wsp>
                        <wps:cNvPr id="19" name="Gewinkelte Verbindung 19"/>
                        <wps:cNvCnPr>
                          <a:stCxn id="11" idx="1"/>
                        </wps:cNvCnPr>
                        <wps:spPr bwMode="auto">
                          <a:xfrm rot="10800000">
                            <a:off x="467544" y="1475927"/>
                            <a:ext cx="216024" cy="540060"/>
                          </a:xfrm>
                          <a:prstGeom prst="bentConnector2">
                            <a:avLst/>
                          </a:prstGeom>
                          <a:solidFill>
                            <a:schemeClr val="bg2"/>
                          </a:solidFill>
                          <a:ln w="12700" cap="flat" cmpd="sng" algn="ctr">
                            <a:solidFill>
                              <a:schemeClr val="tx1"/>
                            </a:solidFill>
                            <a:prstDash val="solid"/>
                            <a:round/>
                            <a:headEnd type="none" w="med" len="med"/>
                            <a:tailEnd type="arrow" w="med" len="med"/>
                          </a:ln>
                          <a:effectLst/>
                        </wps:spPr>
                        <wps:bodyPr/>
                      </wps:wsp>
                      <wps:wsp>
                        <wps:cNvPr id="20" name="Gewinkelte Verbindung 20"/>
                        <wps:cNvCnPr/>
                        <wps:spPr bwMode="auto">
                          <a:xfrm rot="10800000">
                            <a:off x="935596" y="2316690"/>
                            <a:ext cx="216024" cy="540060"/>
                          </a:xfrm>
                          <a:prstGeom prst="bentConnector2">
                            <a:avLst/>
                          </a:prstGeom>
                          <a:solidFill>
                            <a:schemeClr val="bg2"/>
                          </a:solidFill>
                          <a:ln w="12700" cap="flat" cmpd="sng" algn="ctr">
                            <a:solidFill>
                              <a:schemeClr val="tx1"/>
                            </a:solidFill>
                            <a:prstDash val="solid"/>
                            <a:round/>
                            <a:headEnd type="none" w="med" len="med"/>
                            <a:tailEnd type="arrow" w="med" len="med"/>
                          </a:ln>
                          <a:effectLst/>
                        </wps:spPr>
                        <wps:bodyPr/>
                      </wps:wsp>
                      <wps:wsp>
                        <wps:cNvPr id="21" name="Gewinkelte Verbindung 21"/>
                        <wps:cNvCnPr/>
                        <wps:spPr bwMode="auto">
                          <a:xfrm rot="10800000">
                            <a:off x="1422697" y="3204119"/>
                            <a:ext cx="216024" cy="540060"/>
                          </a:xfrm>
                          <a:prstGeom prst="bentConnector2">
                            <a:avLst/>
                          </a:prstGeom>
                          <a:solidFill>
                            <a:schemeClr val="bg2"/>
                          </a:solidFill>
                          <a:ln w="12700" cap="flat" cmpd="sng" algn="ctr">
                            <a:solidFill>
                              <a:schemeClr val="tx1"/>
                            </a:solidFill>
                            <a:prstDash val="solid"/>
                            <a:round/>
                            <a:headEnd type="none" w="med" len="med"/>
                            <a:tailEnd type="arrow" w="med" len="med"/>
                          </a:ln>
                          <a:effectLst/>
                        </wps:spPr>
                        <wps:bodyPr/>
                      </wps:wsp>
                      <wps:wsp>
                        <wps:cNvPr id="22" name="Gewinkelte Verbindung 22"/>
                        <wps:cNvCnPr/>
                        <wps:spPr bwMode="auto">
                          <a:xfrm rot="10800000">
                            <a:off x="1899107" y="4082494"/>
                            <a:ext cx="216024" cy="540060"/>
                          </a:xfrm>
                          <a:prstGeom prst="bentConnector2">
                            <a:avLst/>
                          </a:prstGeom>
                          <a:solidFill>
                            <a:schemeClr val="bg2"/>
                          </a:solidFill>
                          <a:ln w="12700" cap="flat" cmpd="sng" algn="ctr">
                            <a:solidFill>
                              <a:schemeClr val="tx1"/>
                            </a:solidFill>
                            <a:prstDash val="solid"/>
                            <a:round/>
                            <a:headEnd type="none" w="med" len="med"/>
                            <a:tailEnd type="arrow" w="med" len="med"/>
                          </a:ln>
                          <a:effectLst/>
                        </wps:spPr>
                        <wps:bodyPr/>
                      </wps:wsp>
                      <wps:wsp>
                        <wps:cNvPr id="23" name="Gerade Verbindung mit Pfeil 23"/>
                        <wps:cNvCnPr>
                          <a:stCxn id="14" idx="3"/>
                          <a:endCxn id="15" idx="1"/>
                        </wps:cNvCnPr>
                        <wps:spPr bwMode="auto">
                          <a:xfrm>
                            <a:off x="4067944" y="4603137"/>
                            <a:ext cx="432048" cy="0"/>
                          </a:xfrm>
                          <a:prstGeom prst="straightConnector1">
                            <a:avLst/>
                          </a:prstGeom>
                          <a:solidFill>
                            <a:schemeClr val="bg2"/>
                          </a:solidFill>
                          <a:ln w="12700" cap="flat" cmpd="sng" algn="ctr">
                            <a:solidFill>
                              <a:schemeClr val="tx1"/>
                            </a:solidFill>
                            <a:prstDash val="dash"/>
                            <a:round/>
                            <a:headEnd type="arrow" w="med" len="med"/>
                            <a:tailEnd type="arrow" w="med" len="med"/>
                          </a:ln>
                          <a:effectLst/>
                        </wps:spPr>
                        <wps:bodyPr/>
                      </wps:wsp>
                      <wps:wsp>
                        <wps:cNvPr id="24" name="Gerade Verbindung mit Pfeil 24"/>
                        <wps:cNvCnPr>
                          <a:endCxn id="16" idx="1"/>
                        </wps:cNvCnPr>
                        <wps:spPr bwMode="auto">
                          <a:xfrm flipV="1">
                            <a:off x="3851920" y="3729841"/>
                            <a:ext cx="1036242" cy="5884"/>
                          </a:xfrm>
                          <a:prstGeom prst="straightConnector1">
                            <a:avLst/>
                          </a:prstGeom>
                          <a:solidFill>
                            <a:schemeClr val="bg2"/>
                          </a:solidFill>
                          <a:ln w="12700" cap="flat" cmpd="sng" algn="ctr">
                            <a:solidFill>
                              <a:schemeClr val="tx1"/>
                            </a:solidFill>
                            <a:prstDash val="dash"/>
                            <a:round/>
                            <a:headEnd type="arrow" w="med" len="med"/>
                            <a:tailEnd type="arrow" w="med" len="med"/>
                          </a:ln>
                          <a:effectLst/>
                        </wps:spPr>
                        <wps:bodyPr/>
                      </wps:wsp>
                      <wps:wsp>
                        <wps:cNvPr id="25" name="Gerade Verbindung mit Pfeil 25"/>
                        <wps:cNvCnPr>
                          <a:stCxn id="11" idx="3"/>
                          <a:endCxn id="17" idx="1"/>
                        </wps:cNvCnPr>
                        <wps:spPr bwMode="auto">
                          <a:xfrm>
                            <a:off x="2623595" y="2015987"/>
                            <a:ext cx="3871253" cy="0"/>
                          </a:xfrm>
                          <a:prstGeom prst="straightConnector1">
                            <a:avLst/>
                          </a:prstGeom>
                          <a:solidFill>
                            <a:schemeClr val="bg2"/>
                          </a:solidFill>
                          <a:ln w="12700" cap="flat" cmpd="sng" algn="ctr">
                            <a:solidFill>
                              <a:schemeClr val="tx1"/>
                            </a:solidFill>
                            <a:prstDash val="dash"/>
                            <a:round/>
                            <a:headEnd type="arrow" w="med" len="med"/>
                            <a:tailEnd type="arrow" w="med" len="med"/>
                          </a:ln>
                          <a:effectLst/>
                        </wps:spPr>
                        <wps:bodyPr/>
                      </wps:wsp>
                      <wps:wsp>
                        <wps:cNvPr id="26" name="Gerade Verbindung mit Pfeil 26"/>
                        <wps:cNvCnPr>
                          <a:stCxn id="10" idx="3"/>
                          <a:endCxn id="4" idx="1"/>
                        </wps:cNvCnPr>
                        <wps:spPr bwMode="auto">
                          <a:xfrm>
                            <a:off x="2123728" y="1151891"/>
                            <a:ext cx="4883404" cy="0"/>
                          </a:xfrm>
                          <a:prstGeom prst="straightConnector1">
                            <a:avLst/>
                          </a:prstGeom>
                          <a:solidFill>
                            <a:schemeClr val="bg2"/>
                          </a:solidFill>
                          <a:ln w="12700" cap="flat" cmpd="sng" algn="ctr">
                            <a:solidFill>
                              <a:schemeClr val="tx1"/>
                            </a:solidFill>
                            <a:prstDash val="dash"/>
                            <a:round/>
                            <a:headEnd type="arrow" w="med" len="med"/>
                            <a:tailEnd type="arrow" w="med" len="med"/>
                          </a:ln>
                          <a:effectLst/>
                        </wps:spPr>
                        <wps:bodyPr/>
                      </wps:wsp>
                      <wps:wsp>
                        <wps:cNvPr id="27" name="Gewinkelte Verbindung 27"/>
                        <wps:cNvCnPr/>
                        <wps:spPr bwMode="auto">
                          <a:xfrm rot="16200000" flipH="1">
                            <a:off x="2491445" y="2276579"/>
                            <a:ext cx="408313" cy="144012"/>
                          </a:xfrm>
                          <a:prstGeom prst="bentConnector3">
                            <a:avLst>
                              <a:gd name="adj1" fmla="val -155"/>
                            </a:avLst>
                          </a:prstGeom>
                          <a:solidFill>
                            <a:schemeClr val="bg2"/>
                          </a:solidFill>
                          <a:ln w="12700" cap="flat" cmpd="sng" algn="ctr">
                            <a:solidFill>
                              <a:schemeClr val="tx1"/>
                            </a:solidFill>
                            <a:prstDash val="solid"/>
                            <a:round/>
                            <a:headEnd type="none" w="med" len="med"/>
                            <a:tailEnd type="arrow" w="med" len="med"/>
                          </a:ln>
                          <a:effectLst/>
                        </wps:spPr>
                        <wps:bodyPr/>
                      </wps:wsp>
                      <wps:wsp>
                        <wps:cNvPr id="28" name="Gewinkelte Verbindung 28"/>
                        <wps:cNvCnPr/>
                        <wps:spPr bwMode="auto">
                          <a:xfrm rot="16200000" flipH="1">
                            <a:off x="2963685" y="3140538"/>
                            <a:ext cx="408313" cy="144012"/>
                          </a:xfrm>
                          <a:prstGeom prst="bentConnector3">
                            <a:avLst>
                              <a:gd name="adj1" fmla="val -155"/>
                            </a:avLst>
                          </a:prstGeom>
                          <a:solidFill>
                            <a:schemeClr val="bg2"/>
                          </a:solidFill>
                          <a:ln w="12700" cap="flat" cmpd="sng" algn="ctr">
                            <a:solidFill>
                              <a:schemeClr val="tx1"/>
                            </a:solidFill>
                            <a:prstDash val="solid"/>
                            <a:round/>
                            <a:headEnd type="none" w="med" len="med"/>
                            <a:tailEnd type="arrow" w="med" len="med"/>
                          </a:ln>
                          <a:effectLst/>
                        </wps:spPr>
                        <wps:bodyPr/>
                      </wps:wsp>
                      <wps:wsp>
                        <wps:cNvPr id="29" name="Gewinkelte Verbindung 29"/>
                        <wps:cNvCnPr/>
                        <wps:spPr bwMode="auto">
                          <a:xfrm rot="16200000" flipH="1">
                            <a:off x="3450787" y="4008074"/>
                            <a:ext cx="408313" cy="144012"/>
                          </a:xfrm>
                          <a:prstGeom prst="bentConnector3">
                            <a:avLst>
                              <a:gd name="adj1" fmla="val -155"/>
                            </a:avLst>
                          </a:prstGeom>
                          <a:solidFill>
                            <a:schemeClr val="bg2"/>
                          </a:solidFill>
                          <a:ln w="12700" cap="flat" cmpd="sng" algn="ctr">
                            <a:solidFill>
                              <a:schemeClr val="tx1"/>
                            </a:solidFill>
                            <a:prstDash val="solid"/>
                            <a:round/>
                            <a:headEnd type="none" w="med" len="med"/>
                            <a:tailEnd type="arrow" w="med" len="med"/>
                          </a:ln>
                          <a:effectLst/>
                        </wps:spPr>
                        <wps:bodyPr/>
                      </wps:wsp>
                      <wps:wsp>
                        <wps:cNvPr id="30" name="Gerade Verbindung mit Pfeil 30"/>
                        <wps:cNvCnPr/>
                        <wps:spPr bwMode="auto">
                          <a:xfrm>
                            <a:off x="173303" y="5956699"/>
                            <a:ext cx="3822633" cy="0"/>
                          </a:xfrm>
                          <a:prstGeom prst="straightConnector1">
                            <a:avLst/>
                          </a:prstGeom>
                          <a:solidFill>
                            <a:schemeClr val="bg2"/>
                          </a:solidFill>
                          <a:ln w="15875" cap="flat" cmpd="sng" algn="ctr">
                            <a:solidFill>
                              <a:schemeClr val="tx1"/>
                            </a:solidFill>
                            <a:prstDash val="solid"/>
                            <a:round/>
                            <a:headEnd type="triangle" w="lg" len="med"/>
                            <a:tailEnd type="triangle" w="lg" len="med"/>
                          </a:ln>
                          <a:effectLst/>
                        </wps:spPr>
                        <wps:bodyPr/>
                      </wps:wsp>
                      <wps:wsp>
                        <wps:cNvPr id="31" name="Rechteck 31"/>
                        <wps:cNvSpPr/>
                        <wps:spPr bwMode="auto">
                          <a:xfrm>
                            <a:off x="3311860" y="5157192"/>
                            <a:ext cx="1944216" cy="648072"/>
                          </a:xfrm>
                          <a:prstGeom prst="rect">
                            <a:avLst/>
                          </a:prstGeom>
                          <a:solidFill>
                            <a:schemeClr val="bg1">
                              <a:alpha val="60000"/>
                            </a:schemeClr>
                          </a:solidFill>
                          <a:ln w="12700" cap="flat" cmpd="sng" algn="ctr">
                            <a:solidFill>
                              <a:schemeClr val="tx1"/>
                            </a:solidFill>
                            <a:prstDash val="solid"/>
                            <a:round/>
                            <a:headEnd type="none" w="med" len="med"/>
                            <a:tailEnd type="none" w="med" len="med"/>
                          </a:ln>
                          <a:effectLst/>
                        </wps:spPr>
                        <wps:txbx>
                          <w:txbxContent>
                            <w:p w14:paraId="27661361"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szCs w:val="20"/>
                                </w:rPr>
                              </w:pPr>
                              <w:r w:rsidRPr="000F6375">
                                <w:rPr>
                                  <w:color w:val="000000" w:themeColor="text1"/>
                                  <w:kern w:val="24"/>
                                  <w:szCs w:val="20"/>
                                </w:rPr>
                                <w:t>Implementierung</w:t>
                              </w:r>
                            </w:p>
                          </w:txbxContent>
                        </wps:txbx>
                        <wps:bodyPr vert="horz" wrap="square" lIns="0" tIns="0" rIns="0" bIns="0" numCol="1" rtlCol="0" anchor="ctr" anchorCtr="0" compatLnSpc="1">
                          <a:prstTxWarp prst="textNoShape">
                            <a:avLst/>
                          </a:prstTxWarp>
                        </wps:bodyPr>
                      </wps:wsp>
                      <wps:wsp>
                        <wps:cNvPr id="32" name="Gewinkelte Verbindung 32"/>
                        <wps:cNvCnPr/>
                        <wps:spPr bwMode="auto">
                          <a:xfrm rot="16200000" flipH="1">
                            <a:off x="3935794" y="4862906"/>
                            <a:ext cx="408313" cy="144012"/>
                          </a:xfrm>
                          <a:prstGeom prst="bentConnector3">
                            <a:avLst>
                              <a:gd name="adj1" fmla="val -155"/>
                            </a:avLst>
                          </a:prstGeom>
                          <a:solidFill>
                            <a:schemeClr val="bg2"/>
                          </a:solidFill>
                          <a:ln w="12700" cap="flat" cmpd="sng" algn="ctr">
                            <a:solidFill>
                              <a:schemeClr val="tx1"/>
                            </a:solidFill>
                            <a:prstDash val="solid"/>
                            <a:round/>
                            <a:headEnd type="none" w="med" len="med"/>
                            <a:tailEnd type="arrow" w="med" len="med"/>
                          </a:ln>
                          <a:effectLst/>
                        </wps:spPr>
                        <wps:bodyPr/>
                      </wps:wsp>
                      <wps:wsp>
                        <wps:cNvPr id="33" name="Gewinkelte Verbindung 33"/>
                        <wps:cNvCnPr/>
                        <wps:spPr bwMode="auto">
                          <a:xfrm rot="10800000">
                            <a:off x="3089942" y="4927173"/>
                            <a:ext cx="216024" cy="540060"/>
                          </a:xfrm>
                          <a:prstGeom prst="bentConnector2">
                            <a:avLst/>
                          </a:prstGeom>
                          <a:solidFill>
                            <a:schemeClr val="bg2"/>
                          </a:solidFill>
                          <a:ln w="12700" cap="flat" cmpd="sng" algn="ctr">
                            <a:solidFill>
                              <a:schemeClr val="tx1"/>
                            </a:solidFill>
                            <a:prstDash val="solid"/>
                            <a:round/>
                            <a:headEnd type="none" w="med" len="med"/>
                            <a:tailEnd type="arrow" w="med" len="med"/>
                          </a:ln>
                          <a:effectLst/>
                        </wps:spPr>
                        <wps:bodyPr/>
                      </wps:wsp>
                      <wps:wsp>
                        <wps:cNvPr id="34" name="Gewinkelte Verbindung 34"/>
                        <wps:cNvCnPr/>
                        <wps:spPr bwMode="auto">
                          <a:xfrm rot="10800000" flipH="1">
                            <a:off x="5256076" y="4914500"/>
                            <a:ext cx="216024" cy="540060"/>
                          </a:xfrm>
                          <a:prstGeom prst="bentConnector2">
                            <a:avLst/>
                          </a:prstGeom>
                          <a:solidFill>
                            <a:schemeClr val="bg2"/>
                          </a:solidFill>
                          <a:ln w="12700" cap="flat" cmpd="sng" algn="ctr">
                            <a:solidFill>
                              <a:schemeClr val="tx1"/>
                            </a:solidFill>
                            <a:prstDash val="solid"/>
                            <a:round/>
                            <a:headEnd type="none" w="med" len="med"/>
                            <a:tailEnd type="arrow" w="med" len="med"/>
                          </a:ln>
                          <a:effectLst/>
                        </wps:spPr>
                        <wps:bodyPr/>
                      </wps:wsp>
                      <wps:wsp>
                        <wps:cNvPr id="35" name="Gewinkelte Verbindung 35"/>
                        <wps:cNvCnPr/>
                        <wps:spPr bwMode="auto">
                          <a:xfrm rot="10800000" flipH="1">
                            <a:off x="6444208" y="4041067"/>
                            <a:ext cx="216024" cy="540060"/>
                          </a:xfrm>
                          <a:prstGeom prst="bentConnector2">
                            <a:avLst/>
                          </a:prstGeom>
                          <a:solidFill>
                            <a:schemeClr val="bg2"/>
                          </a:solidFill>
                          <a:ln w="12700" cap="flat" cmpd="sng" algn="ctr">
                            <a:solidFill>
                              <a:schemeClr val="tx1"/>
                            </a:solidFill>
                            <a:prstDash val="solid"/>
                            <a:round/>
                            <a:headEnd type="none" w="med" len="med"/>
                            <a:tailEnd type="arrow" w="med" len="med"/>
                          </a:ln>
                          <a:effectLst/>
                        </wps:spPr>
                        <wps:bodyPr/>
                      </wps:wsp>
                      <wps:wsp>
                        <wps:cNvPr id="36" name="Gewinkelte Verbindung 36"/>
                        <wps:cNvCnPr/>
                        <wps:spPr bwMode="auto">
                          <a:xfrm rot="10800000" flipH="1">
                            <a:off x="8460432" y="1484784"/>
                            <a:ext cx="216024" cy="540060"/>
                          </a:xfrm>
                          <a:prstGeom prst="bentConnector2">
                            <a:avLst/>
                          </a:prstGeom>
                          <a:solidFill>
                            <a:schemeClr val="bg2"/>
                          </a:solidFill>
                          <a:ln w="12700" cap="flat" cmpd="sng" algn="ctr">
                            <a:solidFill>
                              <a:schemeClr val="tx1"/>
                            </a:solidFill>
                            <a:prstDash val="solid"/>
                            <a:round/>
                            <a:headEnd type="none" w="med" len="med"/>
                            <a:tailEnd type="arrow" w="med" len="med"/>
                          </a:ln>
                          <a:effectLst/>
                        </wps:spPr>
                        <wps:bodyPr/>
                      </wps:wsp>
                      <wps:wsp>
                        <wps:cNvPr id="37" name="Gewinkelte Verbindung 37"/>
                        <wps:cNvCnPr/>
                        <wps:spPr bwMode="auto">
                          <a:xfrm rot="5400000" flipH="1" flipV="1">
                            <a:off x="6218566" y="2934089"/>
                            <a:ext cx="1404156" cy="216024"/>
                          </a:xfrm>
                          <a:prstGeom prst="bentConnector3">
                            <a:avLst>
                              <a:gd name="adj1" fmla="val 1159"/>
                            </a:avLst>
                          </a:prstGeom>
                          <a:solidFill>
                            <a:schemeClr val="bg2"/>
                          </a:solidFill>
                          <a:ln w="12700" cap="flat" cmpd="sng" algn="ctr">
                            <a:solidFill>
                              <a:schemeClr val="tx1"/>
                            </a:solidFill>
                            <a:prstDash val="solid"/>
                            <a:round/>
                            <a:headEnd type="none" w="med" len="med"/>
                            <a:tailEnd type="arrow" w="med" len="med"/>
                          </a:ln>
                          <a:effectLst/>
                        </wps:spPr>
                        <wps:bodyPr/>
                      </wps:wsp>
                    </wpg:wgp>
                  </a:graphicData>
                </a:graphic>
              </wp:inline>
            </w:drawing>
          </mc:Choice>
          <mc:Fallback>
            <w:pict>
              <v:group w14:anchorId="2449923A" id="Gruppieren_x0020_3" o:spid="_x0000_s1026" style="width:453.6pt;height:252.95pt;mso-position-horizontal-relative:char;mso-position-vertical-relative:line" coordorigin=",827855" coordsize="9144000,51288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">
                <v:rect id="Rechteck_x0020_4" o:spid="_x0000_s1027" style="position:absolute;left:7007132;top:827855;width:1944216;height:6480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TDIZwwAA&#10;ANoAAAAPAAAAZHJzL2Rvd25yZXYueG1sRI9Ba8JAFITvQv/D8gq9iG4MYiW6SpEWPeSi9gc8s6/Z&#10;0OzbNLuN0V/vCoLHYWa+YZbr3taio9ZXjhVMxgkI4sLpiksF38ev0RyED8gaa8ek4EIe1quXwRIz&#10;7c68p+4QShEh7DNUYEJoMil9YciiH7uGOHo/rrUYomxLqVs8R7itZZokM2mx4rhgsKGNoeL38G8V&#10;FO/58ZqnebXtrD39fQ7NNN32Sr299h8LEIH68Aw/2jutYAr3K/EGyN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TDIZwwAAANoAAAAPAAAAAAAAAAAAAAAAAJcCAABkcnMvZG93&#10;bnJldi54bWxQSwUGAAAAAAQABAD1AAAAhwMAAAAA&#10;" fillcolor="white [3212]" strokecolor="black [3213]" strokeweight="1pt">
                  <v:fill opacity="39321f"/>
                  <v:stroke joinstyle="round"/>
                  <v:textbox inset="0,0,0,0">
                    <w:txbxContent>
                      <w:p w14:paraId="130A6DDF" w14:textId="77777777" w:rsidR="00A91651" w:rsidRDefault="00A91651" w:rsidP="000F6375">
                        <w:pPr>
                          <w:pStyle w:val="StandardWeb"/>
                          <w:spacing w:before="0" w:beforeAutospacing="0" w:after="0" w:afterAutospacing="0" w:line="216" w:lineRule="auto"/>
                          <w:ind w:left="346" w:hanging="346"/>
                          <w:jc w:val="center"/>
                          <w:textAlignment w:val="baseline"/>
                          <w:rPr>
                            <w:color w:val="000000" w:themeColor="text1"/>
                            <w:kern w:val="24"/>
                          </w:rPr>
                        </w:pPr>
                        <w:r w:rsidRPr="00C24504">
                          <w:rPr>
                            <w:color w:val="000000" w:themeColor="text1"/>
                            <w:kern w:val="24"/>
                          </w:rPr>
                          <w:t>Abnahme</w:t>
                        </w:r>
                      </w:p>
                      <w:p w14:paraId="1225B8EA" w14:textId="77777777" w:rsidR="00A91651" w:rsidRPr="00C24504" w:rsidRDefault="00A91651" w:rsidP="000F6375">
                        <w:pPr>
                          <w:pStyle w:val="StandardWeb"/>
                          <w:spacing w:before="0" w:beforeAutospacing="0" w:after="0" w:afterAutospacing="0" w:line="216" w:lineRule="auto"/>
                          <w:ind w:left="346" w:hanging="346"/>
                          <w:jc w:val="center"/>
                          <w:textAlignment w:val="baseline"/>
                        </w:pPr>
                        <w:r>
                          <w:rPr>
                            <w:color w:val="000000" w:themeColor="text1"/>
                            <w:kern w:val="24"/>
                          </w:rPr>
                          <w:t>18./19.07.2016</w:t>
                        </w:r>
                      </w:p>
                    </w:txbxContent>
                  </v:textbox>
                </v:rect>
                <v:rect id="Rechteck_x0020_5" o:spid="_x0000_s1028" style="position:absolute;top:1604232;width:9144000;height:17394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KW9vwAAA&#10;ANoAAAAPAAAAZHJzL2Rvd25yZXYueG1sRI/NisIwFIX3A75DuIK7MVVwRqpRVFTcuBh14fLSXNti&#10;clOa1Na3nwiCy8P5+TjzZWeNeFDtS8cKRsMEBHHmdMm5gst59z0F4QOyRuOYFDzJw3LR+5pjql3L&#10;f/Q4hVzEEfYpKihCqFIpfVaQRT90FXH0bq62GKKsc6lrbOO4NXKcJD/SYsmRUGBFm4Ky+6mxEWLy&#10;pGoO5XZ9PV5aQ3L825i9UoN+t5qBCNSFT/jdPmgFE3hdiTdALv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yKW9vwAAAANoAAAAPAAAAAAAAAAAAAAAAAJcCAABkcnMvZG93bnJl&#10;di54bWxQSwUGAAAAAAQABAD1AAAAhAMAAAAA&#10;" fillcolor="#4bacc6 [3208]" stroked="f" strokeweight="1pt">
                  <v:stroke joinstyle="round"/>
                  <v:textbox style="layout-flow:vertical" inset="0,0,0,0">
                    <w:txbxContent>
                      <w:p w14:paraId="7465C2F0" w14:textId="77777777" w:rsidR="00A91651" w:rsidRPr="00C24504" w:rsidRDefault="00A91651" w:rsidP="00291B4E">
                        <w:pPr>
                          <w:pStyle w:val="StandardWeb"/>
                          <w:spacing w:before="120" w:beforeAutospacing="0" w:after="0" w:afterAutospacing="0" w:line="216" w:lineRule="auto"/>
                          <w:ind w:left="346" w:hanging="346"/>
                          <w:jc w:val="center"/>
                          <w:textAlignment w:val="baseline"/>
                        </w:pPr>
                        <w:r w:rsidRPr="00C24504">
                          <w:rPr>
                            <w:color w:val="000000" w:themeColor="text1"/>
                            <w:kern w:val="24"/>
                            <w:sz w:val="32"/>
                            <w:szCs w:val="32"/>
                          </w:rPr>
                          <w:t>Gruppe 1</w:t>
                        </w:r>
                      </w:p>
                    </w:txbxContent>
                  </v:textbox>
                </v:rect>
                <v:rect id="Rechteck_x0020_6" o:spid="_x0000_s1029" style="position:absolute;top:3336135;width:9144000;height:25910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VgbXvwAA&#10;ANoAAAAPAAAAZHJzL2Rvd25yZXYueG1sRI9Lq8IwFIT3F/wP4QjurokufFSjiCC4s74W7g7NsS02&#10;J6WJWv+9EQSXw8x8w8yXra3EgxpfOtYw6CsQxJkzJecaTsfN/wSED8gGK8ek4UUelovO3xwT4568&#10;p8ch5CJC2CeooQihTqT0WUEWfd/VxNG7usZiiLLJpWnwGeG2kkOlRtJiyXGhwJrWBWW3w91GiuJ7&#10;e32pWzpW22l6vJzTsKu07nXb1QxEoDb8wt/21mgYwedKvAFy8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NWBte/AAAA2gAAAA8AAAAAAAAAAAAAAAAAlwIAAGRycy9kb3ducmV2&#10;LnhtbFBLBQYAAAAABAAEAPUAAACDAwAAAAA=&#10;" fillcolor="#95b3d7 [1940]" stroked="f" strokeweight="1pt">
                  <v:stroke joinstyle="round"/>
                  <v:textbox style="layout-flow:vertical" inset="0,0,0,0">
                    <w:txbxContent>
                      <w:p w14:paraId="020262D7" w14:textId="77777777" w:rsidR="00A91651" w:rsidRPr="00C24504" w:rsidRDefault="00A91651" w:rsidP="00291B4E">
                        <w:pPr>
                          <w:pStyle w:val="StandardWeb"/>
                          <w:spacing w:before="120" w:beforeAutospacing="0" w:after="0" w:afterAutospacing="0" w:line="216" w:lineRule="auto"/>
                          <w:ind w:left="346" w:hanging="346"/>
                          <w:jc w:val="center"/>
                          <w:textAlignment w:val="baseline"/>
                        </w:pPr>
                        <w:r w:rsidRPr="00C24504">
                          <w:rPr>
                            <w:color w:val="000000" w:themeColor="text1"/>
                            <w:kern w:val="24"/>
                            <w:sz w:val="32"/>
                            <w:szCs w:val="32"/>
                          </w:rPr>
                          <w:t>Gruppe 2</w:t>
                        </w:r>
                      </w:p>
                    </w:txbxContent>
                  </v:textbox>
                </v:rect>
                <v:rect id="Rechteck_x0020_7" o:spid="_x0000_s1030" style="position:absolute;left:522597;top:2473934;width:3329323;height:17379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BSgKwgAA&#10;ANoAAAAPAAAAZHJzL2Rvd25yZXYueG1sRI9BawIxFITvgv8hPKE3zWphW1ajaFHag4d29Qc8Ns/d&#10;xeRlSVJ3/fdNQfA4zMw3zGozWCNu5EPrWMF8loEgrpxuuVZwPh2m7yBCRNZoHJOCOwXYrMejFRba&#10;9fxDtzLWIkE4FKigibErpAxVQxbDzHXEybs4bzEm6WupPfYJbo1cZFkuLbacFhrs6KOh6lr+WgXH&#10;e/569LtvQ4ut6Uq+8L7PP5V6mQzbJYhIQ3yGH+0vreAN/q+kGyDX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MFKArCAAAA2gAAAA8AAAAAAAAAAAAAAAAAlwIAAGRycy9kb3du&#10;cmV2LnhtbFBLBQYAAAAABAAEAPUAAACGAwAAAAA=&#10;" fillcolor="white [3212]" strokecolor="black [3213]" strokeweight="1pt">
                  <v:fill opacity="39321f"/>
                  <v:stroke joinstyle="round"/>
                  <v:textbox style="layout-flow:vertical;mso-layout-flow-alt:bottom-to-top" inset="0,0,0,0">
                    <w:txbxContent>
                      <w:p w14:paraId="175C1027" w14:textId="77777777" w:rsidR="00A91651" w:rsidRPr="000F6375" w:rsidRDefault="00A91651" w:rsidP="000F6375">
                        <w:pPr>
                          <w:pStyle w:val="StandardWeb"/>
                          <w:spacing w:before="120" w:beforeAutospacing="0" w:after="0" w:afterAutospacing="0" w:line="216" w:lineRule="auto"/>
                          <w:ind w:left="346" w:hanging="346"/>
                          <w:jc w:val="center"/>
                          <w:textAlignment w:val="baseline"/>
                          <w:rPr>
                            <w:sz w:val="16"/>
                          </w:rPr>
                        </w:pPr>
                        <w:r w:rsidRPr="000F6375">
                          <w:rPr>
                            <w:color w:val="000000" w:themeColor="text1"/>
                            <w:kern w:val="24"/>
                            <w:sz w:val="20"/>
                            <w:szCs w:val="32"/>
                          </w:rPr>
                          <w:t>Architekturentwurf</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_x0020_nach_x0020_unten_x0020_8" o:spid="_x0000_s1031" type="#_x0000_t67" style="position:absolute;left:5582340;top:953793;width:2306924;height:4588969;rotation:-938070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3aFzwQAA&#10;ANoAAAAPAAAAZHJzL2Rvd25yZXYueG1sRE/LasJAFN0X/IfhFropZmIEiamjiGDpSjQWur1kbh6Y&#10;uRMyY5L26zsLweXhvDe7ybRioN41lhUsohgEcWF1w5WC7+txnoJwHllja5kU/JKD3Xb2ssFM25Ev&#10;NOS+EiGEXYYKau+7TEpX1GTQRbYjDlxpe4M+wL6SuscxhJtWJnG8kgYbDg01dnSoqbjld6Og8X92&#10;vV+O3fv5fDt9lmXxkyxSpd5ep/0HCE+Tf4of7i+tIGwNV8INkNt/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92hc8EAAADaAAAADwAAAAAAAAAAAAAAAACXAgAAZHJzL2Rvd25y&#10;ZXYueG1sUEsFBgAAAAAEAAQA9QAAAIUDAAAAAA==&#10;" adj="16171" fillcolor="#f2f2f2 [3052]" stroked="f" strokeweight="1pt">
                  <v:fill opacity="32896f"/>
                  <v:stroke joinstyle="round"/>
                  <v:textbox inset="0,0,0,0"/>
                </v:shape>
                <v:shape id="Pfeil_x0020_nach_x0020_unten_x0020_9" o:spid="_x0000_s1032" type="#_x0000_t67" style="position:absolute;left:1147102;top:1449147;width:2306924;height:3882270;rotation:-1974395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3FP7xQAA&#10;ANoAAAAPAAAAZHJzL2Rvd25yZXYueG1sRI9Ba8JAFITvBf/D8gQvpW4MGJrUVUq14knQtvfX7GuS&#10;mn0bs1sT/fWuIPQ4zMw3zGzRm1qcqHWVZQWTcQSCOLe64kLB58f70zMI55E11pZJwZkcLOaDhxlm&#10;2na8o9PeFyJA2GWooPS+yaR0eUkG3dg2xMH7sa1BH2RbSN1iF+CmlnEUJdJgxWGhxIbeSsoP+z+j&#10;4Ot3/b1d7qZdmjzmPomPq/hyWCk1GvavLyA89f4/fG9vtIIUblfCDZDz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jcU/vFAAAA2gAAAA8AAAAAAAAAAAAAAAAAlwIAAGRycy9k&#10;b3ducmV2LnhtbFBLBQYAAAAABAAEAPUAAACJAwAAAAA=&#10;" adj="15182" fillcolor="#f2f2f2 [3052]" stroked="f" strokeweight="1pt">
                  <v:fill opacity="32896f"/>
                  <v:stroke joinstyle="round"/>
                  <v:textbox inset="0,0,0,0"/>
                </v:shape>
                <v:rect id="Rechteck_x0020_10" o:spid="_x0000_s1033" style="position:absolute;left:179513;top:827855;width:1944216;height:6480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kWoyxQAA&#10;ANsAAAAPAAAAZHJzL2Rvd25yZXYueG1sRI9Bb8IwDIXvk/YfIiPtMkG6Co2pENA0bWKHXgb7AaYx&#10;TUXjdE1Wuv16fEDiZus9v/d5tRl9qwbqYxPYwNMsA0VcBdtwbeB7/zF9ARUTssU2MBn4owib9f3d&#10;CgsbzvxFwy7VSkI4FmjApdQVWsfKkcc4Cx2xaMfQe0yy9rW2PZ4l3Lc6z7Jn7bFhaXDY0Zuj6rT7&#10;9QaqRbn/L/Oy2Q7eH37eH908347GPEzG1yWoRGO6ma/Xn1bwhV5+kQH0+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qRajLFAAAA2wAAAA8AAAAAAAAAAAAAAAAAlwIAAGRycy9k&#10;b3ducmV2LnhtbFBLBQYAAAAABAAEAPUAAACJAwAAAAA=&#10;" fillcolor="white [3212]" strokecolor="black [3213]" strokeweight="1pt">
                  <v:fill opacity="39321f"/>
                  <v:stroke joinstyle="round"/>
                  <v:textbox inset="0,0,0,0">
                    <w:txbxContent>
                      <w:p w14:paraId="744E5010" w14:textId="77777777" w:rsidR="00A91651" w:rsidRDefault="00A91651" w:rsidP="000F6375">
                        <w:pPr>
                          <w:pStyle w:val="StandardWeb"/>
                          <w:spacing w:before="0" w:beforeAutospacing="0" w:after="0" w:afterAutospacing="0" w:line="216" w:lineRule="auto"/>
                          <w:ind w:left="346" w:hanging="346"/>
                          <w:jc w:val="center"/>
                          <w:textAlignment w:val="baseline"/>
                          <w:rPr>
                            <w:color w:val="000000" w:themeColor="text1"/>
                            <w:kern w:val="24"/>
                            <w:szCs w:val="22"/>
                          </w:rPr>
                        </w:pPr>
                        <w:r w:rsidRPr="000F6375">
                          <w:rPr>
                            <w:color w:val="000000" w:themeColor="text1"/>
                            <w:kern w:val="24"/>
                            <w:szCs w:val="22"/>
                          </w:rPr>
                          <w:t>Aufgabenstellung</w:t>
                        </w:r>
                      </w:p>
                      <w:p w14:paraId="7B626873"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szCs w:val="22"/>
                          </w:rPr>
                        </w:pPr>
                        <w:r w:rsidRPr="00496675">
                          <w:rPr>
                            <w:color w:val="000000" w:themeColor="text1"/>
                            <w:kern w:val="24"/>
                            <w:szCs w:val="22"/>
                          </w:rPr>
                          <w:t>18/19.</w:t>
                        </w:r>
                        <w:r>
                          <w:rPr>
                            <w:color w:val="000000" w:themeColor="text1"/>
                            <w:kern w:val="24"/>
                            <w:szCs w:val="22"/>
                          </w:rPr>
                          <w:t>04.2016</w:t>
                        </w:r>
                      </w:p>
                    </w:txbxContent>
                  </v:textbox>
                </v:rect>
                <v:rect id="Rechteck_x0020_11" o:spid="_x0000_s1034" style="position:absolute;left:683568;top:1691951;width:1940027;height:6480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3c+pwgAA&#10;ANsAAAAPAAAAZHJzL2Rvd25yZXYueG1sRE/NasJAEL4XfIdlBC+lbgxSS+oqUir2kEvVB5hmx2ww&#10;Oxuza4x9elcQvM3H9zvzZW9r0VHrK8cKJuMEBHHhdMWlgv1u/fYBwgdkjbVjUnAlD8vF4GWOmXYX&#10;/qVuG0oRQ9hnqMCE0GRS+sKQRT92DXHkDq61GCJsS6lbvMRwW8s0Sd6lxYpjg8GGvgwVx+3ZKihm&#10;+e4/T/Nq01n7d/p+NdN00ys1GvarTxCB+vAUP9w/Os6fwP2XeIBc3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Xdz6nCAAAA2wAAAA8AAAAAAAAAAAAAAAAAlwIAAGRycy9kb3du&#10;cmV2LnhtbFBLBQYAAAAABAAEAPUAAACGAwAAAAA=&#10;" fillcolor="white [3212]" strokecolor="black [3213]" strokeweight="1pt">
                  <v:fill opacity="39321f"/>
                  <v:stroke joinstyle="round"/>
                  <v:textbox inset="0,0,0,0">
                    <w:txbxContent>
                      <w:p w14:paraId="107D0BA0"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color w:val="000000" w:themeColor="text1"/>
                            <w:kern w:val="24"/>
                            <w:szCs w:val="20"/>
                          </w:rPr>
                        </w:pPr>
                        <w:r w:rsidRPr="000F6375">
                          <w:rPr>
                            <w:color w:val="000000" w:themeColor="text1"/>
                            <w:kern w:val="24"/>
                            <w:szCs w:val="20"/>
                          </w:rPr>
                          <w:t>Anforderungs-</w:t>
                        </w:r>
                      </w:p>
                      <w:p w14:paraId="2833A8A2"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szCs w:val="20"/>
                          </w:rPr>
                        </w:pPr>
                        <w:proofErr w:type="spellStart"/>
                        <w:r w:rsidRPr="000F6375">
                          <w:rPr>
                            <w:color w:val="000000" w:themeColor="text1"/>
                            <w:kern w:val="24"/>
                            <w:szCs w:val="20"/>
                          </w:rPr>
                          <w:t>definition</w:t>
                        </w:r>
                        <w:proofErr w:type="spellEnd"/>
                      </w:p>
                    </w:txbxContent>
                  </v:textbox>
                </v:rect>
                <v:rect id="Rechteck_x0020_12" o:spid="_x0000_s1035" style="position:absolute;left:1151620;top:2556047;width:1944216;height:6480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D1HewgAA&#10;ANsAAAAPAAAAZHJzL2Rvd25yZXYueG1sRE/NasJAEL4LvsMyhV5ENw1FJXUVkYo95OLPA4zZaTY0&#10;Oxuza0z79F1B8DYf3+8sVr2tRUetrxwreJskIIgLpysuFZyO2/EchA/IGmvHpOCXPKyWw8ECM+1u&#10;vKfuEEoRQ9hnqMCE0GRS+sKQRT9xDXHkvl1rMUTYllK3eIvhtpZpkkylxYpjg8GGNoaKn8PVKihm&#10;+fEvT/Nq11l7vnyOzHu665V6fenXHyAC9eEpfri/dJyfwv2XeIBc/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UPUd7CAAAA2wAAAA8AAAAAAAAAAAAAAAAAlwIAAGRycy9kb3du&#10;cmV2LnhtbFBLBQYAAAAABAAEAPUAAACGAwAAAAA=&#10;" fillcolor="white [3212]" strokecolor="black [3213]" strokeweight="1pt">
                  <v:fill opacity="39321f"/>
                  <v:stroke joinstyle="round"/>
                  <v:textbox inset="0,0,0,0">
                    <w:txbxContent>
                      <w:p w14:paraId="0126D796"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color w:val="000000" w:themeColor="text1"/>
                            <w:kern w:val="24"/>
                            <w:szCs w:val="20"/>
                          </w:rPr>
                        </w:pPr>
                        <w:r w:rsidRPr="000F6375">
                          <w:rPr>
                            <w:color w:val="000000" w:themeColor="text1"/>
                            <w:kern w:val="24"/>
                            <w:szCs w:val="20"/>
                          </w:rPr>
                          <w:t>Logischer</w:t>
                        </w:r>
                      </w:p>
                      <w:p w14:paraId="4A294FDC"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szCs w:val="20"/>
                          </w:rPr>
                        </w:pPr>
                        <w:r w:rsidRPr="000F6375">
                          <w:rPr>
                            <w:color w:val="000000" w:themeColor="text1"/>
                            <w:kern w:val="24"/>
                            <w:szCs w:val="20"/>
                          </w:rPr>
                          <w:t>Architekturentwurf</w:t>
                        </w:r>
                      </w:p>
                    </w:txbxContent>
                  </v:textbox>
                </v:rect>
                <v:rect id="Rechteck_x0020_13" o:spid="_x0000_s1036" style="position:absolute;left:1638721;top:3417574;width:1944216;height:6480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Q/RFwwAA&#10;ANsAAAAPAAAAZHJzL2Rvd25yZXYueG1sRE/NasJAEL4XfIdlBC+im8aiJXWVIhZ7yMWfB5hmp9lg&#10;djZm15j69N2C0Nt8fL+zXPe2Fh21vnKs4HmagCAunK64VHA6fkxeQfiArLF2TAp+yMN6NXhaYqbd&#10;jffUHUIpYgj7DBWYEJpMSl8YsuinriGO3LdrLYYI21LqFm8x3NYyTZK5tFhxbDDY0MZQcT5crYJi&#10;kR/veZpXu87ar8t2bF7SXa/UaNi/v4EI1Id/8cP9qeP8Gfz9Eg+Qq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Q/RFwwAAANsAAAAPAAAAAAAAAAAAAAAAAJcCAABkcnMvZG93&#10;bnJldi54bWxQSwUGAAAAAAQABAD1AAAAhwMAAAAA&#10;" fillcolor="white [3212]" strokecolor="black [3213]" strokeweight="1pt">
                  <v:fill opacity="39321f"/>
                  <v:stroke joinstyle="round"/>
                  <v:textbox inset="0,0,0,0">
                    <w:txbxContent>
                      <w:p w14:paraId="757408FF" w14:textId="77777777" w:rsidR="00A91651" w:rsidRDefault="00A91651" w:rsidP="000F6375">
                        <w:pPr>
                          <w:pStyle w:val="StandardWeb"/>
                          <w:spacing w:before="0" w:beforeAutospacing="0" w:after="0" w:afterAutospacing="0" w:line="216" w:lineRule="auto"/>
                          <w:ind w:left="346" w:hanging="346"/>
                          <w:jc w:val="center"/>
                          <w:textAlignment w:val="baseline"/>
                          <w:rPr>
                            <w:color w:val="000000" w:themeColor="text1"/>
                            <w:kern w:val="24"/>
                            <w:szCs w:val="20"/>
                          </w:rPr>
                        </w:pPr>
                        <w:r w:rsidRPr="000F6375">
                          <w:rPr>
                            <w:color w:val="000000" w:themeColor="text1"/>
                            <w:kern w:val="24"/>
                            <w:szCs w:val="20"/>
                          </w:rPr>
                          <w:t>Technischer</w:t>
                        </w:r>
                      </w:p>
                      <w:p w14:paraId="7F8A074F"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szCs w:val="20"/>
                          </w:rPr>
                        </w:pPr>
                        <w:r w:rsidRPr="000F6375">
                          <w:rPr>
                            <w:color w:val="000000" w:themeColor="text1"/>
                            <w:kern w:val="24"/>
                            <w:szCs w:val="20"/>
                          </w:rPr>
                          <w:t>Architekturentwurf</w:t>
                        </w:r>
                      </w:p>
                    </w:txbxContent>
                  </v:textbox>
                </v:rect>
                <v:rect id="Rechteck_x0020_14" o:spid="_x0000_s1037" style="position:absolute;left:2123728;top:4279101;width:1944216;height:6480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mwxwgAA&#10;ANsAAAAPAAAAZHJzL2Rvd25yZXYueG1sRE/NasJAEL4LfYdlCl5ENw1SJbqKFMUecqn6AGN2mg3N&#10;zsbsGqNP3y0UvM3H9zvLdW9r0VHrK8cK3iYJCOLC6YpLBafjbjwH4QOyxtoxKbiTh/XqZbDETLsb&#10;f1F3CKWIIewzVGBCaDIpfWHIop+4hjhy3661GCJsS6lbvMVwW8s0Sd6lxYpjg8GGPgwVP4erVVDM&#10;8uMjT/Nq31l7vmxHZprue6WGr/1mASJQH57if/enjvOn8PdLPEC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WqbDHCAAAA2wAAAA8AAAAAAAAAAAAAAAAAlwIAAGRycy9kb3du&#10;cmV2LnhtbFBLBQYAAAAABAAEAPUAAACGAwAAAAA=&#10;" fillcolor="white [3212]" strokecolor="black [3213]" strokeweight="1pt">
                  <v:fill opacity="39321f"/>
                  <v:stroke joinstyle="round"/>
                  <v:textbox inset="0,0,0,0">
                    <w:txbxContent>
                      <w:p w14:paraId="65197CF5"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color w:val="000000" w:themeColor="text1"/>
                            <w:kern w:val="24"/>
                            <w:szCs w:val="20"/>
                          </w:rPr>
                        </w:pPr>
                        <w:r w:rsidRPr="000F6375">
                          <w:rPr>
                            <w:color w:val="000000" w:themeColor="text1"/>
                            <w:kern w:val="24"/>
                            <w:szCs w:val="20"/>
                          </w:rPr>
                          <w:t>Komponenten-</w:t>
                        </w:r>
                      </w:p>
                      <w:p w14:paraId="1DDBB7F8"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szCs w:val="20"/>
                          </w:rPr>
                        </w:pPr>
                        <w:proofErr w:type="spellStart"/>
                        <w:r w:rsidRPr="000F6375">
                          <w:rPr>
                            <w:color w:val="000000" w:themeColor="text1"/>
                            <w:kern w:val="24"/>
                            <w:szCs w:val="20"/>
                          </w:rPr>
                          <w:t>entwurf</w:t>
                        </w:r>
                        <w:proofErr w:type="spellEnd"/>
                      </w:p>
                    </w:txbxContent>
                  </v:textbox>
                </v:rect>
                <v:rect id="Rechteck_x0020_15" o:spid="_x0000_s1038" style="position:absolute;left:4499992;top:4279101;width:1944216;height:6480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5smqwwAA&#10;ANsAAAAPAAAAZHJzL2Rvd25yZXYueG1sRE/NasJAEL4XfIdlBC+imwarJXWVIhZ7yMWfB5hmp9lg&#10;djZm15j69N2C0Nt8fL+zXPe2Fh21vnKs4HmagCAunK64VHA6fkxeQfiArLF2TAp+yMN6NXhaYqbd&#10;jffUHUIpYgj7DBWYEJpMSl8YsuinriGO3LdrLYYI21LqFm8x3NYyTZK5tFhxbDDY0MZQcT5crYJi&#10;kR/veZpXu87ar8t2bGbprldqNOzf30AE6sO/+OH+1HH+C/z9Eg+Qq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5smqwwAAANsAAAAPAAAAAAAAAAAAAAAAAJcCAABkcnMvZG93&#10;bnJldi54bWxQSwUGAAAAAAQABAD1AAAAhwMAAAAA&#10;" fillcolor="white [3212]" strokecolor="black [3213]" strokeweight="1pt">
                  <v:fill opacity="39321f"/>
                  <v:stroke joinstyle="round"/>
                  <v:textbox inset="0,0,0,0">
                    <w:txbxContent>
                      <w:p w14:paraId="16C7E6E4"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szCs w:val="20"/>
                          </w:rPr>
                        </w:pPr>
                        <w:r w:rsidRPr="000F6375">
                          <w:rPr>
                            <w:color w:val="000000" w:themeColor="text1"/>
                            <w:kern w:val="24"/>
                            <w:szCs w:val="20"/>
                          </w:rPr>
                          <w:t>Modultest</w:t>
                        </w:r>
                      </w:p>
                    </w:txbxContent>
                  </v:textbox>
                </v:rect>
                <v:rect id="Rechteck_x0020_16" o:spid="_x0000_s1039" style="position:absolute;left:4888162;top:3405805;width:1944216;height:6480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1w78wAAA&#10;ANsAAAAPAAAAZHJzL2Rvd25yZXYueG1sRE/JasMwEL0H8g9iAr2EWq4PbnAtmxAIlN6a5T5Y46WV&#10;RsZSHLdfXxUKvc3jrVPWizVipskPjhU8JSkI4sbpgTsFl/PxcQfCB2SNxjEp+CIPdbVelVhod+d3&#10;mk+hEzGEfYEK+hDGQkrf9GTRJ24kjlzrJoshwqmTesJ7DLdGZmmaS4sDx4YeRzr01HyeblbBd0Yy&#10;u55z85zqdvv20c1sLlKph82yfwERaAn/4j/3q47zc/j9JR4gq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i1w78wAAAANsAAAAPAAAAAAAAAAAAAAAAAJcCAABkcnMvZG93bnJl&#10;di54bWxQSwUGAAAAAAQABAD1AAAAhAMAAAAA&#10;" fillcolor="#7f7f7f [1612]" strokecolor="black [3213]" strokeweight="1pt">
                  <v:fill r:id="rId9" o:title="" color2="white [3212]" type="pattern"/>
                  <v:stroke joinstyle="round"/>
                  <v:textbox inset="0,0,0,0">
                    <w:txbxContent>
                      <w:p w14:paraId="032ACE9F"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szCs w:val="20"/>
                          </w:rPr>
                        </w:pPr>
                        <w:r w:rsidRPr="000F6375">
                          <w:rPr>
                            <w:color w:val="000000" w:themeColor="text1"/>
                            <w:kern w:val="24"/>
                            <w:szCs w:val="20"/>
                          </w:rPr>
                          <w:t>Integrationstest</w:t>
                        </w:r>
                      </w:p>
                    </w:txbxContent>
                  </v:textbox>
                </v:rect>
                <v:rect id="Rechteck_x0020_17" o:spid="_x0000_s1040" style="position:absolute;left:6494848;top:1691951;width:1944216;height:6480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ePJGwgAA&#10;ANsAAAAPAAAAZHJzL2Rvd25yZXYueG1sRE/NasJAEL4LvsMyghepmwapkrqKSMUecqn6ANPsNBvM&#10;zsbsGmOf3i0UvM3H9zvLdW9r0VHrK8cKXqcJCOLC6YpLBafj7mUBwgdkjbVjUnAnD+vVcLDETLsb&#10;f1F3CKWIIewzVGBCaDIpfWHIop+6hjhyP661GCJsS6lbvMVwW8s0Sd6kxYpjg8GGtoaK8+FqFRTz&#10;/Pibp3m176z9vnxMzCzd90qNR/3mHUSgPjzF/+5PHefP4e+XeIBcP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V48kbCAAAA2wAAAA8AAAAAAAAAAAAAAAAAlwIAAGRycy9kb3du&#10;cmV2LnhtbFBLBQYAAAAABAAEAPUAAACGAwAAAAA=&#10;" fillcolor="white [3212]" strokecolor="black [3213]" strokeweight="1pt">
                  <v:fill opacity="39321f"/>
                  <v:stroke joinstyle="round"/>
                  <v:textbox inset="0,0,0,0">
                    <w:txbxContent>
                      <w:p w14:paraId="2D449142"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szCs w:val="20"/>
                          </w:rPr>
                        </w:pPr>
                        <w:r w:rsidRPr="000F6375">
                          <w:rPr>
                            <w:color w:val="000000" w:themeColor="text1"/>
                            <w:kern w:val="24"/>
                            <w:szCs w:val="20"/>
                          </w:rPr>
                          <w:t>Systemtest</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Gewinkelte_x0020_Verbindung_x0020_18" o:spid="_x0000_s1041" type="#_x0000_t34" style="position:absolute;left:1991716;top:1415924;width:408040;height:144013;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xNP8UAAADbAAAADwAAAGRycy9kb3ducmV2LnhtbESPQWvCQBCF7wX/wzIFb3WjxWJTVxGl&#10;WnoR00KvQ3aahGZn4+6qsb++cyh4m+G9ee+b+bJ3rTpTiI1nA+NRBoq49LbhysDnx+vDDFRMyBZb&#10;z2TgShGWi8HdHHPrL3ygc5EqJSEcczRQp9TlWseyJodx5Dti0b59cJhkDZW2AS8S7lo9ybIn7bBh&#10;aaixo3VN5U9xcgZ27ndThLEP++mXfd8+Tp6Pq701Znjfr15AJerTzfx//WYFX2DlFxlAL/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xNP8UAAADbAAAADwAAAAAAAAAA&#10;AAAAAAChAgAAZHJzL2Rvd25yZXYueG1sUEsFBgAAAAAEAAQA+QAAAJMDAAAAAA==&#10;" adj="1220" filled="t" fillcolor="#eeece1 [3214]" strokecolor="black [3213]" strokeweight="1pt">
                  <v:stroke endarrow="open" joinstyle="round"/>
                </v:shape>
                <v:shapetype id="_x0000_t33" coordsize="21600,21600" o:spt="33" o:oned="t" path="m0,0l21600,,21600,21600e" filled="f">
                  <v:stroke joinstyle="miter"/>
                  <v:path arrowok="t" fillok="f" o:connecttype="none"/>
                  <o:lock v:ext="edit" shapetype="t"/>
                </v:shapetype>
                <v:shape id="Gewinkelte_x0020_Verbindung_x0020_19" o:spid="_x0000_s1042" type="#_x0000_t33" style="position:absolute;left:467544;top:1475927;width:216024;height:54006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EieqMAAAADbAAAADwAAAGRycy9kb3ducmV2LnhtbERPzWrCQBC+F/oOyxR6azamIBpdJUiX&#10;eqzRBxiy0yQ0OxuyqyY+vVsQvM3H9zvr7Wg7caHBt44VzJIUBHHlTMu1gtNRfyxA+IBssHNMCiby&#10;sN28vqwxN+7KB7qUoRYxhH2OCpoQ+lxKXzVk0SeuJ47crxsshgiHWpoBrzHcdjJL07m02HJsaLCn&#10;XUPVX3m2CvBTf++LWXY7aMxKrYup+vqZlHp/G4sViEBjeIof7r2J85fw/0s8QG7u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RInqjAAAAA2wAAAA8AAAAAAAAAAAAAAAAA&#10;oQIAAGRycy9kb3ducmV2LnhtbFBLBQYAAAAABAAEAPkAAACOAwAAAAA=&#10;" filled="t" fillcolor="#eeece1 [3214]" strokecolor="black [3213]" strokeweight="1pt">
                  <v:stroke endarrow="open" joinstyle="round"/>
                </v:shape>
                <v:shape id="Gewinkelte_x0020_Verbindung_x0020_20" o:spid="_x0000_s1043" type="#_x0000_t33" style="position:absolute;left:935596;top:2316690;width:216024;height:54006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79iL4AAADbAAAADwAAAGRycy9kb3ducmV2LnhtbERPzYrCMBC+C/sOYQRvNrULsnSNUmSD&#10;HrW7DzA0Y1tsJqWJ2u7Tm4Pg8eP73+xG24k7Db51rGCVpCCIK2darhX8/erlFwgfkA12jknBRB52&#10;24/ZBnPjHnymexlqEUPY56igCaHPpfRVQxZ94nriyF3cYDFEONTSDPiI4baTWZqupcWWY0ODPe0b&#10;qq7lzSrAT304Fqvs/6wxK7UupurnNCm1mI/FN4hAY3iLX+6jUZDF9fFL/AFy+wQ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rHv2IvgAAANsAAAAPAAAAAAAAAAAAAAAAAKEC&#10;AABkcnMvZG93bnJldi54bWxQSwUGAAAAAAQABAD5AAAAjAMAAAAA&#10;" filled="t" fillcolor="#eeece1 [3214]" strokecolor="black [3213]" strokeweight="1pt">
                  <v:stroke endarrow="open" joinstyle="round"/>
                </v:shape>
                <v:shape id="Gewinkelte_x0020_Verbindung_x0020_21" o:spid="_x0000_s1044" type="#_x0000_t33" style="position:absolute;left:1422697;top:3204119;width:216024;height:54006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FJYE8IAAADbAAAADwAAAGRycy9kb3ducmV2LnhtbESPwWrDMBBE74H8g9hAb7FsF0pxogQT&#10;Kppj4uYDFmtjm1grY6mJ3a+PCoUeh5l5w2z3k+3FnUbfOVaQJSkI4tqZjhsFly+9fgfhA7LB3jEp&#10;mMnDfrdcbLEw7sFnulehERHCvkAFbQhDIaWvW7LoEzcQR+/qRoshyrGRZsRHhNte5mn6Ji12HBda&#10;HOjQUn2rvq0CfNWfxzLLf84a80rrcq4/TrNSL6up3IAINIX/8F/7aBTkGfx+iT9A7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FJYE8IAAADbAAAADwAAAAAAAAAAAAAA&#10;AAChAgAAZHJzL2Rvd25yZXYueG1sUEsFBgAAAAAEAAQA+QAAAJADAAAAAA==&#10;" filled="t" fillcolor="#eeece1 [3214]" strokecolor="black [3213]" strokeweight="1pt">
                  <v:stroke endarrow="open" joinstyle="round"/>
                </v:shape>
                <v:shape id="Gewinkelte_x0020_Verbindung_x0020_22" o:spid="_x0000_s1045" type="#_x0000_t33" style="position:absolute;left:1899107;top:4082494;width:216024;height:54006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IDGZMEAAADbAAAADwAAAGRycy9kb3ducmV2LnhtbESPUWvCMBSF3wf7D+EO9jZTMxCpRimy&#10;MB+1+gMuzbUtNjelybTdrzeDgY+Hc853OOvt6DpxoyG0njXMZxkI4srblmsN55P5WIIIEdli55k0&#10;TBRgu3l9WWNu/Z2PdCtjLRKEQ44amhj7XMpQNeQwzHxPnLyLHxzGJIda2gHvCe46qbJsIR22nBYa&#10;7GnXUHUtf5wG/DTf+2Kufo8GVWlMMVVfh0nr97exWIGINMZn+L+9txqUgr8v6QfIz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0gMZkwQAAANsAAAAPAAAAAAAAAAAAAAAA&#10;AKECAABkcnMvZG93bnJldi54bWxQSwUGAAAAAAQABAD5AAAAjwMAAAAA&#10;" filled="t" fillcolor="#eeece1 [3214]" strokecolor="black [3213]" strokeweight="1pt">
                  <v:stroke endarrow="open" joinstyle="round"/>
                </v:shape>
                <v:shapetype id="_x0000_t32" coordsize="21600,21600" o:spt="32" o:oned="t" path="m0,0l21600,21600e" filled="f">
                  <v:path arrowok="t" fillok="f" o:connecttype="none"/>
                  <o:lock v:ext="edit" shapetype="t"/>
                </v:shapetype>
                <v:shape id="Gerade_x0020_Verbindung_x0020_mit_x0020_Pfeil_x0020_23" o:spid="_x0000_s1046" type="#_x0000_t32" style="position:absolute;left:4067944;top:4603137;width:43204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XBzk8MAAADbAAAADwAAAGRycy9kb3ducmV2LnhtbESPQWvCQBSE70L/w/IKvemmEURTV0lb&#10;Cj140NjeH9lnEpJ9G3dXjf/eFQSPw8x8wyzXg+nEmZxvLCt4nyQgiEurG64U/O1/xnMQPiBr7CyT&#10;git5WK9eRkvMtL3wjs5FqESEsM9QQR1Cn0npy5oM+ontiaN3sM5giNJVUju8RLjpZJokM2mw4bhQ&#10;Y09fNZVtcTIK8n562rb24I7l8f970Xxu0rz1Sr29DvkHiEBDeIYf7V+tIJ3C/Uv8AXJ1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Fwc5PDAAAA2wAAAA8AAAAAAAAAAAAA&#10;AAAAoQIAAGRycy9kb3ducmV2LnhtbFBLBQYAAAAABAAEAPkAAACRAwAAAAA=&#10;" filled="t" fillcolor="#eeece1 [3214]" strokecolor="black [3213]" strokeweight="1pt">
                  <v:stroke dashstyle="dash" startarrow="open" endarrow="open"/>
                </v:shape>
                <v:shape id="Gerade_x0020_Verbindung_x0020_mit_x0020_Pfeil_x0020_24" o:spid="_x0000_s1047" type="#_x0000_t32" style="position:absolute;left:3851920;top:3729841;width:1036242;height:588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IlMPcAAAADbAAAADwAAAGRycy9kb3ducmV2LnhtbESP0YrCMBRE3xf8h3AF39bUIrtSTUUE&#10;QfDJuh9waa5taXNTklSrX28EYR+HmTnDbLaj6cSNnG8sK1jMExDEpdUNVwr+LofvFQgfkDV2lknB&#10;gzxs88nXBjNt73ymWxEqESHsM1RQh9BnUvqyJoN+bnvi6F2tMxiidJXUDu8RbjqZJsmPNNhwXKix&#10;p31NZVsMRoFOn/uBi6pYyWTwF/c4udb8KjWbjrs1iEBj+A9/2ketIF3C+0v8ATJ/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IyJTD3AAAAA2wAAAA8AAAAAAAAAAAAAAAAA&#10;oQIAAGRycy9kb3ducmV2LnhtbFBLBQYAAAAABAAEAPkAAACOAwAAAAA=&#10;" filled="t" fillcolor="#eeece1 [3214]" strokecolor="black [3213]" strokeweight="1pt">
                  <v:stroke dashstyle="dash" startarrow="open" endarrow="open"/>
                </v:shape>
                <v:shape id="Gerade_x0020_Verbindung_x0020_mit_x0020_Pfeil_x0020_25" o:spid="_x0000_s1048" type="#_x0000_t32" style="position:absolute;left:2623595;top:2015987;width:387125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dVOfMQAAADbAAAADwAAAGRycy9kb3ducmV2LnhtbESPT2vCQBTE7wW/w/IEb3VjpKVGV4mK&#10;4KGH1j/3R/aZhGTfxt1V47fvFgo9DjPzG2ax6k0r7uR8bVnBZJyAIC6srrlUcDruXj9A+ICssbVM&#10;Cp7kYbUcvCww0/bB33Q/hFJECPsMFVQhdJmUvqjIoB/bjjh6F+sMhihdKbXDR4SbVqZJ8i4N1hwX&#10;KuxoU1HRHG5GQd5Nb1+NvbhrcT1vZ/X6M80br9Ro2OdzEIH68B/+a++1gvQNfr/EHyCX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x1U58xAAAANsAAAAPAAAAAAAAAAAA&#10;AAAAAKECAABkcnMvZG93bnJldi54bWxQSwUGAAAAAAQABAD5AAAAkgMAAAAA&#10;" filled="t" fillcolor="#eeece1 [3214]" strokecolor="black [3213]" strokeweight="1pt">
                  <v:stroke dashstyle="dash" startarrow="open" endarrow="open"/>
                </v:shape>
                <v:shape id="Gerade_x0020_Verbindung_x0020_mit_x0020_Pfeil_x0020_26" o:spid="_x0000_s1049" type="#_x0000_t32" style="position:absolute;left:2123728;top:1151891;width:488340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QfQC8MAAADbAAAADwAAAGRycy9kb3ducmV2LnhtbESPQWvCQBSE7wX/w/IEb3VjBKnRVaKl&#10;0EMPNur9kX0mIdm3cXfV9N93hUKPw8x8w6y3g+nEnZxvLCuYTRMQxKXVDVcKTseP1zcQPiBr7CyT&#10;gh/ysN2MXtaYafvgb7oXoRIRwj5DBXUIfSalL2sy6Ke2J47exTqDIUpXSe3wEeGmk2mSLKTBhuNC&#10;jT3tayrb4mYU5P38dmjtxV3L6/l92ey+0rz1Sk3GQ74CEWgI/+G/9qdWkC7g+SX+ALn5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EH0AvDAAAA2wAAAA8AAAAAAAAAAAAA&#10;AAAAoQIAAGRycy9kb3ducmV2LnhtbFBLBQYAAAAABAAEAPkAAACRAwAAAAA=&#10;" filled="t" fillcolor="#eeece1 [3214]" strokecolor="black [3213]" strokeweight="1pt">
                  <v:stroke dashstyle="dash" startarrow="open" endarrow="open"/>
                </v:shape>
                <v:shape id="Gewinkelte_x0020_Verbindung_x0020_27" o:spid="_x0000_s1050" type="#_x0000_t34" style="position:absolute;left:2491445;top:2276579;width:408313;height:144012;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vyUysYAAADbAAAADwAAAGRycy9kb3ducmV2LnhtbESPW2sCMRSE3wv9D+EUfJGaraUq60YR&#10;iyDYBy/F58Pm7AU3J0sS121/fSMIfRxm5hsmW/amER05X1tW8DZKQBDnVtdcKvg+bV5nIHxA1thY&#10;JgU/5GG5eH7KMNX2xgfqjqEUEcI+RQVVCG0qpc8rMuhHtiWOXmGdwRClK6V2eItw08hxkkykwZrj&#10;QoUtrSvKL8erUbAb0vRruyrO6/PHr/t8P8jrZd8pNXjpV3MQgfrwH360t1rBeAr3L/EHyMU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r8lMrGAAAA2wAAAA8AAAAAAAAA&#10;AAAAAAAAoQIAAGRycy9kb3ducmV2LnhtbFBLBQYAAAAABAAEAPkAAACUAwAAAAA=&#10;" adj="-33" filled="t" fillcolor="#eeece1 [3214]" strokecolor="black [3213]" strokeweight="1pt">
                  <v:stroke endarrow="open" joinstyle="round"/>
                </v:shape>
                <v:shape id="Gewinkelte_x0020_Verbindung_x0020_28" o:spid="_x0000_s1051" type="#_x0000_t34" style="position:absolute;left:2963685;top:3140538;width:408313;height:144012;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2MAuMMAAADbAAAADwAAAGRycy9kb3ducmV2LnhtbERPz2vCMBS+C/sfwhN2GTOdY5tUYykd&#10;A2Ee1InnR/Nsi81LSdLa7a9fDoLHj+/3KhtNKwZyvrGs4GWWgCAurW64UnD8+XpegPABWWNrmRT8&#10;kods/TBZYartlfc0HEIlYgj7FBXUIXSplL6syaCf2Y44cmfrDIYIXSW1w2sMN62cJ8m7NNhwbKix&#10;o6Km8nLojYLvJ/rYbvLzqTi9/bnP173sL7tBqcfpmC9BBBrDXXxzb7SCeRwbv8QfIN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jALjDAAAA2wAAAA8AAAAAAAAAAAAA&#10;AAAAoQIAAGRycy9kb3ducmV2LnhtbFBLBQYAAAAABAAEAPkAAACRAwAAAAA=&#10;" adj="-33" filled="t" fillcolor="#eeece1 [3214]" strokecolor="black [3213]" strokeweight="1pt">
                  <v:stroke endarrow="open" joinstyle="round"/>
                </v:shape>
                <v:shape id="Gewinkelte_x0020_Verbindung_x0020_29" o:spid="_x0000_s1052" type="#_x0000_t34" style="position:absolute;left:3450787;top:4008074;width:408313;height:144012;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lI8UAAADbAAAADwAAAGRycy9kb3ducmV2LnhtbESPW4vCMBSE3xf2P4Qj+CJrusreqlFE&#10;EQR9WC/4fGiObbE5KUms1V9vFoR9HGbmG2Y8bU0lGnK+tKzgvZ+AIM6sLjlXcNgv375B+ICssbJM&#10;Cm7kYTp5fRljqu2Vt9TsQi4ihH2KCooQ6lRKnxVk0PdtTRy9k3UGQ5Qul9rhNcJNJQdJ8ikNlhwX&#10;CqxpXlB23l2MgnWPvjar2ek4P37c3WK4lZfzb6NUt9PORiACteE//GyvtILBD/x9iT9ATh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C+lI8UAAADbAAAADwAAAAAAAAAA&#10;AAAAAAChAgAAZHJzL2Rvd25yZXYueG1sUEsFBgAAAAAEAAQA+QAAAJMDAAAAAA==&#10;" adj="-33" filled="t" fillcolor="#eeece1 [3214]" strokecolor="black [3213]" strokeweight="1pt">
                  <v:stroke endarrow="open" joinstyle="round"/>
                </v:shape>
                <v:shape id="Gerade_x0020_Verbindung_x0020_mit_x0020_Pfeil_x0020_30" o:spid="_x0000_s1053" type="#_x0000_t32" style="position:absolute;left:173303;top:5956699;width:382263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vSovL8AAADbAAAADwAAAGRycy9kb3ducmV2LnhtbERPTWsCMRC9F/wPYYTeaqIF0dUoIihe&#10;tfbQ27AZd1c3k3UTde2v7xyEHh/ve77sfK3u1MYqsIXhwIAizoOruLBw/Np8TEDFhOywDkwWnhRh&#10;uei9zTFz4cF7uh9SoSSEY4YWypSaTOuYl+QxDkJDLNwptB6TwLbQrsWHhPtaj4wZa48VS0OJDa1L&#10;yi+Hm5eS72GYnH+mpjoV1+llZfD4u71a+97vVjNQibr0L365d87Cp6yXL/ID9OIP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5vSovL8AAADbAAAADwAAAAAAAAAAAAAAAACh&#10;AgAAZHJzL2Rvd25yZXYueG1sUEsFBgAAAAAEAAQA+QAAAI0DAAAAAA==&#10;" filled="t" fillcolor="#eeece1 [3214]" strokecolor="black [3213]" strokeweight="1.25pt">
                  <v:stroke startarrow="block" startarrowwidth="wide" endarrow="block" endarrowwidth="wide"/>
                </v:shape>
                <v:rect id="Rechteck_x0020_31" o:spid="_x0000_s1054" style="position:absolute;left:3311860;top:5157192;width:1944216;height:6480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aJPJxQAA&#10;ANsAAAAPAAAAZHJzL2Rvd25yZXYueG1sRI9Ba8JAFITvBf/D8oReRDempUp0FSkVe8il6g94Zp/Z&#10;YPZtzG5j7K/vFoQeh5n5hlmue1uLjlpfOVYwnSQgiAunKy4VHA/b8RyED8gaa8ek4E4e1qvB0xIz&#10;7W78Rd0+lCJC2GeowITQZFL6wpBFP3ENcfTOrrUYomxLqVu8RbitZZokb9JixXHBYEPvhorL/tsq&#10;KGb54SdP82rXWXu6fozMa7rrlXoe9psFiEB9+A8/2p9awcsU/r7EH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5ok8nFAAAA2wAAAA8AAAAAAAAAAAAAAAAAlwIAAGRycy9k&#10;b3ducmV2LnhtbFBLBQYAAAAABAAEAPUAAACJAwAAAAA=&#10;" fillcolor="white [3212]" strokecolor="black [3213]" strokeweight="1pt">
                  <v:fill opacity="39321f"/>
                  <v:stroke joinstyle="round"/>
                  <v:textbox inset="0,0,0,0">
                    <w:txbxContent>
                      <w:p w14:paraId="27661361" w14:textId="77777777" w:rsidR="00A91651" w:rsidRPr="000F6375" w:rsidRDefault="00A91651" w:rsidP="000F6375">
                        <w:pPr>
                          <w:pStyle w:val="StandardWeb"/>
                          <w:spacing w:before="0" w:beforeAutospacing="0" w:after="0" w:afterAutospacing="0" w:line="216" w:lineRule="auto"/>
                          <w:ind w:left="346" w:hanging="346"/>
                          <w:jc w:val="center"/>
                          <w:textAlignment w:val="baseline"/>
                          <w:rPr>
                            <w:szCs w:val="20"/>
                          </w:rPr>
                        </w:pPr>
                        <w:r w:rsidRPr="000F6375">
                          <w:rPr>
                            <w:color w:val="000000" w:themeColor="text1"/>
                            <w:kern w:val="24"/>
                            <w:szCs w:val="20"/>
                          </w:rPr>
                          <w:t>Implementierung</w:t>
                        </w:r>
                      </w:p>
                    </w:txbxContent>
                  </v:textbox>
                </v:rect>
                <v:shape id="Gewinkelte_x0020_Verbindung_x0020_32" o:spid="_x0000_s1055" type="#_x0000_t34" style="position:absolute;left:3935794;top:4862906;width:408313;height:144012;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1Khj8QAAADbAAAADwAAAGRycy9kb3ducmV2LnhtbESPQWsCMRSE7wX/Q3hCL0WzKlZZjSKW&#10;gqAHteL5sXnuLm5eliSuW3+9EQo9DjPzDTNftqYSDTlfWlYw6CcgiDOrS84VnH6+e1MQPiBrrCyT&#10;gl/ysFx03uaYanvnAzXHkIsIYZ+igiKEOpXSZwUZ9H1bE0fvYp3BEKXLpXZ4j3BTyWGSfEqDJceF&#10;AmtaF5RdjzejYPtBk91mdTmvz+OH+xod5O26b5R677arGYhAbfgP/7U3WsFoCK8v8QfIxR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vUqGPxAAAANsAAAAPAAAAAAAAAAAA&#10;AAAAAKECAABkcnMvZG93bnJldi54bWxQSwUGAAAAAAQABAD5AAAAkgMAAAAA&#10;" adj="-33" filled="t" fillcolor="#eeece1 [3214]" strokecolor="black [3213]" strokeweight="1pt">
                  <v:stroke endarrow="open" joinstyle="round"/>
                </v:shape>
                <v:shape id="Gewinkelte_x0020_Verbindung_x0020_33" o:spid="_x0000_s1056" type="#_x0000_t33" style="position:absolute;left:3089942;top:4927173;width:216024;height:54006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hX1IsIAAADbAAAADwAAAGRycy9kb3ducmV2LnhtbESPwWrDMBBE74X+g9hAb7UcG0JxogQT&#10;KpJj4+YDFmtjm1grYymJ3a+vCoUch5l5w2x2k+3FnUbfOVawTFIQxLUzHTcKzt/6/QOED8gGe8ek&#10;YCYPu+3rywYL4x58onsVGhEh7AtU0IYwFFL6uiWLPnEDcfQubrQYohwbaUZ8RLjtZZamK2mx47jQ&#10;4kD7luprdbMKMNeHY7nMfk4as0rrcq4/v2al3hZTuQYRaArP8H/7aBTkOfx9iT9Abn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hX1IsIAAADbAAAADwAAAAAAAAAAAAAA&#10;AAChAgAAZHJzL2Rvd25yZXYueG1sUEsFBgAAAAAEAAQA+QAAAJADAAAAAA==&#10;" filled="t" fillcolor="#eeece1 [3214]" strokecolor="black [3213]" strokeweight="1pt">
                  <v:stroke endarrow="open" joinstyle="round"/>
                </v:shape>
                <v:shape id="Gewinkelte_x0020_Verbindung_x0020_34" o:spid="_x0000_s1057" type="#_x0000_t33" style="position:absolute;left:5256076;top:4914500;width:216024;height:540060;rotation:18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qBimb4AAADbAAAADwAAAGRycy9kb3ducmV2LnhtbESPywrCMBBF94L/EEZwp6kPRKqxFEFw&#10;4Uar+6EZ22ozKU3U+vdGEFxe7uNw10lnavGk1lWWFUzGEQji3OqKCwXnbDdagnAeWWNtmRS8yUGy&#10;6ffWGGv74iM9T74QYYRdjApK75tYSpeXZNCNbUMcvKttDfog20LqFl9h3NRyGkULabDiQCixoW1J&#10;+f30MAGSz7laXJqU8HF4H7c222fTm1LDQZeuQHjq/D/8a++1gtkcvl/CD5CbD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qoGKZvgAAANsAAAAPAAAAAAAAAAAAAAAAAKEC&#10;AABkcnMvZG93bnJldi54bWxQSwUGAAAAAAQABAD5AAAAjAMAAAAA&#10;" filled="t" fillcolor="#eeece1 [3214]" strokecolor="black [3213]" strokeweight="1pt">
                  <v:stroke endarrow="open" joinstyle="round"/>
                </v:shape>
                <v:shape id="Gewinkelte_x0020_Verbindung_x0020_35" o:spid="_x0000_s1058" type="#_x0000_t33" style="position:absolute;left:6444208;top:4041067;width:216024;height:540060;rotation:18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ezHAr0AAADbAAAADwAAAGRycy9kb3ducmV2LnhtbESPywrCMBBF94L/EEZwp6mvItUoIggu&#10;3Gh1PzRjW20mpYla/94IgsvLfRzuct2aSjypcaVlBaNhBII4s7rkXME53Q3mIJxH1lhZJgVvcrBe&#10;dTtLTLR98ZGeJ5+LMMIuQQWF93UipcsKMuiGtiYO3tU2Bn2QTS51g68wbio5jqJYGiw5EAqsaVtQ&#10;dj89TIBkUy7jS70hfBzex61N9+n4plS/124WIDy1/h/+tfdawWQG3y/hB8jVB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MXsxwK9AAAA2wAAAA8AAAAAAAAAAAAAAAAAoQIA&#10;AGRycy9kb3ducmV2LnhtbFBLBQYAAAAABAAEAPkAAACLAwAAAAA=&#10;" filled="t" fillcolor="#eeece1 [3214]" strokecolor="black [3213]" strokeweight="1pt">
                  <v:stroke endarrow="open" joinstyle="round"/>
                </v:shape>
                <v:shape id="Gewinkelte_x0020_Verbindung_x0020_36" o:spid="_x0000_s1059" type="#_x0000_t33" style="position:absolute;left:8460432;top:1484784;width:216024;height:540060;rotation:18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T5Zdb0AAADbAAAADwAAAGRycy9kb3ducmV2LnhtbESPywrCMBBF94L/EEZwZ1MfFKlGEUFw&#10;4Uar+6EZ22ozKU3U+vdGEFxe7uNwl+vO1OJJrassKxhHMQji3OqKCwXnbDeag3AeWWNtmRS8ycF6&#10;1e8tMdX2xUd6nnwhwgi7FBWU3jeplC4vyaCLbEMcvKttDfog20LqFl9h3NRyEseJNFhxIJTY0Lak&#10;/H56mADJZ1wll2ZD+Di8j1ub7bPJTanhoNssQHjq/D/8a++1gmkC3y/hB8jVB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DU+WXW9AAAA2wAAAA8AAAAAAAAAAAAAAAAAoQIA&#10;AGRycy9kb3ducmV2LnhtbFBLBQYAAAAABAAEAPkAAACLAwAAAAA=&#10;" filled="t" fillcolor="#eeece1 [3214]" strokecolor="black [3213]" strokeweight="1pt">
                  <v:stroke endarrow="open" joinstyle="round"/>
                </v:shape>
                <v:shape id="Gewinkelte_x0020_Verbindung_x0020_37" o:spid="_x0000_s1060" type="#_x0000_t34" style="position:absolute;left:6218566;top:2934089;width:1404156;height:216024;rotation:9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9WrtMUAAADbAAAADwAAAGRycy9kb3ducmV2LnhtbESPX2vCMBTF3wd+h3AFX8ZMnTC1GkWc&#10;giBjzA3x8dJc22pzU5qotZ/eCAMfD+fPjzOZ1aYQF6pcbllBrxuBIE6szjlV8Pe7ehuCcB5ZY2GZ&#10;FNzIwWzaeplgrO2Vf+iy9akII+xiVJB5X8ZSuiQjg65rS+LgHWxl0AdZpVJXeA3jppDvUfQhDeYc&#10;CBmWtMgoOW3PJkBel41dDL9p/3UaHXdNv9nc8FOpTruej0F4qv0z/N9eawX9ATy+hB8gp3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9WrtMUAAADbAAAADwAAAAAAAAAA&#10;AAAAAAChAgAAZHJzL2Rvd25yZXYueG1sUEsFBgAAAAAEAAQA+QAAAJMDAAAAAA==&#10;" adj="250" filled="t" fillcolor="#eeece1 [3214]" strokecolor="black [3213]" strokeweight="1pt">
                  <v:stroke endarrow="open" joinstyle="round"/>
                </v:shape>
                <w10:anchorlock/>
              </v:group>
            </w:pict>
          </mc:Fallback>
        </mc:AlternateContent>
      </w:r>
    </w:p>
    <w:p w14:paraId="61E78802" w14:textId="77777777" w:rsidR="0017019F" w:rsidRPr="0037153B" w:rsidRDefault="28D5C5BD" w:rsidP="00574638">
      <w:r>
        <w:t>Der Softwareentwicklungsprozess basiert im Rahmen des SEP auf dem angepassten V-Modell. Die Projektmappe ist entsprechend den Phasen des V-Modells aufgebaut. Jede Phase wird Schritt für Schritt im Verlaufe der Veranstaltung bearbeitet und dokumentiert.</w:t>
      </w:r>
    </w:p>
    <w:p w14:paraId="0A59905E" w14:textId="77777777" w:rsidR="0017019F" w:rsidRPr="0037153B" w:rsidRDefault="0017019F" w:rsidP="0017019F">
      <w:pPr>
        <w:pStyle w:val="TextmitEinrckung"/>
      </w:pPr>
      <w:r w:rsidRPr="0037153B">
        <w:br w:type="page"/>
      </w:r>
    </w:p>
    <w:p w14:paraId="1DF8D14D" w14:textId="77777777" w:rsidR="00574638" w:rsidRPr="006B51D5" w:rsidRDefault="00574638" w:rsidP="006B51D5">
      <w:pPr>
        <w:pStyle w:val="berschrift1"/>
      </w:pPr>
      <w:bookmarkStart w:id="2" w:name="_Toc448826188"/>
      <w:r w:rsidRPr="006B51D5">
        <w:lastRenderedPageBreak/>
        <w:t>Anforderungsdefinition</w:t>
      </w:r>
      <w:bookmarkEnd w:id="2"/>
    </w:p>
    <w:p w14:paraId="372E98AA" w14:textId="77777777" w:rsidR="00574638" w:rsidRPr="006B51D5" w:rsidRDefault="00574638" w:rsidP="006B51D5">
      <w:pPr>
        <w:pStyle w:val="berschrift2"/>
      </w:pPr>
      <w:bookmarkStart w:id="3" w:name="_Toc371499334"/>
      <w:bookmarkStart w:id="4" w:name="_Toc448826189"/>
      <w:r w:rsidRPr="006B51D5">
        <w:t>Zielmodell</w:t>
      </w:r>
      <w:bookmarkEnd w:id="3"/>
      <w:bookmarkEnd w:id="4"/>
    </w:p>
    <w:p w14:paraId="54B948B4" w14:textId="69BD88FE" w:rsidR="00DE03C1" w:rsidRDefault="009208DE" w:rsidP="009208DE">
      <w:pPr>
        <w:pStyle w:val="TextmitEinrckung"/>
      </w:pPr>
      <w:r>
        <w:rPr>
          <w:noProof/>
        </w:rPr>
        <w:drawing>
          <wp:inline distT="0" distB="0" distL="0" distR="0" wp14:anchorId="178E931A" wp14:editId="5048CB3A">
            <wp:extent cx="4297731" cy="3145162"/>
            <wp:effectExtent l="0" t="0" r="0" b="4445"/>
            <wp:docPr id="41" name="Bild 41" desc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4779" cy="3150320"/>
                    </a:xfrm>
                    <a:prstGeom prst="rect">
                      <a:avLst/>
                    </a:prstGeom>
                    <a:noFill/>
                    <a:ln>
                      <a:noFill/>
                    </a:ln>
                  </pic:spPr>
                </pic:pic>
              </a:graphicData>
            </a:graphic>
          </wp:inline>
        </w:drawing>
      </w:r>
    </w:p>
    <w:p w14:paraId="632713CE" w14:textId="0C6AE351" w:rsidR="00DE03C1" w:rsidRDefault="009208DE" w:rsidP="00DE03C1">
      <w:pPr>
        <w:pStyle w:val="TextmitEinrckung"/>
      </w:pPr>
      <w:r>
        <w:rPr>
          <w:noProof/>
        </w:rPr>
        <w:drawing>
          <wp:inline distT="0" distB="0" distL="0" distR="0" wp14:anchorId="3B114F32" wp14:editId="37D705C4">
            <wp:extent cx="6074331" cy="2857528"/>
            <wp:effectExtent l="0" t="0" r="0" b="0"/>
            <wp:docPr id="42" name="Bild 42" descr="../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3332" cy="2871171"/>
                    </a:xfrm>
                    <a:prstGeom prst="rect">
                      <a:avLst/>
                    </a:prstGeom>
                    <a:noFill/>
                    <a:ln>
                      <a:noFill/>
                    </a:ln>
                  </pic:spPr>
                </pic:pic>
              </a:graphicData>
            </a:graphic>
          </wp:inline>
        </w:drawing>
      </w:r>
    </w:p>
    <w:p w14:paraId="273D5B55" w14:textId="4CD5AF3D" w:rsidR="009208DE" w:rsidRDefault="009208DE" w:rsidP="00DE03C1">
      <w:pPr>
        <w:pStyle w:val="TextmitEinrckung"/>
      </w:pPr>
      <w:r>
        <w:rPr>
          <w:noProof/>
        </w:rPr>
        <w:lastRenderedPageBreak/>
        <w:drawing>
          <wp:inline distT="0" distB="0" distL="0" distR="0" wp14:anchorId="0A04ABAD" wp14:editId="1AAF2972">
            <wp:extent cx="5375910" cy="3326130"/>
            <wp:effectExtent l="0" t="0" r="8890" b="1270"/>
            <wp:docPr id="43" name="Bild 43" descr="../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5910" cy="3326130"/>
                    </a:xfrm>
                    <a:prstGeom prst="rect">
                      <a:avLst/>
                    </a:prstGeom>
                    <a:noFill/>
                    <a:ln>
                      <a:noFill/>
                    </a:ln>
                  </pic:spPr>
                </pic:pic>
              </a:graphicData>
            </a:graphic>
          </wp:inline>
        </w:drawing>
      </w:r>
    </w:p>
    <w:p w14:paraId="3CB0932C" w14:textId="77777777" w:rsidR="009208DE" w:rsidRDefault="009208DE" w:rsidP="00DE03C1">
      <w:pPr>
        <w:pStyle w:val="TextmitEinrckung"/>
      </w:pPr>
    </w:p>
    <w:p w14:paraId="6D2FADAF" w14:textId="20550D8C" w:rsidR="00DE03C1" w:rsidRDefault="009208DE" w:rsidP="00DE03C1">
      <w:pPr>
        <w:pStyle w:val="TextmitEinrckung"/>
      </w:pPr>
      <w:r>
        <w:rPr>
          <w:noProof/>
        </w:rPr>
        <w:drawing>
          <wp:inline distT="0" distB="0" distL="0" distR="0" wp14:anchorId="78E3C64A" wp14:editId="66E90289">
            <wp:extent cx="5816508" cy="1887862"/>
            <wp:effectExtent l="0" t="0" r="635" b="0"/>
            <wp:docPr id="44" name="Bild 44" descr="../Desktop/Zielebi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Zielebil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9050" cy="1888687"/>
                    </a:xfrm>
                    <a:prstGeom prst="rect">
                      <a:avLst/>
                    </a:prstGeom>
                    <a:noFill/>
                    <a:ln>
                      <a:noFill/>
                    </a:ln>
                  </pic:spPr>
                </pic:pic>
              </a:graphicData>
            </a:graphic>
          </wp:inline>
        </w:drawing>
      </w:r>
    </w:p>
    <w:p w14:paraId="4F04F4B0" w14:textId="77777777" w:rsidR="009208DE" w:rsidRPr="00DE03C1" w:rsidRDefault="009208DE" w:rsidP="00DE03C1">
      <w:pPr>
        <w:pStyle w:val="TextmitEinrckung"/>
      </w:pPr>
    </w:p>
    <w:p w14:paraId="49D34264" w14:textId="77777777" w:rsidR="001448C5" w:rsidRPr="00C91D0A" w:rsidRDefault="28D5C5BD" w:rsidP="008E3DD0">
      <w:pPr>
        <w:pStyle w:val="Listenabsatz"/>
        <w:numPr>
          <w:ilvl w:val="0"/>
          <w:numId w:val="9"/>
        </w:numPr>
        <w:jc w:val="left"/>
      </w:pPr>
      <w:r w:rsidRPr="28D5C5BD">
        <w:rPr>
          <w:b/>
          <w:bCs/>
        </w:rPr>
        <w:t>Z-1:</w:t>
      </w:r>
      <w:r>
        <w:t xml:space="preserve"> </w:t>
      </w:r>
      <w:r w:rsidRPr="28D5C5BD">
        <w:rPr>
          <w:b/>
          <w:bCs/>
        </w:rPr>
        <w:t>Benutzerfreundlichkeit</w:t>
      </w:r>
      <w:r w:rsidR="001448C5">
        <w:br/>
      </w:r>
      <w:r>
        <w:t>Das Spiel soll benutzerfreundlich sein.</w:t>
      </w:r>
    </w:p>
    <w:p w14:paraId="1788E9CE" w14:textId="098FFD4B" w:rsidR="00C91D0A" w:rsidRPr="00C91D0A" w:rsidRDefault="09CE7017" w:rsidP="6466B0B1">
      <w:pPr>
        <w:pStyle w:val="Listenabsatz"/>
        <w:numPr>
          <w:ilvl w:val="1"/>
          <w:numId w:val="9"/>
        </w:numPr>
        <w:jc w:val="left"/>
      </w:pPr>
      <w:r w:rsidRPr="09CE7017">
        <w:rPr>
          <w:b/>
          <w:bCs/>
        </w:rPr>
        <w:t>Z-&lt;L&gt;-&lt;SG&gt;-1.1:</w:t>
      </w:r>
      <w:r>
        <w:t xml:space="preserve"> </w:t>
      </w:r>
      <w:r w:rsidRPr="09CE7017">
        <w:rPr>
          <w:b/>
          <w:bCs/>
        </w:rPr>
        <w:t xml:space="preserve">Verständlichkeit </w:t>
      </w:r>
      <w:r w:rsidR="00831F87">
        <w:br/>
      </w:r>
      <w:r>
        <w:t>Das Spiel soll selbsterklärend sein</w:t>
      </w:r>
      <w:r w:rsidR="00E64160">
        <w:t>.</w:t>
      </w:r>
    </w:p>
    <w:p w14:paraId="3C305182" w14:textId="678B02D5" w:rsidR="09CE7017" w:rsidRDefault="09CE7017" w:rsidP="09CE7017">
      <w:pPr>
        <w:pStyle w:val="Listenabsatz"/>
        <w:numPr>
          <w:ilvl w:val="2"/>
          <w:numId w:val="9"/>
        </w:numPr>
      </w:pPr>
      <w:r w:rsidRPr="09CE7017">
        <w:rPr>
          <w:b/>
          <w:bCs/>
        </w:rPr>
        <w:t>Z-&lt;L&gt;-&lt;HG&gt;1.1.1 Beschränkte Aktionsvielfalt</w:t>
      </w:r>
    </w:p>
    <w:p w14:paraId="0E98D8F3" w14:textId="73F4DD8A" w:rsidR="09CE7017" w:rsidRDefault="09CE7017" w:rsidP="09CE7017">
      <w:pPr>
        <w:pStyle w:val="Listenabsatz"/>
      </w:pPr>
      <w:r w:rsidRPr="09CE7017">
        <w:t xml:space="preserve">                         Die Spieler kann 10 verschieden Aktionen ausführen</w:t>
      </w:r>
      <w:r w:rsidR="00E64160">
        <w:t>.</w:t>
      </w:r>
    </w:p>
    <w:p w14:paraId="08F1C735" w14:textId="1879BB04" w:rsidR="6466B0B1" w:rsidRDefault="09CE7017" w:rsidP="09CE7017">
      <w:pPr>
        <w:pStyle w:val="Listenabsatz"/>
        <w:numPr>
          <w:ilvl w:val="1"/>
          <w:numId w:val="9"/>
        </w:numPr>
      </w:pPr>
      <w:r w:rsidRPr="09CE7017">
        <w:rPr>
          <w:b/>
          <w:bCs/>
        </w:rPr>
        <w:t>Z-&lt;L&gt;-&lt;SG&gt;-1.2: Bedienbarkeit</w:t>
      </w:r>
    </w:p>
    <w:p w14:paraId="32CD3389" w14:textId="13E3F949" w:rsidR="09CE7017" w:rsidRDefault="09CE7017" w:rsidP="09CE7017">
      <w:pPr>
        <w:pStyle w:val="Listenabsatz"/>
      </w:pPr>
      <w:r w:rsidRPr="09CE7017">
        <w:t xml:space="preserve">            Die Bedienung des Spiels soll einfach sein</w:t>
      </w:r>
      <w:r w:rsidR="00E64160">
        <w:t>.</w:t>
      </w:r>
    </w:p>
    <w:p w14:paraId="07DC0AE6" w14:textId="33D67428" w:rsidR="09CE7017" w:rsidRDefault="09CE7017" w:rsidP="09CE7017">
      <w:pPr>
        <w:pStyle w:val="Listenabsatz"/>
        <w:numPr>
          <w:ilvl w:val="2"/>
          <w:numId w:val="9"/>
        </w:numPr>
      </w:pPr>
      <w:r w:rsidRPr="09CE7017">
        <w:rPr>
          <w:b/>
          <w:bCs/>
        </w:rPr>
        <w:t>Z-&lt;L&gt;-&lt;HG&gt;-1.2.1 Tutorial</w:t>
      </w:r>
    </w:p>
    <w:p w14:paraId="4CF3A422" w14:textId="77777777" w:rsidR="00011E3A" w:rsidRDefault="09CE7017" w:rsidP="09CE7017">
      <w:pPr>
        <w:pStyle w:val="Listenabsatz"/>
      </w:pPr>
      <w:r w:rsidRPr="09CE7017">
        <w:t xml:space="preserve">                        Der Spieler wird in einem Tutorial mit der Bedienung vertraut                              </w:t>
      </w:r>
      <w:r w:rsidR="00011E3A">
        <w:t xml:space="preserve"> </w:t>
      </w:r>
    </w:p>
    <w:p w14:paraId="723ACA1C" w14:textId="6B5705B4" w:rsidR="09CE7017" w:rsidRDefault="00011E3A" w:rsidP="09CE7017">
      <w:pPr>
        <w:pStyle w:val="Listenabsatz"/>
      </w:pPr>
      <w:r>
        <w:t xml:space="preserve">                        </w:t>
      </w:r>
      <w:r w:rsidR="00E64160">
        <w:t>Gemacht.</w:t>
      </w:r>
    </w:p>
    <w:p w14:paraId="7A7E30A4" w14:textId="77777777" w:rsidR="001448C5" w:rsidRDefault="28D5C5BD" w:rsidP="008E3DD0">
      <w:pPr>
        <w:pStyle w:val="Listenabsatz"/>
        <w:numPr>
          <w:ilvl w:val="0"/>
          <w:numId w:val="9"/>
        </w:numPr>
        <w:jc w:val="left"/>
      </w:pPr>
      <w:r w:rsidRPr="28D5C5BD">
        <w:rPr>
          <w:b/>
          <w:bCs/>
        </w:rPr>
        <w:t>Z-2:</w:t>
      </w:r>
      <w:r>
        <w:t xml:space="preserve"> </w:t>
      </w:r>
      <w:r w:rsidRPr="28D5C5BD">
        <w:rPr>
          <w:b/>
          <w:bCs/>
        </w:rPr>
        <w:t>Effizienz</w:t>
      </w:r>
      <w:r w:rsidR="001448C5">
        <w:br/>
      </w:r>
      <w:r>
        <w:t>Das Spiel soll effizient sein.</w:t>
      </w:r>
    </w:p>
    <w:p w14:paraId="561CF53E" w14:textId="550C156C" w:rsidR="007A020C" w:rsidRDefault="28D5C5BD" w:rsidP="008E3DD0">
      <w:pPr>
        <w:pStyle w:val="Listenabsatz"/>
        <w:numPr>
          <w:ilvl w:val="1"/>
          <w:numId w:val="9"/>
        </w:numPr>
        <w:jc w:val="left"/>
      </w:pPr>
      <w:r w:rsidRPr="28D5C5BD">
        <w:rPr>
          <w:b/>
          <w:bCs/>
        </w:rPr>
        <w:t xml:space="preserve">Z-&lt;L&gt;-&lt;HG&gt;-2.1: </w:t>
      </w:r>
      <w:r w:rsidR="0063259E">
        <w:rPr>
          <w:b/>
          <w:bCs/>
        </w:rPr>
        <w:t>Wartezeit</w:t>
      </w:r>
    </w:p>
    <w:p w14:paraId="2EB2AEC9" w14:textId="079B46B3" w:rsidR="6466B0B1" w:rsidRDefault="6466B0B1" w:rsidP="6466B0B1">
      <w:pPr>
        <w:pStyle w:val="Listenabsatz"/>
        <w:ind w:left="1440"/>
        <w:jc w:val="left"/>
      </w:pPr>
      <w:r>
        <w:t xml:space="preserve">Das Spiel soll Ladzeiten unter 1 Minute haben. </w:t>
      </w:r>
    </w:p>
    <w:p w14:paraId="33CB3BEB" w14:textId="709016A3" w:rsidR="6466B0B1" w:rsidRDefault="09CE7017" w:rsidP="09CE7017">
      <w:pPr>
        <w:pStyle w:val="Listenabsatz"/>
        <w:numPr>
          <w:ilvl w:val="1"/>
          <w:numId w:val="3"/>
        </w:numPr>
      </w:pPr>
      <w:r w:rsidRPr="09CE7017">
        <w:rPr>
          <w:b/>
          <w:bCs/>
        </w:rPr>
        <w:t>Z-&lt;L&gt;-&lt;HG&gt;-2.1 Bildrate</w:t>
      </w:r>
    </w:p>
    <w:p w14:paraId="685F07CF" w14:textId="0482BAB6" w:rsidR="6466B0B1" w:rsidRDefault="09CE7017" w:rsidP="09CE7017">
      <w:pPr>
        <w:pStyle w:val="Listenabsatz"/>
      </w:pPr>
      <w:r w:rsidRPr="09CE7017">
        <w:t xml:space="preserve">                        Das Spiel soll mindestens 30 </w:t>
      </w:r>
      <w:proofErr w:type="spellStart"/>
      <w:r w:rsidRPr="09CE7017">
        <w:t>Fps</w:t>
      </w:r>
      <w:proofErr w:type="spellEnd"/>
      <w:r w:rsidRPr="09CE7017">
        <w:t xml:space="preserve"> haben</w:t>
      </w:r>
      <w:r w:rsidR="00E64160">
        <w:t>.</w:t>
      </w:r>
    </w:p>
    <w:p w14:paraId="0745CDFE" w14:textId="77777777" w:rsidR="000552FB" w:rsidRDefault="28D5C5BD" w:rsidP="008E3DD0">
      <w:pPr>
        <w:pStyle w:val="Listenabsatz"/>
        <w:numPr>
          <w:ilvl w:val="0"/>
          <w:numId w:val="9"/>
        </w:numPr>
        <w:jc w:val="left"/>
      </w:pPr>
      <w:r w:rsidRPr="28D5C5BD">
        <w:rPr>
          <w:b/>
          <w:bCs/>
        </w:rPr>
        <w:t>Z-3: Langzeitmotivation</w:t>
      </w:r>
    </w:p>
    <w:p w14:paraId="1BFC3110" w14:textId="175A78F1" w:rsidR="000552FB" w:rsidRDefault="28D5C5BD" w:rsidP="000552FB">
      <w:pPr>
        <w:pStyle w:val="Listenabsatz"/>
        <w:jc w:val="left"/>
      </w:pPr>
      <w:r>
        <w:t>Das Spiel soll über längere Zeit den Spieler zum Spielen motivieren.</w:t>
      </w:r>
    </w:p>
    <w:p w14:paraId="16E6F21B" w14:textId="003C8B06" w:rsidR="001375E6" w:rsidRPr="00B854C8" w:rsidRDefault="28D5C5BD" w:rsidP="28D5C5BD">
      <w:pPr>
        <w:pStyle w:val="Listenabsatz"/>
        <w:numPr>
          <w:ilvl w:val="0"/>
          <w:numId w:val="14"/>
        </w:numPr>
        <w:jc w:val="left"/>
        <w:rPr>
          <w:b/>
          <w:bCs/>
        </w:rPr>
      </w:pPr>
      <w:r w:rsidRPr="28D5C5BD">
        <w:rPr>
          <w:b/>
          <w:bCs/>
        </w:rPr>
        <w:lastRenderedPageBreak/>
        <w:t>Z-&lt;L&gt;-&lt;SG&gt;-3.1: Charakter</w:t>
      </w:r>
    </w:p>
    <w:p w14:paraId="04DE8068" w14:textId="48C5E273" w:rsidR="001375E6" w:rsidRDefault="28D5C5BD" w:rsidP="001375E6">
      <w:pPr>
        <w:pStyle w:val="Listenabsatz"/>
        <w:ind w:left="1440"/>
        <w:jc w:val="left"/>
      </w:pPr>
      <w:r>
        <w:t>Der Charakter ist die fiktive Spielfigur, die vom Spieler gesteuert wird.</w:t>
      </w:r>
    </w:p>
    <w:p w14:paraId="34F2F799" w14:textId="396E66B1" w:rsidR="00831F87" w:rsidRPr="00B854C8" w:rsidRDefault="28D5C5BD" w:rsidP="28D5C5BD">
      <w:pPr>
        <w:pStyle w:val="Listenabsatz"/>
        <w:numPr>
          <w:ilvl w:val="0"/>
          <w:numId w:val="12"/>
        </w:numPr>
        <w:ind w:firstLine="43"/>
        <w:jc w:val="left"/>
        <w:rPr>
          <w:b/>
          <w:bCs/>
        </w:rPr>
      </w:pPr>
      <w:r w:rsidRPr="28D5C5BD">
        <w:rPr>
          <w:b/>
          <w:bCs/>
        </w:rPr>
        <w:t>Z-&lt;L&gt;-&lt;HG&gt;-3.1.1: Charakterverbesserung</w:t>
      </w:r>
    </w:p>
    <w:p w14:paraId="5130F0E5" w14:textId="0CCB0088" w:rsidR="001375E6" w:rsidRPr="008E3DD0" w:rsidRDefault="09CE7017" w:rsidP="09CE7017">
      <w:pPr>
        <w:pStyle w:val="Listenabsatz"/>
        <w:ind w:left="1416"/>
        <w:jc w:val="left"/>
      </w:pPr>
      <w:r>
        <w:t xml:space="preserve">      Der Spieler soll seinen Charakter ausrüsten können.</w:t>
      </w:r>
    </w:p>
    <w:p w14:paraId="38D77C41" w14:textId="173D38C3" w:rsidR="09CE7017" w:rsidRDefault="09CE7017" w:rsidP="09CE7017">
      <w:pPr>
        <w:pStyle w:val="Listenabsatz"/>
        <w:numPr>
          <w:ilvl w:val="1"/>
          <w:numId w:val="12"/>
        </w:numPr>
      </w:pPr>
      <w:r w:rsidRPr="09CE7017">
        <w:rPr>
          <w:b/>
          <w:bCs/>
        </w:rPr>
        <w:t xml:space="preserve">Z-&lt;L&gt;-&lt;HG&gt;3.1.1.1: </w:t>
      </w:r>
      <w:proofErr w:type="spellStart"/>
      <w:r w:rsidRPr="09CE7017">
        <w:rPr>
          <w:b/>
          <w:bCs/>
        </w:rPr>
        <w:t>Levelaufstieg</w:t>
      </w:r>
      <w:proofErr w:type="spellEnd"/>
    </w:p>
    <w:p w14:paraId="775D7A8B" w14:textId="59A9F0D8" w:rsidR="09CE7017" w:rsidRDefault="09CE7017" w:rsidP="09CE7017">
      <w:pPr>
        <w:pStyle w:val="Listenabsatz"/>
      </w:pPr>
      <w:r w:rsidRPr="09CE7017">
        <w:t xml:space="preserve">                             </w:t>
      </w:r>
      <w:r>
        <w:t xml:space="preserve">Der Charakter erhält für das Besiegen von Gegnern </w:t>
      </w:r>
    </w:p>
    <w:p w14:paraId="2AF9B0C8" w14:textId="0DFD731B" w:rsidR="09CE7017" w:rsidRDefault="09CE7017" w:rsidP="09CE7017">
      <w:pPr>
        <w:pStyle w:val="Listenabsatz"/>
      </w:pPr>
      <w:r>
        <w:t xml:space="preserve">                             Erfahrungspunkte wodurch sein Level steigt.</w:t>
      </w:r>
    </w:p>
    <w:p w14:paraId="6F923A8E" w14:textId="1BC2FABC" w:rsidR="09CE7017" w:rsidRDefault="09CE7017" w:rsidP="09CE7017">
      <w:pPr>
        <w:pStyle w:val="Listenabsatz"/>
        <w:numPr>
          <w:ilvl w:val="1"/>
          <w:numId w:val="12"/>
        </w:numPr>
      </w:pPr>
      <w:r w:rsidRPr="09CE7017">
        <w:rPr>
          <w:b/>
          <w:bCs/>
        </w:rPr>
        <w:t>Z-&lt;L&gt;-&lt;HG&gt;3.1.1.2: Ausrüstung</w:t>
      </w:r>
    </w:p>
    <w:p w14:paraId="755D29AE" w14:textId="612CB342" w:rsidR="09CE7017" w:rsidRDefault="09CE7017" w:rsidP="09CE7017">
      <w:pPr>
        <w:pStyle w:val="Listenabsatz"/>
      </w:pPr>
      <w:r>
        <w:t xml:space="preserve">                              Der Charakter kann durch Items verbessert werden. </w:t>
      </w:r>
    </w:p>
    <w:p w14:paraId="014F8BB9" w14:textId="233F72AB" w:rsidR="00831F87" w:rsidRPr="00B854C8" w:rsidRDefault="28D5C5BD" w:rsidP="28D5C5BD">
      <w:pPr>
        <w:pStyle w:val="Listenabsatz"/>
        <w:numPr>
          <w:ilvl w:val="0"/>
          <w:numId w:val="12"/>
        </w:numPr>
        <w:ind w:firstLine="43"/>
        <w:jc w:val="left"/>
        <w:rPr>
          <w:b/>
          <w:bCs/>
        </w:rPr>
      </w:pPr>
      <w:r w:rsidRPr="28D5C5BD">
        <w:rPr>
          <w:b/>
          <w:bCs/>
        </w:rPr>
        <w:t>Z-&lt;L&gt;-&lt;HG&gt;-3.1.2: Charakteranpassung</w:t>
      </w:r>
    </w:p>
    <w:p w14:paraId="5641EB28" w14:textId="50F3DA33" w:rsidR="001375E6" w:rsidRDefault="28D5C5BD" w:rsidP="003D5C5B">
      <w:pPr>
        <w:pStyle w:val="Listenabsatz"/>
        <w:ind w:left="2124"/>
        <w:jc w:val="left"/>
      </w:pPr>
      <w:r>
        <w:t>Der Spieler soll das Aussehen seines Charakters anpassen können.</w:t>
      </w:r>
    </w:p>
    <w:p w14:paraId="2C82A73D" w14:textId="2EFF31D5" w:rsidR="00C20C84" w:rsidRPr="00C20C84" w:rsidRDefault="28D5C5BD" w:rsidP="00C20C84">
      <w:pPr>
        <w:pStyle w:val="Listenabsatz"/>
        <w:numPr>
          <w:ilvl w:val="0"/>
          <w:numId w:val="12"/>
        </w:numPr>
        <w:ind w:firstLine="43"/>
        <w:jc w:val="left"/>
      </w:pPr>
      <w:r w:rsidRPr="28D5C5BD">
        <w:rPr>
          <w:b/>
          <w:bCs/>
        </w:rPr>
        <w:t>Z-&lt;L&gt;-&lt;SG&gt;-3.1.3: Charaktertypen</w:t>
      </w:r>
    </w:p>
    <w:p w14:paraId="682D8A21" w14:textId="26419662" w:rsidR="00C20C84" w:rsidRDefault="28D5C5BD" w:rsidP="00C20C84">
      <w:pPr>
        <w:pStyle w:val="Listenabsatz"/>
        <w:ind w:left="2124"/>
        <w:jc w:val="left"/>
      </w:pPr>
      <w:r>
        <w:t>Der Spieler hat die Wahl zwischen verschiedenen, einzigartigen Charaktertypen</w:t>
      </w:r>
      <w:r w:rsidR="00E64160">
        <w:t>.</w:t>
      </w:r>
    </w:p>
    <w:p w14:paraId="29EF9614" w14:textId="7DD1D782" w:rsidR="00284AEA" w:rsidRPr="00284AEA" w:rsidRDefault="09CE7017" w:rsidP="09CE7017">
      <w:pPr>
        <w:pStyle w:val="Listenabsatz"/>
        <w:numPr>
          <w:ilvl w:val="1"/>
          <w:numId w:val="12"/>
        </w:numPr>
      </w:pPr>
      <w:r w:rsidRPr="09CE7017">
        <w:rPr>
          <w:b/>
          <w:bCs/>
        </w:rPr>
        <w:t>Z-&lt;L&gt;-&lt;HG&gt;-3.1.3.1: Fähigkeiten</w:t>
      </w:r>
    </w:p>
    <w:p w14:paraId="24B8EFDD" w14:textId="22021E54" w:rsidR="001F369D" w:rsidRDefault="09CE7017" w:rsidP="001F369D">
      <w:pPr>
        <w:pStyle w:val="Listenabsatz"/>
      </w:pPr>
      <w:r w:rsidRPr="09CE7017">
        <w:t xml:space="preserve">                              Jeder Charaktertyp hat einzigartige, erlernbare Fähigkeiten.</w:t>
      </w:r>
    </w:p>
    <w:p w14:paraId="6EAC6D59" w14:textId="3E2285C0" w:rsidR="008E3DD0" w:rsidRPr="008E3DD0" w:rsidRDefault="09CE7017" w:rsidP="001F369D">
      <w:pPr>
        <w:pStyle w:val="Listenabsatz"/>
        <w:numPr>
          <w:ilvl w:val="0"/>
          <w:numId w:val="12"/>
        </w:numPr>
      </w:pPr>
      <w:r w:rsidRPr="001F369D">
        <w:rPr>
          <w:b/>
          <w:bCs/>
        </w:rPr>
        <w:t>Z-&lt;L&gt;-&lt;SG&gt;-3.2: Items</w:t>
      </w:r>
    </w:p>
    <w:p w14:paraId="67EBEA5D" w14:textId="482EA232" w:rsidR="008E3DD0" w:rsidRDefault="09CE7017" w:rsidP="008E3DD0">
      <w:pPr>
        <w:pStyle w:val="Listenabsatz"/>
        <w:ind w:left="1440"/>
        <w:jc w:val="left"/>
      </w:pPr>
      <w:r>
        <w:t xml:space="preserve">                  Der Spieler soll Items sammeln können.</w:t>
      </w:r>
    </w:p>
    <w:p w14:paraId="608AD583" w14:textId="28046694" w:rsidR="008E3DD0" w:rsidRPr="008E3DD0" w:rsidRDefault="28D5C5BD" w:rsidP="001375E6">
      <w:pPr>
        <w:pStyle w:val="Listenabsatz"/>
        <w:numPr>
          <w:ilvl w:val="0"/>
          <w:numId w:val="12"/>
        </w:numPr>
        <w:ind w:firstLine="43"/>
        <w:jc w:val="left"/>
      </w:pPr>
      <w:r w:rsidRPr="28D5C5BD">
        <w:rPr>
          <w:b/>
          <w:bCs/>
        </w:rPr>
        <w:t>Z-&lt;L&gt;-&lt;HG&gt;-3.2.1: Items von Gegnern</w:t>
      </w:r>
    </w:p>
    <w:p w14:paraId="3031907E" w14:textId="1D3E78D1" w:rsidR="008E3DD0" w:rsidRDefault="09CE7017" w:rsidP="00B854C8">
      <w:pPr>
        <w:pStyle w:val="Listenabsatz"/>
        <w:ind w:left="2160"/>
        <w:jc w:val="left"/>
      </w:pPr>
      <w:r>
        <w:t>Der Spieler soll Items erhalten können, wenn er einen Gegner besiegt.</w:t>
      </w:r>
    </w:p>
    <w:p w14:paraId="6D02B4FC" w14:textId="5EC7DE3D" w:rsidR="00E57B97" w:rsidRPr="008E3DD0" w:rsidRDefault="001F369D" w:rsidP="00E57B97">
      <w:pPr>
        <w:pStyle w:val="Listenabsatz"/>
        <w:numPr>
          <w:ilvl w:val="0"/>
          <w:numId w:val="14"/>
        </w:numPr>
        <w:jc w:val="left"/>
      </w:pPr>
      <w:r>
        <w:rPr>
          <w:b/>
          <w:bCs/>
        </w:rPr>
        <w:t>Z-&lt;L&gt;-&lt;HG&gt;-3.3</w:t>
      </w:r>
      <w:r w:rsidR="28D5C5BD" w:rsidRPr="28D5C5BD">
        <w:rPr>
          <w:b/>
          <w:bCs/>
        </w:rPr>
        <w:t>: Geschichte</w:t>
      </w:r>
    </w:p>
    <w:p w14:paraId="2F9A1687" w14:textId="3D330545" w:rsidR="0034235C" w:rsidRPr="008E3DD0" w:rsidRDefault="09CE7017" w:rsidP="006D6801">
      <w:pPr>
        <w:pStyle w:val="Listenabsatz"/>
        <w:ind w:left="1440"/>
        <w:jc w:val="left"/>
      </w:pPr>
      <w:r>
        <w:t>Das Spiel beinhaltet eine begleitende Geschichte</w:t>
      </w:r>
      <w:r w:rsidR="00E64160">
        <w:t>.</w:t>
      </w:r>
    </w:p>
    <w:p w14:paraId="41070B16" w14:textId="54B92155" w:rsidR="001375E6" w:rsidRDefault="001F369D" w:rsidP="09CE7017">
      <w:pPr>
        <w:pStyle w:val="Listenabsatz"/>
        <w:numPr>
          <w:ilvl w:val="0"/>
          <w:numId w:val="14"/>
        </w:numPr>
      </w:pPr>
      <w:r>
        <w:rPr>
          <w:b/>
          <w:bCs/>
        </w:rPr>
        <w:t>Z-&lt;L&gt;-&lt;HG&gt;3.4</w:t>
      </w:r>
      <w:r w:rsidR="09CE7017" w:rsidRPr="09CE7017">
        <w:rPr>
          <w:b/>
          <w:bCs/>
        </w:rPr>
        <w:t>: Spielstände:</w:t>
      </w:r>
    </w:p>
    <w:p w14:paraId="4C368D10" w14:textId="77777777" w:rsidR="00011E3A" w:rsidRDefault="09CE7017" w:rsidP="09CE7017">
      <w:pPr>
        <w:pStyle w:val="Listenabsatz"/>
      </w:pPr>
      <w:r w:rsidRPr="09CE7017">
        <w:t xml:space="preserve">           Der Spieler soll die Möglichkeit haben, seinen Fortschritt in beliebig                    </w:t>
      </w:r>
    </w:p>
    <w:p w14:paraId="5FDB2446" w14:textId="695DEF79" w:rsidR="001375E6" w:rsidRDefault="00011E3A" w:rsidP="00011E3A">
      <w:pPr>
        <w:pStyle w:val="Listenabsatz"/>
      </w:pPr>
      <w:r>
        <w:t xml:space="preserve">           </w:t>
      </w:r>
      <w:r w:rsidR="09CE7017" w:rsidRPr="09CE7017">
        <w:t>vielen Spielständen abzuspeichern</w:t>
      </w:r>
      <w:r w:rsidR="00E64160">
        <w:t>.</w:t>
      </w:r>
    </w:p>
    <w:p w14:paraId="614228C5" w14:textId="582688F1" w:rsidR="000E1FC4" w:rsidRDefault="09CE7017" w:rsidP="28D5C5BD">
      <w:pPr>
        <w:pStyle w:val="Listenabsatz"/>
        <w:numPr>
          <w:ilvl w:val="0"/>
          <w:numId w:val="9"/>
        </w:numPr>
        <w:jc w:val="left"/>
        <w:rPr>
          <w:b/>
          <w:bCs/>
        </w:rPr>
      </w:pPr>
      <w:r w:rsidRPr="09CE7017">
        <w:rPr>
          <w:b/>
          <w:bCs/>
        </w:rPr>
        <w:t>Z-4: Wirtschaftssystem</w:t>
      </w:r>
    </w:p>
    <w:p w14:paraId="026EB1BC" w14:textId="53B8D2C4" w:rsidR="09CE7017" w:rsidRDefault="09CE7017" w:rsidP="09CE7017">
      <w:pPr>
        <w:pStyle w:val="Listenabsatz"/>
        <w:spacing w:line="259" w:lineRule="auto"/>
        <w:jc w:val="left"/>
      </w:pPr>
      <w:r>
        <w:t>Das Spiel beinhaltet ein eigenes Wirtschaftssystem</w:t>
      </w:r>
      <w:r w:rsidR="00E64160">
        <w:t>.</w:t>
      </w:r>
    </w:p>
    <w:p w14:paraId="4D8190DB" w14:textId="4EAC1A63" w:rsidR="000E1FC4" w:rsidRPr="000E1FC4" w:rsidRDefault="09CE7017" w:rsidP="000E1FC4">
      <w:pPr>
        <w:pStyle w:val="Listenabsatz"/>
        <w:numPr>
          <w:ilvl w:val="1"/>
          <w:numId w:val="9"/>
        </w:numPr>
        <w:jc w:val="left"/>
      </w:pPr>
      <w:r w:rsidRPr="09CE7017">
        <w:rPr>
          <w:b/>
          <w:bCs/>
        </w:rPr>
        <w:t>Z-&lt;L&gt;-&lt;HG&gt;-4.1: Währung</w:t>
      </w:r>
    </w:p>
    <w:p w14:paraId="4A6B270B" w14:textId="719E202B" w:rsidR="000E1FC4" w:rsidRDefault="28D5C5BD" w:rsidP="000E1FC4">
      <w:pPr>
        <w:pStyle w:val="Listenabsatz"/>
        <w:ind w:left="1440"/>
        <w:jc w:val="left"/>
      </w:pPr>
      <w:r>
        <w:t>Das Spiel soll eine eigene Währung haben.</w:t>
      </w:r>
    </w:p>
    <w:p w14:paraId="5A451113" w14:textId="6941734A" w:rsidR="000E1FC4" w:rsidRPr="000E1FC4" w:rsidRDefault="09CE7017" w:rsidP="09CE7017">
      <w:pPr>
        <w:pStyle w:val="Listenabsatz"/>
        <w:numPr>
          <w:ilvl w:val="1"/>
          <w:numId w:val="9"/>
        </w:numPr>
        <w:jc w:val="left"/>
      </w:pPr>
      <w:r w:rsidRPr="09CE7017">
        <w:rPr>
          <w:b/>
          <w:bCs/>
        </w:rPr>
        <w:t>Z-&lt;L&gt;-&lt;HG&gt;-4.2: Handel</w:t>
      </w:r>
    </w:p>
    <w:p w14:paraId="4272DCB2" w14:textId="44367F3D" w:rsidR="000E1FC4" w:rsidRDefault="09CE7017" w:rsidP="000E1FC4">
      <w:pPr>
        <w:pStyle w:val="Listenabsatz"/>
        <w:ind w:left="2160"/>
        <w:jc w:val="left"/>
      </w:pPr>
      <w:r>
        <w:t>Der Spieler soll Handel mit anderen Spieler treiben können.</w:t>
      </w:r>
    </w:p>
    <w:p w14:paraId="62FBF818" w14:textId="0CBC026D" w:rsidR="006D6801" w:rsidRDefault="09CE7017" w:rsidP="09CE7017">
      <w:pPr>
        <w:pStyle w:val="Listenabsatz"/>
        <w:numPr>
          <w:ilvl w:val="2"/>
          <w:numId w:val="9"/>
        </w:numPr>
      </w:pPr>
      <w:r w:rsidRPr="09CE7017">
        <w:rPr>
          <w:b/>
          <w:bCs/>
        </w:rPr>
        <w:t>Z-&lt;L&gt;-&lt;HG&gt;-4.2</w:t>
      </w:r>
      <w:r w:rsidR="006776EC">
        <w:rPr>
          <w:b/>
          <w:bCs/>
        </w:rPr>
        <w:t>.1</w:t>
      </w:r>
      <w:r w:rsidRPr="09CE7017">
        <w:rPr>
          <w:b/>
          <w:bCs/>
        </w:rPr>
        <w:t xml:space="preserve"> Auktionshaus</w:t>
      </w:r>
    </w:p>
    <w:p w14:paraId="1DECF67F" w14:textId="77777777" w:rsidR="00A91651" w:rsidRDefault="00A91651" w:rsidP="00A91651">
      <w:pPr>
        <w:pStyle w:val="Listenabsatz"/>
      </w:pPr>
      <w:r>
        <w:t xml:space="preserve">                       </w:t>
      </w:r>
      <w:r w:rsidR="09CE7017" w:rsidRPr="09CE7017">
        <w:t xml:space="preserve">Der Spieler soll die Möglichkeit haben, Items im Auktionshaus an                        </w:t>
      </w:r>
      <w:r>
        <w:t xml:space="preserve">                  </w:t>
      </w:r>
    </w:p>
    <w:p w14:paraId="67AB099E" w14:textId="747A92ED" w:rsidR="006D6801" w:rsidRDefault="00A91651" w:rsidP="00A91651">
      <w:pPr>
        <w:pStyle w:val="Listenabsatz"/>
      </w:pPr>
      <w:r>
        <w:t xml:space="preserve">                       </w:t>
      </w:r>
      <w:r w:rsidR="09CE7017" w:rsidRPr="09CE7017">
        <w:t>andere Spieler zu verkaufen</w:t>
      </w:r>
      <w:r w:rsidR="00E64160">
        <w:t>.</w:t>
      </w:r>
    </w:p>
    <w:p w14:paraId="5D91C125" w14:textId="1AE84BE4" w:rsidR="006D6801" w:rsidRDefault="09CE7017" w:rsidP="09CE7017">
      <w:pPr>
        <w:pStyle w:val="Listenabsatz"/>
        <w:numPr>
          <w:ilvl w:val="3"/>
          <w:numId w:val="9"/>
        </w:numPr>
      </w:pPr>
      <w:r w:rsidRPr="09CE7017">
        <w:rPr>
          <w:b/>
          <w:bCs/>
        </w:rPr>
        <w:t>Z-&lt;L&gt;-&lt;HG&gt;-4.2.1.1: Verkauf</w:t>
      </w:r>
    </w:p>
    <w:p w14:paraId="79E9493B" w14:textId="77777777" w:rsidR="00A91651" w:rsidRDefault="09CE7017" w:rsidP="00A91651">
      <w:pPr>
        <w:pStyle w:val="Listenabsatz"/>
      </w:pPr>
      <w:r>
        <w:t xml:space="preserve">                               Der Spieler soll die Möglichkeit haben, Items im Auktions-                                   </w:t>
      </w:r>
    </w:p>
    <w:p w14:paraId="4EA93AF9" w14:textId="167B9417" w:rsidR="006D6801" w:rsidRDefault="00A91651" w:rsidP="00A91651">
      <w:pPr>
        <w:pStyle w:val="Listenabsatz"/>
      </w:pPr>
      <w:r>
        <w:t xml:space="preserve">                               </w:t>
      </w:r>
      <w:r w:rsidR="09CE7017">
        <w:t>haus an andere Spieler zu verkaufen.</w:t>
      </w:r>
    </w:p>
    <w:p w14:paraId="1BBF6B35" w14:textId="0E9686C0" w:rsidR="006D6801" w:rsidRDefault="006776EC" w:rsidP="09CE7017">
      <w:pPr>
        <w:pStyle w:val="Listenabsatz"/>
        <w:numPr>
          <w:ilvl w:val="3"/>
          <w:numId w:val="9"/>
        </w:numPr>
      </w:pPr>
      <w:r>
        <w:rPr>
          <w:b/>
          <w:bCs/>
        </w:rPr>
        <w:t>Z-&lt;L&gt;-&lt;HG&gt;-4</w:t>
      </w:r>
      <w:r w:rsidR="09CE7017" w:rsidRPr="09CE7017">
        <w:rPr>
          <w:b/>
          <w:bCs/>
        </w:rPr>
        <w:t>.2.1.2: Kauf</w:t>
      </w:r>
    </w:p>
    <w:p w14:paraId="666C2707" w14:textId="77777777" w:rsidR="00A91651" w:rsidRDefault="09CE7017" w:rsidP="09CE7017">
      <w:pPr>
        <w:pStyle w:val="Listenabsatz"/>
      </w:pPr>
      <w:r>
        <w:t xml:space="preserve">                                Der Spieler soll die Möglichkeit haben, Items im Auktions-                                   </w:t>
      </w:r>
      <w:r w:rsidR="00A91651">
        <w:t xml:space="preserve"> </w:t>
      </w:r>
    </w:p>
    <w:p w14:paraId="79BC17A1" w14:textId="1D637341" w:rsidR="006D6801" w:rsidRDefault="00A91651" w:rsidP="00A91651">
      <w:pPr>
        <w:pStyle w:val="Listenabsatz"/>
        <w:jc w:val="left"/>
      </w:pPr>
      <w:r>
        <w:t xml:space="preserve">                                Haus von </w:t>
      </w:r>
      <w:r w:rsidR="09CE7017">
        <w:t>anderen Spielern zu erwerben</w:t>
      </w:r>
      <w:r w:rsidR="00E64160">
        <w:t>.</w:t>
      </w:r>
    </w:p>
    <w:p w14:paraId="22320948" w14:textId="200341F8" w:rsidR="00B854C8" w:rsidRDefault="09CE7017" w:rsidP="28D5C5BD">
      <w:pPr>
        <w:pStyle w:val="Listenabsatz"/>
        <w:numPr>
          <w:ilvl w:val="0"/>
          <w:numId w:val="9"/>
        </w:numPr>
        <w:jc w:val="left"/>
        <w:rPr>
          <w:b/>
          <w:bCs/>
        </w:rPr>
      </w:pPr>
      <w:r w:rsidRPr="09CE7017">
        <w:rPr>
          <w:b/>
          <w:bCs/>
        </w:rPr>
        <w:t>Z-5:</w:t>
      </w:r>
      <w:r>
        <w:t xml:space="preserve"> </w:t>
      </w:r>
      <w:r w:rsidRPr="09CE7017">
        <w:rPr>
          <w:b/>
          <w:bCs/>
        </w:rPr>
        <w:t>Spielwelt</w:t>
      </w:r>
    </w:p>
    <w:p w14:paraId="582143FD" w14:textId="16F7C4CE" w:rsidR="006D6801" w:rsidRDefault="28D5C5BD" w:rsidP="006D6801">
      <w:pPr>
        <w:pStyle w:val="Listenabsatz"/>
        <w:jc w:val="left"/>
        <w:rPr>
          <w:b/>
        </w:rPr>
      </w:pPr>
      <w:r>
        <w:t>Das Spiel hat eine Spielwelt, in der der Spieler den Charakter bewegen kann.</w:t>
      </w:r>
    </w:p>
    <w:p w14:paraId="1622DDCB" w14:textId="6BF7FB4A" w:rsidR="00B854C8" w:rsidRPr="00B854C8" w:rsidRDefault="09CE7017" w:rsidP="00B854C8">
      <w:pPr>
        <w:pStyle w:val="Listenabsatz"/>
        <w:numPr>
          <w:ilvl w:val="1"/>
          <w:numId w:val="9"/>
        </w:numPr>
        <w:jc w:val="left"/>
      </w:pPr>
      <w:r w:rsidRPr="09CE7017">
        <w:rPr>
          <w:b/>
          <w:bCs/>
        </w:rPr>
        <w:t>Z-&lt;L&gt;-&lt;HG&gt;-5.1: Bereiche</w:t>
      </w:r>
    </w:p>
    <w:p w14:paraId="0DEED4FD" w14:textId="4ABEE116" w:rsidR="00B854C8" w:rsidRPr="000E1FC4" w:rsidRDefault="09CE7017" w:rsidP="00B854C8">
      <w:pPr>
        <w:pStyle w:val="Listenabsatz"/>
        <w:ind w:left="1440"/>
        <w:jc w:val="left"/>
      </w:pPr>
      <w:r>
        <w:t>Das Spiel hat mindestens drei verschiedene Bereiche, die der Spieler durchqueren muss.</w:t>
      </w:r>
    </w:p>
    <w:p w14:paraId="226C5C9A" w14:textId="53A1D39A" w:rsidR="00B854C8" w:rsidRPr="004A6949" w:rsidRDefault="09CE7017" w:rsidP="09CE7017">
      <w:pPr>
        <w:pStyle w:val="Listenabsatz"/>
        <w:numPr>
          <w:ilvl w:val="1"/>
          <w:numId w:val="9"/>
        </w:numPr>
      </w:pPr>
      <w:r w:rsidRPr="09CE7017">
        <w:rPr>
          <w:b/>
          <w:bCs/>
        </w:rPr>
        <w:t>Z-&lt;L&gt;-&lt;SG&gt;-5.2: Gegner</w:t>
      </w:r>
    </w:p>
    <w:p w14:paraId="07B8A7BA" w14:textId="41688160" w:rsidR="004A6949" w:rsidRDefault="09CE7017" w:rsidP="09CE7017">
      <w:pPr>
        <w:pStyle w:val="Listenabsatz"/>
      </w:pPr>
      <w:r w:rsidRPr="09CE7017">
        <w:t xml:space="preserve">            Im Bereich gibt es verschiedene, zu bekämpfende Gegner.</w:t>
      </w:r>
    </w:p>
    <w:p w14:paraId="68F6DB8C" w14:textId="5F8C631A" w:rsidR="09CE7017" w:rsidRDefault="09CE7017" w:rsidP="09CE7017">
      <w:pPr>
        <w:pStyle w:val="Listenabsatz"/>
        <w:numPr>
          <w:ilvl w:val="2"/>
          <w:numId w:val="9"/>
        </w:numPr>
      </w:pPr>
      <w:r w:rsidRPr="09CE7017">
        <w:rPr>
          <w:b/>
          <w:bCs/>
        </w:rPr>
        <w:t>Z-&lt;L&gt;-&lt;HG&gt;-5.2.1: Standardgegner</w:t>
      </w:r>
    </w:p>
    <w:p w14:paraId="502B20CC" w14:textId="283AA18E" w:rsidR="09CE7017" w:rsidRDefault="09CE7017" w:rsidP="09CE7017">
      <w:pPr>
        <w:pStyle w:val="Listenabsatz"/>
      </w:pPr>
      <w:r>
        <w:t xml:space="preserve">                        Die Bereiche sollen drei verschieden Arten von Gegnern</w:t>
      </w:r>
    </w:p>
    <w:p w14:paraId="00DF1062" w14:textId="696A93CD" w:rsidR="09CE7017" w:rsidRDefault="09CE7017" w:rsidP="09CE7017">
      <w:pPr>
        <w:pStyle w:val="Listenabsatz"/>
      </w:pPr>
      <w:r>
        <w:lastRenderedPageBreak/>
        <w:t xml:space="preserve">                        </w:t>
      </w:r>
      <w:r w:rsidR="00E64160">
        <w:t>e</w:t>
      </w:r>
      <w:r>
        <w:t>nthalten</w:t>
      </w:r>
      <w:r w:rsidR="00E64160">
        <w:t>.</w:t>
      </w:r>
    </w:p>
    <w:p w14:paraId="47D9B1E0" w14:textId="4C027969" w:rsidR="09CE7017" w:rsidRDefault="09CE7017" w:rsidP="09CE7017">
      <w:pPr>
        <w:pStyle w:val="Listenabsatz"/>
        <w:numPr>
          <w:ilvl w:val="2"/>
          <w:numId w:val="9"/>
        </w:numPr>
      </w:pPr>
      <w:r w:rsidRPr="09CE7017">
        <w:rPr>
          <w:b/>
          <w:bCs/>
        </w:rPr>
        <w:t>Z-&lt;L&gt;-&lt;HG&gt;-5.2.2: Endgegner</w:t>
      </w:r>
    </w:p>
    <w:p w14:paraId="79F0EA5F" w14:textId="72AB18BA" w:rsidR="09CE7017" w:rsidRDefault="09CE7017" w:rsidP="09CE7017">
      <w:pPr>
        <w:pStyle w:val="Listenabsatz"/>
      </w:pPr>
      <w:r>
        <w:t xml:space="preserve">                        Am Ende jedes Bereichs soll ein stärkerer</w:t>
      </w:r>
    </w:p>
    <w:p w14:paraId="16A8A917" w14:textId="224E28DB" w:rsidR="09CE7017" w:rsidRDefault="09CE7017" w:rsidP="09CE7017">
      <w:pPr>
        <w:pStyle w:val="Listenabsatz"/>
      </w:pPr>
      <w:r>
        <w:t xml:space="preserve">                        Gegner sein.</w:t>
      </w:r>
    </w:p>
    <w:p w14:paraId="5F058928" w14:textId="7E3721E5" w:rsidR="09CE7017" w:rsidRDefault="09CE7017" w:rsidP="09CE7017">
      <w:pPr>
        <w:pStyle w:val="Listenabsatz"/>
        <w:numPr>
          <w:ilvl w:val="2"/>
          <w:numId w:val="9"/>
        </w:numPr>
      </w:pPr>
      <w:r w:rsidRPr="09CE7017">
        <w:rPr>
          <w:b/>
          <w:bCs/>
        </w:rPr>
        <w:t xml:space="preserve">Z-&lt;L&gt;-&lt;HG&gt;-5.2.3: </w:t>
      </w:r>
      <w:proofErr w:type="spellStart"/>
      <w:r w:rsidRPr="09CE7017">
        <w:rPr>
          <w:b/>
          <w:bCs/>
        </w:rPr>
        <w:t>Bossgegner</w:t>
      </w:r>
      <w:proofErr w:type="spellEnd"/>
    </w:p>
    <w:p w14:paraId="049988A8" w14:textId="72C4A0F5" w:rsidR="09CE7017" w:rsidRDefault="09CE7017" w:rsidP="09CE7017">
      <w:pPr>
        <w:pStyle w:val="Listenabsatz"/>
      </w:pPr>
      <w:r>
        <w:t xml:space="preserve">                        Nach Besiegen des dritten Endgegners soll ein besonders </w:t>
      </w:r>
    </w:p>
    <w:p w14:paraId="2577AA2D" w14:textId="38B50BD2" w:rsidR="09CE7017" w:rsidRDefault="09CE7017" w:rsidP="09CE7017">
      <w:pPr>
        <w:pStyle w:val="Listenabsatz"/>
      </w:pPr>
      <w:r>
        <w:t xml:space="preserve">                        starker Gegner erscheinen</w:t>
      </w:r>
      <w:r w:rsidR="00E64160">
        <w:t>.</w:t>
      </w:r>
    </w:p>
    <w:p w14:paraId="09C97B67" w14:textId="624CB0BC" w:rsidR="09CE7017" w:rsidRDefault="00A91651" w:rsidP="09CE7017">
      <w:pPr>
        <w:pStyle w:val="Listenabsatz"/>
        <w:numPr>
          <w:ilvl w:val="1"/>
          <w:numId w:val="9"/>
        </w:numPr>
      </w:pPr>
      <w:r>
        <w:rPr>
          <w:b/>
          <w:bCs/>
        </w:rPr>
        <w:t>Z-&lt;L&gt;-&lt;SG&gt;-5</w:t>
      </w:r>
      <w:r w:rsidR="09CE7017" w:rsidRPr="09CE7017">
        <w:rPr>
          <w:b/>
          <w:bCs/>
        </w:rPr>
        <w:t>.3: Truhen:</w:t>
      </w:r>
    </w:p>
    <w:p w14:paraId="544F595B" w14:textId="3EEED129" w:rsidR="09CE7017" w:rsidRDefault="09CE7017" w:rsidP="09CE7017">
      <w:pPr>
        <w:pStyle w:val="Listenabsatz"/>
      </w:pPr>
      <w:r>
        <w:t xml:space="preserve">            Der Spieler findet während des Spielens Truhen.</w:t>
      </w:r>
    </w:p>
    <w:p w14:paraId="3BF5B9CC" w14:textId="2DE378CA" w:rsidR="09CE7017" w:rsidRDefault="00A91651" w:rsidP="09CE7017">
      <w:pPr>
        <w:pStyle w:val="Listenabsatz"/>
        <w:numPr>
          <w:ilvl w:val="2"/>
          <w:numId w:val="9"/>
        </w:numPr>
      </w:pPr>
      <w:r>
        <w:rPr>
          <w:b/>
          <w:bCs/>
        </w:rPr>
        <w:t>Z-&lt;L&gt;-&lt;HG&gt;-5</w:t>
      </w:r>
      <w:r w:rsidR="09CE7017" w:rsidRPr="09CE7017">
        <w:rPr>
          <w:b/>
          <w:bCs/>
        </w:rPr>
        <w:t>.3.1: Items aus Truhen</w:t>
      </w:r>
    </w:p>
    <w:p w14:paraId="5B7B93B5" w14:textId="35D2940C" w:rsidR="09CE7017" w:rsidRDefault="09CE7017" w:rsidP="09CE7017">
      <w:pPr>
        <w:pStyle w:val="Listenabsatz"/>
      </w:pPr>
      <w:r>
        <w:t xml:space="preserve">                        Der Spieler kann Items aus Truhen erhalten.</w:t>
      </w:r>
    </w:p>
    <w:p w14:paraId="55B3E124" w14:textId="5FD2B425" w:rsidR="09CE7017" w:rsidRDefault="00A91651" w:rsidP="09CE7017">
      <w:pPr>
        <w:pStyle w:val="Listenabsatz"/>
        <w:numPr>
          <w:ilvl w:val="2"/>
          <w:numId w:val="9"/>
        </w:numPr>
      </w:pPr>
      <w:r>
        <w:rPr>
          <w:b/>
          <w:bCs/>
        </w:rPr>
        <w:t>Z-&lt;L&gt;-&lt;HG&gt;-5</w:t>
      </w:r>
      <w:r w:rsidR="09CE7017" w:rsidRPr="09CE7017">
        <w:rPr>
          <w:b/>
          <w:bCs/>
        </w:rPr>
        <w:t>.3.2: Währung aus Truhen</w:t>
      </w:r>
    </w:p>
    <w:p w14:paraId="21188973" w14:textId="14935ACC" w:rsidR="09CE7017" w:rsidRDefault="09CE7017" w:rsidP="09CE7017">
      <w:pPr>
        <w:pStyle w:val="Listenabsatz"/>
      </w:pPr>
      <w:r>
        <w:t xml:space="preserve">                       Der Spieler kann Währung aus Truhen erhalten</w:t>
      </w:r>
      <w:r w:rsidR="00E64160">
        <w:t>.</w:t>
      </w:r>
    </w:p>
    <w:p w14:paraId="4D9CD43F" w14:textId="4A95A953" w:rsidR="09CE7017" w:rsidRDefault="09CE7017" w:rsidP="09CE7017">
      <w:pPr>
        <w:pStyle w:val="Listenabsatz"/>
      </w:pPr>
    </w:p>
    <w:p w14:paraId="1166146E" w14:textId="77777777" w:rsidR="00A91651" w:rsidRDefault="00A91651" w:rsidP="09CE7017">
      <w:pPr>
        <w:pStyle w:val="Listenabsatz"/>
      </w:pPr>
    </w:p>
    <w:p w14:paraId="142A8546" w14:textId="77777777" w:rsidR="00A91651" w:rsidRDefault="00A91651" w:rsidP="09CE7017">
      <w:pPr>
        <w:pStyle w:val="Listenabsatz"/>
      </w:pPr>
    </w:p>
    <w:p w14:paraId="3E478295" w14:textId="77777777" w:rsidR="00A91651" w:rsidRDefault="00A91651" w:rsidP="09CE7017">
      <w:pPr>
        <w:pStyle w:val="Listenabsatz"/>
      </w:pPr>
    </w:p>
    <w:p w14:paraId="586951CA" w14:textId="77777777" w:rsidR="00A91651" w:rsidRDefault="00A91651" w:rsidP="09CE7017">
      <w:pPr>
        <w:pStyle w:val="Listenabsatz"/>
      </w:pPr>
    </w:p>
    <w:p w14:paraId="5B738D0B" w14:textId="77777777" w:rsidR="00A91651" w:rsidRDefault="00A91651" w:rsidP="09CE7017">
      <w:pPr>
        <w:pStyle w:val="Listenabsatz"/>
      </w:pPr>
    </w:p>
    <w:p w14:paraId="7AF6D6F4" w14:textId="77777777" w:rsidR="00A91651" w:rsidRDefault="00A91651" w:rsidP="09CE7017">
      <w:pPr>
        <w:pStyle w:val="Listenabsatz"/>
      </w:pPr>
    </w:p>
    <w:p w14:paraId="6AA1476C" w14:textId="77777777" w:rsidR="00A91651" w:rsidRDefault="00A91651" w:rsidP="09CE7017">
      <w:pPr>
        <w:pStyle w:val="Listenabsatz"/>
      </w:pPr>
    </w:p>
    <w:p w14:paraId="483DF2F2" w14:textId="77777777" w:rsidR="00A91651" w:rsidRDefault="00A91651" w:rsidP="09CE7017">
      <w:pPr>
        <w:pStyle w:val="Listenabsatz"/>
      </w:pPr>
    </w:p>
    <w:p w14:paraId="0B9DF94C" w14:textId="77777777" w:rsidR="00A91651" w:rsidRDefault="00A91651" w:rsidP="09CE7017">
      <w:pPr>
        <w:pStyle w:val="Listenabsatz"/>
      </w:pPr>
    </w:p>
    <w:p w14:paraId="467181BF" w14:textId="77777777" w:rsidR="00A91651" w:rsidRDefault="00A91651" w:rsidP="09CE7017">
      <w:pPr>
        <w:pStyle w:val="Listenabsatz"/>
      </w:pPr>
    </w:p>
    <w:p w14:paraId="0B8B4B84" w14:textId="77777777" w:rsidR="00A91651" w:rsidRDefault="00A91651" w:rsidP="09CE7017">
      <w:pPr>
        <w:pStyle w:val="Listenabsatz"/>
      </w:pPr>
    </w:p>
    <w:p w14:paraId="79DCB33C" w14:textId="77777777" w:rsidR="00A91651" w:rsidRDefault="00A91651" w:rsidP="09CE7017">
      <w:pPr>
        <w:pStyle w:val="Listenabsatz"/>
      </w:pPr>
    </w:p>
    <w:p w14:paraId="3A38B790" w14:textId="77777777" w:rsidR="00A91651" w:rsidRDefault="00216AF1" w:rsidP="00A91651">
      <w:pPr>
        <w:pStyle w:val="berschrift2"/>
      </w:pPr>
      <w:bookmarkStart w:id="5" w:name="_Toc371499338"/>
      <w:bookmarkStart w:id="6" w:name="_Toc448826190"/>
      <w:r w:rsidRPr="006B51D5">
        <w:lastRenderedPageBreak/>
        <w:t>Spielmodell</w:t>
      </w:r>
      <w:bookmarkStart w:id="7" w:name="_Toc371499339"/>
      <w:bookmarkStart w:id="8" w:name="_Toc448826191"/>
      <w:bookmarkEnd w:id="5"/>
      <w:bookmarkEnd w:id="6"/>
      <w:bookmarkEnd w:id="7"/>
      <w:bookmarkEnd w:id="8"/>
    </w:p>
    <w:p w14:paraId="2BA02E67" w14:textId="3F95B1E9" w:rsidR="00574638" w:rsidRPr="0037153B" w:rsidRDefault="00A91651" w:rsidP="00011E3A">
      <w:pPr>
        <w:pStyle w:val="berschrift2"/>
        <w:numPr>
          <w:ilvl w:val="0"/>
          <w:numId w:val="0"/>
        </w:numPr>
      </w:pPr>
      <w:r>
        <w:rPr>
          <w:noProof/>
        </w:rPr>
        <w:drawing>
          <wp:inline distT="0" distB="0" distL="0" distR="0" wp14:anchorId="4C8FC2AB" wp14:editId="7D643D95">
            <wp:extent cx="5586821" cy="4317328"/>
            <wp:effectExtent l="0" t="0" r="1270" b="1270"/>
            <wp:docPr id="1" name="Bild 1" descr="spielmodell%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elmodell%20(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4497" cy="4323260"/>
                    </a:xfrm>
                    <a:prstGeom prst="rect">
                      <a:avLst/>
                    </a:prstGeom>
                    <a:noFill/>
                    <a:ln>
                      <a:noFill/>
                    </a:ln>
                  </pic:spPr>
                </pic:pic>
              </a:graphicData>
            </a:graphic>
          </wp:inline>
        </w:drawing>
      </w:r>
    </w:p>
    <w:p w14:paraId="3B20FD16" w14:textId="77777777" w:rsidR="00216AF1" w:rsidRPr="006B51D5" w:rsidRDefault="00216AF1" w:rsidP="006B51D5">
      <w:pPr>
        <w:pStyle w:val="berschrift2"/>
      </w:pPr>
      <w:bookmarkStart w:id="9" w:name="_Ref292044033"/>
      <w:bookmarkStart w:id="10" w:name="_Toc371499335"/>
      <w:bookmarkStart w:id="11" w:name="_Toc448826193"/>
      <w:r w:rsidRPr="006B51D5">
        <w:t>Szenarien</w:t>
      </w:r>
      <w:bookmarkEnd w:id="9"/>
      <w:bookmarkEnd w:id="10"/>
      <w:bookmarkEnd w:id="11"/>
    </w:p>
    <w:p w14:paraId="11D50ECF" w14:textId="77777777" w:rsidR="009E33E4" w:rsidRPr="00C15845" w:rsidRDefault="009E33E4" w:rsidP="009E33E4">
      <w:pPr>
        <w:pStyle w:val="KeinLeerraum"/>
        <w:rPr>
          <w:lang w:eastAsia="de-DE"/>
        </w:rPr>
      </w:pPr>
      <w:r w:rsidRPr="00C15845">
        <w:rPr>
          <w:b/>
          <w:lang w:eastAsia="de-DE"/>
        </w:rPr>
        <w:t xml:space="preserve">Szenario </w:t>
      </w:r>
      <w:r>
        <w:rPr>
          <w:b/>
          <w:lang w:eastAsia="de-DE"/>
        </w:rPr>
        <w:t>1</w:t>
      </w:r>
      <w:r w:rsidRPr="00C15845">
        <w:rPr>
          <w:lang w:eastAsia="de-DE"/>
        </w:rPr>
        <w:t xml:space="preserve"> (Erfüllt Ziel 3.1.1.1)</w:t>
      </w:r>
    </w:p>
    <w:p w14:paraId="35A5D1D3" w14:textId="77777777" w:rsidR="009E33E4" w:rsidRPr="00C15845" w:rsidRDefault="009E33E4" w:rsidP="009E33E4">
      <w:pPr>
        <w:pStyle w:val="KeinLeerraum"/>
        <w:numPr>
          <w:ilvl w:val="0"/>
          <w:numId w:val="21"/>
        </w:numPr>
        <w:rPr>
          <w:lang w:eastAsia="de-DE"/>
        </w:rPr>
      </w:pPr>
      <w:r w:rsidRPr="00C15845">
        <w:rPr>
          <w:lang w:eastAsia="de-DE"/>
        </w:rPr>
        <w:t>Der Spieler besiegt einen Gegner.</w:t>
      </w:r>
    </w:p>
    <w:p w14:paraId="356F4F17" w14:textId="77777777" w:rsidR="009E33E4" w:rsidRPr="00C15845" w:rsidRDefault="009E33E4" w:rsidP="009E33E4">
      <w:pPr>
        <w:pStyle w:val="KeinLeerraum"/>
        <w:numPr>
          <w:ilvl w:val="0"/>
          <w:numId w:val="21"/>
        </w:numPr>
        <w:rPr>
          <w:lang w:eastAsia="de-DE"/>
        </w:rPr>
      </w:pPr>
      <w:r w:rsidRPr="00C15845">
        <w:rPr>
          <w:lang w:eastAsia="de-DE"/>
        </w:rPr>
        <w:t>Das System zeigt dem Spieler erhaltene Erfahrungspunkte an.</w:t>
      </w:r>
    </w:p>
    <w:p w14:paraId="0A39EB1E" w14:textId="77777777" w:rsidR="009E33E4" w:rsidRPr="00C15845" w:rsidRDefault="009E33E4" w:rsidP="009E33E4">
      <w:pPr>
        <w:pStyle w:val="KeinLeerraum"/>
        <w:numPr>
          <w:ilvl w:val="0"/>
          <w:numId w:val="21"/>
        </w:numPr>
        <w:rPr>
          <w:lang w:eastAsia="de-DE"/>
        </w:rPr>
      </w:pPr>
      <w:r w:rsidRPr="00C15845">
        <w:rPr>
          <w:lang w:eastAsia="de-DE"/>
        </w:rPr>
        <w:t>Das System zeigt dem Spieler an, dass er ein Level aufgestiegen ist.</w:t>
      </w:r>
    </w:p>
    <w:p w14:paraId="6AFD957E" w14:textId="77777777" w:rsidR="009E33E4" w:rsidRPr="00C15845" w:rsidRDefault="009E33E4" w:rsidP="009E33E4">
      <w:pPr>
        <w:pStyle w:val="KeinLeerraum"/>
        <w:numPr>
          <w:ilvl w:val="0"/>
          <w:numId w:val="21"/>
        </w:numPr>
        <w:rPr>
          <w:lang w:eastAsia="de-DE"/>
        </w:rPr>
      </w:pPr>
      <w:r w:rsidRPr="00C15845">
        <w:rPr>
          <w:lang w:eastAsia="de-DE"/>
        </w:rPr>
        <w:t>Das System zeigt dem Spieler seine neuen Statuspunkte an.</w:t>
      </w:r>
    </w:p>
    <w:p w14:paraId="1D5CFA70" w14:textId="77777777" w:rsidR="009E33E4" w:rsidRPr="00C15845" w:rsidRDefault="009E33E4" w:rsidP="009E33E4">
      <w:pPr>
        <w:pStyle w:val="KeinLeerraum"/>
        <w:numPr>
          <w:ilvl w:val="0"/>
          <w:numId w:val="21"/>
        </w:numPr>
        <w:rPr>
          <w:lang w:eastAsia="de-DE"/>
        </w:rPr>
      </w:pPr>
      <w:r w:rsidRPr="00C15845">
        <w:rPr>
          <w:lang w:eastAsia="de-DE"/>
        </w:rPr>
        <w:t>Der Spieler schließt die Meldung mit einem Klick auf „weiter“.</w:t>
      </w:r>
    </w:p>
    <w:p w14:paraId="13005150" w14:textId="77777777" w:rsidR="009E33E4" w:rsidRDefault="009E33E4" w:rsidP="009E33E4">
      <w:pPr>
        <w:pStyle w:val="KeinLeerraum"/>
        <w:numPr>
          <w:ilvl w:val="0"/>
          <w:numId w:val="21"/>
        </w:numPr>
        <w:rPr>
          <w:lang w:eastAsia="de-DE"/>
        </w:rPr>
      </w:pPr>
      <w:r w:rsidRPr="00C15845">
        <w:rPr>
          <w:lang w:eastAsia="de-DE"/>
        </w:rPr>
        <w:t>Das System setzt das Spiel fort.</w:t>
      </w:r>
    </w:p>
    <w:p w14:paraId="0E3C2D80" w14:textId="77777777" w:rsidR="009E33E4" w:rsidRDefault="009E33E4" w:rsidP="009E33E4">
      <w:pPr>
        <w:pStyle w:val="KeinLeerraum"/>
        <w:rPr>
          <w:lang w:eastAsia="de-DE"/>
        </w:rPr>
      </w:pPr>
    </w:p>
    <w:p w14:paraId="35AA4D42" w14:textId="77777777" w:rsidR="009E33E4" w:rsidRPr="00C15845" w:rsidRDefault="009E33E4" w:rsidP="009E33E4">
      <w:pPr>
        <w:pStyle w:val="KeinLeerraum"/>
      </w:pPr>
      <w:r w:rsidRPr="00C15845">
        <w:rPr>
          <w:b/>
        </w:rPr>
        <w:t xml:space="preserve">Szenario </w:t>
      </w:r>
      <w:r>
        <w:rPr>
          <w:b/>
        </w:rPr>
        <w:t>2</w:t>
      </w:r>
      <w:r>
        <w:t xml:space="preserve"> (Erfüllt Ziel 3</w:t>
      </w:r>
      <w:r w:rsidRPr="00C15845">
        <w:t>.1.3)</w:t>
      </w:r>
    </w:p>
    <w:p w14:paraId="6162BAEF" w14:textId="77777777" w:rsidR="009E33E4" w:rsidRPr="00C15845" w:rsidRDefault="009E33E4" w:rsidP="009E33E4">
      <w:pPr>
        <w:pStyle w:val="KeinLeerraum"/>
        <w:numPr>
          <w:ilvl w:val="0"/>
          <w:numId w:val="15"/>
        </w:numPr>
      </w:pPr>
      <w:r w:rsidRPr="00C15845">
        <w:t>Der Nutzer weist das System an, einen neuen Charakter zu erstellen.</w:t>
      </w:r>
    </w:p>
    <w:p w14:paraId="23AA5A7D" w14:textId="77777777" w:rsidR="009E33E4" w:rsidRPr="00C15845" w:rsidRDefault="009E33E4" w:rsidP="009E33E4">
      <w:pPr>
        <w:pStyle w:val="KeinLeerraum"/>
        <w:numPr>
          <w:ilvl w:val="0"/>
          <w:numId w:val="15"/>
        </w:numPr>
      </w:pPr>
      <w:r w:rsidRPr="00C15845">
        <w:t>Das System fordert den Nutzer auf, eine von vier Klassen zu wählen.</w:t>
      </w:r>
    </w:p>
    <w:p w14:paraId="595E23F5" w14:textId="77777777" w:rsidR="009E33E4" w:rsidRPr="00C15845" w:rsidRDefault="009E33E4" w:rsidP="009E33E4">
      <w:pPr>
        <w:pStyle w:val="KeinLeerraum"/>
        <w:numPr>
          <w:ilvl w:val="0"/>
          <w:numId w:val="15"/>
        </w:numPr>
      </w:pPr>
      <w:r w:rsidRPr="00C15845">
        <w:t>Der Nutzer wählt eine der vier zur Verfügung stehenden Klassen.</w:t>
      </w:r>
    </w:p>
    <w:p w14:paraId="0B9650D6" w14:textId="77777777" w:rsidR="009E33E4" w:rsidRPr="00C15845" w:rsidRDefault="009E33E4" w:rsidP="009E33E4">
      <w:pPr>
        <w:pStyle w:val="KeinLeerraum"/>
        <w:numPr>
          <w:ilvl w:val="0"/>
          <w:numId w:val="15"/>
        </w:numPr>
      </w:pPr>
      <w:r w:rsidRPr="00C15845">
        <w:t>Das System fordert den Nutzer auf, den Charakter zu benennen.</w:t>
      </w:r>
    </w:p>
    <w:p w14:paraId="20A7EBA0" w14:textId="77777777" w:rsidR="009E33E4" w:rsidRPr="00C15845" w:rsidRDefault="009E33E4" w:rsidP="009E33E4">
      <w:pPr>
        <w:pStyle w:val="KeinLeerraum"/>
        <w:numPr>
          <w:ilvl w:val="0"/>
          <w:numId w:val="15"/>
        </w:numPr>
      </w:pPr>
      <w:r w:rsidRPr="00C15845">
        <w:t>Der Nutzer gibt den Namen des Charakters ein.</w:t>
      </w:r>
    </w:p>
    <w:p w14:paraId="65071058" w14:textId="77777777" w:rsidR="009E33E4" w:rsidRPr="00C15845" w:rsidRDefault="009E33E4" w:rsidP="009E33E4">
      <w:pPr>
        <w:pStyle w:val="KeinLeerraum"/>
        <w:numPr>
          <w:ilvl w:val="0"/>
          <w:numId w:val="15"/>
        </w:numPr>
      </w:pPr>
      <w:r w:rsidRPr="00C15845">
        <w:t>Das System fordert der Nutzer auf, seine Eingabe zu bestätigen.</w:t>
      </w:r>
    </w:p>
    <w:p w14:paraId="5B0AFB26" w14:textId="77777777" w:rsidR="009E33E4" w:rsidRPr="00C15845" w:rsidRDefault="009E33E4" w:rsidP="009E33E4">
      <w:pPr>
        <w:pStyle w:val="KeinLeerraum"/>
        <w:numPr>
          <w:ilvl w:val="0"/>
          <w:numId w:val="15"/>
        </w:numPr>
      </w:pPr>
      <w:r w:rsidRPr="00C15845">
        <w:t>Der Nutzer bestätigt seine Eingabe.</w:t>
      </w:r>
    </w:p>
    <w:p w14:paraId="4F51D252" w14:textId="77777777" w:rsidR="009E33E4" w:rsidRPr="00C15845" w:rsidRDefault="009E33E4" w:rsidP="009E33E4">
      <w:pPr>
        <w:pStyle w:val="KeinLeerraum"/>
        <w:rPr>
          <w:rFonts w:eastAsia="Times New Roman"/>
        </w:rPr>
      </w:pPr>
    </w:p>
    <w:p w14:paraId="10FE74C0" w14:textId="77777777" w:rsidR="009E33E4" w:rsidRPr="00C15845" w:rsidRDefault="009E33E4" w:rsidP="009E33E4">
      <w:pPr>
        <w:pStyle w:val="KeinLeerraum"/>
        <w:rPr>
          <w:rFonts w:eastAsia="Times New Roman"/>
        </w:rPr>
      </w:pPr>
      <w:r w:rsidRPr="00C15845">
        <w:rPr>
          <w:rFonts w:eastAsia="Times New Roman"/>
          <w:b/>
        </w:rPr>
        <w:t xml:space="preserve">Szenario </w:t>
      </w:r>
      <w:r>
        <w:rPr>
          <w:rFonts w:eastAsia="Times New Roman"/>
          <w:b/>
        </w:rPr>
        <w:t>3</w:t>
      </w:r>
      <w:r w:rsidRPr="00C15845">
        <w:rPr>
          <w:rFonts w:eastAsia="Times New Roman"/>
        </w:rPr>
        <w:t xml:space="preserve"> (Erfüllt Ziel 3.2)</w:t>
      </w:r>
    </w:p>
    <w:p w14:paraId="0CD19EE1" w14:textId="77777777" w:rsidR="009E33E4" w:rsidRPr="00C15845" w:rsidRDefault="009E33E4" w:rsidP="009E33E4">
      <w:pPr>
        <w:pStyle w:val="KeinLeerraum"/>
        <w:numPr>
          <w:ilvl w:val="0"/>
          <w:numId w:val="17"/>
        </w:numPr>
        <w:rPr>
          <w:rFonts w:eastAsia="Times New Roman"/>
        </w:rPr>
      </w:pPr>
      <w:r w:rsidRPr="00C15845">
        <w:rPr>
          <w:rFonts w:eastAsia="Times New Roman"/>
        </w:rPr>
        <w:t>Der Nutzer befehlt dem System Items zu benutzen.</w:t>
      </w:r>
    </w:p>
    <w:p w14:paraId="60C8C8E5" w14:textId="77777777" w:rsidR="009E33E4" w:rsidRPr="00C15845" w:rsidRDefault="009E33E4" w:rsidP="009E33E4">
      <w:pPr>
        <w:pStyle w:val="KeinLeerraum"/>
        <w:numPr>
          <w:ilvl w:val="0"/>
          <w:numId w:val="17"/>
        </w:numPr>
        <w:rPr>
          <w:rFonts w:eastAsia="Times New Roman"/>
        </w:rPr>
      </w:pPr>
      <w:r w:rsidRPr="00C15845">
        <w:rPr>
          <w:rFonts w:eastAsia="Times New Roman"/>
        </w:rPr>
        <w:t>Das System zeigt dem Nutzer eine Liste der Items an.</w:t>
      </w:r>
    </w:p>
    <w:p w14:paraId="11CFEB03" w14:textId="77777777" w:rsidR="009E33E4" w:rsidRPr="00C15845" w:rsidRDefault="009E33E4" w:rsidP="009E33E4">
      <w:pPr>
        <w:pStyle w:val="KeinLeerraum"/>
        <w:numPr>
          <w:ilvl w:val="0"/>
          <w:numId w:val="17"/>
        </w:numPr>
        <w:rPr>
          <w:rFonts w:eastAsia="Times New Roman"/>
        </w:rPr>
      </w:pPr>
      <w:r w:rsidRPr="00C15845">
        <w:rPr>
          <w:rFonts w:eastAsia="Times New Roman"/>
        </w:rPr>
        <w:lastRenderedPageBreak/>
        <w:t>Der Nutzer wählt im System Items au der Liste aus.</w:t>
      </w:r>
    </w:p>
    <w:p w14:paraId="70778231" w14:textId="77777777" w:rsidR="009E33E4" w:rsidRPr="00C15845" w:rsidRDefault="009E33E4" w:rsidP="009E33E4">
      <w:pPr>
        <w:pStyle w:val="KeinLeerraum"/>
        <w:numPr>
          <w:ilvl w:val="0"/>
          <w:numId w:val="17"/>
        </w:numPr>
        <w:rPr>
          <w:rFonts w:eastAsia="Times New Roman"/>
        </w:rPr>
      </w:pPr>
      <w:r w:rsidRPr="00C15845">
        <w:rPr>
          <w:rFonts w:eastAsia="Times New Roman"/>
        </w:rPr>
        <w:t>Das System weist dem Spieler Items zu.</w:t>
      </w:r>
    </w:p>
    <w:p w14:paraId="33CA832B" w14:textId="77777777" w:rsidR="009E33E4" w:rsidRPr="00C15845" w:rsidRDefault="009E33E4" w:rsidP="009E33E4">
      <w:pPr>
        <w:pStyle w:val="KeinLeerraum"/>
        <w:numPr>
          <w:ilvl w:val="0"/>
          <w:numId w:val="17"/>
        </w:numPr>
        <w:rPr>
          <w:rFonts w:eastAsia="Times New Roman"/>
        </w:rPr>
      </w:pPr>
      <w:r w:rsidRPr="00C15845">
        <w:rPr>
          <w:rFonts w:eastAsia="Times New Roman"/>
        </w:rPr>
        <w:t>Das System zeigt dem Spieler eine aktualisierte Items Liste an.</w:t>
      </w:r>
    </w:p>
    <w:p w14:paraId="7B16DBB7" w14:textId="77777777" w:rsidR="009E33E4" w:rsidRPr="00C15845" w:rsidRDefault="009E33E4" w:rsidP="009E33E4">
      <w:pPr>
        <w:pStyle w:val="KeinLeerraum"/>
        <w:rPr>
          <w:rFonts w:eastAsia="Times New Roman"/>
        </w:rPr>
      </w:pPr>
    </w:p>
    <w:p w14:paraId="36F7E62E" w14:textId="77777777" w:rsidR="009E33E4" w:rsidRPr="009C3C98" w:rsidRDefault="009E33E4" w:rsidP="009E33E4">
      <w:pPr>
        <w:pStyle w:val="KeinLeerraum"/>
        <w:rPr>
          <w:rFonts w:eastAsia="Times New Roman"/>
          <w:color w:val="FF0000"/>
        </w:rPr>
      </w:pPr>
      <w:r w:rsidRPr="00C15845">
        <w:rPr>
          <w:rFonts w:eastAsia="Times New Roman"/>
          <w:b/>
        </w:rPr>
        <w:t xml:space="preserve">Szenario </w:t>
      </w:r>
      <w:r>
        <w:rPr>
          <w:rFonts w:eastAsia="Times New Roman"/>
          <w:b/>
        </w:rPr>
        <w:t>4</w:t>
      </w:r>
      <w:r w:rsidRPr="00C15845">
        <w:rPr>
          <w:rFonts w:eastAsia="Times New Roman"/>
        </w:rPr>
        <w:t xml:space="preserve"> (Erfüllt Ziel 3.2.1)</w:t>
      </w:r>
      <w:r>
        <w:rPr>
          <w:rFonts w:eastAsia="Times New Roman"/>
          <w:color w:val="FF0000"/>
        </w:rPr>
        <w:t xml:space="preserve"> </w:t>
      </w:r>
    </w:p>
    <w:p w14:paraId="5F463F5C" w14:textId="77777777" w:rsidR="009E33E4" w:rsidRPr="00C15845" w:rsidRDefault="009E33E4" w:rsidP="009E33E4">
      <w:pPr>
        <w:pStyle w:val="KeinLeerraum"/>
        <w:numPr>
          <w:ilvl w:val="0"/>
          <w:numId w:val="18"/>
        </w:numPr>
        <w:rPr>
          <w:rFonts w:eastAsia="Times New Roman"/>
        </w:rPr>
      </w:pPr>
      <w:r w:rsidRPr="00C15845">
        <w:rPr>
          <w:rFonts w:eastAsia="Times New Roman"/>
        </w:rPr>
        <w:t>Der Spieler besiegt den Gegner.</w:t>
      </w:r>
    </w:p>
    <w:p w14:paraId="24F9A5A8" w14:textId="77777777" w:rsidR="009E33E4" w:rsidRPr="00C15845" w:rsidRDefault="009E33E4" w:rsidP="009E33E4">
      <w:pPr>
        <w:pStyle w:val="KeinLeerraum"/>
        <w:numPr>
          <w:ilvl w:val="0"/>
          <w:numId w:val="18"/>
        </w:numPr>
        <w:rPr>
          <w:rFonts w:eastAsia="Times New Roman"/>
        </w:rPr>
      </w:pPr>
      <w:r w:rsidRPr="00C15845">
        <w:rPr>
          <w:rFonts w:eastAsia="Times New Roman"/>
        </w:rPr>
        <w:t>Das System weist dem Spieler</w:t>
      </w:r>
      <w:r>
        <w:rPr>
          <w:rFonts w:eastAsia="Times New Roman"/>
        </w:rPr>
        <w:t xml:space="preserve"> Betrag X</w:t>
      </w:r>
      <w:r w:rsidRPr="00C15845">
        <w:rPr>
          <w:rFonts w:eastAsia="Times New Roman"/>
        </w:rPr>
        <w:t xml:space="preserve"> </w:t>
      </w:r>
      <w:r>
        <w:rPr>
          <w:rFonts w:eastAsia="Times New Roman"/>
        </w:rPr>
        <w:t>Währung</w:t>
      </w:r>
      <w:r w:rsidRPr="00C15845">
        <w:rPr>
          <w:rFonts w:eastAsia="Times New Roman"/>
        </w:rPr>
        <w:t xml:space="preserve"> zu.</w:t>
      </w:r>
    </w:p>
    <w:p w14:paraId="1854F3D4" w14:textId="77777777" w:rsidR="009E33E4" w:rsidRPr="00C15845" w:rsidRDefault="009E33E4" w:rsidP="009E33E4">
      <w:pPr>
        <w:pStyle w:val="KeinLeerraum"/>
        <w:numPr>
          <w:ilvl w:val="0"/>
          <w:numId w:val="18"/>
        </w:numPr>
        <w:rPr>
          <w:rFonts w:eastAsia="Times New Roman"/>
        </w:rPr>
      </w:pPr>
      <w:r w:rsidRPr="00C15845">
        <w:rPr>
          <w:rFonts w:eastAsia="Times New Roman"/>
        </w:rPr>
        <w:t>Das System zeigt den aktuellen Kontostand an.</w:t>
      </w:r>
    </w:p>
    <w:p w14:paraId="0E1ABEAC" w14:textId="77777777" w:rsidR="009E33E4" w:rsidRPr="00C15845" w:rsidRDefault="009E33E4" w:rsidP="009E33E4">
      <w:pPr>
        <w:pStyle w:val="KeinLeerraum"/>
        <w:numPr>
          <w:ilvl w:val="0"/>
          <w:numId w:val="18"/>
        </w:numPr>
        <w:rPr>
          <w:rFonts w:eastAsia="Times New Roman"/>
        </w:rPr>
      </w:pPr>
      <w:r w:rsidRPr="00C15845">
        <w:rPr>
          <w:rFonts w:eastAsia="Times New Roman"/>
        </w:rPr>
        <w:t>Der Spieler drückt auf „weiter“.</w:t>
      </w:r>
    </w:p>
    <w:p w14:paraId="331177DE" w14:textId="77777777" w:rsidR="009E33E4" w:rsidRPr="00C15845" w:rsidRDefault="009E33E4" w:rsidP="009E33E4">
      <w:pPr>
        <w:pStyle w:val="KeinLeerraum"/>
        <w:numPr>
          <w:ilvl w:val="0"/>
          <w:numId w:val="18"/>
        </w:numPr>
        <w:rPr>
          <w:rFonts w:eastAsia="Times New Roman"/>
        </w:rPr>
      </w:pPr>
      <w:r w:rsidRPr="00C15845">
        <w:rPr>
          <w:rFonts w:eastAsia="Times New Roman"/>
        </w:rPr>
        <w:t>Das System speichert den Spielstand.</w:t>
      </w:r>
    </w:p>
    <w:p w14:paraId="40306002" w14:textId="77777777" w:rsidR="009E33E4" w:rsidRDefault="009E33E4" w:rsidP="009E33E4">
      <w:pPr>
        <w:pStyle w:val="KeinLeerraum"/>
        <w:numPr>
          <w:ilvl w:val="0"/>
          <w:numId w:val="18"/>
        </w:numPr>
        <w:rPr>
          <w:rFonts w:eastAsia="Times New Roman"/>
        </w:rPr>
      </w:pPr>
      <w:r w:rsidRPr="00C15845">
        <w:rPr>
          <w:rFonts w:eastAsia="Times New Roman"/>
        </w:rPr>
        <w:t>Das System setzt das Spiel fort.</w:t>
      </w:r>
    </w:p>
    <w:p w14:paraId="1ADFF6D5" w14:textId="77777777" w:rsidR="009E33E4" w:rsidRPr="00C15845" w:rsidRDefault="009E33E4" w:rsidP="009E33E4">
      <w:pPr>
        <w:pStyle w:val="KeinLeerraum"/>
      </w:pPr>
    </w:p>
    <w:p w14:paraId="1D0D1582" w14:textId="77777777" w:rsidR="009E33E4" w:rsidRPr="00C15845" w:rsidRDefault="009E33E4" w:rsidP="009E33E4">
      <w:pPr>
        <w:pStyle w:val="KeinLeerraum"/>
        <w:rPr>
          <w:b/>
        </w:rPr>
      </w:pPr>
      <w:r w:rsidRPr="00C15845">
        <w:rPr>
          <w:b/>
        </w:rPr>
        <w:t xml:space="preserve">Szenario </w:t>
      </w:r>
      <w:r>
        <w:rPr>
          <w:b/>
        </w:rPr>
        <w:t xml:space="preserve">5 </w:t>
      </w:r>
      <w:r w:rsidRPr="00C15845">
        <w:t>(Erfüllt Ziel 3.4)</w:t>
      </w:r>
    </w:p>
    <w:p w14:paraId="19FEE4AF" w14:textId="77777777" w:rsidR="009E33E4" w:rsidRPr="00C15845" w:rsidRDefault="009E33E4" w:rsidP="009E33E4">
      <w:pPr>
        <w:pStyle w:val="KeinLeerraum"/>
        <w:numPr>
          <w:ilvl w:val="0"/>
          <w:numId w:val="20"/>
        </w:numPr>
      </w:pPr>
      <w:r w:rsidRPr="00C15845">
        <w:t>Der Nutzer hat den ersten Bereich beendet.</w:t>
      </w:r>
    </w:p>
    <w:p w14:paraId="6297D9D9" w14:textId="77777777" w:rsidR="009E33E4" w:rsidRPr="00C15845" w:rsidRDefault="009E33E4" w:rsidP="009E33E4">
      <w:pPr>
        <w:pStyle w:val="KeinLeerraum"/>
        <w:numPr>
          <w:ilvl w:val="0"/>
          <w:numId w:val="20"/>
        </w:numPr>
      </w:pPr>
      <w:r w:rsidRPr="00C15845">
        <w:t>Das System fordert den Nutzer dazu auf weiter zu spielen oder zu beenden.</w:t>
      </w:r>
    </w:p>
    <w:p w14:paraId="768D5696" w14:textId="77777777" w:rsidR="009E33E4" w:rsidRPr="00C15845" w:rsidRDefault="009E33E4" w:rsidP="009E33E4">
      <w:pPr>
        <w:pStyle w:val="KeinLeerraum"/>
        <w:numPr>
          <w:ilvl w:val="0"/>
          <w:numId w:val="20"/>
        </w:numPr>
      </w:pPr>
      <w:r w:rsidRPr="00C15845">
        <w:t>Der Nutzer beendet das Spiel.</w:t>
      </w:r>
    </w:p>
    <w:p w14:paraId="273FA2E4" w14:textId="77777777" w:rsidR="009E33E4" w:rsidRPr="00C15845" w:rsidRDefault="009E33E4" w:rsidP="009E33E4">
      <w:pPr>
        <w:pStyle w:val="KeinLeerraum"/>
        <w:numPr>
          <w:ilvl w:val="0"/>
          <w:numId w:val="20"/>
        </w:numPr>
      </w:pPr>
      <w:r w:rsidRPr="00C15845">
        <w:t>Das System speichert den aktuellen Spielstand.</w:t>
      </w:r>
    </w:p>
    <w:p w14:paraId="4F58DBF8" w14:textId="77777777" w:rsidR="009E33E4" w:rsidRDefault="009E33E4" w:rsidP="009E33E4">
      <w:pPr>
        <w:pStyle w:val="KeinLeerraum"/>
        <w:numPr>
          <w:ilvl w:val="0"/>
          <w:numId w:val="20"/>
        </w:numPr>
      </w:pPr>
      <w:r w:rsidRPr="00C15845">
        <w:t>Der Nutzer verlässt das Spiel.</w:t>
      </w:r>
    </w:p>
    <w:p w14:paraId="1EFB9C73" w14:textId="77777777" w:rsidR="009E33E4" w:rsidRDefault="009E33E4" w:rsidP="009E33E4">
      <w:pPr>
        <w:pStyle w:val="KeinLeerraum"/>
      </w:pPr>
    </w:p>
    <w:p w14:paraId="35ADBC13" w14:textId="77777777" w:rsidR="009E33E4" w:rsidRPr="00C15845" w:rsidRDefault="009E33E4" w:rsidP="009E33E4">
      <w:pPr>
        <w:pStyle w:val="KeinLeerraum"/>
      </w:pPr>
      <w:r w:rsidRPr="00C15845">
        <w:rPr>
          <w:b/>
        </w:rPr>
        <w:t>Szenario</w:t>
      </w:r>
      <w:r>
        <w:rPr>
          <w:b/>
        </w:rPr>
        <w:t xml:space="preserve"> 6</w:t>
      </w:r>
      <w:r>
        <w:t xml:space="preserve"> (Erfüllt Ziel 4.2.1.1</w:t>
      </w:r>
      <w:r w:rsidRPr="00C15845">
        <w:t>)</w:t>
      </w:r>
    </w:p>
    <w:p w14:paraId="6514E5A3" w14:textId="77777777" w:rsidR="009E33E4" w:rsidRPr="00C15845" w:rsidRDefault="009E33E4" w:rsidP="009E33E4">
      <w:pPr>
        <w:pStyle w:val="KeinLeerraum"/>
        <w:numPr>
          <w:ilvl w:val="0"/>
          <w:numId w:val="16"/>
        </w:numPr>
      </w:pPr>
      <w:r w:rsidRPr="00C15845">
        <w:t>Der Nutzer weist das System an, das Auktionshaus zu öffnen.</w:t>
      </w:r>
    </w:p>
    <w:p w14:paraId="6DBA9C04" w14:textId="77777777" w:rsidR="009E33E4" w:rsidRPr="00C15845" w:rsidRDefault="009E33E4" w:rsidP="009E33E4">
      <w:pPr>
        <w:pStyle w:val="KeinLeerraum"/>
        <w:numPr>
          <w:ilvl w:val="0"/>
          <w:numId w:val="16"/>
        </w:numPr>
      </w:pPr>
      <w:r w:rsidRPr="00C15845">
        <w:t>Das System zeigt eine Übersicht des Auktionshauses an.</w:t>
      </w:r>
    </w:p>
    <w:p w14:paraId="2B0044AF" w14:textId="77777777" w:rsidR="009E33E4" w:rsidRPr="00C15845" w:rsidRDefault="009E33E4" w:rsidP="009E33E4">
      <w:pPr>
        <w:pStyle w:val="KeinLeerraum"/>
        <w:numPr>
          <w:ilvl w:val="0"/>
          <w:numId w:val="16"/>
        </w:numPr>
      </w:pPr>
      <w:r w:rsidRPr="00C15845">
        <w:t>Der Nutzer stellt ein Item zum Verkauf bereit.</w:t>
      </w:r>
    </w:p>
    <w:p w14:paraId="4457B189" w14:textId="77777777" w:rsidR="009E33E4" w:rsidRPr="00C15845" w:rsidRDefault="009E33E4" w:rsidP="009E33E4">
      <w:pPr>
        <w:pStyle w:val="KeinLeerraum"/>
        <w:numPr>
          <w:ilvl w:val="0"/>
          <w:numId w:val="16"/>
        </w:numPr>
      </w:pPr>
      <w:r w:rsidRPr="00C15845">
        <w:t>Das System fordert den Nutzer auf, einen Preis festzulegen.</w:t>
      </w:r>
    </w:p>
    <w:p w14:paraId="7342A4F1" w14:textId="77777777" w:rsidR="009E33E4" w:rsidRPr="00C15845" w:rsidRDefault="009E33E4" w:rsidP="009E33E4">
      <w:pPr>
        <w:pStyle w:val="KeinLeerraum"/>
        <w:numPr>
          <w:ilvl w:val="0"/>
          <w:numId w:val="16"/>
        </w:numPr>
      </w:pPr>
      <w:r w:rsidRPr="00C15845">
        <w:t>Der Nutzer gibt einen Betrag ein.</w:t>
      </w:r>
    </w:p>
    <w:p w14:paraId="5EBE9906" w14:textId="77777777" w:rsidR="009E33E4" w:rsidRPr="00C15845" w:rsidRDefault="009E33E4" w:rsidP="009E33E4">
      <w:pPr>
        <w:pStyle w:val="KeinLeerraum"/>
        <w:numPr>
          <w:ilvl w:val="0"/>
          <w:numId w:val="16"/>
        </w:numPr>
      </w:pPr>
      <w:r w:rsidRPr="00C15845">
        <w:t>Das System fordert den Nutzer auf, seine Eingabe zu bestätigen.</w:t>
      </w:r>
    </w:p>
    <w:p w14:paraId="51017589" w14:textId="77777777" w:rsidR="009E33E4" w:rsidRDefault="009E33E4" w:rsidP="009E33E4">
      <w:pPr>
        <w:pStyle w:val="KeinLeerraum"/>
        <w:numPr>
          <w:ilvl w:val="0"/>
          <w:numId w:val="16"/>
        </w:numPr>
      </w:pPr>
      <w:r w:rsidRPr="00C15845">
        <w:t>Der Nutzer bestätigt seine Eingabe.</w:t>
      </w:r>
    </w:p>
    <w:p w14:paraId="4006FA5C" w14:textId="77777777" w:rsidR="009E33E4" w:rsidRPr="005641F4" w:rsidRDefault="009E33E4" w:rsidP="009E33E4">
      <w:pPr>
        <w:pStyle w:val="KeinLeerraum"/>
        <w:numPr>
          <w:ilvl w:val="0"/>
          <w:numId w:val="16"/>
        </w:numPr>
        <w:rPr>
          <w:rFonts w:ascii="Times New Roman" w:hAnsi="Times New Roman" w:cs="Times New Roman"/>
        </w:rPr>
      </w:pPr>
      <w:r w:rsidRPr="00C15845">
        <w:t>Das System stellt das Ite</w:t>
      </w:r>
      <w:r>
        <w:t>m im Auktionshaus zum Kauf zur V</w:t>
      </w:r>
      <w:r w:rsidRPr="00C15845">
        <w:t>erfügung</w:t>
      </w:r>
    </w:p>
    <w:p w14:paraId="66BF8358" w14:textId="77777777" w:rsidR="009E33E4" w:rsidRDefault="009E33E4" w:rsidP="009E33E4">
      <w:pPr>
        <w:pStyle w:val="KeinLeerraum"/>
      </w:pPr>
    </w:p>
    <w:p w14:paraId="5C1EC4B2" w14:textId="77777777" w:rsidR="009E33E4" w:rsidRPr="00C15845" w:rsidRDefault="009E33E4" w:rsidP="009E33E4">
      <w:pPr>
        <w:pStyle w:val="KeinLeerraum"/>
        <w:rPr>
          <w:rFonts w:eastAsia="Times New Roman"/>
        </w:rPr>
      </w:pPr>
      <w:r>
        <w:rPr>
          <w:rFonts w:eastAsia="Times New Roman"/>
          <w:b/>
        </w:rPr>
        <w:t xml:space="preserve">Szenario 7 </w:t>
      </w:r>
      <w:r>
        <w:rPr>
          <w:rFonts w:eastAsia="Times New Roman"/>
        </w:rPr>
        <w:t>(Erfüllt Ziel 5.3</w:t>
      </w:r>
      <w:r w:rsidRPr="00C15845">
        <w:rPr>
          <w:rFonts w:eastAsia="Times New Roman"/>
        </w:rPr>
        <w:t>)</w:t>
      </w:r>
    </w:p>
    <w:p w14:paraId="236CD8ED" w14:textId="77777777" w:rsidR="009E33E4" w:rsidRPr="00C15845" w:rsidRDefault="009E33E4" w:rsidP="009E33E4">
      <w:pPr>
        <w:pStyle w:val="KeinLeerraum"/>
        <w:numPr>
          <w:ilvl w:val="0"/>
          <w:numId w:val="19"/>
        </w:numPr>
        <w:rPr>
          <w:rFonts w:eastAsia="Times New Roman"/>
        </w:rPr>
      </w:pPr>
      <w:r w:rsidRPr="00C15845">
        <w:rPr>
          <w:rFonts w:eastAsia="Times New Roman"/>
        </w:rPr>
        <w:t>Das System zeigt dem Spieler eine Truhe an.</w:t>
      </w:r>
    </w:p>
    <w:p w14:paraId="21CAC408" w14:textId="77777777" w:rsidR="009E33E4" w:rsidRPr="00C15845" w:rsidRDefault="009E33E4" w:rsidP="009E33E4">
      <w:pPr>
        <w:pStyle w:val="KeinLeerraum"/>
        <w:numPr>
          <w:ilvl w:val="0"/>
          <w:numId w:val="19"/>
        </w:numPr>
        <w:rPr>
          <w:rFonts w:eastAsia="Times New Roman"/>
        </w:rPr>
      </w:pPr>
      <w:r w:rsidRPr="00C15845">
        <w:rPr>
          <w:rFonts w:eastAsia="Times New Roman"/>
        </w:rPr>
        <w:t>Der Spieler weist das System an die Truhe zu öffnen.</w:t>
      </w:r>
    </w:p>
    <w:p w14:paraId="7ACF28C4" w14:textId="77777777" w:rsidR="009E33E4" w:rsidRPr="00C15845" w:rsidRDefault="009E33E4" w:rsidP="009E33E4">
      <w:pPr>
        <w:pStyle w:val="KeinLeerraum"/>
        <w:numPr>
          <w:ilvl w:val="0"/>
          <w:numId w:val="19"/>
        </w:numPr>
        <w:rPr>
          <w:rFonts w:eastAsia="Times New Roman"/>
        </w:rPr>
      </w:pPr>
      <w:r w:rsidRPr="00C15845">
        <w:rPr>
          <w:rFonts w:eastAsia="Times New Roman"/>
        </w:rPr>
        <w:t>Das System zeigt dem Spieler den Inhalt der Truhe an.</w:t>
      </w:r>
    </w:p>
    <w:p w14:paraId="785BDA71" w14:textId="77777777" w:rsidR="009E33E4" w:rsidRPr="00C15845" w:rsidRDefault="009E33E4" w:rsidP="009E33E4">
      <w:pPr>
        <w:pStyle w:val="KeinLeerraum"/>
        <w:numPr>
          <w:ilvl w:val="0"/>
          <w:numId w:val="19"/>
        </w:numPr>
        <w:rPr>
          <w:rFonts w:eastAsia="Times New Roman"/>
        </w:rPr>
      </w:pPr>
      <w:r w:rsidRPr="00C15845">
        <w:rPr>
          <w:rFonts w:eastAsia="Times New Roman"/>
        </w:rPr>
        <w:t>Das System weist dem Charakter des Spielers den Inhalt zu.</w:t>
      </w:r>
    </w:p>
    <w:p w14:paraId="76D808F9" w14:textId="77777777" w:rsidR="009E33E4" w:rsidRPr="00C15845" w:rsidRDefault="009E33E4" w:rsidP="009E33E4">
      <w:pPr>
        <w:pStyle w:val="KeinLeerraum"/>
        <w:numPr>
          <w:ilvl w:val="0"/>
          <w:numId w:val="19"/>
        </w:numPr>
        <w:rPr>
          <w:rFonts w:eastAsia="Times New Roman"/>
        </w:rPr>
      </w:pPr>
      <w:r w:rsidRPr="00C15845">
        <w:rPr>
          <w:rFonts w:eastAsia="Times New Roman"/>
        </w:rPr>
        <w:t>Das System führt das Spiel fort.</w:t>
      </w:r>
    </w:p>
    <w:p w14:paraId="58DD3643" w14:textId="77777777" w:rsidR="009E33E4" w:rsidRPr="005641F4" w:rsidRDefault="009E33E4" w:rsidP="009E33E4">
      <w:pPr>
        <w:pStyle w:val="KeinLeerraum"/>
        <w:rPr>
          <w:rFonts w:ascii="Times New Roman" w:hAnsi="Times New Roman" w:cs="Times New Roman"/>
        </w:rPr>
      </w:pPr>
    </w:p>
    <w:p w14:paraId="14A3E50E" w14:textId="77777777" w:rsidR="0017019F" w:rsidRPr="0037153B" w:rsidRDefault="0017019F">
      <w:pPr>
        <w:jc w:val="left"/>
      </w:pPr>
      <w:bookmarkStart w:id="12" w:name="_GoBack"/>
      <w:bookmarkEnd w:id="12"/>
      <w:r w:rsidRPr="0037153B">
        <w:br w:type="page"/>
      </w:r>
    </w:p>
    <w:p w14:paraId="6E96F4CB" w14:textId="77777777" w:rsidR="00216AF1" w:rsidRPr="006B51D5" w:rsidRDefault="00216AF1" w:rsidP="006B51D5">
      <w:pPr>
        <w:pStyle w:val="berschrift1"/>
      </w:pPr>
      <w:bookmarkStart w:id="13" w:name="_Toc448826196"/>
      <w:r w:rsidRPr="006B51D5">
        <w:lastRenderedPageBreak/>
        <w:t>Logischer Architekturentwurf</w:t>
      </w:r>
      <w:bookmarkEnd w:id="13"/>
    </w:p>
    <w:p w14:paraId="3039FE1E" w14:textId="77777777" w:rsidR="00216AF1" w:rsidRPr="006B51D5" w:rsidRDefault="00216AF1" w:rsidP="006B51D5">
      <w:pPr>
        <w:pStyle w:val="berschrift2"/>
      </w:pPr>
      <w:bookmarkStart w:id="14" w:name="_Toc305757755"/>
      <w:bookmarkStart w:id="15" w:name="_Toc305757756"/>
      <w:bookmarkStart w:id="16" w:name="_Toc305757757"/>
      <w:bookmarkStart w:id="17" w:name="_Toc305757758"/>
      <w:bookmarkStart w:id="18" w:name="_Toc305757759"/>
      <w:bookmarkStart w:id="19" w:name="_Toc305757760"/>
      <w:bookmarkStart w:id="20" w:name="_Toc305757761"/>
      <w:bookmarkStart w:id="21" w:name="_Toc303353234"/>
      <w:bookmarkStart w:id="22" w:name="_Toc305757762"/>
      <w:bookmarkStart w:id="23" w:name="_Toc303353236"/>
      <w:bookmarkStart w:id="24" w:name="_Toc305757764"/>
      <w:bookmarkStart w:id="25" w:name="_Ref292043925"/>
      <w:bookmarkStart w:id="26" w:name="_Ref292051526"/>
      <w:bookmarkStart w:id="27" w:name="_Toc371499344"/>
      <w:bookmarkStart w:id="28" w:name="_Toc448826197"/>
      <w:bookmarkEnd w:id="14"/>
      <w:bookmarkEnd w:id="15"/>
      <w:bookmarkEnd w:id="16"/>
      <w:bookmarkEnd w:id="17"/>
      <w:bookmarkEnd w:id="18"/>
      <w:bookmarkEnd w:id="19"/>
      <w:bookmarkEnd w:id="20"/>
      <w:bookmarkEnd w:id="21"/>
      <w:bookmarkEnd w:id="22"/>
      <w:bookmarkEnd w:id="23"/>
      <w:bookmarkEnd w:id="24"/>
      <w:r w:rsidRPr="006B51D5">
        <w:t>Datenflussdiagramm</w:t>
      </w:r>
      <w:bookmarkEnd w:id="25"/>
      <w:bookmarkEnd w:id="26"/>
      <w:bookmarkEnd w:id="27"/>
      <w:bookmarkEnd w:id="28"/>
    </w:p>
    <w:p w14:paraId="3BD68DCE" w14:textId="77777777" w:rsidR="00216AF1" w:rsidRPr="0037153B" w:rsidRDefault="00216AF1" w:rsidP="00CF07FC">
      <w:pPr>
        <w:pStyle w:val="Notiz"/>
      </w:pPr>
      <w:r w:rsidRPr="0037153B">
        <w:t xml:space="preserve">Durch ein Datenflussdiagramm werden die Datenflüsse und Verarbeitungsprozesse der Daten innerhalb eines Systems modelliert. Daten kommen von externen Systemen oder Akteuren (Abschnitt </w:t>
      </w:r>
      <w:r w:rsidRPr="0037153B">
        <w:fldChar w:fldCharType="begin"/>
      </w:r>
      <w:r w:rsidRPr="0037153B">
        <w:instrText xml:space="preserve"> REF _Ref161730684 \r \h </w:instrText>
      </w:r>
      <w:r w:rsidR="0037153B">
        <w:instrText xml:space="preserve"> \* MERGEFORMAT </w:instrText>
      </w:r>
      <w:r w:rsidRPr="0037153B">
        <w:fldChar w:fldCharType="separate"/>
      </w:r>
      <w:r w:rsidR="00A91651">
        <w:rPr>
          <w:b/>
          <w:bCs/>
        </w:rPr>
        <w:t>Fehler! Verweisquelle konnte nicht gefunden werden.</w:t>
      </w:r>
      <w:r w:rsidRPr="0037153B">
        <w:fldChar w:fldCharType="end"/>
      </w:r>
      <w:r w:rsidRPr="0037153B">
        <w:t xml:space="preserve">) in das System und werden verarbeitet. </w:t>
      </w:r>
    </w:p>
    <w:p w14:paraId="310AE790" w14:textId="77777777" w:rsidR="00216AF1" w:rsidRPr="0037153B" w:rsidRDefault="28D5C5BD" w:rsidP="00216AF1">
      <w:r w:rsidRPr="28D5C5BD">
        <w:rPr>
          <w:highlight w:val="yellow"/>
        </w:rPr>
        <w:t>&lt;Grafik des Datenflussdiagramms&gt;</w:t>
      </w:r>
    </w:p>
    <w:p w14:paraId="0A623CFB" w14:textId="77777777" w:rsidR="00216AF1" w:rsidRPr="006B51D5" w:rsidRDefault="00216AF1" w:rsidP="006B51D5">
      <w:pPr>
        <w:pStyle w:val="berschrift2"/>
      </w:pPr>
      <w:bookmarkStart w:id="29" w:name="_Toc371499345"/>
      <w:bookmarkStart w:id="30" w:name="_Toc448826198"/>
      <w:r w:rsidRPr="006B51D5">
        <w:t>Mini Spezifikation</w:t>
      </w:r>
      <w:bookmarkEnd w:id="29"/>
      <w:bookmarkEnd w:id="30"/>
    </w:p>
    <w:p w14:paraId="75CA2F77" w14:textId="77777777" w:rsidR="00216AF1" w:rsidRPr="0037153B" w:rsidRDefault="28D5C5BD" w:rsidP="00CF07FC">
      <w:pPr>
        <w:pStyle w:val="Notiz"/>
      </w:pPr>
      <w:r>
        <w:t>Die Mini Spezifikation gibt Einblick in die Prozesse des DFD. Sie beschreibt wie der Prozess Eingabedaten in die entsprechenden Ausgabedaten transformiert Dabei geht es nicht darum bereits entsprechende Algorithmen zu entwickeln, sondern natürlich sprachlich festzuhalten aus welchen Informationen der Eingabedaten die Ausgabedaten ermittelt werden.</w:t>
      </w:r>
    </w:p>
    <w:p w14:paraId="688BD09A" w14:textId="77777777" w:rsidR="00216AF1" w:rsidRPr="0037153B" w:rsidRDefault="00216AF1" w:rsidP="00216AF1">
      <w:pPr>
        <w:ind w:left="709"/>
      </w:pPr>
    </w:p>
    <w:p w14:paraId="56CEA532" w14:textId="77777777" w:rsidR="00216AF1" w:rsidRPr="006B51D5" w:rsidRDefault="00216AF1" w:rsidP="006B51D5">
      <w:pPr>
        <w:pStyle w:val="berschrift3"/>
        <w:rPr>
          <w:highlight w:val="yellow"/>
        </w:rPr>
      </w:pPr>
      <w:bookmarkStart w:id="31" w:name="_Toc371499346"/>
      <w:bookmarkStart w:id="32" w:name="_Toc448826199"/>
      <w:r w:rsidRPr="006B51D5">
        <w:rPr>
          <w:highlight w:val="yellow"/>
        </w:rPr>
        <w:t>&lt;Name Prozess 1&gt;</w:t>
      </w:r>
      <w:bookmarkEnd w:id="31"/>
      <w:bookmarkEnd w:id="32"/>
    </w:p>
    <w:p w14:paraId="50A455AA" w14:textId="77777777" w:rsidR="00216AF1" w:rsidRPr="0037153B" w:rsidRDefault="28D5C5BD" w:rsidP="00216AF1">
      <w:r>
        <w:t>&lt;Beschreibung Prozess1&gt;</w:t>
      </w:r>
    </w:p>
    <w:p w14:paraId="4B77472E" w14:textId="77777777" w:rsidR="00216AF1" w:rsidRPr="006B51D5" w:rsidRDefault="00216AF1" w:rsidP="006B51D5">
      <w:pPr>
        <w:pStyle w:val="berschrift3"/>
        <w:rPr>
          <w:highlight w:val="yellow"/>
        </w:rPr>
      </w:pPr>
      <w:bookmarkStart w:id="33" w:name="_Toc371499347"/>
      <w:bookmarkStart w:id="34" w:name="_Toc448826200"/>
      <w:r w:rsidRPr="006B51D5">
        <w:rPr>
          <w:highlight w:val="yellow"/>
        </w:rPr>
        <w:t>&lt;Name Prozess n&gt;</w:t>
      </w:r>
      <w:bookmarkEnd w:id="33"/>
      <w:bookmarkEnd w:id="34"/>
    </w:p>
    <w:p w14:paraId="39F2832F" w14:textId="77777777" w:rsidR="00216AF1" w:rsidRPr="0037153B" w:rsidRDefault="28D5C5BD" w:rsidP="00216AF1">
      <w:r>
        <w:t>&lt;Beschreibung Prozess n&gt;</w:t>
      </w:r>
    </w:p>
    <w:p w14:paraId="279F62E4" w14:textId="77777777" w:rsidR="00216AF1" w:rsidRPr="006B51D5" w:rsidRDefault="00216AF1" w:rsidP="006B51D5">
      <w:pPr>
        <w:pStyle w:val="berschrift2"/>
      </w:pPr>
      <w:bookmarkStart w:id="35" w:name="_Toc371499348"/>
      <w:bookmarkStart w:id="36" w:name="_Toc448826201"/>
      <w:r w:rsidRPr="006B51D5">
        <w:t xml:space="preserve">Data </w:t>
      </w:r>
      <w:proofErr w:type="spellStart"/>
      <w:r w:rsidRPr="006B51D5">
        <w:t>Dictionary</w:t>
      </w:r>
      <w:bookmarkEnd w:id="35"/>
      <w:bookmarkEnd w:id="36"/>
      <w:proofErr w:type="spellEnd"/>
    </w:p>
    <w:p w14:paraId="28A17CE0" w14:textId="77777777" w:rsidR="00216AF1" w:rsidRPr="0037153B" w:rsidRDefault="09CE7017" w:rsidP="00CF07FC">
      <w:pPr>
        <w:pStyle w:val="Notiz"/>
      </w:pPr>
      <w:r>
        <w:t xml:space="preserve">Das Data </w:t>
      </w:r>
      <w:proofErr w:type="spellStart"/>
      <w:r>
        <w:t>Dictionary</w:t>
      </w:r>
      <w:proofErr w:type="spellEnd"/>
      <w:r>
        <w:t xml:space="preserve"> schlüsselt die Datenflüsse des DFD in atomare Datentypen auf. Jeder Datenfluss muss dabei einem eindeutigen atomaren Datentyp zugeordnet werden. Die Anzahl der Ebenen in die ein Datenfluss zerlegt werden kann, variiert je nach Datentyp. Ein Datentyp gilt als atomar, wenn er sich nicht in weitere Datentypen zerlegen lässt und einem fest definierten Wertebereich zuzuordnen ist.</w:t>
      </w:r>
    </w:p>
    <w:p w14:paraId="5640721E" w14:textId="77777777" w:rsidR="00216AF1" w:rsidRPr="006B51D5" w:rsidRDefault="00216AF1" w:rsidP="006B51D5">
      <w:pPr>
        <w:pStyle w:val="berschrift2"/>
      </w:pPr>
      <w:bookmarkStart w:id="37" w:name="_Toc371499349"/>
      <w:bookmarkStart w:id="38" w:name="_Toc448826202"/>
      <w:r w:rsidRPr="006B51D5">
        <w:t xml:space="preserve">Message </w:t>
      </w:r>
      <w:proofErr w:type="spellStart"/>
      <w:r w:rsidRPr="006B51D5">
        <w:t>Sequence</w:t>
      </w:r>
      <w:proofErr w:type="spellEnd"/>
      <w:r w:rsidRPr="006B51D5">
        <w:t xml:space="preserve"> Charts</w:t>
      </w:r>
      <w:bookmarkEnd w:id="37"/>
      <w:bookmarkEnd w:id="38"/>
    </w:p>
    <w:p w14:paraId="0166D373" w14:textId="77777777" w:rsidR="00216AF1" w:rsidRPr="0037153B" w:rsidRDefault="00216AF1" w:rsidP="00CF07FC">
      <w:pPr>
        <w:pStyle w:val="Notiz"/>
      </w:pPr>
      <w:r w:rsidRPr="0037153B">
        <w:t xml:space="preserve">Mit Hilfe von MSC werden Interaktionen zwischen den Elementen des DFDs aus Abschnitt </w:t>
      </w:r>
      <w:r w:rsidRPr="0037153B">
        <w:fldChar w:fldCharType="begin"/>
      </w:r>
      <w:r w:rsidRPr="0037153B">
        <w:instrText xml:space="preserve"> REF _Ref292043925 \r \h </w:instrText>
      </w:r>
      <w:r w:rsidR="0037153B">
        <w:instrText xml:space="preserve"> \* MERGEFORMAT </w:instrText>
      </w:r>
      <w:r w:rsidRPr="0037153B">
        <w:fldChar w:fldCharType="separate"/>
      </w:r>
      <w:r w:rsidR="00A91651">
        <w:t>3.1</w:t>
      </w:r>
      <w:r w:rsidRPr="0037153B">
        <w:fldChar w:fldCharType="end"/>
      </w:r>
      <w:r w:rsidRPr="0037153B">
        <w:t xml:space="preserve"> modelliert. Zu jedem Szenario aus Abschnitt </w:t>
      </w:r>
      <w:r w:rsidRPr="0037153B">
        <w:fldChar w:fldCharType="begin"/>
      </w:r>
      <w:r w:rsidRPr="0037153B">
        <w:instrText xml:space="preserve"> REF _Ref292044033 \r \h </w:instrText>
      </w:r>
      <w:r w:rsidR="0037153B">
        <w:instrText xml:space="preserve"> \* MERGEFORMAT </w:instrText>
      </w:r>
      <w:r w:rsidRPr="0037153B">
        <w:fldChar w:fldCharType="separate"/>
      </w:r>
      <w:r w:rsidR="00A91651">
        <w:t>2.3</w:t>
      </w:r>
      <w:r w:rsidRPr="0037153B">
        <w:fldChar w:fldCharType="end"/>
      </w:r>
      <w:r w:rsidRPr="0037153B">
        <w:t xml:space="preserve"> wird dazu ein oder mehrere zusammenhängende </w:t>
      </w:r>
      <w:proofErr w:type="spellStart"/>
      <w:r w:rsidRPr="0037153B">
        <w:t>basic</w:t>
      </w:r>
      <w:proofErr w:type="spellEnd"/>
      <w:r w:rsidRPr="0037153B">
        <w:t xml:space="preserve"> MSC (</w:t>
      </w:r>
      <w:proofErr w:type="spellStart"/>
      <w:r w:rsidRPr="0037153B">
        <w:t>bMSC</w:t>
      </w:r>
      <w:proofErr w:type="spellEnd"/>
      <w:r w:rsidRPr="0037153B">
        <w:t xml:space="preserve">) modelliert, dass den Datenaustausch zwischen den Elementen des DFDs zeigt. Durch das </w:t>
      </w:r>
      <w:proofErr w:type="spellStart"/>
      <w:r w:rsidRPr="0037153B">
        <w:t>hMSC</w:t>
      </w:r>
      <w:proofErr w:type="spellEnd"/>
      <w:r w:rsidRPr="0037153B">
        <w:t xml:space="preserve"> werden die </w:t>
      </w:r>
      <w:proofErr w:type="spellStart"/>
      <w:r w:rsidRPr="0037153B">
        <w:t>bMSC</w:t>
      </w:r>
      <w:proofErr w:type="spellEnd"/>
      <w:r w:rsidRPr="0037153B">
        <w:t xml:space="preserve"> in einen Zusammenhang gesetzt.</w:t>
      </w:r>
    </w:p>
    <w:p w14:paraId="60CAA17E" w14:textId="77777777" w:rsidR="00216AF1" w:rsidRPr="006B51D5" w:rsidRDefault="00216AF1" w:rsidP="006B51D5">
      <w:pPr>
        <w:pStyle w:val="berschrift3"/>
        <w:rPr>
          <w:highlight w:val="yellow"/>
        </w:rPr>
      </w:pPr>
      <w:bookmarkStart w:id="39" w:name="_Toc448826203"/>
      <w:proofErr w:type="spellStart"/>
      <w:r w:rsidRPr="006B51D5">
        <w:rPr>
          <w:highlight w:val="yellow"/>
        </w:rPr>
        <w:t>bMSCs</w:t>
      </w:r>
      <w:bookmarkEnd w:id="39"/>
      <w:proofErr w:type="spellEnd"/>
    </w:p>
    <w:p w14:paraId="58A239E3" w14:textId="77777777" w:rsidR="00216AF1" w:rsidRPr="0037153B" w:rsidRDefault="00216AF1" w:rsidP="003F3B6F">
      <w:pPr>
        <w:pStyle w:val="berschrift4"/>
        <w:numPr>
          <w:ilvl w:val="3"/>
          <w:numId w:val="0"/>
        </w:numPr>
        <w:ind w:left="907" w:hanging="907"/>
        <w:rPr>
          <w:rFonts w:ascii="Times New Roman" w:hAnsi="Times New Roman"/>
          <w:b w:val="0"/>
        </w:rPr>
      </w:pPr>
      <w:bookmarkStart w:id="40" w:name="_Toc448826204"/>
      <w:r w:rsidRPr="28D5C5BD">
        <w:rPr>
          <w:rFonts w:ascii="Times New Roman" w:hAnsi="Times New Roman"/>
        </w:rPr>
        <w:t xml:space="preserve">bMSC-1: </w:t>
      </w:r>
      <w:r w:rsidRPr="28D5C5BD">
        <w:rPr>
          <w:rFonts w:ascii="Times New Roman" w:hAnsi="Times New Roman"/>
          <w:highlight w:val="yellow"/>
        </w:rPr>
        <w:t xml:space="preserve">&lt;Name des </w:t>
      </w:r>
      <w:proofErr w:type="spellStart"/>
      <w:r w:rsidRPr="28D5C5BD">
        <w:rPr>
          <w:rFonts w:ascii="Times New Roman" w:hAnsi="Times New Roman"/>
          <w:highlight w:val="yellow"/>
        </w:rPr>
        <w:t>bMSC</w:t>
      </w:r>
      <w:proofErr w:type="spellEnd"/>
      <w:r w:rsidRPr="28D5C5BD">
        <w:rPr>
          <w:rFonts w:ascii="Times New Roman" w:hAnsi="Times New Roman"/>
          <w:highlight w:val="yellow"/>
        </w:rPr>
        <w:t>&gt;</w:t>
      </w:r>
      <w:bookmarkEnd w:id="40"/>
    </w:p>
    <w:p w14:paraId="629399F8" w14:textId="77777777" w:rsidR="00216AF1" w:rsidRPr="0037153B" w:rsidRDefault="09CE7017" w:rsidP="00216AF1">
      <w:r w:rsidRPr="09CE7017">
        <w:rPr>
          <w:highlight w:val="yellow"/>
        </w:rPr>
        <w:t xml:space="preserve">&lt;Grafik des </w:t>
      </w:r>
      <w:proofErr w:type="spellStart"/>
      <w:r w:rsidRPr="09CE7017">
        <w:rPr>
          <w:highlight w:val="yellow"/>
        </w:rPr>
        <w:t>bMSC</w:t>
      </w:r>
      <w:proofErr w:type="spellEnd"/>
      <w:r w:rsidRPr="09CE7017">
        <w:rPr>
          <w:highlight w:val="yellow"/>
        </w:rPr>
        <w:t>&gt;</w:t>
      </w:r>
    </w:p>
    <w:p w14:paraId="5386BD7F" w14:textId="77777777" w:rsidR="00216AF1" w:rsidRPr="0037153B" w:rsidRDefault="00216AF1" w:rsidP="003F3B6F">
      <w:pPr>
        <w:pStyle w:val="berschrift4"/>
        <w:numPr>
          <w:ilvl w:val="3"/>
          <w:numId w:val="0"/>
        </w:numPr>
        <w:ind w:left="907" w:hanging="907"/>
        <w:rPr>
          <w:rFonts w:ascii="Times New Roman" w:hAnsi="Times New Roman"/>
          <w:b w:val="0"/>
        </w:rPr>
      </w:pPr>
      <w:bookmarkStart w:id="41" w:name="_Toc448826205"/>
      <w:proofErr w:type="spellStart"/>
      <w:r w:rsidRPr="28D5C5BD">
        <w:rPr>
          <w:rFonts w:ascii="Times New Roman" w:hAnsi="Times New Roman"/>
        </w:rPr>
        <w:t>bMSC</w:t>
      </w:r>
      <w:proofErr w:type="spellEnd"/>
      <w:r w:rsidRPr="28D5C5BD">
        <w:rPr>
          <w:rFonts w:ascii="Times New Roman" w:hAnsi="Times New Roman"/>
        </w:rPr>
        <w:t xml:space="preserve">-n: </w:t>
      </w:r>
      <w:r w:rsidRPr="28D5C5BD">
        <w:rPr>
          <w:rFonts w:ascii="Times New Roman" w:hAnsi="Times New Roman"/>
          <w:highlight w:val="yellow"/>
        </w:rPr>
        <w:t xml:space="preserve">&lt;Name des </w:t>
      </w:r>
      <w:proofErr w:type="spellStart"/>
      <w:r w:rsidRPr="28D5C5BD">
        <w:rPr>
          <w:rFonts w:ascii="Times New Roman" w:hAnsi="Times New Roman"/>
          <w:highlight w:val="yellow"/>
        </w:rPr>
        <w:t>bMSC</w:t>
      </w:r>
      <w:proofErr w:type="spellEnd"/>
      <w:r w:rsidRPr="28D5C5BD">
        <w:rPr>
          <w:rFonts w:ascii="Times New Roman" w:hAnsi="Times New Roman"/>
          <w:highlight w:val="yellow"/>
        </w:rPr>
        <w:t>&gt;</w:t>
      </w:r>
      <w:bookmarkEnd w:id="41"/>
    </w:p>
    <w:p w14:paraId="73209B62" w14:textId="77777777" w:rsidR="00216AF1" w:rsidRPr="0037153B" w:rsidRDefault="09CE7017" w:rsidP="00216AF1">
      <w:r w:rsidRPr="09CE7017">
        <w:rPr>
          <w:highlight w:val="yellow"/>
        </w:rPr>
        <w:t xml:space="preserve">&lt;Grafik des </w:t>
      </w:r>
      <w:proofErr w:type="spellStart"/>
      <w:r w:rsidRPr="09CE7017">
        <w:rPr>
          <w:highlight w:val="yellow"/>
        </w:rPr>
        <w:t>bMSC</w:t>
      </w:r>
      <w:proofErr w:type="spellEnd"/>
      <w:r w:rsidRPr="09CE7017">
        <w:rPr>
          <w:highlight w:val="yellow"/>
        </w:rPr>
        <w:t>&gt;</w:t>
      </w:r>
    </w:p>
    <w:p w14:paraId="44F5EE2B" w14:textId="77777777" w:rsidR="00216AF1" w:rsidRPr="0037153B" w:rsidRDefault="00216AF1" w:rsidP="00216AF1"/>
    <w:p w14:paraId="29BED34B" w14:textId="77777777" w:rsidR="00216AF1" w:rsidRPr="0037153B" w:rsidRDefault="00216AF1" w:rsidP="00216AF1">
      <w:pPr>
        <w:pStyle w:val="berschrift3"/>
        <w:tabs>
          <w:tab w:val="num" w:pos="426"/>
        </w:tabs>
        <w:ind w:left="709"/>
        <w:rPr>
          <w:rFonts w:ascii="Times New Roman" w:hAnsi="Times New Roman" w:cs="Times New Roman"/>
          <w:sz w:val="24"/>
          <w:szCs w:val="24"/>
          <w:highlight w:val="yellow"/>
        </w:rPr>
      </w:pPr>
      <w:bookmarkStart w:id="42" w:name="_Toc371499350"/>
      <w:bookmarkStart w:id="43" w:name="_Toc448826206"/>
      <w:r w:rsidRPr="28D5C5BD">
        <w:rPr>
          <w:rFonts w:ascii="Times New Roman" w:hAnsi="Times New Roman" w:cs="Times New Roman"/>
          <w:sz w:val="24"/>
          <w:szCs w:val="24"/>
          <w:highlight w:val="yellow"/>
        </w:rPr>
        <w:lastRenderedPageBreak/>
        <w:t xml:space="preserve">Abbildung der Szenarien auf Message </w:t>
      </w:r>
      <w:proofErr w:type="spellStart"/>
      <w:r w:rsidRPr="28D5C5BD">
        <w:rPr>
          <w:rFonts w:ascii="Times New Roman" w:hAnsi="Times New Roman" w:cs="Times New Roman"/>
          <w:sz w:val="24"/>
          <w:szCs w:val="24"/>
          <w:highlight w:val="yellow"/>
        </w:rPr>
        <w:t>Sequence</w:t>
      </w:r>
      <w:proofErr w:type="spellEnd"/>
      <w:r w:rsidRPr="28D5C5BD">
        <w:rPr>
          <w:rFonts w:ascii="Times New Roman" w:hAnsi="Times New Roman" w:cs="Times New Roman"/>
          <w:sz w:val="24"/>
          <w:szCs w:val="24"/>
          <w:highlight w:val="yellow"/>
        </w:rPr>
        <w:t xml:space="preserve"> Charts</w:t>
      </w:r>
      <w:bookmarkEnd w:id="42"/>
      <w:bookmarkEnd w:id="43"/>
    </w:p>
    <w:p w14:paraId="18BCBEC3" w14:textId="77777777" w:rsidR="00216AF1" w:rsidRPr="0037153B" w:rsidRDefault="00216AF1" w:rsidP="00216AF1">
      <w:pPr>
        <w:rPr>
          <w:b/>
          <w:sz w:val="22"/>
        </w:rPr>
      </w:pPr>
    </w:p>
    <w:p w14:paraId="1BEF0281" w14:textId="77777777" w:rsidR="00216AF1" w:rsidRPr="0037153B" w:rsidRDefault="09CE7017" w:rsidP="00CF07FC">
      <w:pPr>
        <w:pStyle w:val="Notiz"/>
      </w:pPr>
      <w:r>
        <w:t xml:space="preserve">Es muss dokumentiert werden, welche Szenarien in welchen </w:t>
      </w:r>
      <w:proofErr w:type="spellStart"/>
      <w:r>
        <w:t>bMSCs</w:t>
      </w:r>
      <w:proofErr w:type="spellEnd"/>
      <w:r>
        <w:t xml:space="preserve"> (oder in welcher Reihenfolge) umgesetzt wurden.</w:t>
      </w:r>
    </w:p>
    <w:p w14:paraId="3B3FC32A" w14:textId="77777777" w:rsidR="00216AF1" w:rsidRPr="0037153B" w:rsidRDefault="00216AF1" w:rsidP="00216AF1">
      <w:pPr>
        <w:rPr>
          <w:b/>
          <w:sz w:val="22"/>
        </w:rPr>
      </w:pPr>
    </w:p>
    <w:tbl>
      <w:tblPr>
        <w:tblStyle w:val="Tabellenraster"/>
        <w:tblW w:w="0" w:type="auto"/>
        <w:tblLook w:val="04A0" w:firstRow="1" w:lastRow="0" w:firstColumn="1" w:lastColumn="0" w:noHBand="0" w:noVBand="1"/>
      </w:tblPr>
      <w:tblGrid>
        <w:gridCol w:w="4244"/>
        <w:gridCol w:w="4250"/>
      </w:tblGrid>
      <w:tr w:rsidR="00216AF1" w:rsidRPr="0037153B" w14:paraId="54A1A384" w14:textId="77777777" w:rsidTr="09CE7017">
        <w:tc>
          <w:tcPr>
            <w:tcW w:w="4606" w:type="dxa"/>
          </w:tcPr>
          <w:p w14:paraId="182EF3DC" w14:textId="77777777" w:rsidR="00216AF1" w:rsidRPr="0037153B" w:rsidRDefault="28D5C5BD" w:rsidP="00216AF1">
            <w:pPr>
              <w:rPr>
                <w:highlight w:val="yellow"/>
              </w:rPr>
            </w:pPr>
            <w:r w:rsidRPr="28D5C5BD">
              <w:rPr>
                <w:highlight w:val="yellow"/>
              </w:rPr>
              <w:t>&lt;Name Szenario 1&gt;</w:t>
            </w:r>
          </w:p>
        </w:tc>
        <w:tc>
          <w:tcPr>
            <w:tcW w:w="4606" w:type="dxa"/>
          </w:tcPr>
          <w:p w14:paraId="5C4DEAFA" w14:textId="77777777" w:rsidR="00216AF1" w:rsidRPr="0037153B" w:rsidRDefault="09CE7017" w:rsidP="00216AF1">
            <w:pPr>
              <w:rPr>
                <w:highlight w:val="yellow"/>
              </w:rPr>
            </w:pPr>
            <w:r w:rsidRPr="09CE7017">
              <w:rPr>
                <w:highlight w:val="yellow"/>
              </w:rPr>
              <w:t xml:space="preserve">bMSC-1: &lt;Name des </w:t>
            </w:r>
            <w:proofErr w:type="spellStart"/>
            <w:r w:rsidRPr="09CE7017">
              <w:rPr>
                <w:highlight w:val="yellow"/>
              </w:rPr>
              <w:t>bMSC</w:t>
            </w:r>
            <w:proofErr w:type="spellEnd"/>
            <w:r w:rsidRPr="09CE7017">
              <w:rPr>
                <w:highlight w:val="yellow"/>
              </w:rPr>
              <w:t>&gt;</w:t>
            </w:r>
          </w:p>
          <w:p w14:paraId="343C7188" w14:textId="77777777" w:rsidR="00216AF1" w:rsidRPr="0037153B" w:rsidRDefault="09CE7017" w:rsidP="00216AF1">
            <w:pPr>
              <w:rPr>
                <w:highlight w:val="yellow"/>
              </w:rPr>
            </w:pPr>
            <w:r w:rsidRPr="09CE7017">
              <w:rPr>
                <w:highlight w:val="yellow"/>
              </w:rPr>
              <w:t xml:space="preserve">bMSC-2: &lt;Name des </w:t>
            </w:r>
            <w:proofErr w:type="spellStart"/>
            <w:r w:rsidRPr="09CE7017">
              <w:rPr>
                <w:highlight w:val="yellow"/>
              </w:rPr>
              <w:t>bMSC</w:t>
            </w:r>
            <w:proofErr w:type="spellEnd"/>
            <w:r w:rsidRPr="09CE7017">
              <w:rPr>
                <w:highlight w:val="yellow"/>
              </w:rPr>
              <w:t>&gt;</w:t>
            </w:r>
          </w:p>
          <w:p w14:paraId="0DDC39CA" w14:textId="77777777" w:rsidR="00216AF1" w:rsidRPr="0037153B" w:rsidRDefault="09CE7017" w:rsidP="00216AF1">
            <w:pPr>
              <w:rPr>
                <w:highlight w:val="yellow"/>
              </w:rPr>
            </w:pPr>
            <w:r w:rsidRPr="09CE7017">
              <w:rPr>
                <w:highlight w:val="yellow"/>
              </w:rPr>
              <w:t xml:space="preserve">bMSC-1: &lt;Name des </w:t>
            </w:r>
            <w:proofErr w:type="spellStart"/>
            <w:r w:rsidRPr="09CE7017">
              <w:rPr>
                <w:highlight w:val="yellow"/>
              </w:rPr>
              <w:t>bMSC</w:t>
            </w:r>
            <w:proofErr w:type="spellEnd"/>
            <w:r w:rsidRPr="09CE7017">
              <w:rPr>
                <w:highlight w:val="yellow"/>
              </w:rPr>
              <w:t>&gt;</w:t>
            </w:r>
          </w:p>
        </w:tc>
      </w:tr>
      <w:tr w:rsidR="00216AF1" w:rsidRPr="0037153B" w14:paraId="225A44EB" w14:textId="77777777" w:rsidTr="09CE7017">
        <w:tc>
          <w:tcPr>
            <w:tcW w:w="4606" w:type="dxa"/>
          </w:tcPr>
          <w:p w14:paraId="580AF471" w14:textId="77777777" w:rsidR="00216AF1" w:rsidRPr="0037153B" w:rsidRDefault="28D5C5BD" w:rsidP="00216AF1">
            <w:pPr>
              <w:rPr>
                <w:highlight w:val="yellow"/>
              </w:rPr>
            </w:pPr>
            <w:r w:rsidRPr="28D5C5BD">
              <w:rPr>
                <w:highlight w:val="yellow"/>
              </w:rPr>
              <w:t>…</w:t>
            </w:r>
          </w:p>
        </w:tc>
        <w:tc>
          <w:tcPr>
            <w:tcW w:w="4606" w:type="dxa"/>
          </w:tcPr>
          <w:p w14:paraId="375065B3" w14:textId="77777777" w:rsidR="00216AF1" w:rsidRPr="0037153B" w:rsidRDefault="28D5C5BD" w:rsidP="00216AF1">
            <w:pPr>
              <w:rPr>
                <w:highlight w:val="yellow"/>
              </w:rPr>
            </w:pPr>
            <w:r w:rsidRPr="28D5C5BD">
              <w:rPr>
                <w:highlight w:val="yellow"/>
              </w:rPr>
              <w:t>…</w:t>
            </w:r>
          </w:p>
        </w:tc>
      </w:tr>
      <w:tr w:rsidR="00216AF1" w:rsidRPr="0037153B" w14:paraId="16FC2D6B" w14:textId="77777777" w:rsidTr="09CE7017">
        <w:tc>
          <w:tcPr>
            <w:tcW w:w="4606" w:type="dxa"/>
          </w:tcPr>
          <w:p w14:paraId="7C12AA62" w14:textId="77777777" w:rsidR="00216AF1" w:rsidRPr="0037153B" w:rsidRDefault="28D5C5BD" w:rsidP="00216AF1">
            <w:pPr>
              <w:rPr>
                <w:highlight w:val="yellow"/>
              </w:rPr>
            </w:pPr>
            <w:r w:rsidRPr="28D5C5BD">
              <w:rPr>
                <w:highlight w:val="yellow"/>
              </w:rPr>
              <w:t>&lt;Name Szenario n&gt;</w:t>
            </w:r>
          </w:p>
        </w:tc>
        <w:tc>
          <w:tcPr>
            <w:tcW w:w="4606" w:type="dxa"/>
          </w:tcPr>
          <w:p w14:paraId="731F6896" w14:textId="77777777" w:rsidR="00216AF1" w:rsidRPr="0037153B" w:rsidRDefault="00216AF1" w:rsidP="00216AF1"/>
        </w:tc>
      </w:tr>
      <w:tr w:rsidR="00216AF1" w:rsidRPr="0037153B" w14:paraId="73890961" w14:textId="77777777" w:rsidTr="09CE7017">
        <w:tc>
          <w:tcPr>
            <w:tcW w:w="4606" w:type="dxa"/>
          </w:tcPr>
          <w:p w14:paraId="63671D23" w14:textId="77777777" w:rsidR="00216AF1" w:rsidRPr="0037153B" w:rsidRDefault="00216AF1" w:rsidP="00216AF1"/>
        </w:tc>
        <w:tc>
          <w:tcPr>
            <w:tcW w:w="4606" w:type="dxa"/>
          </w:tcPr>
          <w:p w14:paraId="05D5BB8F" w14:textId="77777777" w:rsidR="00216AF1" w:rsidRPr="0037153B" w:rsidRDefault="00216AF1" w:rsidP="00216AF1"/>
        </w:tc>
      </w:tr>
      <w:tr w:rsidR="00216AF1" w:rsidRPr="0037153B" w14:paraId="1C8142BF" w14:textId="77777777" w:rsidTr="09CE7017">
        <w:tc>
          <w:tcPr>
            <w:tcW w:w="4606" w:type="dxa"/>
          </w:tcPr>
          <w:p w14:paraId="6B39C36C" w14:textId="77777777" w:rsidR="00216AF1" w:rsidRPr="0037153B" w:rsidRDefault="00216AF1" w:rsidP="00216AF1"/>
        </w:tc>
        <w:tc>
          <w:tcPr>
            <w:tcW w:w="4606" w:type="dxa"/>
          </w:tcPr>
          <w:p w14:paraId="220B09BC" w14:textId="77777777" w:rsidR="00216AF1" w:rsidRPr="0037153B" w:rsidRDefault="00216AF1" w:rsidP="00216AF1"/>
        </w:tc>
      </w:tr>
    </w:tbl>
    <w:p w14:paraId="25EA5DE0" w14:textId="77777777" w:rsidR="00216AF1" w:rsidRPr="0037153B" w:rsidRDefault="00216AF1" w:rsidP="00216AF1"/>
    <w:p w14:paraId="2B200E9A" w14:textId="77777777" w:rsidR="00216AF1" w:rsidRPr="006B51D5" w:rsidRDefault="00216AF1" w:rsidP="006B51D5">
      <w:pPr>
        <w:pStyle w:val="berschrift3"/>
        <w:rPr>
          <w:highlight w:val="yellow"/>
        </w:rPr>
      </w:pPr>
      <w:bookmarkStart w:id="44" w:name="_Toc448826207"/>
      <w:proofErr w:type="spellStart"/>
      <w:r w:rsidRPr="006B51D5">
        <w:rPr>
          <w:highlight w:val="yellow"/>
        </w:rPr>
        <w:t>hMSC</w:t>
      </w:r>
      <w:bookmarkEnd w:id="44"/>
      <w:proofErr w:type="spellEnd"/>
    </w:p>
    <w:p w14:paraId="07DCF494" w14:textId="77777777" w:rsidR="00216AF1" w:rsidRPr="0037153B" w:rsidRDefault="09CE7017" w:rsidP="00216AF1">
      <w:r w:rsidRPr="09CE7017">
        <w:rPr>
          <w:highlight w:val="yellow"/>
        </w:rPr>
        <w:t xml:space="preserve">&lt;Grafik des </w:t>
      </w:r>
      <w:proofErr w:type="spellStart"/>
      <w:r w:rsidRPr="09CE7017">
        <w:rPr>
          <w:highlight w:val="yellow"/>
        </w:rPr>
        <w:t>hMSC</w:t>
      </w:r>
      <w:proofErr w:type="spellEnd"/>
      <w:r w:rsidRPr="09CE7017">
        <w:rPr>
          <w:highlight w:val="yellow"/>
        </w:rPr>
        <w:t>&gt;</w:t>
      </w:r>
    </w:p>
    <w:p w14:paraId="429F81F2" w14:textId="77777777" w:rsidR="00216AF1" w:rsidRPr="0037153B" w:rsidRDefault="00216AF1">
      <w:pPr>
        <w:jc w:val="left"/>
      </w:pPr>
      <w:r w:rsidRPr="0037153B">
        <w:br w:type="page"/>
      </w:r>
    </w:p>
    <w:p w14:paraId="7C48F2E2" w14:textId="77777777" w:rsidR="00216AF1" w:rsidRPr="006B51D5" w:rsidRDefault="00216AF1" w:rsidP="006B51D5">
      <w:pPr>
        <w:pStyle w:val="berschrift1"/>
      </w:pPr>
      <w:bookmarkStart w:id="45" w:name="_Toc448826208"/>
      <w:r w:rsidRPr="006B51D5">
        <w:lastRenderedPageBreak/>
        <w:t>Technischer Architekturentwurf</w:t>
      </w:r>
      <w:bookmarkEnd w:id="45"/>
    </w:p>
    <w:p w14:paraId="159ABD5E" w14:textId="77777777" w:rsidR="00216AF1" w:rsidRPr="0037153B" w:rsidRDefault="28D5C5BD" w:rsidP="00CF07FC">
      <w:pPr>
        <w:pStyle w:val="Notiz"/>
      </w:pPr>
      <w:r w:rsidRPr="28D5C5BD">
        <w:rPr>
          <w:rStyle w:val="hps"/>
        </w:rPr>
        <w:t>Dieser Abschnitt wird von der Partner-Gruppe ausgefüllt, die das Projekt auch am Ende implementieren wird. Vor der Bearbeitung dieses Abschnitts wird das Dokument an die Partner-Gruppe übergeben.</w:t>
      </w:r>
    </w:p>
    <w:p w14:paraId="6C5F7CF6" w14:textId="77777777" w:rsidR="00216AF1" w:rsidRPr="006B51D5" w:rsidRDefault="00216AF1" w:rsidP="00CF07FC">
      <w:pPr>
        <w:pStyle w:val="Notiz"/>
      </w:pPr>
      <w:r w:rsidRPr="0037153B">
        <w:t>Auf der technischen Ebene erfolgt der kreative Schritt der Konstruktion des technischen Systems. Hierbei liegt der kreative Schritt besonders in der Umsetzung der logischen Architektur der DFDs in ein technisches System mit „echten“ Komponenten.</w:t>
      </w:r>
      <w:bookmarkStart w:id="46" w:name="_Toc305757768"/>
      <w:bookmarkStart w:id="47" w:name="_Toc305757769"/>
      <w:bookmarkStart w:id="48" w:name="_Toc305757770"/>
      <w:bookmarkStart w:id="49" w:name="_Toc305757771"/>
      <w:bookmarkStart w:id="50" w:name="_Toc305757772"/>
      <w:bookmarkStart w:id="51" w:name="_Toc305757773"/>
      <w:bookmarkStart w:id="52" w:name="_Toc305757774"/>
      <w:bookmarkStart w:id="53" w:name="_Toc303353241"/>
      <w:bookmarkStart w:id="54" w:name="_Toc305757775"/>
      <w:bookmarkEnd w:id="46"/>
      <w:bookmarkEnd w:id="47"/>
      <w:bookmarkEnd w:id="48"/>
      <w:bookmarkEnd w:id="49"/>
      <w:bookmarkEnd w:id="50"/>
      <w:bookmarkEnd w:id="51"/>
      <w:bookmarkEnd w:id="52"/>
      <w:bookmarkEnd w:id="53"/>
      <w:bookmarkEnd w:id="54"/>
    </w:p>
    <w:p w14:paraId="2649E3F4" w14:textId="77777777" w:rsidR="00216AF1" w:rsidRPr="006B51D5" w:rsidRDefault="00216AF1" w:rsidP="006B51D5">
      <w:pPr>
        <w:pStyle w:val="berschrift2"/>
      </w:pPr>
      <w:bookmarkStart w:id="55" w:name="_Toc370300437"/>
      <w:bookmarkStart w:id="56" w:name="_Toc371499341"/>
      <w:bookmarkStart w:id="57" w:name="_Toc448826209"/>
      <w:bookmarkStart w:id="58" w:name="_Toc371499352"/>
      <w:r w:rsidRPr="006B51D5">
        <w:t>GUI-Papierprototyp</w:t>
      </w:r>
      <w:bookmarkEnd w:id="55"/>
      <w:bookmarkEnd w:id="56"/>
      <w:bookmarkEnd w:id="57"/>
    </w:p>
    <w:p w14:paraId="7BBAC168" w14:textId="77777777" w:rsidR="00216AF1" w:rsidRPr="006B51D5" w:rsidRDefault="00216AF1" w:rsidP="006B51D5">
      <w:pPr>
        <w:pStyle w:val="berschrift3"/>
        <w:rPr>
          <w:highlight w:val="yellow"/>
        </w:rPr>
      </w:pPr>
      <w:bookmarkStart w:id="59" w:name="_Toc371499342"/>
      <w:bookmarkStart w:id="60" w:name="_Toc448826210"/>
      <w:r w:rsidRPr="006B51D5">
        <w:rPr>
          <w:highlight w:val="yellow"/>
        </w:rPr>
        <w:t>Screen „&lt;Name des Screens&gt;“</w:t>
      </w:r>
      <w:bookmarkEnd w:id="59"/>
      <w:bookmarkEnd w:id="60"/>
    </w:p>
    <w:p w14:paraId="469AB4B5" w14:textId="77777777" w:rsidR="00216AF1" w:rsidRPr="0037153B" w:rsidRDefault="28D5C5BD" w:rsidP="00216AF1">
      <w:r w:rsidRPr="28D5C5BD">
        <w:rPr>
          <w:highlight w:val="yellow"/>
        </w:rPr>
        <w:t>&lt;Scan des Screen-Papierprototypen&gt;</w:t>
      </w:r>
    </w:p>
    <w:p w14:paraId="38135C65" w14:textId="77777777" w:rsidR="00216AF1" w:rsidRPr="0037153B" w:rsidRDefault="00216AF1" w:rsidP="00216AF1"/>
    <w:p w14:paraId="59CC63F5" w14:textId="77777777" w:rsidR="00216AF1" w:rsidRPr="006B51D5" w:rsidRDefault="00216AF1" w:rsidP="006B51D5">
      <w:pPr>
        <w:pStyle w:val="berschrift2"/>
      </w:pPr>
      <w:bookmarkStart w:id="61" w:name="_Toc448826211"/>
      <w:r w:rsidRPr="006B51D5">
        <w:t>Technisches Konzept</w:t>
      </w:r>
      <w:bookmarkEnd w:id="58"/>
      <w:bookmarkEnd w:id="61"/>
    </w:p>
    <w:p w14:paraId="1123A2F8" w14:textId="77777777" w:rsidR="00216AF1" w:rsidRPr="0037153B" w:rsidRDefault="00216AF1" w:rsidP="00216AF1"/>
    <w:p w14:paraId="1F2FCC54" w14:textId="77777777" w:rsidR="00216AF1" w:rsidRPr="0037153B" w:rsidRDefault="28D5C5BD" w:rsidP="00216AF1">
      <w:r w:rsidRPr="28D5C5BD">
        <w:rPr>
          <w:highlight w:val="yellow"/>
        </w:rPr>
        <w:t>&lt;Grafik des technischen Konzepts&gt;</w:t>
      </w:r>
    </w:p>
    <w:p w14:paraId="07BE69E4" w14:textId="77777777" w:rsidR="00216AF1" w:rsidRPr="0037153B" w:rsidRDefault="00216AF1" w:rsidP="00216AF1"/>
    <w:p w14:paraId="2EF10C39" w14:textId="77777777" w:rsidR="00216AF1" w:rsidRPr="006B51D5" w:rsidRDefault="00216AF1" w:rsidP="006B51D5">
      <w:pPr>
        <w:pStyle w:val="berschrift3"/>
        <w:rPr>
          <w:highlight w:val="yellow"/>
        </w:rPr>
      </w:pPr>
      <w:bookmarkStart w:id="62" w:name="_Toc371499353"/>
      <w:bookmarkStart w:id="63" w:name="_Toc448826212"/>
      <w:r w:rsidRPr="006B51D5">
        <w:rPr>
          <w:highlight w:val="yellow"/>
        </w:rPr>
        <w:t>&lt;Name Komponente 1&gt;</w:t>
      </w:r>
      <w:bookmarkEnd w:id="62"/>
      <w:bookmarkEnd w:id="63"/>
    </w:p>
    <w:p w14:paraId="706EA99E" w14:textId="77777777" w:rsidR="00216AF1" w:rsidRPr="0037153B" w:rsidRDefault="28D5C5BD" w:rsidP="00216AF1">
      <w:r w:rsidRPr="28D5C5BD">
        <w:rPr>
          <w:highlight w:val="yellow"/>
        </w:rPr>
        <w:t>&lt;Beschreibung zu Komponente 1&gt;</w:t>
      </w:r>
    </w:p>
    <w:p w14:paraId="606DF41A" w14:textId="77777777" w:rsidR="00216AF1" w:rsidRPr="006B51D5" w:rsidRDefault="00216AF1" w:rsidP="006B51D5">
      <w:pPr>
        <w:pStyle w:val="berschrift3"/>
        <w:rPr>
          <w:highlight w:val="yellow"/>
        </w:rPr>
      </w:pPr>
      <w:bookmarkStart w:id="64" w:name="_Toc371499354"/>
      <w:bookmarkStart w:id="65" w:name="_Toc448826213"/>
      <w:r w:rsidRPr="006B51D5">
        <w:rPr>
          <w:highlight w:val="yellow"/>
        </w:rPr>
        <w:t>&lt;Name Komponente n&gt;</w:t>
      </w:r>
      <w:bookmarkEnd w:id="64"/>
      <w:bookmarkEnd w:id="65"/>
    </w:p>
    <w:p w14:paraId="753A8440" w14:textId="77777777" w:rsidR="00216AF1" w:rsidRPr="0037153B" w:rsidRDefault="28D5C5BD" w:rsidP="00216AF1">
      <w:r w:rsidRPr="28D5C5BD">
        <w:rPr>
          <w:highlight w:val="yellow"/>
        </w:rPr>
        <w:t>&lt;Beschreibung zu Komponente n&gt;</w:t>
      </w:r>
    </w:p>
    <w:p w14:paraId="60F08049" w14:textId="77777777" w:rsidR="0037153B" w:rsidRPr="0037153B" w:rsidRDefault="0037153B">
      <w:pPr>
        <w:jc w:val="left"/>
        <w:rPr>
          <w:lang w:val="en-US"/>
        </w:rPr>
      </w:pPr>
      <w:r w:rsidRPr="0037153B">
        <w:rPr>
          <w:lang w:val="en-US"/>
        </w:rPr>
        <w:br w:type="page"/>
      </w:r>
    </w:p>
    <w:p w14:paraId="0576663C" w14:textId="77777777" w:rsidR="00216AF1" w:rsidRPr="006B51D5" w:rsidRDefault="00216AF1" w:rsidP="006B51D5">
      <w:pPr>
        <w:pStyle w:val="berschrift2"/>
      </w:pPr>
      <w:bookmarkStart w:id="66" w:name="_Toc303353243"/>
      <w:bookmarkStart w:id="67" w:name="_Toc305757777"/>
      <w:bookmarkStart w:id="68" w:name="_Toc371499356"/>
      <w:bookmarkStart w:id="69" w:name="_Toc448826214"/>
      <w:bookmarkEnd w:id="66"/>
      <w:bookmarkEnd w:id="67"/>
      <w:r w:rsidRPr="006B51D5">
        <w:lastRenderedPageBreak/>
        <w:t>Komponentendiagramm</w:t>
      </w:r>
      <w:bookmarkEnd w:id="68"/>
      <w:bookmarkEnd w:id="69"/>
    </w:p>
    <w:p w14:paraId="2A3CCCFC" w14:textId="77777777" w:rsidR="00216AF1" w:rsidRPr="0037153B" w:rsidRDefault="28D5C5BD" w:rsidP="00283307">
      <w:pPr>
        <w:pStyle w:val="Notiz"/>
      </w:pPr>
      <w:r>
        <w:t>Die technischen Komponenten zeigen die Realisierung des Systems. Dazu wird hier nun beschrieben, welche echten Komponenten später im System zu finden sind und damit implementiert werden. Sowohl zu jeder technischen Komponente als auch zu jedem Interface soll es eine kurze Beschreibung geben. Zu jeder Komponente soll angegeben werden, welche Funktionen umgesetzt werden. Zur Beschreibung eines Interfaces gehören die Zuordnung zu anbietenden und nutzenden Komponenten sowie die Auflistung aller Methodenköpfe inklusive ihrer Übergabeparameter und Rückgabewerte.</w:t>
      </w:r>
    </w:p>
    <w:p w14:paraId="7990BA6F" w14:textId="77777777" w:rsidR="00216AF1" w:rsidRPr="0037153B" w:rsidRDefault="28D5C5BD" w:rsidP="00216AF1">
      <w:r w:rsidRPr="28D5C5BD">
        <w:rPr>
          <w:highlight w:val="yellow"/>
        </w:rPr>
        <w:t>&lt;Grafik des Komponentendiagramms&gt;</w:t>
      </w:r>
    </w:p>
    <w:p w14:paraId="404D1AD4" w14:textId="77777777" w:rsidR="00216AF1" w:rsidRPr="006B51D5" w:rsidRDefault="00216AF1" w:rsidP="006B51D5">
      <w:pPr>
        <w:pStyle w:val="berschrift3"/>
        <w:rPr>
          <w:highlight w:val="yellow"/>
        </w:rPr>
      </w:pPr>
      <w:bookmarkStart w:id="70" w:name="_Toc448826215"/>
      <w:r w:rsidRPr="006B51D5">
        <w:rPr>
          <w:highlight w:val="yellow"/>
        </w:rPr>
        <w:t>Komponentenbeschreibung</w:t>
      </w:r>
      <w:bookmarkEnd w:id="70"/>
    </w:p>
    <w:p w14:paraId="690AFD12" w14:textId="77777777" w:rsidR="00216AF1" w:rsidRPr="0037153B" w:rsidRDefault="00216AF1" w:rsidP="00BF33A0">
      <w:pPr>
        <w:pStyle w:val="berschrift4"/>
        <w:numPr>
          <w:ilvl w:val="3"/>
          <w:numId w:val="0"/>
        </w:numPr>
        <w:tabs>
          <w:tab w:val="left" w:pos="1418"/>
        </w:tabs>
        <w:spacing w:after="60"/>
        <w:ind w:left="907" w:hanging="907"/>
        <w:jc w:val="both"/>
        <w:rPr>
          <w:rFonts w:ascii="Times New Roman" w:hAnsi="Times New Roman"/>
          <w:highlight w:val="yellow"/>
        </w:rPr>
      </w:pPr>
      <w:bookmarkStart w:id="71" w:name="_Toc448826216"/>
      <w:r w:rsidRPr="28D5C5BD">
        <w:rPr>
          <w:rFonts w:ascii="Times New Roman" w:hAnsi="Times New Roman"/>
          <w:highlight w:val="yellow"/>
        </w:rPr>
        <w:t>&lt;Name Komponente 1&gt;</w:t>
      </w:r>
      <w:bookmarkEnd w:id="71"/>
    </w:p>
    <w:p w14:paraId="659B955F" w14:textId="77777777" w:rsidR="00216AF1" w:rsidRPr="0037153B" w:rsidRDefault="28D5C5BD" w:rsidP="00216AF1">
      <w:r w:rsidRPr="28D5C5BD">
        <w:rPr>
          <w:highlight w:val="yellow"/>
        </w:rPr>
        <w:t>&lt;Beschreibung zu Komponente 1&gt;</w:t>
      </w:r>
    </w:p>
    <w:p w14:paraId="1CBE44B1" w14:textId="77777777" w:rsidR="00216AF1" w:rsidRPr="0037153B" w:rsidRDefault="00216AF1" w:rsidP="00BF33A0">
      <w:pPr>
        <w:pStyle w:val="berschrift4"/>
        <w:numPr>
          <w:ilvl w:val="3"/>
          <w:numId w:val="0"/>
        </w:numPr>
        <w:tabs>
          <w:tab w:val="left" w:pos="1418"/>
        </w:tabs>
        <w:spacing w:after="60"/>
        <w:ind w:left="907" w:hanging="907"/>
        <w:jc w:val="both"/>
        <w:rPr>
          <w:rFonts w:ascii="Times New Roman" w:hAnsi="Times New Roman"/>
          <w:highlight w:val="yellow"/>
        </w:rPr>
      </w:pPr>
      <w:bookmarkStart w:id="72" w:name="_Toc448826217"/>
      <w:r w:rsidRPr="28D5C5BD">
        <w:rPr>
          <w:rFonts w:ascii="Times New Roman" w:hAnsi="Times New Roman"/>
          <w:highlight w:val="yellow"/>
        </w:rPr>
        <w:t>&lt;Name Komponente n&gt;</w:t>
      </w:r>
      <w:bookmarkEnd w:id="72"/>
    </w:p>
    <w:p w14:paraId="4A5DF259" w14:textId="77777777" w:rsidR="00216AF1" w:rsidRPr="0037153B" w:rsidRDefault="28D5C5BD" w:rsidP="00216AF1">
      <w:r w:rsidRPr="28D5C5BD">
        <w:rPr>
          <w:highlight w:val="yellow"/>
        </w:rPr>
        <w:t>&lt;Beschreibung zu Komponente n&gt;</w:t>
      </w:r>
    </w:p>
    <w:p w14:paraId="11271514" w14:textId="77777777" w:rsidR="00216AF1" w:rsidRPr="0037153B" w:rsidRDefault="00216AF1" w:rsidP="00216AF1">
      <w:pPr>
        <w:rPr>
          <w:highlight w:val="yellow"/>
        </w:rPr>
      </w:pPr>
    </w:p>
    <w:p w14:paraId="23606474" w14:textId="77777777" w:rsidR="00216AF1" w:rsidRPr="006B51D5" w:rsidRDefault="00216AF1" w:rsidP="00216AF1">
      <w:pPr>
        <w:pStyle w:val="berschrift3"/>
        <w:rPr>
          <w:highlight w:val="yellow"/>
        </w:rPr>
      </w:pPr>
      <w:bookmarkStart w:id="73" w:name="_Toc448826218"/>
      <w:r w:rsidRPr="006B51D5">
        <w:rPr>
          <w:highlight w:val="yellow"/>
        </w:rPr>
        <w:t>Interfacebeschreibung</w:t>
      </w:r>
      <w:bookmarkEnd w:id="73"/>
    </w:p>
    <w:p w14:paraId="43FA74DB" w14:textId="77777777" w:rsidR="00216AF1" w:rsidRPr="0037153B" w:rsidRDefault="00216AF1" w:rsidP="00BF33A0">
      <w:pPr>
        <w:pStyle w:val="berschrift4"/>
        <w:numPr>
          <w:ilvl w:val="3"/>
          <w:numId w:val="0"/>
        </w:numPr>
        <w:tabs>
          <w:tab w:val="left" w:pos="1418"/>
        </w:tabs>
        <w:spacing w:after="60"/>
        <w:ind w:left="907" w:hanging="907"/>
        <w:jc w:val="both"/>
        <w:rPr>
          <w:rFonts w:ascii="Times New Roman" w:hAnsi="Times New Roman"/>
          <w:highlight w:val="yellow"/>
        </w:rPr>
      </w:pPr>
      <w:bookmarkStart w:id="74" w:name="_Toc448826219"/>
      <w:r w:rsidRPr="28D5C5BD">
        <w:rPr>
          <w:rFonts w:ascii="Times New Roman" w:hAnsi="Times New Roman"/>
          <w:highlight w:val="yellow"/>
        </w:rPr>
        <w:t>&lt;Name Interface 1&gt;</w:t>
      </w:r>
      <w:bookmarkEnd w:id="74"/>
    </w:p>
    <w:p w14:paraId="7A61D0AB" w14:textId="77777777" w:rsidR="00216AF1" w:rsidRPr="0037153B" w:rsidRDefault="28D5C5BD" w:rsidP="00216AF1">
      <w:r w:rsidRPr="28D5C5BD">
        <w:rPr>
          <w:highlight w:val="yellow"/>
        </w:rPr>
        <w:t>&lt;Beschreibung zu Interface 1&gt;</w:t>
      </w:r>
    </w:p>
    <w:p w14:paraId="158F2B88" w14:textId="77777777" w:rsidR="00216AF1" w:rsidRPr="0037153B" w:rsidRDefault="00216AF1" w:rsidP="00BF33A0">
      <w:pPr>
        <w:pStyle w:val="berschrift4"/>
        <w:numPr>
          <w:ilvl w:val="3"/>
          <w:numId w:val="0"/>
        </w:numPr>
        <w:tabs>
          <w:tab w:val="left" w:pos="1418"/>
        </w:tabs>
        <w:spacing w:after="60"/>
        <w:ind w:left="907" w:hanging="907"/>
        <w:jc w:val="both"/>
        <w:rPr>
          <w:rFonts w:ascii="Times New Roman" w:hAnsi="Times New Roman"/>
          <w:highlight w:val="yellow"/>
        </w:rPr>
      </w:pPr>
      <w:bookmarkStart w:id="75" w:name="_Toc448826220"/>
      <w:r w:rsidRPr="28D5C5BD">
        <w:rPr>
          <w:rFonts w:ascii="Times New Roman" w:hAnsi="Times New Roman"/>
          <w:highlight w:val="yellow"/>
        </w:rPr>
        <w:t>&lt;Name Interface n&gt;</w:t>
      </w:r>
      <w:bookmarkEnd w:id="75"/>
    </w:p>
    <w:p w14:paraId="3085BA2D" w14:textId="77777777" w:rsidR="00216AF1" w:rsidRPr="0037153B" w:rsidRDefault="28D5C5BD" w:rsidP="00216AF1">
      <w:r w:rsidRPr="28D5C5BD">
        <w:rPr>
          <w:highlight w:val="yellow"/>
        </w:rPr>
        <w:t>&lt;Beschreibung zu Interface n&gt;</w:t>
      </w:r>
    </w:p>
    <w:p w14:paraId="15442BEA" w14:textId="77777777" w:rsidR="00216AF1" w:rsidRPr="0037153B" w:rsidRDefault="00216AF1" w:rsidP="00216AF1"/>
    <w:p w14:paraId="73556222" w14:textId="77777777" w:rsidR="00216AF1" w:rsidRPr="0037153B" w:rsidRDefault="00216AF1">
      <w:pPr>
        <w:jc w:val="left"/>
      </w:pPr>
      <w:r w:rsidRPr="0037153B">
        <w:br w:type="page"/>
      </w:r>
    </w:p>
    <w:p w14:paraId="2DA2A00C" w14:textId="77777777" w:rsidR="00216AF1" w:rsidRPr="006B51D5" w:rsidRDefault="00216AF1" w:rsidP="006B51D5">
      <w:pPr>
        <w:pStyle w:val="berschrift1"/>
      </w:pPr>
      <w:bookmarkStart w:id="76" w:name="_Toc448826221"/>
      <w:r w:rsidRPr="006B51D5">
        <w:lastRenderedPageBreak/>
        <w:t>Testartefakte</w:t>
      </w:r>
      <w:bookmarkEnd w:id="76"/>
    </w:p>
    <w:p w14:paraId="52E2C333" w14:textId="77777777" w:rsidR="00216AF1" w:rsidRPr="006B51D5" w:rsidRDefault="00216AF1" w:rsidP="006B51D5">
      <w:pPr>
        <w:pStyle w:val="berschrift2"/>
      </w:pPr>
      <w:bookmarkStart w:id="77" w:name="_Toc371499358"/>
      <w:bookmarkStart w:id="78" w:name="_Toc448826222"/>
      <w:r w:rsidRPr="006B51D5">
        <w:t>Modultest</w:t>
      </w:r>
      <w:bookmarkEnd w:id="77"/>
      <w:bookmarkEnd w:id="78"/>
    </w:p>
    <w:p w14:paraId="6067695F" w14:textId="77777777" w:rsidR="00216AF1" w:rsidRPr="006B51D5" w:rsidRDefault="00216AF1" w:rsidP="006B51D5">
      <w:pPr>
        <w:pStyle w:val="berschrift3"/>
        <w:rPr>
          <w:highlight w:val="yellow"/>
        </w:rPr>
      </w:pPr>
      <w:bookmarkStart w:id="79" w:name="_Toc371499359"/>
      <w:bookmarkStart w:id="80" w:name="_Toc448826223"/>
      <w:r w:rsidRPr="006B51D5">
        <w:rPr>
          <w:highlight w:val="yellow"/>
        </w:rPr>
        <w:t>Testspezifikation</w:t>
      </w:r>
      <w:bookmarkEnd w:id="79"/>
      <w:bookmarkEnd w:id="80"/>
    </w:p>
    <w:p w14:paraId="7A424649" w14:textId="77777777" w:rsidR="00216AF1" w:rsidRPr="0037153B" w:rsidRDefault="00216AF1" w:rsidP="00BF33A0">
      <w:pPr>
        <w:pStyle w:val="berschrift4"/>
        <w:numPr>
          <w:ilvl w:val="3"/>
          <w:numId w:val="0"/>
        </w:numPr>
        <w:ind w:left="907" w:hanging="907"/>
        <w:rPr>
          <w:rFonts w:ascii="Times New Roman" w:hAnsi="Times New Roman"/>
          <w:b w:val="0"/>
        </w:rPr>
      </w:pPr>
      <w:bookmarkStart w:id="81" w:name="_Toc448826224"/>
      <w:r w:rsidRPr="28D5C5BD">
        <w:rPr>
          <w:rFonts w:ascii="Times New Roman" w:hAnsi="Times New Roman"/>
        </w:rPr>
        <w:t>Modultestfall 1: &lt;Kurzbezeichnung MTF-1&gt;</w:t>
      </w:r>
      <w:bookmarkEnd w:id="81"/>
    </w:p>
    <w:tbl>
      <w:tblPr>
        <w:tblStyle w:val="Tabellenraster"/>
        <w:tblW w:w="0" w:type="auto"/>
        <w:shd w:val="clear" w:color="auto" w:fill="BFBFBF" w:themeFill="background1" w:themeFillShade="BF"/>
        <w:tblLook w:val="04A0" w:firstRow="1" w:lastRow="0" w:firstColumn="1" w:lastColumn="0" w:noHBand="0" w:noVBand="1"/>
      </w:tblPr>
      <w:tblGrid>
        <w:gridCol w:w="2444"/>
        <w:gridCol w:w="4606"/>
      </w:tblGrid>
      <w:tr w:rsidR="00216AF1" w:rsidRPr="0037153B" w14:paraId="7C8A71F5" w14:textId="77777777" w:rsidTr="09CE7017">
        <w:tc>
          <w:tcPr>
            <w:tcW w:w="2444" w:type="dxa"/>
            <w:shd w:val="clear" w:color="auto" w:fill="CCCCCC"/>
          </w:tcPr>
          <w:p w14:paraId="5B8F6A7C" w14:textId="77777777" w:rsidR="00216AF1" w:rsidRPr="0037153B" w:rsidRDefault="09CE7017" w:rsidP="00216AF1">
            <w:pPr>
              <w:jc w:val="left"/>
            </w:pPr>
            <w:proofErr w:type="spellStart"/>
            <w:r>
              <w:t>Testziel</w:t>
            </w:r>
            <w:proofErr w:type="spellEnd"/>
          </w:p>
        </w:tc>
        <w:tc>
          <w:tcPr>
            <w:tcW w:w="4606" w:type="dxa"/>
            <w:shd w:val="clear" w:color="auto" w:fill="CCCCCC"/>
          </w:tcPr>
          <w:p w14:paraId="27F4FC94" w14:textId="77777777" w:rsidR="00216AF1" w:rsidRPr="0037153B" w:rsidRDefault="00216AF1" w:rsidP="00216AF1">
            <w:pPr>
              <w:jc w:val="left"/>
            </w:pPr>
          </w:p>
        </w:tc>
      </w:tr>
      <w:tr w:rsidR="00216AF1" w:rsidRPr="0037153B" w14:paraId="2C1E6A75" w14:textId="77777777" w:rsidTr="09CE7017">
        <w:tc>
          <w:tcPr>
            <w:tcW w:w="2444" w:type="dxa"/>
            <w:shd w:val="clear" w:color="auto" w:fill="CCCCCC"/>
          </w:tcPr>
          <w:p w14:paraId="6642CD0C" w14:textId="77777777" w:rsidR="00216AF1" w:rsidRPr="0037153B" w:rsidRDefault="28D5C5BD" w:rsidP="00216AF1">
            <w:pPr>
              <w:jc w:val="left"/>
            </w:pPr>
            <w:r>
              <w:t>Schnittstelle/Klasse</w:t>
            </w:r>
          </w:p>
        </w:tc>
        <w:tc>
          <w:tcPr>
            <w:tcW w:w="4606" w:type="dxa"/>
            <w:shd w:val="clear" w:color="auto" w:fill="CCCCCC"/>
          </w:tcPr>
          <w:p w14:paraId="2BC127BE" w14:textId="77777777" w:rsidR="00216AF1" w:rsidRPr="0037153B" w:rsidRDefault="00216AF1" w:rsidP="00216AF1">
            <w:pPr>
              <w:jc w:val="left"/>
            </w:pPr>
          </w:p>
        </w:tc>
      </w:tr>
      <w:tr w:rsidR="00216AF1" w:rsidRPr="0037153B" w14:paraId="480C3466" w14:textId="77777777" w:rsidTr="09CE7017">
        <w:tc>
          <w:tcPr>
            <w:tcW w:w="2444" w:type="dxa"/>
            <w:shd w:val="clear" w:color="auto" w:fill="CCCCCC"/>
          </w:tcPr>
          <w:p w14:paraId="25E6DA74" w14:textId="77777777" w:rsidR="00216AF1" w:rsidRPr="0037153B" w:rsidRDefault="28D5C5BD" w:rsidP="00216AF1">
            <w:pPr>
              <w:jc w:val="left"/>
            </w:pPr>
            <w:r>
              <w:t>Vorbedingung</w:t>
            </w:r>
          </w:p>
        </w:tc>
        <w:tc>
          <w:tcPr>
            <w:tcW w:w="4606" w:type="dxa"/>
            <w:shd w:val="clear" w:color="auto" w:fill="CCCCCC"/>
          </w:tcPr>
          <w:p w14:paraId="245766B7" w14:textId="77777777" w:rsidR="00216AF1" w:rsidRPr="0037153B" w:rsidRDefault="00216AF1" w:rsidP="00216AF1">
            <w:pPr>
              <w:jc w:val="left"/>
            </w:pPr>
          </w:p>
        </w:tc>
      </w:tr>
      <w:tr w:rsidR="00216AF1" w:rsidRPr="0037153B" w14:paraId="3AE37AD3" w14:textId="77777777" w:rsidTr="09CE7017">
        <w:tc>
          <w:tcPr>
            <w:tcW w:w="2444" w:type="dxa"/>
            <w:shd w:val="clear" w:color="auto" w:fill="CCCCCC"/>
          </w:tcPr>
          <w:p w14:paraId="1743168E" w14:textId="77777777" w:rsidR="00216AF1" w:rsidRPr="0037153B" w:rsidRDefault="28D5C5BD" w:rsidP="00216AF1">
            <w:pPr>
              <w:jc w:val="left"/>
            </w:pPr>
            <w:r>
              <w:t>Nachbedingung</w:t>
            </w:r>
          </w:p>
        </w:tc>
        <w:tc>
          <w:tcPr>
            <w:tcW w:w="4606" w:type="dxa"/>
            <w:shd w:val="clear" w:color="auto" w:fill="CCCCCC"/>
          </w:tcPr>
          <w:p w14:paraId="03C515D7" w14:textId="77777777" w:rsidR="00216AF1" w:rsidRPr="0037153B" w:rsidRDefault="00216AF1" w:rsidP="00216AF1">
            <w:pPr>
              <w:jc w:val="left"/>
            </w:pPr>
          </w:p>
        </w:tc>
      </w:tr>
      <w:tr w:rsidR="00216AF1" w:rsidRPr="0037153B" w14:paraId="0F9C2275" w14:textId="77777777" w:rsidTr="09CE7017">
        <w:tc>
          <w:tcPr>
            <w:tcW w:w="2444" w:type="dxa"/>
            <w:shd w:val="clear" w:color="auto" w:fill="CCCCCC"/>
          </w:tcPr>
          <w:p w14:paraId="43EBC073" w14:textId="77777777" w:rsidR="00216AF1" w:rsidRPr="0037153B" w:rsidRDefault="28D5C5BD" w:rsidP="00216AF1">
            <w:pPr>
              <w:jc w:val="left"/>
            </w:pPr>
            <w:r>
              <w:t>Bestehens Kriterien</w:t>
            </w:r>
          </w:p>
        </w:tc>
        <w:tc>
          <w:tcPr>
            <w:tcW w:w="4606" w:type="dxa"/>
            <w:shd w:val="clear" w:color="auto" w:fill="CCCCCC"/>
          </w:tcPr>
          <w:p w14:paraId="4642E6C6" w14:textId="77777777" w:rsidR="00216AF1" w:rsidRPr="0037153B" w:rsidRDefault="00216AF1" w:rsidP="00216AF1">
            <w:pPr>
              <w:jc w:val="left"/>
            </w:pPr>
          </w:p>
        </w:tc>
      </w:tr>
    </w:tbl>
    <w:p w14:paraId="73E2A4E3" w14:textId="77777777" w:rsidR="00216AF1" w:rsidRPr="0037153B" w:rsidRDefault="00216AF1" w:rsidP="00216AF1"/>
    <w:p w14:paraId="58DC961E" w14:textId="77777777" w:rsidR="00216AF1" w:rsidRPr="0037153B" w:rsidRDefault="00216AF1" w:rsidP="00BF33A0">
      <w:pPr>
        <w:pStyle w:val="berschrift4"/>
        <w:numPr>
          <w:ilvl w:val="3"/>
          <w:numId w:val="0"/>
        </w:numPr>
        <w:ind w:left="907" w:hanging="907"/>
        <w:rPr>
          <w:rFonts w:ascii="Times New Roman" w:hAnsi="Times New Roman"/>
          <w:b w:val="0"/>
        </w:rPr>
      </w:pPr>
      <w:bookmarkStart w:id="82" w:name="_Toc448826225"/>
      <w:r w:rsidRPr="28D5C5BD">
        <w:rPr>
          <w:rFonts w:ascii="Times New Roman" w:hAnsi="Times New Roman"/>
        </w:rPr>
        <w:t>Modultestfall n: &lt;Kurzbezeichnung MTF-n&gt;</w:t>
      </w:r>
      <w:bookmarkEnd w:id="82"/>
    </w:p>
    <w:tbl>
      <w:tblPr>
        <w:tblStyle w:val="Tabellenraster"/>
        <w:tblW w:w="0" w:type="auto"/>
        <w:shd w:val="clear" w:color="auto" w:fill="BFBFBF" w:themeFill="background1" w:themeFillShade="BF"/>
        <w:tblLook w:val="04A0" w:firstRow="1" w:lastRow="0" w:firstColumn="1" w:lastColumn="0" w:noHBand="0" w:noVBand="1"/>
      </w:tblPr>
      <w:tblGrid>
        <w:gridCol w:w="2444"/>
        <w:gridCol w:w="4606"/>
      </w:tblGrid>
      <w:tr w:rsidR="00216AF1" w:rsidRPr="0037153B" w14:paraId="40D691F0" w14:textId="77777777" w:rsidTr="09CE7017">
        <w:tc>
          <w:tcPr>
            <w:tcW w:w="2444" w:type="dxa"/>
            <w:shd w:val="clear" w:color="auto" w:fill="CCCCCC"/>
          </w:tcPr>
          <w:p w14:paraId="2177EE44" w14:textId="77777777" w:rsidR="00216AF1" w:rsidRPr="0037153B" w:rsidRDefault="09CE7017" w:rsidP="00216AF1">
            <w:pPr>
              <w:jc w:val="left"/>
            </w:pPr>
            <w:proofErr w:type="spellStart"/>
            <w:r>
              <w:t>Testziel</w:t>
            </w:r>
            <w:proofErr w:type="spellEnd"/>
          </w:p>
        </w:tc>
        <w:tc>
          <w:tcPr>
            <w:tcW w:w="4606" w:type="dxa"/>
            <w:shd w:val="clear" w:color="auto" w:fill="CCCCCC"/>
          </w:tcPr>
          <w:p w14:paraId="10FC79BA" w14:textId="77777777" w:rsidR="00216AF1" w:rsidRPr="0037153B" w:rsidRDefault="00216AF1" w:rsidP="00216AF1">
            <w:pPr>
              <w:jc w:val="left"/>
            </w:pPr>
          </w:p>
        </w:tc>
      </w:tr>
      <w:tr w:rsidR="00216AF1" w:rsidRPr="0037153B" w14:paraId="19E49E9B" w14:textId="77777777" w:rsidTr="09CE7017">
        <w:tc>
          <w:tcPr>
            <w:tcW w:w="2444" w:type="dxa"/>
            <w:shd w:val="clear" w:color="auto" w:fill="CCCCCC"/>
          </w:tcPr>
          <w:p w14:paraId="02A974F7" w14:textId="77777777" w:rsidR="00216AF1" w:rsidRPr="0037153B" w:rsidRDefault="28D5C5BD" w:rsidP="00216AF1">
            <w:pPr>
              <w:jc w:val="left"/>
            </w:pPr>
            <w:r>
              <w:t>Schnittstelle/Klasse</w:t>
            </w:r>
          </w:p>
        </w:tc>
        <w:tc>
          <w:tcPr>
            <w:tcW w:w="4606" w:type="dxa"/>
            <w:shd w:val="clear" w:color="auto" w:fill="CCCCCC"/>
          </w:tcPr>
          <w:p w14:paraId="39F8D3DD" w14:textId="77777777" w:rsidR="00216AF1" w:rsidRPr="0037153B" w:rsidRDefault="00216AF1" w:rsidP="00216AF1">
            <w:pPr>
              <w:jc w:val="left"/>
            </w:pPr>
          </w:p>
        </w:tc>
      </w:tr>
      <w:tr w:rsidR="00216AF1" w:rsidRPr="0037153B" w14:paraId="42B02250" w14:textId="77777777" w:rsidTr="09CE7017">
        <w:tc>
          <w:tcPr>
            <w:tcW w:w="2444" w:type="dxa"/>
            <w:shd w:val="clear" w:color="auto" w:fill="CCCCCC"/>
          </w:tcPr>
          <w:p w14:paraId="72A55834" w14:textId="77777777" w:rsidR="00216AF1" w:rsidRPr="0037153B" w:rsidRDefault="28D5C5BD" w:rsidP="00216AF1">
            <w:pPr>
              <w:jc w:val="left"/>
            </w:pPr>
            <w:r>
              <w:t>Vorbedingung</w:t>
            </w:r>
          </w:p>
        </w:tc>
        <w:tc>
          <w:tcPr>
            <w:tcW w:w="4606" w:type="dxa"/>
            <w:shd w:val="clear" w:color="auto" w:fill="CCCCCC"/>
          </w:tcPr>
          <w:p w14:paraId="4C35B010" w14:textId="77777777" w:rsidR="00216AF1" w:rsidRPr="0037153B" w:rsidRDefault="00216AF1" w:rsidP="00216AF1">
            <w:pPr>
              <w:jc w:val="left"/>
            </w:pPr>
          </w:p>
        </w:tc>
      </w:tr>
      <w:tr w:rsidR="00216AF1" w:rsidRPr="0037153B" w14:paraId="186DDDD9" w14:textId="77777777" w:rsidTr="09CE7017">
        <w:tc>
          <w:tcPr>
            <w:tcW w:w="2444" w:type="dxa"/>
            <w:shd w:val="clear" w:color="auto" w:fill="CCCCCC"/>
          </w:tcPr>
          <w:p w14:paraId="7A21425B" w14:textId="77777777" w:rsidR="00216AF1" w:rsidRPr="0037153B" w:rsidRDefault="28D5C5BD" w:rsidP="00216AF1">
            <w:pPr>
              <w:jc w:val="left"/>
            </w:pPr>
            <w:r>
              <w:t>Nachbedingung</w:t>
            </w:r>
          </w:p>
        </w:tc>
        <w:tc>
          <w:tcPr>
            <w:tcW w:w="4606" w:type="dxa"/>
            <w:shd w:val="clear" w:color="auto" w:fill="CCCCCC"/>
          </w:tcPr>
          <w:p w14:paraId="68FBA174" w14:textId="77777777" w:rsidR="00216AF1" w:rsidRPr="0037153B" w:rsidRDefault="00216AF1" w:rsidP="00216AF1">
            <w:pPr>
              <w:jc w:val="left"/>
            </w:pPr>
          </w:p>
        </w:tc>
      </w:tr>
      <w:tr w:rsidR="00216AF1" w:rsidRPr="0037153B" w14:paraId="1A611444" w14:textId="77777777" w:rsidTr="09CE7017">
        <w:tc>
          <w:tcPr>
            <w:tcW w:w="2444" w:type="dxa"/>
            <w:shd w:val="clear" w:color="auto" w:fill="CCCCCC"/>
          </w:tcPr>
          <w:p w14:paraId="49E4873A" w14:textId="77777777" w:rsidR="00216AF1" w:rsidRPr="0037153B" w:rsidRDefault="28D5C5BD" w:rsidP="00216AF1">
            <w:pPr>
              <w:jc w:val="left"/>
            </w:pPr>
            <w:r>
              <w:t>Bestehens Kriterien</w:t>
            </w:r>
          </w:p>
        </w:tc>
        <w:tc>
          <w:tcPr>
            <w:tcW w:w="4606" w:type="dxa"/>
            <w:shd w:val="clear" w:color="auto" w:fill="CCCCCC"/>
          </w:tcPr>
          <w:p w14:paraId="5F249B27" w14:textId="77777777" w:rsidR="00216AF1" w:rsidRPr="0037153B" w:rsidRDefault="00216AF1" w:rsidP="00216AF1">
            <w:pPr>
              <w:jc w:val="left"/>
            </w:pPr>
          </w:p>
        </w:tc>
      </w:tr>
    </w:tbl>
    <w:p w14:paraId="19533A2A" w14:textId="77777777" w:rsidR="00216AF1" w:rsidRPr="0037153B" w:rsidRDefault="00216AF1" w:rsidP="00216AF1"/>
    <w:p w14:paraId="28EB1F59" w14:textId="77777777" w:rsidR="00216AF1" w:rsidRPr="006B51D5" w:rsidRDefault="00216AF1" w:rsidP="006B51D5">
      <w:pPr>
        <w:pStyle w:val="berschrift3"/>
        <w:rPr>
          <w:highlight w:val="yellow"/>
        </w:rPr>
      </w:pPr>
      <w:bookmarkStart w:id="83" w:name="_Toc371499360"/>
      <w:bookmarkStart w:id="84" w:name="_Toc448826226"/>
      <w:r w:rsidRPr="006B51D5">
        <w:rPr>
          <w:highlight w:val="yellow"/>
        </w:rPr>
        <w:t>Testergebnisse</w:t>
      </w:r>
      <w:bookmarkEnd w:id="83"/>
      <w:bookmarkEnd w:id="84"/>
    </w:p>
    <w:p w14:paraId="5F1E54C0" w14:textId="77777777" w:rsidR="00216AF1" w:rsidRPr="0037153B" w:rsidRDefault="00216AF1" w:rsidP="00BF33A0">
      <w:pPr>
        <w:pStyle w:val="berschrift4"/>
        <w:numPr>
          <w:ilvl w:val="3"/>
          <w:numId w:val="0"/>
        </w:numPr>
        <w:ind w:left="907" w:hanging="907"/>
        <w:rPr>
          <w:rFonts w:ascii="Times New Roman" w:hAnsi="Times New Roman"/>
          <w:b w:val="0"/>
        </w:rPr>
      </w:pPr>
      <w:bookmarkStart w:id="85" w:name="_Toc448826227"/>
      <w:r w:rsidRPr="28D5C5BD">
        <w:rPr>
          <w:rFonts w:ascii="Times New Roman" w:hAnsi="Times New Roman"/>
        </w:rPr>
        <w:t>Testprotokoll Modultestfall 1 (1. Testdurchführung)</w:t>
      </w:r>
      <w:bookmarkEnd w:id="85"/>
    </w:p>
    <w:tbl>
      <w:tblPr>
        <w:tblStyle w:val="Tabellenraster"/>
        <w:tblW w:w="0" w:type="auto"/>
        <w:tblLook w:val="04A0" w:firstRow="1" w:lastRow="0" w:firstColumn="1" w:lastColumn="0" w:noHBand="0" w:noVBand="1"/>
      </w:tblPr>
      <w:tblGrid>
        <w:gridCol w:w="3084"/>
        <w:gridCol w:w="4606"/>
      </w:tblGrid>
      <w:tr w:rsidR="00216AF1" w:rsidRPr="0037153B" w14:paraId="3DFCA923" w14:textId="77777777" w:rsidTr="09CE7017">
        <w:tc>
          <w:tcPr>
            <w:tcW w:w="3084" w:type="dxa"/>
            <w:shd w:val="clear" w:color="auto" w:fill="CCCCCC"/>
          </w:tcPr>
          <w:p w14:paraId="29A6252A" w14:textId="77777777" w:rsidR="00216AF1" w:rsidRPr="0037153B" w:rsidRDefault="09CE7017" w:rsidP="00216AF1">
            <w:pPr>
              <w:jc w:val="left"/>
            </w:pPr>
            <w:proofErr w:type="spellStart"/>
            <w:r>
              <w:t>Testziel</w:t>
            </w:r>
            <w:proofErr w:type="spellEnd"/>
          </w:p>
        </w:tc>
        <w:tc>
          <w:tcPr>
            <w:tcW w:w="4606" w:type="dxa"/>
            <w:shd w:val="clear" w:color="auto" w:fill="CCCCCC"/>
          </w:tcPr>
          <w:p w14:paraId="65EC86CF" w14:textId="77777777" w:rsidR="00216AF1" w:rsidRPr="0037153B" w:rsidRDefault="00216AF1" w:rsidP="00216AF1">
            <w:pPr>
              <w:jc w:val="left"/>
            </w:pPr>
          </w:p>
        </w:tc>
      </w:tr>
      <w:tr w:rsidR="00216AF1" w:rsidRPr="0037153B" w14:paraId="665348D5" w14:textId="77777777" w:rsidTr="09CE7017">
        <w:tc>
          <w:tcPr>
            <w:tcW w:w="3084" w:type="dxa"/>
            <w:shd w:val="clear" w:color="auto" w:fill="CCCCCC"/>
          </w:tcPr>
          <w:p w14:paraId="20F179CF" w14:textId="77777777" w:rsidR="00216AF1" w:rsidRPr="0037153B" w:rsidRDefault="28D5C5BD" w:rsidP="00216AF1">
            <w:pPr>
              <w:jc w:val="left"/>
            </w:pPr>
            <w:r>
              <w:t>Schnittstelle/Klasse</w:t>
            </w:r>
          </w:p>
        </w:tc>
        <w:tc>
          <w:tcPr>
            <w:tcW w:w="4606" w:type="dxa"/>
            <w:shd w:val="clear" w:color="auto" w:fill="CCCCCC"/>
          </w:tcPr>
          <w:p w14:paraId="6ADAC8B9" w14:textId="77777777" w:rsidR="00216AF1" w:rsidRPr="0037153B" w:rsidRDefault="00216AF1" w:rsidP="00216AF1">
            <w:pPr>
              <w:jc w:val="left"/>
            </w:pPr>
          </w:p>
        </w:tc>
      </w:tr>
      <w:tr w:rsidR="00216AF1" w:rsidRPr="0037153B" w14:paraId="63F2D208" w14:textId="77777777" w:rsidTr="09CE7017">
        <w:tc>
          <w:tcPr>
            <w:tcW w:w="3084" w:type="dxa"/>
            <w:shd w:val="clear" w:color="auto" w:fill="CCCCCC"/>
          </w:tcPr>
          <w:p w14:paraId="241DF550" w14:textId="77777777" w:rsidR="00216AF1" w:rsidRPr="0037153B" w:rsidRDefault="28D5C5BD" w:rsidP="00216AF1">
            <w:pPr>
              <w:jc w:val="left"/>
            </w:pPr>
            <w:r>
              <w:t>Vorbedingung</w:t>
            </w:r>
          </w:p>
        </w:tc>
        <w:tc>
          <w:tcPr>
            <w:tcW w:w="4606" w:type="dxa"/>
            <w:shd w:val="clear" w:color="auto" w:fill="CCCCCC"/>
          </w:tcPr>
          <w:p w14:paraId="2C58C10D" w14:textId="77777777" w:rsidR="00216AF1" w:rsidRPr="0037153B" w:rsidRDefault="00216AF1" w:rsidP="00216AF1">
            <w:pPr>
              <w:jc w:val="left"/>
            </w:pPr>
          </w:p>
        </w:tc>
      </w:tr>
      <w:tr w:rsidR="00216AF1" w:rsidRPr="0037153B" w14:paraId="4679EBD2" w14:textId="77777777" w:rsidTr="09CE7017">
        <w:tc>
          <w:tcPr>
            <w:tcW w:w="3084" w:type="dxa"/>
            <w:shd w:val="clear" w:color="auto" w:fill="CCCCCC"/>
          </w:tcPr>
          <w:p w14:paraId="75707397" w14:textId="77777777" w:rsidR="00216AF1" w:rsidRPr="0037153B" w:rsidRDefault="28D5C5BD" w:rsidP="00216AF1">
            <w:pPr>
              <w:jc w:val="left"/>
            </w:pPr>
            <w:r>
              <w:t>Nachbedingung</w:t>
            </w:r>
          </w:p>
        </w:tc>
        <w:tc>
          <w:tcPr>
            <w:tcW w:w="4606" w:type="dxa"/>
            <w:shd w:val="clear" w:color="auto" w:fill="CCCCCC"/>
          </w:tcPr>
          <w:p w14:paraId="760F5D44" w14:textId="77777777" w:rsidR="00216AF1" w:rsidRPr="0037153B" w:rsidRDefault="00216AF1" w:rsidP="00216AF1">
            <w:pPr>
              <w:jc w:val="left"/>
            </w:pPr>
          </w:p>
        </w:tc>
      </w:tr>
      <w:tr w:rsidR="00216AF1" w:rsidRPr="0037153B" w14:paraId="5E3FE0E7" w14:textId="77777777" w:rsidTr="09CE7017">
        <w:tc>
          <w:tcPr>
            <w:tcW w:w="3084" w:type="dxa"/>
            <w:shd w:val="clear" w:color="auto" w:fill="CCCCCC"/>
          </w:tcPr>
          <w:p w14:paraId="4E58A357" w14:textId="77777777" w:rsidR="00216AF1" w:rsidRPr="0037153B" w:rsidRDefault="28D5C5BD" w:rsidP="00216AF1">
            <w:pPr>
              <w:jc w:val="left"/>
            </w:pPr>
            <w:r>
              <w:t>Bestehens Kriterien</w:t>
            </w:r>
          </w:p>
        </w:tc>
        <w:tc>
          <w:tcPr>
            <w:tcW w:w="4606" w:type="dxa"/>
            <w:shd w:val="clear" w:color="auto" w:fill="CCCCCC"/>
          </w:tcPr>
          <w:p w14:paraId="397F2875" w14:textId="77777777" w:rsidR="00216AF1" w:rsidRPr="0037153B" w:rsidRDefault="00216AF1" w:rsidP="00216AF1">
            <w:pPr>
              <w:jc w:val="left"/>
            </w:pPr>
          </w:p>
        </w:tc>
      </w:tr>
      <w:tr w:rsidR="00216AF1" w:rsidRPr="0037153B" w14:paraId="437A15C5" w14:textId="77777777" w:rsidTr="09CE7017">
        <w:tc>
          <w:tcPr>
            <w:tcW w:w="3084" w:type="dxa"/>
            <w:shd w:val="clear" w:color="auto" w:fill="FFBEBE"/>
          </w:tcPr>
          <w:p w14:paraId="53A3D3EF" w14:textId="77777777" w:rsidR="00216AF1" w:rsidRPr="0037153B" w:rsidRDefault="28D5C5BD" w:rsidP="00216AF1">
            <w:pPr>
              <w:jc w:val="left"/>
            </w:pPr>
            <w:r>
              <w:t>Datum</w:t>
            </w:r>
          </w:p>
        </w:tc>
        <w:tc>
          <w:tcPr>
            <w:tcW w:w="4606" w:type="dxa"/>
            <w:shd w:val="clear" w:color="auto" w:fill="FFBEBE"/>
          </w:tcPr>
          <w:p w14:paraId="4F0665BE" w14:textId="77777777" w:rsidR="00216AF1" w:rsidRPr="0037153B" w:rsidRDefault="00216AF1" w:rsidP="00216AF1">
            <w:pPr>
              <w:jc w:val="left"/>
            </w:pPr>
          </w:p>
        </w:tc>
      </w:tr>
      <w:tr w:rsidR="00216AF1" w:rsidRPr="0037153B" w14:paraId="19F9D761" w14:textId="77777777" w:rsidTr="09CE7017">
        <w:tc>
          <w:tcPr>
            <w:tcW w:w="3084" w:type="dxa"/>
            <w:shd w:val="clear" w:color="auto" w:fill="FFBEBE"/>
          </w:tcPr>
          <w:p w14:paraId="3DA2080C" w14:textId="77777777" w:rsidR="00216AF1" w:rsidRPr="0037153B" w:rsidRDefault="28D5C5BD" w:rsidP="00216AF1">
            <w:pPr>
              <w:jc w:val="left"/>
            </w:pPr>
            <w:r>
              <w:t>Tester</w:t>
            </w:r>
          </w:p>
        </w:tc>
        <w:tc>
          <w:tcPr>
            <w:tcW w:w="4606" w:type="dxa"/>
            <w:shd w:val="clear" w:color="auto" w:fill="FFBEBE"/>
          </w:tcPr>
          <w:p w14:paraId="0C1B9A44" w14:textId="77777777" w:rsidR="00216AF1" w:rsidRPr="0037153B" w:rsidRDefault="00216AF1" w:rsidP="00216AF1">
            <w:pPr>
              <w:jc w:val="left"/>
            </w:pPr>
          </w:p>
        </w:tc>
      </w:tr>
      <w:tr w:rsidR="00216AF1" w:rsidRPr="0037153B" w14:paraId="6C115DBE" w14:textId="77777777" w:rsidTr="09CE7017">
        <w:tc>
          <w:tcPr>
            <w:tcW w:w="3084" w:type="dxa"/>
            <w:shd w:val="clear" w:color="auto" w:fill="FFBEBE"/>
          </w:tcPr>
          <w:p w14:paraId="20C87251" w14:textId="77777777" w:rsidR="00216AF1" w:rsidRPr="0037153B" w:rsidRDefault="28D5C5BD" w:rsidP="00216AF1">
            <w:pPr>
              <w:jc w:val="left"/>
            </w:pPr>
            <w:r>
              <w:t>Version der Software</w:t>
            </w:r>
          </w:p>
        </w:tc>
        <w:tc>
          <w:tcPr>
            <w:tcW w:w="4606" w:type="dxa"/>
            <w:shd w:val="clear" w:color="auto" w:fill="FFBEBE"/>
          </w:tcPr>
          <w:p w14:paraId="44D64B3E" w14:textId="77777777" w:rsidR="00216AF1" w:rsidRPr="0037153B" w:rsidRDefault="00216AF1" w:rsidP="00216AF1">
            <w:pPr>
              <w:jc w:val="left"/>
            </w:pPr>
          </w:p>
        </w:tc>
      </w:tr>
      <w:tr w:rsidR="00216AF1" w:rsidRPr="0037153B" w14:paraId="52733527" w14:textId="77777777" w:rsidTr="09CE7017">
        <w:tc>
          <w:tcPr>
            <w:tcW w:w="3084" w:type="dxa"/>
            <w:shd w:val="clear" w:color="auto" w:fill="FFBEBE"/>
          </w:tcPr>
          <w:p w14:paraId="71462227" w14:textId="77777777" w:rsidR="00216AF1" w:rsidRPr="0037153B" w:rsidRDefault="28D5C5BD" w:rsidP="00216AF1">
            <w:pPr>
              <w:jc w:val="left"/>
            </w:pPr>
            <w:r>
              <w:t>Testtreiber</w:t>
            </w:r>
          </w:p>
        </w:tc>
        <w:tc>
          <w:tcPr>
            <w:tcW w:w="4606" w:type="dxa"/>
            <w:shd w:val="clear" w:color="auto" w:fill="FFBEBE"/>
          </w:tcPr>
          <w:p w14:paraId="2A99342C" w14:textId="77777777" w:rsidR="00216AF1" w:rsidRPr="0037153B" w:rsidRDefault="00216AF1" w:rsidP="00216AF1">
            <w:pPr>
              <w:jc w:val="left"/>
            </w:pPr>
          </w:p>
        </w:tc>
      </w:tr>
      <w:tr w:rsidR="00216AF1" w:rsidRPr="0037153B" w14:paraId="106B2851" w14:textId="77777777" w:rsidTr="09CE7017">
        <w:tc>
          <w:tcPr>
            <w:tcW w:w="3084" w:type="dxa"/>
            <w:shd w:val="clear" w:color="auto" w:fill="FFBEBE"/>
          </w:tcPr>
          <w:p w14:paraId="28CB09B6" w14:textId="77777777" w:rsidR="00216AF1" w:rsidRPr="0037153B" w:rsidRDefault="28D5C5BD" w:rsidP="00216AF1">
            <w:pPr>
              <w:jc w:val="left"/>
            </w:pPr>
            <w:r>
              <w:t>Testsystem &amp; -umgebung</w:t>
            </w:r>
          </w:p>
        </w:tc>
        <w:tc>
          <w:tcPr>
            <w:tcW w:w="4606" w:type="dxa"/>
            <w:shd w:val="clear" w:color="auto" w:fill="FFBEBE"/>
          </w:tcPr>
          <w:p w14:paraId="10405E37" w14:textId="77777777" w:rsidR="00216AF1" w:rsidRPr="0037153B" w:rsidRDefault="00216AF1" w:rsidP="00216AF1">
            <w:pPr>
              <w:jc w:val="left"/>
            </w:pPr>
          </w:p>
        </w:tc>
      </w:tr>
      <w:tr w:rsidR="00216AF1" w:rsidRPr="0037153B" w14:paraId="0A1996A9" w14:textId="77777777" w:rsidTr="09CE7017">
        <w:tc>
          <w:tcPr>
            <w:tcW w:w="3084" w:type="dxa"/>
            <w:shd w:val="clear" w:color="auto" w:fill="FFBEBE"/>
          </w:tcPr>
          <w:p w14:paraId="79F67813" w14:textId="77777777" w:rsidR="00216AF1" w:rsidRPr="0037153B" w:rsidRDefault="28D5C5BD" w:rsidP="00216AF1">
            <w:pPr>
              <w:jc w:val="left"/>
            </w:pPr>
            <w:r>
              <w:t>Testurteil</w:t>
            </w:r>
          </w:p>
        </w:tc>
        <w:tc>
          <w:tcPr>
            <w:tcW w:w="4606" w:type="dxa"/>
            <w:shd w:val="clear" w:color="auto" w:fill="FFBEBE"/>
          </w:tcPr>
          <w:p w14:paraId="7F696A22" w14:textId="77777777" w:rsidR="00216AF1" w:rsidRPr="0037153B" w:rsidRDefault="00216AF1" w:rsidP="00216AF1">
            <w:pPr>
              <w:jc w:val="left"/>
            </w:pPr>
          </w:p>
        </w:tc>
      </w:tr>
    </w:tbl>
    <w:p w14:paraId="12B59210" w14:textId="77777777" w:rsidR="00216AF1" w:rsidRPr="0037153B" w:rsidRDefault="00216AF1" w:rsidP="00216AF1"/>
    <w:p w14:paraId="5AB119EC" w14:textId="77777777" w:rsidR="00216AF1" w:rsidRPr="0037153B" w:rsidRDefault="00216AF1" w:rsidP="00BF33A0">
      <w:pPr>
        <w:pStyle w:val="berschrift4"/>
        <w:numPr>
          <w:ilvl w:val="3"/>
          <w:numId w:val="0"/>
        </w:numPr>
        <w:ind w:left="907" w:hanging="907"/>
        <w:rPr>
          <w:rFonts w:ascii="Times New Roman" w:hAnsi="Times New Roman"/>
          <w:b w:val="0"/>
        </w:rPr>
      </w:pPr>
      <w:bookmarkStart w:id="86" w:name="_Toc448826228"/>
      <w:r w:rsidRPr="28D5C5BD">
        <w:rPr>
          <w:rFonts w:ascii="Times New Roman" w:hAnsi="Times New Roman"/>
        </w:rPr>
        <w:t>Testprotokoll Modultestfall 1 (n. Testdurchführung)</w:t>
      </w:r>
      <w:bookmarkEnd w:id="86"/>
    </w:p>
    <w:tbl>
      <w:tblPr>
        <w:tblStyle w:val="Tabellenraster"/>
        <w:tblW w:w="0" w:type="auto"/>
        <w:tblLook w:val="04A0" w:firstRow="1" w:lastRow="0" w:firstColumn="1" w:lastColumn="0" w:noHBand="0" w:noVBand="1"/>
      </w:tblPr>
      <w:tblGrid>
        <w:gridCol w:w="3084"/>
        <w:gridCol w:w="4606"/>
      </w:tblGrid>
      <w:tr w:rsidR="00216AF1" w:rsidRPr="0037153B" w14:paraId="70EF92B2" w14:textId="77777777" w:rsidTr="09CE7017">
        <w:tc>
          <w:tcPr>
            <w:tcW w:w="3084" w:type="dxa"/>
            <w:shd w:val="clear" w:color="auto" w:fill="CCCCCC"/>
          </w:tcPr>
          <w:p w14:paraId="573C4FB8" w14:textId="77777777" w:rsidR="00216AF1" w:rsidRPr="0037153B" w:rsidRDefault="09CE7017" w:rsidP="00216AF1">
            <w:pPr>
              <w:jc w:val="left"/>
            </w:pPr>
            <w:proofErr w:type="spellStart"/>
            <w:r>
              <w:t>Testziel</w:t>
            </w:r>
            <w:proofErr w:type="spellEnd"/>
          </w:p>
        </w:tc>
        <w:tc>
          <w:tcPr>
            <w:tcW w:w="4606" w:type="dxa"/>
            <w:shd w:val="clear" w:color="auto" w:fill="CCCCCC"/>
          </w:tcPr>
          <w:p w14:paraId="3FCB2FA5" w14:textId="77777777" w:rsidR="00216AF1" w:rsidRPr="0037153B" w:rsidRDefault="00216AF1" w:rsidP="00216AF1">
            <w:pPr>
              <w:jc w:val="left"/>
            </w:pPr>
          </w:p>
        </w:tc>
      </w:tr>
      <w:tr w:rsidR="00216AF1" w:rsidRPr="0037153B" w14:paraId="282186E8" w14:textId="77777777" w:rsidTr="09CE7017">
        <w:tc>
          <w:tcPr>
            <w:tcW w:w="3084" w:type="dxa"/>
            <w:shd w:val="clear" w:color="auto" w:fill="CCCCCC"/>
          </w:tcPr>
          <w:p w14:paraId="31DBBAFD" w14:textId="77777777" w:rsidR="00216AF1" w:rsidRPr="0037153B" w:rsidRDefault="28D5C5BD" w:rsidP="00216AF1">
            <w:pPr>
              <w:jc w:val="left"/>
            </w:pPr>
            <w:r>
              <w:t>Schnittstelle/Klasse</w:t>
            </w:r>
          </w:p>
        </w:tc>
        <w:tc>
          <w:tcPr>
            <w:tcW w:w="4606" w:type="dxa"/>
            <w:shd w:val="clear" w:color="auto" w:fill="CCCCCC"/>
          </w:tcPr>
          <w:p w14:paraId="55A14D5B" w14:textId="77777777" w:rsidR="00216AF1" w:rsidRPr="0037153B" w:rsidRDefault="00216AF1" w:rsidP="00216AF1">
            <w:pPr>
              <w:jc w:val="left"/>
            </w:pPr>
          </w:p>
        </w:tc>
      </w:tr>
      <w:tr w:rsidR="00216AF1" w:rsidRPr="0037153B" w14:paraId="242D571F" w14:textId="77777777" w:rsidTr="09CE7017">
        <w:tc>
          <w:tcPr>
            <w:tcW w:w="3084" w:type="dxa"/>
            <w:shd w:val="clear" w:color="auto" w:fill="CCCCCC"/>
          </w:tcPr>
          <w:p w14:paraId="29414CDF" w14:textId="77777777" w:rsidR="00216AF1" w:rsidRPr="0037153B" w:rsidRDefault="28D5C5BD" w:rsidP="00216AF1">
            <w:pPr>
              <w:jc w:val="left"/>
            </w:pPr>
            <w:r>
              <w:t>Vorbedingung</w:t>
            </w:r>
          </w:p>
        </w:tc>
        <w:tc>
          <w:tcPr>
            <w:tcW w:w="4606" w:type="dxa"/>
            <w:shd w:val="clear" w:color="auto" w:fill="CCCCCC"/>
          </w:tcPr>
          <w:p w14:paraId="492ED1A4" w14:textId="77777777" w:rsidR="00216AF1" w:rsidRPr="0037153B" w:rsidRDefault="00216AF1" w:rsidP="00216AF1">
            <w:pPr>
              <w:jc w:val="left"/>
            </w:pPr>
          </w:p>
        </w:tc>
      </w:tr>
      <w:tr w:rsidR="00216AF1" w:rsidRPr="0037153B" w14:paraId="72C6CED7" w14:textId="77777777" w:rsidTr="09CE7017">
        <w:tc>
          <w:tcPr>
            <w:tcW w:w="3084" w:type="dxa"/>
            <w:shd w:val="clear" w:color="auto" w:fill="CCCCCC"/>
          </w:tcPr>
          <w:p w14:paraId="7A74123B" w14:textId="77777777" w:rsidR="00216AF1" w:rsidRPr="0037153B" w:rsidRDefault="28D5C5BD" w:rsidP="00216AF1">
            <w:pPr>
              <w:jc w:val="left"/>
            </w:pPr>
            <w:r>
              <w:t>Nachbedingung</w:t>
            </w:r>
          </w:p>
        </w:tc>
        <w:tc>
          <w:tcPr>
            <w:tcW w:w="4606" w:type="dxa"/>
            <w:shd w:val="clear" w:color="auto" w:fill="CCCCCC"/>
          </w:tcPr>
          <w:p w14:paraId="51EC56B2" w14:textId="77777777" w:rsidR="00216AF1" w:rsidRPr="0037153B" w:rsidRDefault="00216AF1" w:rsidP="00216AF1">
            <w:pPr>
              <w:jc w:val="left"/>
            </w:pPr>
          </w:p>
        </w:tc>
      </w:tr>
      <w:tr w:rsidR="00216AF1" w:rsidRPr="0037153B" w14:paraId="270A161A" w14:textId="77777777" w:rsidTr="09CE7017">
        <w:tc>
          <w:tcPr>
            <w:tcW w:w="3084" w:type="dxa"/>
            <w:shd w:val="clear" w:color="auto" w:fill="CCCCCC"/>
          </w:tcPr>
          <w:p w14:paraId="4FFA08B0" w14:textId="77777777" w:rsidR="00216AF1" w:rsidRPr="0037153B" w:rsidRDefault="28D5C5BD" w:rsidP="00216AF1">
            <w:pPr>
              <w:jc w:val="left"/>
            </w:pPr>
            <w:r>
              <w:t>Bestehens Kriterien</w:t>
            </w:r>
          </w:p>
        </w:tc>
        <w:tc>
          <w:tcPr>
            <w:tcW w:w="4606" w:type="dxa"/>
            <w:shd w:val="clear" w:color="auto" w:fill="CCCCCC"/>
          </w:tcPr>
          <w:p w14:paraId="462C2812" w14:textId="77777777" w:rsidR="00216AF1" w:rsidRPr="0037153B" w:rsidRDefault="00216AF1" w:rsidP="00216AF1">
            <w:pPr>
              <w:jc w:val="left"/>
            </w:pPr>
          </w:p>
        </w:tc>
      </w:tr>
      <w:tr w:rsidR="00216AF1" w:rsidRPr="0037153B" w14:paraId="1D199E29" w14:textId="77777777" w:rsidTr="09CE7017">
        <w:tc>
          <w:tcPr>
            <w:tcW w:w="3084" w:type="dxa"/>
            <w:shd w:val="clear" w:color="auto" w:fill="FFBEBE"/>
          </w:tcPr>
          <w:p w14:paraId="48FEBBEF" w14:textId="77777777" w:rsidR="00216AF1" w:rsidRPr="0037153B" w:rsidRDefault="28D5C5BD" w:rsidP="00216AF1">
            <w:pPr>
              <w:jc w:val="left"/>
            </w:pPr>
            <w:r>
              <w:t>Datum</w:t>
            </w:r>
          </w:p>
        </w:tc>
        <w:tc>
          <w:tcPr>
            <w:tcW w:w="4606" w:type="dxa"/>
            <w:shd w:val="clear" w:color="auto" w:fill="FFBEBE"/>
          </w:tcPr>
          <w:p w14:paraId="6F7CAD84" w14:textId="77777777" w:rsidR="00216AF1" w:rsidRPr="0037153B" w:rsidRDefault="00216AF1" w:rsidP="00216AF1">
            <w:pPr>
              <w:jc w:val="left"/>
            </w:pPr>
          </w:p>
        </w:tc>
      </w:tr>
      <w:tr w:rsidR="00216AF1" w:rsidRPr="0037153B" w14:paraId="0BE68351" w14:textId="77777777" w:rsidTr="09CE7017">
        <w:tc>
          <w:tcPr>
            <w:tcW w:w="3084" w:type="dxa"/>
            <w:shd w:val="clear" w:color="auto" w:fill="FFBEBE"/>
          </w:tcPr>
          <w:p w14:paraId="7AD55273" w14:textId="77777777" w:rsidR="00216AF1" w:rsidRPr="0037153B" w:rsidRDefault="28D5C5BD" w:rsidP="00216AF1">
            <w:pPr>
              <w:jc w:val="left"/>
            </w:pPr>
            <w:r>
              <w:t>Tester</w:t>
            </w:r>
          </w:p>
        </w:tc>
        <w:tc>
          <w:tcPr>
            <w:tcW w:w="4606" w:type="dxa"/>
            <w:shd w:val="clear" w:color="auto" w:fill="FFBEBE"/>
          </w:tcPr>
          <w:p w14:paraId="64C8F186" w14:textId="77777777" w:rsidR="00216AF1" w:rsidRPr="0037153B" w:rsidRDefault="00216AF1" w:rsidP="00216AF1">
            <w:pPr>
              <w:jc w:val="left"/>
            </w:pPr>
          </w:p>
        </w:tc>
      </w:tr>
      <w:tr w:rsidR="00216AF1" w:rsidRPr="0037153B" w14:paraId="03CD224A" w14:textId="77777777" w:rsidTr="09CE7017">
        <w:tc>
          <w:tcPr>
            <w:tcW w:w="3084" w:type="dxa"/>
            <w:shd w:val="clear" w:color="auto" w:fill="FFBEBE"/>
          </w:tcPr>
          <w:p w14:paraId="2548618A" w14:textId="77777777" w:rsidR="00216AF1" w:rsidRPr="0037153B" w:rsidRDefault="28D5C5BD" w:rsidP="00216AF1">
            <w:pPr>
              <w:jc w:val="left"/>
            </w:pPr>
            <w:r>
              <w:t>Version der Software</w:t>
            </w:r>
          </w:p>
        </w:tc>
        <w:tc>
          <w:tcPr>
            <w:tcW w:w="4606" w:type="dxa"/>
            <w:shd w:val="clear" w:color="auto" w:fill="FFBEBE"/>
          </w:tcPr>
          <w:p w14:paraId="64D2BDED" w14:textId="77777777" w:rsidR="00216AF1" w:rsidRPr="0037153B" w:rsidRDefault="00216AF1" w:rsidP="00216AF1">
            <w:pPr>
              <w:jc w:val="left"/>
            </w:pPr>
          </w:p>
        </w:tc>
      </w:tr>
      <w:tr w:rsidR="00216AF1" w:rsidRPr="0037153B" w14:paraId="42383873" w14:textId="77777777" w:rsidTr="09CE7017">
        <w:tc>
          <w:tcPr>
            <w:tcW w:w="3084" w:type="dxa"/>
            <w:shd w:val="clear" w:color="auto" w:fill="FFBEBE"/>
          </w:tcPr>
          <w:p w14:paraId="6FA927A7" w14:textId="77777777" w:rsidR="00216AF1" w:rsidRPr="0037153B" w:rsidRDefault="28D5C5BD" w:rsidP="00216AF1">
            <w:pPr>
              <w:jc w:val="left"/>
            </w:pPr>
            <w:r>
              <w:lastRenderedPageBreak/>
              <w:t>Testtreiber</w:t>
            </w:r>
          </w:p>
        </w:tc>
        <w:tc>
          <w:tcPr>
            <w:tcW w:w="4606" w:type="dxa"/>
            <w:shd w:val="clear" w:color="auto" w:fill="FFBEBE"/>
          </w:tcPr>
          <w:p w14:paraId="47632967" w14:textId="77777777" w:rsidR="00216AF1" w:rsidRPr="0037153B" w:rsidRDefault="00216AF1" w:rsidP="00216AF1">
            <w:pPr>
              <w:jc w:val="left"/>
            </w:pPr>
          </w:p>
        </w:tc>
      </w:tr>
      <w:tr w:rsidR="00216AF1" w:rsidRPr="0037153B" w14:paraId="7E5A4E77" w14:textId="77777777" w:rsidTr="09CE7017">
        <w:tc>
          <w:tcPr>
            <w:tcW w:w="3084" w:type="dxa"/>
            <w:shd w:val="clear" w:color="auto" w:fill="FFBEBE"/>
          </w:tcPr>
          <w:p w14:paraId="01DA5A10" w14:textId="77777777" w:rsidR="00216AF1" w:rsidRPr="0037153B" w:rsidRDefault="28D5C5BD" w:rsidP="00216AF1">
            <w:pPr>
              <w:jc w:val="left"/>
            </w:pPr>
            <w:r>
              <w:t>Testsystem &amp; -umgebung</w:t>
            </w:r>
          </w:p>
        </w:tc>
        <w:tc>
          <w:tcPr>
            <w:tcW w:w="4606" w:type="dxa"/>
            <w:shd w:val="clear" w:color="auto" w:fill="FFBEBE"/>
          </w:tcPr>
          <w:p w14:paraId="30BDD9D3" w14:textId="77777777" w:rsidR="00216AF1" w:rsidRPr="0037153B" w:rsidRDefault="00216AF1" w:rsidP="00216AF1">
            <w:pPr>
              <w:jc w:val="left"/>
            </w:pPr>
          </w:p>
        </w:tc>
      </w:tr>
      <w:tr w:rsidR="00216AF1" w:rsidRPr="0037153B" w14:paraId="0AABFDE0" w14:textId="77777777" w:rsidTr="09CE7017">
        <w:tc>
          <w:tcPr>
            <w:tcW w:w="3084" w:type="dxa"/>
            <w:shd w:val="clear" w:color="auto" w:fill="FFBEBE"/>
          </w:tcPr>
          <w:p w14:paraId="698121C4" w14:textId="77777777" w:rsidR="00216AF1" w:rsidRPr="0037153B" w:rsidRDefault="28D5C5BD" w:rsidP="00216AF1">
            <w:pPr>
              <w:jc w:val="left"/>
            </w:pPr>
            <w:r>
              <w:t>Testurteil</w:t>
            </w:r>
          </w:p>
        </w:tc>
        <w:tc>
          <w:tcPr>
            <w:tcW w:w="4606" w:type="dxa"/>
            <w:shd w:val="clear" w:color="auto" w:fill="FFBEBE"/>
          </w:tcPr>
          <w:p w14:paraId="19F943D5" w14:textId="77777777" w:rsidR="00216AF1" w:rsidRPr="0037153B" w:rsidRDefault="00216AF1" w:rsidP="00216AF1">
            <w:pPr>
              <w:jc w:val="left"/>
            </w:pPr>
          </w:p>
        </w:tc>
      </w:tr>
    </w:tbl>
    <w:p w14:paraId="03373666" w14:textId="77777777" w:rsidR="00216AF1" w:rsidRPr="0037153B" w:rsidRDefault="00216AF1" w:rsidP="00216AF1"/>
    <w:p w14:paraId="782E871F" w14:textId="77777777" w:rsidR="00216AF1" w:rsidRPr="0037153B" w:rsidRDefault="00216AF1" w:rsidP="00BF33A0">
      <w:pPr>
        <w:pStyle w:val="berschrift4"/>
        <w:numPr>
          <w:ilvl w:val="3"/>
          <w:numId w:val="0"/>
        </w:numPr>
        <w:ind w:left="907" w:hanging="907"/>
        <w:rPr>
          <w:rFonts w:ascii="Times New Roman" w:hAnsi="Times New Roman"/>
          <w:b w:val="0"/>
        </w:rPr>
      </w:pPr>
      <w:bookmarkStart w:id="87" w:name="_Toc448826229"/>
      <w:r w:rsidRPr="28D5C5BD">
        <w:rPr>
          <w:rFonts w:ascii="Times New Roman" w:hAnsi="Times New Roman"/>
        </w:rPr>
        <w:t>Testprotokoll Modultestfall n (1. Testdurchführung)</w:t>
      </w:r>
      <w:bookmarkEnd w:id="87"/>
    </w:p>
    <w:tbl>
      <w:tblPr>
        <w:tblStyle w:val="Tabellenraster"/>
        <w:tblW w:w="0" w:type="auto"/>
        <w:tblLook w:val="04A0" w:firstRow="1" w:lastRow="0" w:firstColumn="1" w:lastColumn="0" w:noHBand="0" w:noVBand="1"/>
      </w:tblPr>
      <w:tblGrid>
        <w:gridCol w:w="3084"/>
        <w:gridCol w:w="4606"/>
      </w:tblGrid>
      <w:tr w:rsidR="00216AF1" w:rsidRPr="0037153B" w14:paraId="0325D40A" w14:textId="77777777" w:rsidTr="09CE7017">
        <w:tc>
          <w:tcPr>
            <w:tcW w:w="3084" w:type="dxa"/>
            <w:shd w:val="clear" w:color="auto" w:fill="CCCCCC"/>
          </w:tcPr>
          <w:p w14:paraId="2C02A694" w14:textId="77777777" w:rsidR="00216AF1" w:rsidRPr="0037153B" w:rsidRDefault="09CE7017" w:rsidP="00216AF1">
            <w:pPr>
              <w:jc w:val="left"/>
            </w:pPr>
            <w:proofErr w:type="spellStart"/>
            <w:r>
              <w:t>Testziel</w:t>
            </w:r>
            <w:proofErr w:type="spellEnd"/>
          </w:p>
        </w:tc>
        <w:tc>
          <w:tcPr>
            <w:tcW w:w="4606" w:type="dxa"/>
            <w:shd w:val="clear" w:color="auto" w:fill="CCCCCC"/>
          </w:tcPr>
          <w:p w14:paraId="7CBD3EF9" w14:textId="77777777" w:rsidR="00216AF1" w:rsidRPr="0037153B" w:rsidRDefault="00216AF1" w:rsidP="00216AF1">
            <w:pPr>
              <w:jc w:val="left"/>
            </w:pPr>
          </w:p>
        </w:tc>
      </w:tr>
      <w:tr w:rsidR="00216AF1" w:rsidRPr="0037153B" w14:paraId="5B7A94CE" w14:textId="77777777" w:rsidTr="09CE7017">
        <w:tc>
          <w:tcPr>
            <w:tcW w:w="3084" w:type="dxa"/>
            <w:shd w:val="clear" w:color="auto" w:fill="CCCCCC"/>
          </w:tcPr>
          <w:p w14:paraId="5D444797" w14:textId="77777777" w:rsidR="00216AF1" w:rsidRPr="0037153B" w:rsidRDefault="28D5C5BD" w:rsidP="00216AF1">
            <w:pPr>
              <w:jc w:val="left"/>
            </w:pPr>
            <w:r>
              <w:t>Schnittstelle/Klasse</w:t>
            </w:r>
          </w:p>
        </w:tc>
        <w:tc>
          <w:tcPr>
            <w:tcW w:w="4606" w:type="dxa"/>
            <w:shd w:val="clear" w:color="auto" w:fill="CCCCCC"/>
          </w:tcPr>
          <w:p w14:paraId="1F7B6266" w14:textId="77777777" w:rsidR="00216AF1" w:rsidRPr="0037153B" w:rsidRDefault="00216AF1" w:rsidP="00216AF1">
            <w:pPr>
              <w:jc w:val="left"/>
            </w:pPr>
          </w:p>
        </w:tc>
      </w:tr>
      <w:tr w:rsidR="00216AF1" w:rsidRPr="0037153B" w14:paraId="0B693799" w14:textId="77777777" w:rsidTr="09CE7017">
        <w:tc>
          <w:tcPr>
            <w:tcW w:w="3084" w:type="dxa"/>
            <w:shd w:val="clear" w:color="auto" w:fill="CCCCCC"/>
          </w:tcPr>
          <w:p w14:paraId="08AB940E" w14:textId="77777777" w:rsidR="00216AF1" w:rsidRPr="0037153B" w:rsidRDefault="28D5C5BD" w:rsidP="00216AF1">
            <w:pPr>
              <w:jc w:val="left"/>
            </w:pPr>
            <w:r>
              <w:t>Vorbedingung</w:t>
            </w:r>
          </w:p>
        </w:tc>
        <w:tc>
          <w:tcPr>
            <w:tcW w:w="4606" w:type="dxa"/>
            <w:shd w:val="clear" w:color="auto" w:fill="CCCCCC"/>
          </w:tcPr>
          <w:p w14:paraId="395BA22C" w14:textId="77777777" w:rsidR="00216AF1" w:rsidRPr="0037153B" w:rsidRDefault="00216AF1" w:rsidP="00216AF1">
            <w:pPr>
              <w:jc w:val="left"/>
            </w:pPr>
          </w:p>
        </w:tc>
      </w:tr>
      <w:tr w:rsidR="00216AF1" w:rsidRPr="0037153B" w14:paraId="3AE4F7FA" w14:textId="77777777" w:rsidTr="09CE7017">
        <w:tc>
          <w:tcPr>
            <w:tcW w:w="3084" w:type="dxa"/>
            <w:shd w:val="clear" w:color="auto" w:fill="CCCCCC"/>
          </w:tcPr>
          <w:p w14:paraId="5E86923E" w14:textId="77777777" w:rsidR="00216AF1" w:rsidRPr="0037153B" w:rsidRDefault="28D5C5BD" w:rsidP="00216AF1">
            <w:pPr>
              <w:jc w:val="left"/>
            </w:pPr>
            <w:r>
              <w:t>Nachbedingung</w:t>
            </w:r>
          </w:p>
        </w:tc>
        <w:tc>
          <w:tcPr>
            <w:tcW w:w="4606" w:type="dxa"/>
            <w:shd w:val="clear" w:color="auto" w:fill="CCCCCC"/>
          </w:tcPr>
          <w:p w14:paraId="6BA52E0F" w14:textId="77777777" w:rsidR="00216AF1" w:rsidRPr="0037153B" w:rsidRDefault="00216AF1" w:rsidP="00216AF1">
            <w:pPr>
              <w:jc w:val="left"/>
            </w:pPr>
          </w:p>
        </w:tc>
      </w:tr>
      <w:tr w:rsidR="00216AF1" w:rsidRPr="0037153B" w14:paraId="6C000A14" w14:textId="77777777" w:rsidTr="09CE7017">
        <w:tc>
          <w:tcPr>
            <w:tcW w:w="3084" w:type="dxa"/>
            <w:shd w:val="clear" w:color="auto" w:fill="CCCCCC"/>
          </w:tcPr>
          <w:p w14:paraId="7D09F57A" w14:textId="77777777" w:rsidR="00216AF1" w:rsidRPr="0037153B" w:rsidRDefault="28D5C5BD" w:rsidP="00216AF1">
            <w:pPr>
              <w:jc w:val="left"/>
            </w:pPr>
            <w:r>
              <w:t>Bestehens Kriterien</w:t>
            </w:r>
          </w:p>
        </w:tc>
        <w:tc>
          <w:tcPr>
            <w:tcW w:w="4606" w:type="dxa"/>
            <w:shd w:val="clear" w:color="auto" w:fill="CCCCCC"/>
          </w:tcPr>
          <w:p w14:paraId="021B4A5A" w14:textId="77777777" w:rsidR="00216AF1" w:rsidRPr="0037153B" w:rsidRDefault="00216AF1" w:rsidP="00216AF1">
            <w:pPr>
              <w:jc w:val="left"/>
            </w:pPr>
          </w:p>
        </w:tc>
      </w:tr>
      <w:tr w:rsidR="00216AF1" w:rsidRPr="0037153B" w14:paraId="29E778BB" w14:textId="77777777" w:rsidTr="09CE7017">
        <w:tc>
          <w:tcPr>
            <w:tcW w:w="3084" w:type="dxa"/>
            <w:shd w:val="clear" w:color="auto" w:fill="FFBEBE"/>
          </w:tcPr>
          <w:p w14:paraId="588F81A0" w14:textId="77777777" w:rsidR="00216AF1" w:rsidRPr="0037153B" w:rsidRDefault="28D5C5BD" w:rsidP="00216AF1">
            <w:pPr>
              <w:jc w:val="left"/>
            </w:pPr>
            <w:r>
              <w:t>Datum</w:t>
            </w:r>
          </w:p>
        </w:tc>
        <w:tc>
          <w:tcPr>
            <w:tcW w:w="4606" w:type="dxa"/>
            <w:shd w:val="clear" w:color="auto" w:fill="FFBEBE"/>
          </w:tcPr>
          <w:p w14:paraId="146CB84F" w14:textId="77777777" w:rsidR="00216AF1" w:rsidRPr="0037153B" w:rsidRDefault="00216AF1" w:rsidP="00216AF1">
            <w:pPr>
              <w:jc w:val="left"/>
            </w:pPr>
          </w:p>
        </w:tc>
      </w:tr>
      <w:tr w:rsidR="00216AF1" w:rsidRPr="0037153B" w14:paraId="54369B83" w14:textId="77777777" w:rsidTr="09CE7017">
        <w:tc>
          <w:tcPr>
            <w:tcW w:w="3084" w:type="dxa"/>
            <w:shd w:val="clear" w:color="auto" w:fill="FFBEBE"/>
          </w:tcPr>
          <w:p w14:paraId="300F6318" w14:textId="77777777" w:rsidR="00216AF1" w:rsidRPr="0037153B" w:rsidRDefault="28D5C5BD" w:rsidP="00216AF1">
            <w:pPr>
              <w:jc w:val="left"/>
            </w:pPr>
            <w:r>
              <w:t>Tester</w:t>
            </w:r>
          </w:p>
        </w:tc>
        <w:tc>
          <w:tcPr>
            <w:tcW w:w="4606" w:type="dxa"/>
            <w:shd w:val="clear" w:color="auto" w:fill="FFBEBE"/>
          </w:tcPr>
          <w:p w14:paraId="59595C4B" w14:textId="77777777" w:rsidR="00216AF1" w:rsidRPr="0037153B" w:rsidRDefault="00216AF1" w:rsidP="00216AF1">
            <w:pPr>
              <w:jc w:val="left"/>
            </w:pPr>
          </w:p>
        </w:tc>
      </w:tr>
      <w:tr w:rsidR="00216AF1" w:rsidRPr="0037153B" w14:paraId="57F71D21" w14:textId="77777777" w:rsidTr="09CE7017">
        <w:tc>
          <w:tcPr>
            <w:tcW w:w="3084" w:type="dxa"/>
            <w:shd w:val="clear" w:color="auto" w:fill="FFBEBE"/>
          </w:tcPr>
          <w:p w14:paraId="4DF8CA81" w14:textId="77777777" w:rsidR="00216AF1" w:rsidRPr="0037153B" w:rsidRDefault="28D5C5BD" w:rsidP="00216AF1">
            <w:pPr>
              <w:jc w:val="left"/>
            </w:pPr>
            <w:r>
              <w:t>Version der Software</w:t>
            </w:r>
          </w:p>
        </w:tc>
        <w:tc>
          <w:tcPr>
            <w:tcW w:w="4606" w:type="dxa"/>
            <w:shd w:val="clear" w:color="auto" w:fill="FFBEBE"/>
          </w:tcPr>
          <w:p w14:paraId="5C7D8F81" w14:textId="77777777" w:rsidR="00216AF1" w:rsidRPr="0037153B" w:rsidRDefault="00216AF1" w:rsidP="00216AF1">
            <w:pPr>
              <w:jc w:val="left"/>
            </w:pPr>
          </w:p>
        </w:tc>
      </w:tr>
      <w:tr w:rsidR="00216AF1" w:rsidRPr="0037153B" w14:paraId="0E8267C0" w14:textId="77777777" w:rsidTr="09CE7017">
        <w:tc>
          <w:tcPr>
            <w:tcW w:w="3084" w:type="dxa"/>
            <w:shd w:val="clear" w:color="auto" w:fill="FFBEBE"/>
          </w:tcPr>
          <w:p w14:paraId="3E256FF4" w14:textId="77777777" w:rsidR="00216AF1" w:rsidRPr="0037153B" w:rsidRDefault="28D5C5BD" w:rsidP="00216AF1">
            <w:pPr>
              <w:jc w:val="left"/>
            </w:pPr>
            <w:r>
              <w:t>Testtreiber</w:t>
            </w:r>
          </w:p>
        </w:tc>
        <w:tc>
          <w:tcPr>
            <w:tcW w:w="4606" w:type="dxa"/>
            <w:shd w:val="clear" w:color="auto" w:fill="FFBEBE"/>
          </w:tcPr>
          <w:p w14:paraId="3D44ABDF" w14:textId="77777777" w:rsidR="00216AF1" w:rsidRPr="0037153B" w:rsidRDefault="00216AF1" w:rsidP="00216AF1">
            <w:pPr>
              <w:jc w:val="left"/>
            </w:pPr>
          </w:p>
        </w:tc>
      </w:tr>
      <w:tr w:rsidR="00216AF1" w:rsidRPr="0037153B" w14:paraId="2CE9C967" w14:textId="77777777" w:rsidTr="09CE7017">
        <w:tc>
          <w:tcPr>
            <w:tcW w:w="3084" w:type="dxa"/>
            <w:shd w:val="clear" w:color="auto" w:fill="FFBEBE"/>
          </w:tcPr>
          <w:p w14:paraId="3BD2ED25" w14:textId="77777777" w:rsidR="00216AF1" w:rsidRPr="0037153B" w:rsidRDefault="28D5C5BD" w:rsidP="00216AF1">
            <w:pPr>
              <w:jc w:val="left"/>
            </w:pPr>
            <w:r>
              <w:t>Testsystem &amp; -umgebung</w:t>
            </w:r>
          </w:p>
        </w:tc>
        <w:tc>
          <w:tcPr>
            <w:tcW w:w="4606" w:type="dxa"/>
            <w:shd w:val="clear" w:color="auto" w:fill="FFBEBE"/>
          </w:tcPr>
          <w:p w14:paraId="25E0675B" w14:textId="77777777" w:rsidR="00216AF1" w:rsidRPr="0037153B" w:rsidRDefault="00216AF1" w:rsidP="00216AF1">
            <w:pPr>
              <w:jc w:val="left"/>
            </w:pPr>
          </w:p>
        </w:tc>
      </w:tr>
      <w:tr w:rsidR="00216AF1" w:rsidRPr="0037153B" w14:paraId="2028F092" w14:textId="77777777" w:rsidTr="09CE7017">
        <w:tc>
          <w:tcPr>
            <w:tcW w:w="3084" w:type="dxa"/>
            <w:shd w:val="clear" w:color="auto" w:fill="FFBEBE"/>
          </w:tcPr>
          <w:p w14:paraId="1FE048DD" w14:textId="77777777" w:rsidR="00216AF1" w:rsidRPr="0037153B" w:rsidRDefault="28D5C5BD" w:rsidP="00216AF1">
            <w:pPr>
              <w:jc w:val="left"/>
            </w:pPr>
            <w:r>
              <w:t>Testurteil</w:t>
            </w:r>
          </w:p>
        </w:tc>
        <w:tc>
          <w:tcPr>
            <w:tcW w:w="4606" w:type="dxa"/>
            <w:shd w:val="clear" w:color="auto" w:fill="FFBEBE"/>
          </w:tcPr>
          <w:p w14:paraId="7A5814F5" w14:textId="77777777" w:rsidR="00216AF1" w:rsidRPr="0037153B" w:rsidRDefault="00216AF1" w:rsidP="00216AF1">
            <w:pPr>
              <w:jc w:val="left"/>
            </w:pPr>
          </w:p>
        </w:tc>
      </w:tr>
    </w:tbl>
    <w:p w14:paraId="5DA1C45D" w14:textId="77777777" w:rsidR="00216AF1" w:rsidRPr="0037153B" w:rsidRDefault="00216AF1" w:rsidP="00216AF1"/>
    <w:p w14:paraId="21F70DE3" w14:textId="77777777" w:rsidR="00216AF1" w:rsidRPr="0037153B" w:rsidRDefault="00216AF1" w:rsidP="00BF33A0">
      <w:pPr>
        <w:pStyle w:val="berschrift4"/>
        <w:numPr>
          <w:ilvl w:val="3"/>
          <w:numId w:val="0"/>
        </w:numPr>
        <w:ind w:left="907" w:hanging="907"/>
        <w:rPr>
          <w:rFonts w:ascii="Times New Roman" w:hAnsi="Times New Roman"/>
          <w:b w:val="0"/>
        </w:rPr>
      </w:pPr>
      <w:bookmarkStart w:id="88" w:name="_Toc448826230"/>
      <w:r w:rsidRPr="28D5C5BD">
        <w:rPr>
          <w:rFonts w:ascii="Times New Roman" w:hAnsi="Times New Roman"/>
        </w:rPr>
        <w:t>Testprotokoll Modultestfall n (n. Testdurchführung)</w:t>
      </w:r>
      <w:bookmarkEnd w:id="88"/>
    </w:p>
    <w:tbl>
      <w:tblPr>
        <w:tblStyle w:val="Tabellenraster"/>
        <w:tblW w:w="0" w:type="auto"/>
        <w:tblLook w:val="04A0" w:firstRow="1" w:lastRow="0" w:firstColumn="1" w:lastColumn="0" w:noHBand="0" w:noVBand="1"/>
      </w:tblPr>
      <w:tblGrid>
        <w:gridCol w:w="3084"/>
        <w:gridCol w:w="4606"/>
      </w:tblGrid>
      <w:tr w:rsidR="00216AF1" w:rsidRPr="0037153B" w14:paraId="4CB52BBA" w14:textId="77777777" w:rsidTr="09CE7017">
        <w:tc>
          <w:tcPr>
            <w:tcW w:w="3084" w:type="dxa"/>
            <w:shd w:val="clear" w:color="auto" w:fill="CCCCCC"/>
          </w:tcPr>
          <w:p w14:paraId="1DDC78BC" w14:textId="77777777" w:rsidR="00216AF1" w:rsidRPr="0037153B" w:rsidRDefault="09CE7017" w:rsidP="00216AF1">
            <w:pPr>
              <w:jc w:val="left"/>
            </w:pPr>
            <w:proofErr w:type="spellStart"/>
            <w:r>
              <w:t>Testziel</w:t>
            </w:r>
            <w:proofErr w:type="spellEnd"/>
          </w:p>
        </w:tc>
        <w:tc>
          <w:tcPr>
            <w:tcW w:w="4606" w:type="dxa"/>
            <w:shd w:val="clear" w:color="auto" w:fill="CCCCCC"/>
          </w:tcPr>
          <w:p w14:paraId="2E1091C6" w14:textId="77777777" w:rsidR="00216AF1" w:rsidRPr="0037153B" w:rsidRDefault="00216AF1" w:rsidP="00216AF1">
            <w:pPr>
              <w:jc w:val="left"/>
            </w:pPr>
          </w:p>
        </w:tc>
      </w:tr>
      <w:tr w:rsidR="00216AF1" w:rsidRPr="0037153B" w14:paraId="43BAAE63" w14:textId="77777777" w:rsidTr="09CE7017">
        <w:tc>
          <w:tcPr>
            <w:tcW w:w="3084" w:type="dxa"/>
            <w:shd w:val="clear" w:color="auto" w:fill="CCCCCC"/>
          </w:tcPr>
          <w:p w14:paraId="5D5B4D65" w14:textId="77777777" w:rsidR="00216AF1" w:rsidRPr="0037153B" w:rsidRDefault="28D5C5BD" w:rsidP="00216AF1">
            <w:pPr>
              <w:jc w:val="left"/>
            </w:pPr>
            <w:r>
              <w:t>Schnittstelle/Klasse</w:t>
            </w:r>
          </w:p>
        </w:tc>
        <w:tc>
          <w:tcPr>
            <w:tcW w:w="4606" w:type="dxa"/>
            <w:shd w:val="clear" w:color="auto" w:fill="CCCCCC"/>
          </w:tcPr>
          <w:p w14:paraId="12B4F8D5" w14:textId="77777777" w:rsidR="00216AF1" w:rsidRPr="0037153B" w:rsidRDefault="00216AF1" w:rsidP="00216AF1">
            <w:pPr>
              <w:jc w:val="left"/>
            </w:pPr>
          </w:p>
        </w:tc>
      </w:tr>
      <w:tr w:rsidR="00216AF1" w:rsidRPr="0037153B" w14:paraId="0D7F7EF8" w14:textId="77777777" w:rsidTr="09CE7017">
        <w:tc>
          <w:tcPr>
            <w:tcW w:w="3084" w:type="dxa"/>
            <w:shd w:val="clear" w:color="auto" w:fill="CCCCCC"/>
          </w:tcPr>
          <w:p w14:paraId="6BC0EFD8" w14:textId="77777777" w:rsidR="00216AF1" w:rsidRPr="0037153B" w:rsidRDefault="28D5C5BD" w:rsidP="00216AF1">
            <w:pPr>
              <w:jc w:val="left"/>
            </w:pPr>
            <w:r>
              <w:t>Vorbedingung</w:t>
            </w:r>
          </w:p>
        </w:tc>
        <w:tc>
          <w:tcPr>
            <w:tcW w:w="4606" w:type="dxa"/>
            <w:shd w:val="clear" w:color="auto" w:fill="CCCCCC"/>
          </w:tcPr>
          <w:p w14:paraId="63BE102D" w14:textId="77777777" w:rsidR="00216AF1" w:rsidRPr="0037153B" w:rsidRDefault="00216AF1" w:rsidP="00216AF1">
            <w:pPr>
              <w:jc w:val="left"/>
            </w:pPr>
          </w:p>
        </w:tc>
      </w:tr>
      <w:tr w:rsidR="00216AF1" w:rsidRPr="0037153B" w14:paraId="2D3F0241" w14:textId="77777777" w:rsidTr="09CE7017">
        <w:tc>
          <w:tcPr>
            <w:tcW w:w="3084" w:type="dxa"/>
            <w:shd w:val="clear" w:color="auto" w:fill="CCCCCC"/>
          </w:tcPr>
          <w:p w14:paraId="6F36A3CB" w14:textId="77777777" w:rsidR="00216AF1" w:rsidRPr="0037153B" w:rsidRDefault="28D5C5BD" w:rsidP="00216AF1">
            <w:pPr>
              <w:jc w:val="left"/>
            </w:pPr>
            <w:r>
              <w:t>Nachbedingung</w:t>
            </w:r>
          </w:p>
        </w:tc>
        <w:tc>
          <w:tcPr>
            <w:tcW w:w="4606" w:type="dxa"/>
            <w:shd w:val="clear" w:color="auto" w:fill="CCCCCC"/>
          </w:tcPr>
          <w:p w14:paraId="1E368953" w14:textId="77777777" w:rsidR="00216AF1" w:rsidRPr="0037153B" w:rsidRDefault="00216AF1" w:rsidP="00216AF1">
            <w:pPr>
              <w:jc w:val="left"/>
            </w:pPr>
          </w:p>
        </w:tc>
      </w:tr>
      <w:tr w:rsidR="00216AF1" w:rsidRPr="0037153B" w14:paraId="0ECBB418" w14:textId="77777777" w:rsidTr="09CE7017">
        <w:tc>
          <w:tcPr>
            <w:tcW w:w="3084" w:type="dxa"/>
            <w:shd w:val="clear" w:color="auto" w:fill="CCCCCC"/>
          </w:tcPr>
          <w:p w14:paraId="65464DEE" w14:textId="77777777" w:rsidR="00216AF1" w:rsidRPr="0037153B" w:rsidRDefault="28D5C5BD" w:rsidP="00216AF1">
            <w:pPr>
              <w:jc w:val="left"/>
            </w:pPr>
            <w:r>
              <w:t>Bestehens Kriterien</w:t>
            </w:r>
          </w:p>
        </w:tc>
        <w:tc>
          <w:tcPr>
            <w:tcW w:w="4606" w:type="dxa"/>
            <w:shd w:val="clear" w:color="auto" w:fill="CCCCCC"/>
          </w:tcPr>
          <w:p w14:paraId="552886E4" w14:textId="77777777" w:rsidR="00216AF1" w:rsidRPr="0037153B" w:rsidRDefault="00216AF1" w:rsidP="00216AF1">
            <w:pPr>
              <w:jc w:val="left"/>
            </w:pPr>
          </w:p>
        </w:tc>
      </w:tr>
      <w:tr w:rsidR="00216AF1" w:rsidRPr="0037153B" w14:paraId="495844CB" w14:textId="77777777" w:rsidTr="09CE7017">
        <w:tc>
          <w:tcPr>
            <w:tcW w:w="3084" w:type="dxa"/>
            <w:shd w:val="clear" w:color="auto" w:fill="FFBEBE"/>
          </w:tcPr>
          <w:p w14:paraId="37C8B956" w14:textId="77777777" w:rsidR="00216AF1" w:rsidRPr="0037153B" w:rsidRDefault="28D5C5BD" w:rsidP="00216AF1">
            <w:pPr>
              <w:jc w:val="left"/>
            </w:pPr>
            <w:r>
              <w:t>Datum</w:t>
            </w:r>
          </w:p>
        </w:tc>
        <w:tc>
          <w:tcPr>
            <w:tcW w:w="4606" w:type="dxa"/>
            <w:shd w:val="clear" w:color="auto" w:fill="FFBEBE"/>
          </w:tcPr>
          <w:p w14:paraId="2A7AF00F" w14:textId="77777777" w:rsidR="00216AF1" w:rsidRPr="0037153B" w:rsidRDefault="00216AF1" w:rsidP="00216AF1">
            <w:pPr>
              <w:jc w:val="left"/>
            </w:pPr>
          </w:p>
        </w:tc>
      </w:tr>
      <w:tr w:rsidR="00216AF1" w:rsidRPr="0037153B" w14:paraId="5843ADE1" w14:textId="77777777" w:rsidTr="09CE7017">
        <w:tc>
          <w:tcPr>
            <w:tcW w:w="3084" w:type="dxa"/>
            <w:shd w:val="clear" w:color="auto" w:fill="FFBEBE"/>
          </w:tcPr>
          <w:p w14:paraId="5A53F550" w14:textId="77777777" w:rsidR="00216AF1" w:rsidRPr="0037153B" w:rsidRDefault="28D5C5BD" w:rsidP="00216AF1">
            <w:pPr>
              <w:jc w:val="left"/>
            </w:pPr>
            <w:r>
              <w:t>Tester</w:t>
            </w:r>
          </w:p>
        </w:tc>
        <w:tc>
          <w:tcPr>
            <w:tcW w:w="4606" w:type="dxa"/>
            <w:shd w:val="clear" w:color="auto" w:fill="FFBEBE"/>
          </w:tcPr>
          <w:p w14:paraId="61F6E889" w14:textId="77777777" w:rsidR="00216AF1" w:rsidRPr="0037153B" w:rsidRDefault="00216AF1" w:rsidP="00216AF1">
            <w:pPr>
              <w:jc w:val="left"/>
            </w:pPr>
          </w:p>
        </w:tc>
      </w:tr>
      <w:tr w:rsidR="00216AF1" w:rsidRPr="0037153B" w14:paraId="43934734" w14:textId="77777777" w:rsidTr="09CE7017">
        <w:tc>
          <w:tcPr>
            <w:tcW w:w="3084" w:type="dxa"/>
            <w:shd w:val="clear" w:color="auto" w:fill="FFBEBE"/>
          </w:tcPr>
          <w:p w14:paraId="37726FF9" w14:textId="77777777" w:rsidR="00216AF1" w:rsidRPr="0037153B" w:rsidRDefault="28D5C5BD" w:rsidP="00216AF1">
            <w:pPr>
              <w:jc w:val="left"/>
            </w:pPr>
            <w:r>
              <w:t>Version der Software</w:t>
            </w:r>
          </w:p>
        </w:tc>
        <w:tc>
          <w:tcPr>
            <w:tcW w:w="4606" w:type="dxa"/>
            <w:shd w:val="clear" w:color="auto" w:fill="FFBEBE"/>
          </w:tcPr>
          <w:p w14:paraId="3C3E7820" w14:textId="77777777" w:rsidR="00216AF1" w:rsidRPr="0037153B" w:rsidRDefault="00216AF1" w:rsidP="00216AF1">
            <w:pPr>
              <w:jc w:val="left"/>
            </w:pPr>
          </w:p>
        </w:tc>
      </w:tr>
      <w:tr w:rsidR="00216AF1" w:rsidRPr="0037153B" w14:paraId="19E82149" w14:textId="77777777" w:rsidTr="09CE7017">
        <w:tc>
          <w:tcPr>
            <w:tcW w:w="3084" w:type="dxa"/>
            <w:shd w:val="clear" w:color="auto" w:fill="FFBEBE"/>
          </w:tcPr>
          <w:p w14:paraId="041F7F18" w14:textId="77777777" w:rsidR="00216AF1" w:rsidRPr="0037153B" w:rsidRDefault="28D5C5BD" w:rsidP="00216AF1">
            <w:pPr>
              <w:jc w:val="left"/>
            </w:pPr>
            <w:r>
              <w:t>Testtreiber</w:t>
            </w:r>
          </w:p>
        </w:tc>
        <w:tc>
          <w:tcPr>
            <w:tcW w:w="4606" w:type="dxa"/>
            <w:shd w:val="clear" w:color="auto" w:fill="FFBEBE"/>
          </w:tcPr>
          <w:p w14:paraId="475B7018" w14:textId="77777777" w:rsidR="00216AF1" w:rsidRPr="0037153B" w:rsidRDefault="00216AF1" w:rsidP="00216AF1">
            <w:pPr>
              <w:jc w:val="left"/>
            </w:pPr>
          </w:p>
        </w:tc>
      </w:tr>
      <w:tr w:rsidR="00216AF1" w:rsidRPr="0037153B" w14:paraId="2A814CF3" w14:textId="77777777" w:rsidTr="09CE7017">
        <w:tc>
          <w:tcPr>
            <w:tcW w:w="3084" w:type="dxa"/>
            <w:shd w:val="clear" w:color="auto" w:fill="FFBEBE"/>
          </w:tcPr>
          <w:p w14:paraId="7951BBD1" w14:textId="77777777" w:rsidR="00216AF1" w:rsidRPr="0037153B" w:rsidRDefault="28D5C5BD" w:rsidP="00216AF1">
            <w:pPr>
              <w:jc w:val="left"/>
            </w:pPr>
            <w:r>
              <w:t>Testsystem &amp; -umgebung</w:t>
            </w:r>
          </w:p>
        </w:tc>
        <w:tc>
          <w:tcPr>
            <w:tcW w:w="4606" w:type="dxa"/>
            <w:shd w:val="clear" w:color="auto" w:fill="FFBEBE"/>
          </w:tcPr>
          <w:p w14:paraId="4F9F3A02" w14:textId="77777777" w:rsidR="00216AF1" w:rsidRPr="0037153B" w:rsidRDefault="00216AF1" w:rsidP="00216AF1">
            <w:pPr>
              <w:jc w:val="left"/>
            </w:pPr>
          </w:p>
        </w:tc>
      </w:tr>
      <w:tr w:rsidR="00216AF1" w:rsidRPr="0037153B" w14:paraId="0B7CD597" w14:textId="77777777" w:rsidTr="09CE7017">
        <w:tc>
          <w:tcPr>
            <w:tcW w:w="3084" w:type="dxa"/>
            <w:shd w:val="clear" w:color="auto" w:fill="FFBEBE"/>
          </w:tcPr>
          <w:p w14:paraId="3D71C12C" w14:textId="77777777" w:rsidR="00216AF1" w:rsidRPr="0037153B" w:rsidRDefault="28D5C5BD" w:rsidP="00216AF1">
            <w:pPr>
              <w:jc w:val="left"/>
            </w:pPr>
            <w:r>
              <w:t>Testurteil</w:t>
            </w:r>
          </w:p>
        </w:tc>
        <w:tc>
          <w:tcPr>
            <w:tcW w:w="4606" w:type="dxa"/>
            <w:shd w:val="clear" w:color="auto" w:fill="FFBEBE"/>
          </w:tcPr>
          <w:p w14:paraId="500C85FB" w14:textId="77777777" w:rsidR="00216AF1" w:rsidRPr="0037153B" w:rsidRDefault="00216AF1" w:rsidP="00216AF1">
            <w:pPr>
              <w:jc w:val="left"/>
            </w:pPr>
          </w:p>
        </w:tc>
      </w:tr>
    </w:tbl>
    <w:p w14:paraId="4F1AA871" w14:textId="77777777" w:rsidR="00216AF1" w:rsidRPr="0037153B" w:rsidRDefault="00216AF1" w:rsidP="00216AF1"/>
    <w:p w14:paraId="4CBCE5CB" w14:textId="77777777" w:rsidR="00216AF1" w:rsidRPr="006B51D5" w:rsidRDefault="00216AF1" w:rsidP="006B51D5">
      <w:pPr>
        <w:pStyle w:val="berschrift2"/>
      </w:pPr>
      <w:bookmarkStart w:id="89" w:name="_Toc371499361"/>
      <w:bookmarkStart w:id="90" w:name="_Toc448826231"/>
      <w:r w:rsidRPr="006B51D5">
        <w:t>Systemtest</w:t>
      </w:r>
      <w:bookmarkEnd w:id="89"/>
      <w:bookmarkEnd w:id="90"/>
      <w:r w:rsidRPr="006B51D5">
        <w:t xml:space="preserve"> </w:t>
      </w:r>
    </w:p>
    <w:p w14:paraId="05C8886C" w14:textId="77777777" w:rsidR="00216AF1" w:rsidRPr="006B51D5" w:rsidRDefault="00216AF1" w:rsidP="006B51D5">
      <w:pPr>
        <w:pStyle w:val="berschrift3"/>
        <w:rPr>
          <w:highlight w:val="yellow"/>
        </w:rPr>
      </w:pPr>
      <w:bookmarkStart w:id="91" w:name="_Toc371499362"/>
      <w:bookmarkStart w:id="92" w:name="_Toc448826232"/>
      <w:r w:rsidRPr="006B51D5">
        <w:rPr>
          <w:highlight w:val="yellow"/>
        </w:rPr>
        <w:t>Testspezifikation</w:t>
      </w:r>
      <w:bookmarkEnd w:id="91"/>
      <w:bookmarkEnd w:id="92"/>
    </w:p>
    <w:p w14:paraId="79264B62" w14:textId="77777777" w:rsidR="00216AF1" w:rsidRPr="0037153B" w:rsidRDefault="00216AF1" w:rsidP="00BF33A0">
      <w:pPr>
        <w:pStyle w:val="berschrift4"/>
        <w:numPr>
          <w:ilvl w:val="3"/>
          <w:numId w:val="0"/>
        </w:numPr>
        <w:ind w:left="907" w:hanging="907"/>
        <w:rPr>
          <w:rFonts w:ascii="Times New Roman" w:hAnsi="Times New Roman"/>
          <w:b w:val="0"/>
        </w:rPr>
      </w:pPr>
      <w:bookmarkStart w:id="93" w:name="_Toc448826233"/>
      <w:r w:rsidRPr="28D5C5BD">
        <w:rPr>
          <w:rFonts w:ascii="Times New Roman" w:hAnsi="Times New Roman"/>
        </w:rPr>
        <w:t>Systemtestfall 1: &lt;Kurzbezeichnung STF-1&gt;</w:t>
      </w:r>
      <w:bookmarkEnd w:id="93"/>
    </w:p>
    <w:tbl>
      <w:tblPr>
        <w:tblStyle w:val="Tabellenraster"/>
        <w:tblW w:w="0" w:type="auto"/>
        <w:shd w:val="clear" w:color="auto" w:fill="CCCCCC"/>
        <w:tblLook w:val="04A0" w:firstRow="1" w:lastRow="0" w:firstColumn="1" w:lastColumn="0" w:noHBand="0" w:noVBand="1"/>
      </w:tblPr>
      <w:tblGrid>
        <w:gridCol w:w="1248"/>
        <w:gridCol w:w="2275"/>
        <w:gridCol w:w="3203"/>
      </w:tblGrid>
      <w:tr w:rsidR="00216AF1" w:rsidRPr="0037153B" w14:paraId="57FE92D9" w14:textId="77777777" w:rsidTr="09CE7017">
        <w:trPr>
          <w:trHeight w:val="273"/>
        </w:trPr>
        <w:tc>
          <w:tcPr>
            <w:tcW w:w="1248" w:type="dxa"/>
            <w:shd w:val="clear" w:color="auto" w:fill="CCCCCC"/>
          </w:tcPr>
          <w:p w14:paraId="4D26D8A0" w14:textId="77777777" w:rsidR="00216AF1" w:rsidRPr="0037153B" w:rsidRDefault="28D5C5BD" w:rsidP="00216AF1">
            <w:pPr>
              <w:jc w:val="left"/>
            </w:pPr>
            <w:r>
              <w:t>Szenario</w:t>
            </w:r>
          </w:p>
        </w:tc>
        <w:tc>
          <w:tcPr>
            <w:tcW w:w="5478" w:type="dxa"/>
            <w:gridSpan w:val="2"/>
            <w:shd w:val="clear" w:color="auto" w:fill="CCCCCC"/>
          </w:tcPr>
          <w:p w14:paraId="66514CDC" w14:textId="77777777" w:rsidR="00216AF1" w:rsidRPr="0037153B" w:rsidRDefault="00216AF1" w:rsidP="00216AF1">
            <w:pPr>
              <w:jc w:val="left"/>
            </w:pPr>
          </w:p>
        </w:tc>
      </w:tr>
      <w:tr w:rsidR="00216AF1" w:rsidRPr="0037153B" w14:paraId="0815CF8E" w14:textId="77777777" w:rsidTr="09CE7017">
        <w:trPr>
          <w:trHeight w:val="546"/>
        </w:trPr>
        <w:tc>
          <w:tcPr>
            <w:tcW w:w="1248" w:type="dxa"/>
            <w:shd w:val="clear" w:color="auto" w:fill="CCCCCC"/>
          </w:tcPr>
          <w:p w14:paraId="5C54837E" w14:textId="77777777" w:rsidR="00216AF1" w:rsidRPr="0037153B" w:rsidRDefault="28D5C5BD" w:rsidP="00216AF1">
            <w:pPr>
              <w:jc w:val="left"/>
            </w:pPr>
            <w:r>
              <w:t>Schritt</w:t>
            </w:r>
          </w:p>
        </w:tc>
        <w:tc>
          <w:tcPr>
            <w:tcW w:w="2275" w:type="dxa"/>
            <w:shd w:val="clear" w:color="auto" w:fill="CCCCCC"/>
          </w:tcPr>
          <w:p w14:paraId="314571DC" w14:textId="77777777" w:rsidR="00216AF1" w:rsidRPr="0037153B" w:rsidRDefault="28D5C5BD" w:rsidP="00216AF1">
            <w:pPr>
              <w:jc w:val="left"/>
            </w:pPr>
            <w:r>
              <w:t>Aktion (User)</w:t>
            </w:r>
          </w:p>
        </w:tc>
        <w:tc>
          <w:tcPr>
            <w:tcW w:w="3203" w:type="dxa"/>
            <w:shd w:val="clear" w:color="auto" w:fill="CCCCCC"/>
          </w:tcPr>
          <w:p w14:paraId="502DCCC7" w14:textId="77777777" w:rsidR="00216AF1" w:rsidRPr="0037153B" w:rsidRDefault="28D5C5BD" w:rsidP="00216AF1">
            <w:pPr>
              <w:jc w:val="left"/>
            </w:pPr>
            <w:r>
              <w:t>Erwartete Reaktion (System)</w:t>
            </w:r>
          </w:p>
        </w:tc>
      </w:tr>
      <w:tr w:rsidR="00216AF1" w:rsidRPr="0037153B" w14:paraId="5315A9FC" w14:textId="77777777" w:rsidTr="09CE7017">
        <w:trPr>
          <w:trHeight w:val="261"/>
        </w:trPr>
        <w:tc>
          <w:tcPr>
            <w:tcW w:w="1248" w:type="dxa"/>
            <w:shd w:val="clear" w:color="auto" w:fill="CCCCCC"/>
          </w:tcPr>
          <w:p w14:paraId="47C82538" w14:textId="77777777" w:rsidR="00216AF1" w:rsidRPr="0037153B" w:rsidRDefault="09CE7017" w:rsidP="00216AF1">
            <w:pPr>
              <w:jc w:val="left"/>
            </w:pPr>
            <w:r>
              <w:t>1</w:t>
            </w:r>
          </w:p>
        </w:tc>
        <w:tc>
          <w:tcPr>
            <w:tcW w:w="2275" w:type="dxa"/>
            <w:shd w:val="clear" w:color="auto" w:fill="CCCCCC"/>
          </w:tcPr>
          <w:p w14:paraId="6448BCBE" w14:textId="77777777" w:rsidR="00216AF1" w:rsidRPr="0037153B" w:rsidRDefault="00216AF1" w:rsidP="00216AF1">
            <w:pPr>
              <w:jc w:val="left"/>
            </w:pPr>
          </w:p>
        </w:tc>
        <w:tc>
          <w:tcPr>
            <w:tcW w:w="3203" w:type="dxa"/>
            <w:shd w:val="clear" w:color="auto" w:fill="CCCCCC"/>
          </w:tcPr>
          <w:p w14:paraId="557DB856" w14:textId="77777777" w:rsidR="00216AF1" w:rsidRPr="0037153B" w:rsidRDefault="00216AF1" w:rsidP="00216AF1">
            <w:pPr>
              <w:jc w:val="left"/>
            </w:pPr>
          </w:p>
        </w:tc>
      </w:tr>
      <w:tr w:rsidR="00216AF1" w:rsidRPr="0037153B" w14:paraId="02593B43" w14:textId="77777777" w:rsidTr="09CE7017">
        <w:trPr>
          <w:trHeight w:val="273"/>
        </w:trPr>
        <w:tc>
          <w:tcPr>
            <w:tcW w:w="1248" w:type="dxa"/>
            <w:shd w:val="clear" w:color="auto" w:fill="CCCCCC"/>
          </w:tcPr>
          <w:p w14:paraId="01271439" w14:textId="77777777" w:rsidR="00216AF1" w:rsidRPr="0037153B" w:rsidRDefault="09CE7017" w:rsidP="00216AF1">
            <w:pPr>
              <w:jc w:val="left"/>
            </w:pPr>
            <w:r>
              <w:t>2</w:t>
            </w:r>
          </w:p>
        </w:tc>
        <w:tc>
          <w:tcPr>
            <w:tcW w:w="2275" w:type="dxa"/>
            <w:shd w:val="clear" w:color="auto" w:fill="CCCCCC"/>
          </w:tcPr>
          <w:p w14:paraId="533F82DB" w14:textId="77777777" w:rsidR="00216AF1" w:rsidRPr="0037153B" w:rsidRDefault="00216AF1" w:rsidP="00216AF1">
            <w:pPr>
              <w:jc w:val="left"/>
            </w:pPr>
          </w:p>
        </w:tc>
        <w:tc>
          <w:tcPr>
            <w:tcW w:w="3203" w:type="dxa"/>
            <w:shd w:val="clear" w:color="auto" w:fill="CCCCCC"/>
          </w:tcPr>
          <w:p w14:paraId="468BF595" w14:textId="77777777" w:rsidR="00216AF1" w:rsidRPr="0037153B" w:rsidRDefault="00216AF1" w:rsidP="00216AF1">
            <w:pPr>
              <w:jc w:val="left"/>
            </w:pPr>
          </w:p>
        </w:tc>
      </w:tr>
      <w:tr w:rsidR="00216AF1" w:rsidRPr="0037153B" w14:paraId="4A85DFFA" w14:textId="77777777" w:rsidTr="09CE7017">
        <w:trPr>
          <w:trHeight w:val="273"/>
        </w:trPr>
        <w:tc>
          <w:tcPr>
            <w:tcW w:w="1248" w:type="dxa"/>
            <w:shd w:val="clear" w:color="auto" w:fill="CCCCCC"/>
          </w:tcPr>
          <w:p w14:paraId="34431C8F" w14:textId="77777777" w:rsidR="00216AF1" w:rsidRPr="0037153B" w:rsidRDefault="09CE7017" w:rsidP="00216AF1">
            <w:pPr>
              <w:jc w:val="left"/>
            </w:pPr>
            <w:r>
              <w:t>3</w:t>
            </w:r>
          </w:p>
        </w:tc>
        <w:tc>
          <w:tcPr>
            <w:tcW w:w="2275" w:type="dxa"/>
            <w:shd w:val="clear" w:color="auto" w:fill="CCCCCC"/>
          </w:tcPr>
          <w:p w14:paraId="0DAB5BAB" w14:textId="77777777" w:rsidR="00216AF1" w:rsidRPr="0037153B" w:rsidRDefault="00216AF1" w:rsidP="00216AF1">
            <w:pPr>
              <w:jc w:val="left"/>
            </w:pPr>
          </w:p>
        </w:tc>
        <w:tc>
          <w:tcPr>
            <w:tcW w:w="3203" w:type="dxa"/>
            <w:shd w:val="clear" w:color="auto" w:fill="CCCCCC"/>
          </w:tcPr>
          <w:p w14:paraId="01E85EB4" w14:textId="77777777" w:rsidR="00216AF1" w:rsidRPr="0037153B" w:rsidRDefault="00216AF1" w:rsidP="00216AF1">
            <w:pPr>
              <w:jc w:val="left"/>
            </w:pPr>
          </w:p>
        </w:tc>
      </w:tr>
      <w:tr w:rsidR="00216AF1" w:rsidRPr="0037153B" w14:paraId="3090FDF3" w14:textId="77777777" w:rsidTr="09CE7017">
        <w:trPr>
          <w:trHeight w:val="273"/>
        </w:trPr>
        <w:tc>
          <w:tcPr>
            <w:tcW w:w="1248" w:type="dxa"/>
            <w:shd w:val="clear" w:color="auto" w:fill="CCCCCC"/>
          </w:tcPr>
          <w:p w14:paraId="0CEE69B2" w14:textId="77777777" w:rsidR="00216AF1" w:rsidRPr="0037153B" w:rsidRDefault="09CE7017" w:rsidP="00216AF1">
            <w:pPr>
              <w:jc w:val="left"/>
            </w:pPr>
            <w:r>
              <w:t>4</w:t>
            </w:r>
          </w:p>
        </w:tc>
        <w:tc>
          <w:tcPr>
            <w:tcW w:w="2275" w:type="dxa"/>
            <w:shd w:val="clear" w:color="auto" w:fill="CCCCCC"/>
          </w:tcPr>
          <w:p w14:paraId="31597D0C" w14:textId="77777777" w:rsidR="00216AF1" w:rsidRPr="0037153B" w:rsidRDefault="00216AF1" w:rsidP="00216AF1">
            <w:pPr>
              <w:jc w:val="left"/>
            </w:pPr>
          </w:p>
        </w:tc>
        <w:tc>
          <w:tcPr>
            <w:tcW w:w="3203" w:type="dxa"/>
            <w:shd w:val="clear" w:color="auto" w:fill="CCCCCC"/>
          </w:tcPr>
          <w:p w14:paraId="511F15B7" w14:textId="77777777" w:rsidR="00216AF1" w:rsidRPr="0037153B" w:rsidRDefault="00216AF1" w:rsidP="00216AF1">
            <w:pPr>
              <w:jc w:val="left"/>
            </w:pPr>
          </w:p>
        </w:tc>
      </w:tr>
      <w:tr w:rsidR="00216AF1" w:rsidRPr="0037153B" w14:paraId="28B13815" w14:textId="77777777" w:rsidTr="09CE7017">
        <w:trPr>
          <w:trHeight w:val="285"/>
        </w:trPr>
        <w:tc>
          <w:tcPr>
            <w:tcW w:w="1248" w:type="dxa"/>
            <w:shd w:val="clear" w:color="auto" w:fill="CCCCCC"/>
          </w:tcPr>
          <w:p w14:paraId="456B1F68" w14:textId="77777777" w:rsidR="00216AF1" w:rsidRPr="0037153B" w:rsidRDefault="28D5C5BD" w:rsidP="00216AF1">
            <w:pPr>
              <w:jc w:val="left"/>
            </w:pPr>
            <w:r>
              <w:t>…</w:t>
            </w:r>
          </w:p>
        </w:tc>
        <w:tc>
          <w:tcPr>
            <w:tcW w:w="2275" w:type="dxa"/>
            <w:shd w:val="clear" w:color="auto" w:fill="CCCCCC"/>
          </w:tcPr>
          <w:p w14:paraId="39A0A13D" w14:textId="77777777" w:rsidR="00216AF1" w:rsidRPr="0037153B" w:rsidRDefault="00216AF1" w:rsidP="00216AF1">
            <w:pPr>
              <w:jc w:val="left"/>
            </w:pPr>
          </w:p>
        </w:tc>
        <w:tc>
          <w:tcPr>
            <w:tcW w:w="3203" w:type="dxa"/>
            <w:shd w:val="clear" w:color="auto" w:fill="CCCCCC"/>
          </w:tcPr>
          <w:p w14:paraId="62566D6F" w14:textId="77777777" w:rsidR="00216AF1" w:rsidRPr="0037153B" w:rsidRDefault="00216AF1" w:rsidP="00216AF1">
            <w:pPr>
              <w:jc w:val="left"/>
            </w:pPr>
          </w:p>
        </w:tc>
      </w:tr>
    </w:tbl>
    <w:p w14:paraId="31C141AA" w14:textId="77777777" w:rsidR="00216AF1" w:rsidRPr="0037153B" w:rsidRDefault="00216AF1" w:rsidP="00216AF1"/>
    <w:p w14:paraId="5E00EDE6" w14:textId="77777777" w:rsidR="00216AF1" w:rsidRPr="0037153B" w:rsidRDefault="00216AF1" w:rsidP="00BF33A0">
      <w:pPr>
        <w:pStyle w:val="berschrift4"/>
        <w:numPr>
          <w:ilvl w:val="3"/>
          <w:numId w:val="0"/>
        </w:numPr>
        <w:ind w:left="907" w:hanging="907"/>
        <w:rPr>
          <w:rFonts w:ascii="Times New Roman" w:hAnsi="Times New Roman"/>
          <w:b w:val="0"/>
        </w:rPr>
      </w:pPr>
      <w:bookmarkStart w:id="94" w:name="_Toc448826234"/>
      <w:r w:rsidRPr="28D5C5BD">
        <w:rPr>
          <w:rFonts w:ascii="Times New Roman" w:hAnsi="Times New Roman"/>
        </w:rPr>
        <w:lastRenderedPageBreak/>
        <w:t>Systemtestfall n: &lt;Kurzbezeichnung STF-n&gt;</w:t>
      </w:r>
      <w:bookmarkEnd w:id="94"/>
    </w:p>
    <w:tbl>
      <w:tblPr>
        <w:tblStyle w:val="Tabellenraster"/>
        <w:tblW w:w="0" w:type="auto"/>
        <w:shd w:val="clear" w:color="auto" w:fill="CCCCCC"/>
        <w:tblLook w:val="04A0" w:firstRow="1" w:lastRow="0" w:firstColumn="1" w:lastColumn="0" w:noHBand="0" w:noVBand="1"/>
      </w:tblPr>
      <w:tblGrid>
        <w:gridCol w:w="1248"/>
        <w:gridCol w:w="2275"/>
        <w:gridCol w:w="3203"/>
      </w:tblGrid>
      <w:tr w:rsidR="00216AF1" w:rsidRPr="0037153B" w14:paraId="6B892F49" w14:textId="77777777" w:rsidTr="09CE7017">
        <w:trPr>
          <w:trHeight w:val="273"/>
        </w:trPr>
        <w:tc>
          <w:tcPr>
            <w:tcW w:w="1248" w:type="dxa"/>
            <w:shd w:val="clear" w:color="auto" w:fill="CCCCCC"/>
          </w:tcPr>
          <w:p w14:paraId="64B373E8" w14:textId="77777777" w:rsidR="00216AF1" w:rsidRPr="0037153B" w:rsidRDefault="28D5C5BD" w:rsidP="00216AF1">
            <w:pPr>
              <w:jc w:val="left"/>
            </w:pPr>
            <w:r>
              <w:t>Szenario</w:t>
            </w:r>
          </w:p>
        </w:tc>
        <w:tc>
          <w:tcPr>
            <w:tcW w:w="5478" w:type="dxa"/>
            <w:gridSpan w:val="2"/>
            <w:shd w:val="clear" w:color="auto" w:fill="CCCCCC"/>
          </w:tcPr>
          <w:p w14:paraId="537285F0" w14:textId="77777777" w:rsidR="00216AF1" w:rsidRPr="0037153B" w:rsidRDefault="00216AF1" w:rsidP="00216AF1">
            <w:pPr>
              <w:jc w:val="left"/>
            </w:pPr>
          </w:p>
        </w:tc>
      </w:tr>
      <w:tr w:rsidR="00216AF1" w:rsidRPr="0037153B" w14:paraId="07D5399F" w14:textId="77777777" w:rsidTr="09CE7017">
        <w:trPr>
          <w:trHeight w:val="546"/>
        </w:trPr>
        <w:tc>
          <w:tcPr>
            <w:tcW w:w="1248" w:type="dxa"/>
            <w:shd w:val="clear" w:color="auto" w:fill="CCCCCC"/>
          </w:tcPr>
          <w:p w14:paraId="08E80154" w14:textId="77777777" w:rsidR="00216AF1" w:rsidRPr="0037153B" w:rsidRDefault="28D5C5BD" w:rsidP="00216AF1">
            <w:pPr>
              <w:jc w:val="left"/>
            </w:pPr>
            <w:r>
              <w:t>Schritt</w:t>
            </w:r>
          </w:p>
        </w:tc>
        <w:tc>
          <w:tcPr>
            <w:tcW w:w="2275" w:type="dxa"/>
            <w:shd w:val="clear" w:color="auto" w:fill="CCCCCC"/>
          </w:tcPr>
          <w:p w14:paraId="4787A618" w14:textId="77777777" w:rsidR="00216AF1" w:rsidRPr="0037153B" w:rsidRDefault="28D5C5BD" w:rsidP="00216AF1">
            <w:pPr>
              <w:jc w:val="left"/>
            </w:pPr>
            <w:r>
              <w:t>Aktion (User)</w:t>
            </w:r>
          </w:p>
        </w:tc>
        <w:tc>
          <w:tcPr>
            <w:tcW w:w="3203" w:type="dxa"/>
            <w:shd w:val="clear" w:color="auto" w:fill="CCCCCC"/>
          </w:tcPr>
          <w:p w14:paraId="39FBB17F" w14:textId="77777777" w:rsidR="00216AF1" w:rsidRPr="0037153B" w:rsidRDefault="28D5C5BD" w:rsidP="00216AF1">
            <w:pPr>
              <w:jc w:val="left"/>
            </w:pPr>
            <w:r>
              <w:t>Erwartete Reaktion (System)</w:t>
            </w:r>
          </w:p>
        </w:tc>
      </w:tr>
      <w:tr w:rsidR="00216AF1" w:rsidRPr="0037153B" w14:paraId="44BDB559" w14:textId="77777777" w:rsidTr="09CE7017">
        <w:trPr>
          <w:trHeight w:val="261"/>
        </w:trPr>
        <w:tc>
          <w:tcPr>
            <w:tcW w:w="1248" w:type="dxa"/>
            <w:shd w:val="clear" w:color="auto" w:fill="CCCCCC"/>
          </w:tcPr>
          <w:p w14:paraId="1A102C21" w14:textId="77777777" w:rsidR="00216AF1" w:rsidRPr="0037153B" w:rsidRDefault="09CE7017" w:rsidP="00216AF1">
            <w:pPr>
              <w:jc w:val="left"/>
            </w:pPr>
            <w:r>
              <w:t>1</w:t>
            </w:r>
          </w:p>
        </w:tc>
        <w:tc>
          <w:tcPr>
            <w:tcW w:w="2275" w:type="dxa"/>
            <w:shd w:val="clear" w:color="auto" w:fill="CCCCCC"/>
          </w:tcPr>
          <w:p w14:paraId="7979BDA2" w14:textId="77777777" w:rsidR="00216AF1" w:rsidRPr="0037153B" w:rsidRDefault="00216AF1" w:rsidP="00216AF1">
            <w:pPr>
              <w:jc w:val="left"/>
            </w:pPr>
          </w:p>
        </w:tc>
        <w:tc>
          <w:tcPr>
            <w:tcW w:w="3203" w:type="dxa"/>
            <w:shd w:val="clear" w:color="auto" w:fill="CCCCCC"/>
          </w:tcPr>
          <w:p w14:paraId="4E6CF346" w14:textId="77777777" w:rsidR="00216AF1" w:rsidRPr="0037153B" w:rsidRDefault="00216AF1" w:rsidP="00216AF1">
            <w:pPr>
              <w:jc w:val="left"/>
            </w:pPr>
          </w:p>
        </w:tc>
      </w:tr>
      <w:tr w:rsidR="00216AF1" w:rsidRPr="0037153B" w14:paraId="667365AE" w14:textId="77777777" w:rsidTr="09CE7017">
        <w:trPr>
          <w:trHeight w:val="273"/>
        </w:trPr>
        <w:tc>
          <w:tcPr>
            <w:tcW w:w="1248" w:type="dxa"/>
            <w:shd w:val="clear" w:color="auto" w:fill="CCCCCC"/>
          </w:tcPr>
          <w:p w14:paraId="3CE2E6E8" w14:textId="77777777" w:rsidR="00216AF1" w:rsidRPr="0037153B" w:rsidRDefault="09CE7017" w:rsidP="00216AF1">
            <w:pPr>
              <w:jc w:val="left"/>
            </w:pPr>
            <w:r>
              <w:t>2</w:t>
            </w:r>
          </w:p>
        </w:tc>
        <w:tc>
          <w:tcPr>
            <w:tcW w:w="2275" w:type="dxa"/>
            <w:shd w:val="clear" w:color="auto" w:fill="CCCCCC"/>
          </w:tcPr>
          <w:p w14:paraId="67C1285F" w14:textId="77777777" w:rsidR="00216AF1" w:rsidRPr="0037153B" w:rsidRDefault="00216AF1" w:rsidP="00216AF1">
            <w:pPr>
              <w:jc w:val="left"/>
            </w:pPr>
          </w:p>
        </w:tc>
        <w:tc>
          <w:tcPr>
            <w:tcW w:w="3203" w:type="dxa"/>
            <w:shd w:val="clear" w:color="auto" w:fill="CCCCCC"/>
          </w:tcPr>
          <w:p w14:paraId="7836B966" w14:textId="77777777" w:rsidR="00216AF1" w:rsidRPr="0037153B" w:rsidRDefault="00216AF1" w:rsidP="00216AF1">
            <w:pPr>
              <w:jc w:val="left"/>
            </w:pPr>
          </w:p>
        </w:tc>
      </w:tr>
      <w:tr w:rsidR="00216AF1" w:rsidRPr="0037153B" w14:paraId="5AE90F7E" w14:textId="77777777" w:rsidTr="09CE7017">
        <w:trPr>
          <w:trHeight w:val="273"/>
        </w:trPr>
        <w:tc>
          <w:tcPr>
            <w:tcW w:w="1248" w:type="dxa"/>
            <w:shd w:val="clear" w:color="auto" w:fill="CCCCCC"/>
          </w:tcPr>
          <w:p w14:paraId="7410A624" w14:textId="77777777" w:rsidR="00216AF1" w:rsidRPr="0037153B" w:rsidRDefault="09CE7017" w:rsidP="00216AF1">
            <w:pPr>
              <w:jc w:val="left"/>
            </w:pPr>
            <w:r>
              <w:t>3</w:t>
            </w:r>
          </w:p>
        </w:tc>
        <w:tc>
          <w:tcPr>
            <w:tcW w:w="2275" w:type="dxa"/>
            <w:shd w:val="clear" w:color="auto" w:fill="CCCCCC"/>
          </w:tcPr>
          <w:p w14:paraId="3DC29C6E" w14:textId="77777777" w:rsidR="00216AF1" w:rsidRPr="0037153B" w:rsidRDefault="00216AF1" w:rsidP="00216AF1">
            <w:pPr>
              <w:jc w:val="left"/>
            </w:pPr>
          </w:p>
        </w:tc>
        <w:tc>
          <w:tcPr>
            <w:tcW w:w="3203" w:type="dxa"/>
            <w:shd w:val="clear" w:color="auto" w:fill="CCCCCC"/>
          </w:tcPr>
          <w:p w14:paraId="6DF7EA6B" w14:textId="77777777" w:rsidR="00216AF1" w:rsidRPr="0037153B" w:rsidRDefault="00216AF1" w:rsidP="00216AF1">
            <w:pPr>
              <w:jc w:val="left"/>
            </w:pPr>
          </w:p>
        </w:tc>
      </w:tr>
      <w:tr w:rsidR="00216AF1" w:rsidRPr="0037153B" w14:paraId="5D954162" w14:textId="77777777" w:rsidTr="09CE7017">
        <w:trPr>
          <w:trHeight w:val="273"/>
        </w:trPr>
        <w:tc>
          <w:tcPr>
            <w:tcW w:w="1248" w:type="dxa"/>
            <w:shd w:val="clear" w:color="auto" w:fill="CCCCCC"/>
          </w:tcPr>
          <w:p w14:paraId="3A044218" w14:textId="77777777" w:rsidR="00216AF1" w:rsidRPr="0037153B" w:rsidRDefault="09CE7017" w:rsidP="00216AF1">
            <w:pPr>
              <w:jc w:val="left"/>
            </w:pPr>
            <w:r>
              <w:t>4</w:t>
            </w:r>
          </w:p>
        </w:tc>
        <w:tc>
          <w:tcPr>
            <w:tcW w:w="2275" w:type="dxa"/>
            <w:shd w:val="clear" w:color="auto" w:fill="CCCCCC"/>
          </w:tcPr>
          <w:p w14:paraId="50686D15" w14:textId="77777777" w:rsidR="00216AF1" w:rsidRPr="0037153B" w:rsidRDefault="00216AF1" w:rsidP="00216AF1">
            <w:pPr>
              <w:jc w:val="left"/>
            </w:pPr>
          </w:p>
        </w:tc>
        <w:tc>
          <w:tcPr>
            <w:tcW w:w="3203" w:type="dxa"/>
            <w:shd w:val="clear" w:color="auto" w:fill="CCCCCC"/>
          </w:tcPr>
          <w:p w14:paraId="512D9AB7" w14:textId="77777777" w:rsidR="00216AF1" w:rsidRPr="0037153B" w:rsidRDefault="00216AF1" w:rsidP="00216AF1">
            <w:pPr>
              <w:jc w:val="left"/>
            </w:pPr>
          </w:p>
        </w:tc>
      </w:tr>
      <w:tr w:rsidR="00216AF1" w:rsidRPr="0037153B" w14:paraId="1616134B" w14:textId="77777777" w:rsidTr="09CE7017">
        <w:trPr>
          <w:trHeight w:val="285"/>
        </w:trPr>
        <w:tc>
          <w:tcPr>
            <w:tcW w:w="1248" w:type="dxa"/>
            <w:shd w:val="clear" w:color="auto" w:fill="CCCCCC"/>
          </w:tcPr>
          <w:p w14:paraId="41FA43D0" w14:textId="77777777" w:rsidR="00216AF1" w:rsidRPr="0037153B" w:rsidRDefault="28D5C5BD" w:rsidP="00216AF1">
            <w:pPr>
              <w:jc w:val="left"/>
            </w:pPr>
            <w:r>
              <w:t>…</w:t>
            </w:r>
          </w:p>
        </w:tc>
        <w:tc>
          <w:tcPr>
            <w:tcW w:w="2275" w:type="dxa"/>
            <w:shd w:val="clear" w:color="auto" w:fill="CCCCCC"/>
          </w:tcPr>
          <w:p w14:paraId="39085C07" w14:textId="77777777" w:rsidR="00216AF1" w:rsidRPr="0037153B" w:rsidRDefault="00216AF1" w:rsidP="00216AF1">
            <w:pPr>
              <w:jc w:val="left"/>
            </w:pPr>
          </w:p>
        </w:tc>
        <w:tc>
          <w:tcPr>
            <w:tcW w:w="3203" w:type="dxa"/>
            <w:shd w:val="clear" w:color="auto" w:fill="CCCCCC"/>
          </w:tcPr>
          <w:p w14:paraId="10BF4DBD" w14:textId="77777777" w:rsidR="00216AF1" w:rsidRPr="0037153B" w:rsidRDefault="00216AF1" w:rsidP="00216AF1">
            <w:pPr>
              <w:jc w:val="left"/>
            </w:pPr>
          </w:p>
        </w:tc>
      </w:tr>
    </w:tbl>
    <w:p w14:paraId="67EEF099" w14:textId="77777777" w:rsidR="00216AF1" w:rsidRPr="0037153B" w:rsidRDefault="00216AF1" w:rsidP="00216AF1"/>
    <w:p w14:paraId="5490FAF1" w14:textId="77777777" w:rsidR="00216AF1" w:rsidRPr="006B51D5" w:rsidRDefault="00216AF1" w:rsidP="006B51D5">
      <w:pPr>
        <w:pStyle w:val="berschrift3"/>
        <w:rPr>
          <w:highlight w:val="yellow"/>
        </w:rPr>
      </w:pPr>
      <w:bookmarkStart w:id="95" w:name="_Toc371499363"/>
      <w:bookmarkStart w:id="96" w:name="_Toc448826235"/>
      <w:r w:rsidRPr="006B51D5">
        <w:rPr>
          <w:highlight w:val="yellow"/>
        </w:rPr>
        <w:t>Testergebnisse</w:t>
      </w:r>
      <w:bookmarkEnd w:id="95"/>
      <w:bookmarkEnd w:id="96"/>
    </w:p>
    <w:p w14:paraId="58F7D5D4" w14:textId="77777777" w:rsidR="00216AF1" w:rsidRPr="0037153B" w:rsidRDefault="00216AF1" w:rsidP="00BF33A0">
      <w:pPr>
        <w:pStyle w:val="berschrift4"/>
        <w:numPr>
          <w:ilvl w:val="3"/>
          <w:numId w:val="0"/>
        </w:numPr>
        <w:ind w:left="907" w:hanging="907"/>
        <w:rPr>
          <w:rFonts w:ascii="Times New Roman" w:hAnsi="Times New Roman"/>
          <w:b w:val="0"/>
        </w:rPr>
      </w:pPr>
      <w:bookmarkStart w:id="97" w:name="_Toc448826236"/>
      <w:r w:rsidRPr="28D5C5BD">
        <w:rPr>
          <w:rFonts w:ascii="Times New Roman" w:hAnsi="Times New Roman"/>
        </w:rPr>
        <w:t>Testprotokoll Systemtestfall 1 (&lt;1. Testdurchführung&gt;)</w:t>
      </w:r>
      <w:bookmarkEnd w:id="97"/>
    </w:p>
    <w:tbl>
      <w:tblPr>
        <w:tblStyle w:val="Tabellenraster"/>
        <w:tblW w:w="0" w:type="auto"/>
        <w:tblLook w:val="04A0" w:firstRow="1" w:lastRow="0" w:firstColumn="1" w:lastColumn="0" w:noHBand="0" w:noVBand="1"/>
      </w:tblPr>
      <w:tblGrid>
        <w:gridCol w:w="1680"/>
        <w:gridCol w:w="1644"/>
        <w:gridCol w:w="2121"/>
        <w:gridCol w:w="2289"/>
        <w:gridCol w:w="760"/>
      </w:tblGrid>
      <w:tr w:rsidR="00216AF1" w:rsidRPr="0037153B" w14:paraId="79424C36" w14:textId="77777777" w:rsidTr="09CE7017">
        <w:tc>
          <w:tcPr>
            <w:tcW w:w="3610" w:type="dxa"/>
            <w:gridSpan w:val="2"/>
            <w:shd w:val="clear" w:color="auto" w:fill="FFBEBE"/>
          </w:tcPr>
          <w:p w14:paraId="36D2FD88" w14:textId="77777777" w:rsidR="00216AF1" w:rsidRPr="0037153B" w:rsidRDefault="28D5C5BD" w:rsidP="00216AF1">
            <w:pPr>
              <w:jc w:val="left"/>
            </w:pPr>
            <w:r>
              <w:t>Datum</w:t>
            </w:r>
          </w:p>
        </w:tc>
        <w:tc>
          <w:tcPr>
            <w:tcW w:w="5678" w:type="dxa"/>
            <w:gridSpan w:val="3"/>
            <w:shd w:val="clear" w:color="auto" w:fill="FFBEBE"/>
          </w:tcPr>
          <w:p w14:paraId="57552A3D" w14:textId="77777777" w:rsidR="00216AF1" w:rsidRPr="0037153B" w:rsidRDefault="00216AF1" w:rsidP="00216AF1">
            <w:pPr>
              <w:jc w:val="left"/>
            </w:pPr>
          </w:p>
        </w:tc>
      </w:tr>
      <w:tr w:rsidR="00216AF1" w:rsidRPr="0037153B" w14:paraId="50126C99" w14:textId="77777777" w:rsidTr="09CE7017">
        <w:tc>
          <w:tcPr>
            <w:tcW w:w="3610" w:type="dxa"/>
            <w:gridSpan w:val="2"/>
            <w:shd w:val="clear" w:color="auto" w:fill="FFBEBE"/>
          </w:tcPr>
          <w:p w14:paraId="7F729C97" w14:textId="77777777" w:rsidR="00216AF1" w:rsidRPr="0037153B" w:rsidRDefault="28D5C5BD" w:rsidP="00216AF1">
            <w:pPr>
              <w:jc w:val="left"/>
            </w:pPr>
            <w:r>
              <w:t>Tester</w:t>
            </w:r>
          </w:p>
        </w:tc>
        <w:tc>
          <w:tcPr>
            <w:tcW w:w="5678" w:type="dxa"/>
            <w:gridSpan w:val="3"/>
            <w:shd w:val="clear" w:color="auto" w:fill="FFBEBE"/>
          </w:tcPr>
          <w:p w14:paraId="6AEE3920" w14:textId="77777777" w:rsidR="00216AF1" w:rsidRPr="0037153B" w:rsidRDefault="00216AF1" w:rsidP="00216AF1">
            <w:pPr>
              <w:jc w:val="left"/>
            </w:pPr>
          </w:p>
        </w:tc>
      </w:tr>
      <w:tr w:rsidR="00216AF1" w:rsidRPr="0037153B" w14:paraId="6DB532E2" w14:textId="77777777" w:rsidTr="09CE7017">
        <w:tc>
          <w:tcPr>
            <w:tcW w:w="3610" w:type="dxa"/>
            <w:gridSpan w:val="2"/>
            <w:shd w:val="clear" w:color="auto" w:fill="FFBEBE"/>
          </w:tcPr>
          <w:p w14:paraId="6DDCF9AE" w14:textId="77777777" w:rsidR="00216AF1" w:rsidRPr="0037153B" w:rsidRDefault="28D5C5BD" w:rsidP="00216AF1">
            <w:pPr>
              <w:jc w:val="left"/>
            </w:pPr>
            <w:r>
              <w:t>Version der Software</w:t>
            </w:r>
          </w:p>
        </w:tc>
        <w:tc>
          <w:tcPr>
            <w:tcW w:w="5678" w:type="dxa"/>
            <w:gridSpan w:val="3"/>
            <w:shd w:val="clear" w:color="auto" w:fill="FFBEBE"/>
          </w:tcPr>
          <w:p w14:paraId="516368B8" w14:textId="77777777" w:rsidR="00216AF1" w:rsidRPr="0037153B" w:rsidRDefault="00216AF1" w:rsidP="00216AF1">
            <w:pPr>
              <w:jc w:val="left"/>
            </w:pPr>
          </w:p>
        </w:tc>
      </w:tr>
      <w:tr w:rsidR="00216AF1" w:rsidRPr="0037153B" w14:paraId="5CFB35E4" w14:textId="77777777" w:rsidTr="09CE7017">
        <w:tc>
          <w:tcPr>
            <w:tcW w:w="3610" w:type="dxa"/>
            <w:gridSpan w:val="2"/>
            <w:shd w:val="clear" w:color="auto" w:fill="CCCCCC"/>
          </w:tcPr>
          <w:p w14:paraId="5B6DF259" w14:textId="77777777" w:rsidR="00216AF1" w:rsidRPr="0037153B" w:rsidRDefault="28D5C5BD" w:rsidP="00216AF1">
            <w:pPr>
              <w:jc w:val="left"/>
            </w:pPr>
            <w:r>
              <w:t>Szenario</w:t>
            </w:r>
          </w:p>
        </w:tc>
        <w:tc>
          <w:tcPr>
            <w:tcW w:w="5678" w:type="dxa"/>
            <w:gridSpan w:val="3"/>
            <w:shd w:val="clear" w:color="auto" w:fill="CCCCCC"/>
          </w:tcPr>
          <w:p w14:paraId="23F7300D" w14:textId="77777777" w:rsidR="00216AF1" w:rsidRPr="0037153B" w:rsidRDefault="00216AF1" w:rsidP="00216AF1">
            <w:pPr>
              <w:jc w:val="left"/>
            </w:pPr>
          </w:p>
        </w:tc>
      </w:tr>
      <w:tr w:rsidR="00216AF1" w:rsidRPr="0037153B" w14:paraId="3C736E53" w14:textId="77777777" w:rsidTr="09CE7017">
        <w:tc>
          <w:tcPr>
            <w:tcW w:w="1805" w:type="dxa"/>
            <w:shd w:val="clear" w:color="auto" w:fill="CCCCCC"/>
          </w:tcPr>
          <w:p w14:paraId="2C4F5D7F" w14:textId="77777777" w:rsidR="00216AF1" w:rsidRPr="0037153B" w:rsidRDefault="28D5C5BD" w:rsidP="00216AF1">
            <w:pPr>
              <w:jc w:val="left"/>
            </w:pPr>
            <w:r>
              <w:t>Schritt</w:t>
            </w:r>
          </w:p>
        </w:tc>
        <w:tc>
          <w:tcPr>
            <w:tcW w:w="1805" w:type="dxa"/>
            <w:shd w:val="clear" w:color="auto" w:fill="CCCCCC"/>
          </w:tcPr>
          <w:p w14:paraId="7BC299AA" w14:textId="77777777" w:rsidR="00216AF1" w:rsidRPr="0037153B" w:rsidRDefault="28D5C5BD" w:rsidP="00216AF1">
            <w:pPr>
              <w:jc w:val="left"/>
            </w:pPr>
            <w:r>
              <w:t>Aktion (User)</w:t>
            </w:r>
          </w:p>
        </w:tc>
        <w:tc>
          <w:tcPr>
            <w:tcW w:w="2334" w:type="dxa"/>
            <w:shd w:val="clear" w:color="auto" w:fill="CCCCCC"/>
          </w:tcPr>
          <w:p w14:paraId="738E085D" w14:textId="77777777" w:rsidR="00216AF1" w:rsidRPr="0037153B" w:rsidRDefault="28D5C5BD" w:rsidP="00216AF1">
            <w:pPr>
              <w:jc w:val="left"/>
            </w:pPr>
            <w:r>
              <w:t>Erwartete Reaktion (System)</w:t>
            </w:r>
          </w:p>
        </w:tc>
        <w:tc>
          <w:tcPr>
            <w:tcW w:w="2528" w:type="dxa"/>
            <w:shd w:val="clear" w:color="auto" w:fill="FFBEBE"/>
          </w:tcPr>
          <w:p w14:paraId="2AE3D07F" w14:textId="77777777" w:rsidR="00216AF1" w:rsidRPr="0037153B" w:rsidRDefault="28D5C5BD" w:rsidP="00216AF1">
            <w:pPr>
              <w:jc w:val="left"/>
            </w:pPr>
            <w:r>
              <w:t>Tatsächliche Reaktion (System)</w:t>
            </w:r>
          </w:p>
        </w:tc>
        <w:tc>
          <w:tcPr>
            <w:tcW w:w="816" w:type="dxa"/>
            <w:shd w:val="clear" w:color="auto" w:fill="FFBEBE"/>
            <w:vAlign w:val="center"/>
          </w:tcPr>
          <w:p w14:paraId="00C26398" w14:textId="77777777" w:rsidR="00216AF1" w:rsidRPr="0037153B" w:rsidRDefault="28D5C5BD" w:rsidP="00216AF1">
            <w:pPr>
              <w:jc w:val="center"/>
            </w:pPr>
            <w:r w:rsidRPr="28D5C5BD">
              <w:rPr>
                <w:b/>
                <w:bCs/>
              </w:rPr>
              <w:t>√ / X</w:t>
            </w:r>
          </w:p>
        </w:tc>
      </w:tr>
      <w:tr w:rsidR="00216AF1" w:rsidRPr="0037153B" w14:paraId="1C6EB323" w14:textId="77777777" w:rsidTr="09CE7017">
        <w:tc>
          <w:tcPr>
            <w:tcW w:w="1805" w:type="dxa"/>
            <w:shd w:val="clear" w:color="auto" w:fill="CCCCCC"/>
          </w:tcPr>
          <w:p w14:paraId="335C3128" w14:textId="77777777" w:rsidR="00216AF1" w:rsidRPr="0037153B" w:rsidRDefault="09CE7017" w:rsidP="00216AF1">
            <w:pPr>
              <w:jc w:val="left"/>
            </w:pPr>
            <w:r>
              <w:t>1</w:t>
            </w:r>
          </w:p>
        </w:tc>
        <w:tc>
          <w:tcPr>
            <w:tcW w:w="1805" w:type="dxa"/>
            <w:shd w:val="clear" w:color="auto" w:fill="CCCCCC"/>
          </w:tcPr>
          <w:p w14:paraId="72D6AA03" w14:textId="77777777" w:rsidR="00216AF1" w:rsidRPr="0037153B" w:rsidRDefault="00216AF1" w:rsidP="00216AF1">
            <w:pPr>
              <w:jc w:val="left"/>
            </w:pPr>
          </w:p>
        </w:tc>
        <w:tc>
          <w:tcPr>
            <w:tcW w:w="2334" w:type="dxa"/>
            <w:shd w:val="clear" w:color="auto" w:fill="CCCCCC"/>
          </w:tcPr>
          <w:p w14:paraId="3045372B" w14:textId="77777777" w:rsidR="00216AF1" w:rsidRPr="0037153B" w:rsidRDefault="00216AF1" w:rsidP="00216AF1">
            <w:pPr>
              <w:jc w:val="left"/>
            </w:pPr>
          </w:p>
        </w:tc>
        <w:tc>
          <w:tcPr>
            <w:tcW w:w="2528" w:type="dxa"/>
            <w:shd w:val="clear" w:color="auto" w:fill="FFBEBE"/>
          </w:tcPr>
          <w:p w14:paraId="6A622CAF" w14:textId="77777777" w:rsidR="00216AF1" w:rsidRPr="0037153B" w:rsidRDefault="00216AF1" w:rsidP="00216AF1">
            <w:pPr>
              <w:jc w:val="left"/>
            </w:pPr>
          </w:p>
        </w:tc>
        <w:tc>
          <w:tcPr>
            <w:tcW w:w="816" w:type="dxa"/>
            <w:shd w:val="clear" w:color="auto" w:fill="FFBEBE"/>
          </w:tcPr>
          <w:p w14:paraId="53591B07" w14:textId="77777777" w:rsidR="00216AF1" w:rsidRPr="0037153B" w:rsidRDefault="00216AF1" w:rsidP="00216AF1">
            <w:pPr>
              <w:jc w:val="left"/>
            </w:pPr>
          </w:p>
        </w:tc>
      </w:tr>
      <w:tr w:rsidR="00216AF1" w:rsidRPr="0037153B" w14:paraId="4D7DDA2F" w14:textId="77777777" w:rsidTr="09CE7017">
        <w:tc>
          <w:tcPr>
            <w:tcW w:w="1805" w:type="dxa"/>
            <w:shd w:val="clear" w:color="auto" w:fill="CCCCCC"/>
          </w:tcPr>
          <w:p w14:paraId="5DDB0627" w14:textId="77777777" w:rsidR="00216AF1" w:rsidRPr="0037153B" w:rsidRDefault="09CE7017" w:rsidP="00216AF1">
            <w:pPr>
              <w:jc w:val="left"/>
            </w:pPr>
            <w:r>
              <w:t>2</w:t>
            </w:r>
          </w:p>
        </w:tc>
        <w:tc>
          <w:tcPr>
            <w:tcW w:w="1805" w:type="dxa"/>
            <w:shd w:val="clear" w:color="auto" w:fill="CCCCCC"/>
          </w:tcPr>
          <w:p w14:paraId="3687E81A" w14:textId="77777777" w:rsidR="00216AF1" w:rsidRPr="0037153B" w:rsidRDefault="00216AF1" w:rsidP="00216AF1">
            <w:pPr>
              <w:jc w:val="left"/>
            </w:pPr>
          </w:p>
        </w:tc>
        <w:tc>
          <w:tcPr>
            <w:tcW w:w="2334" w:type="dxa"/>
            <w:shd w:val="clear" w:color="auto" w:fill="CCCCCC"/>
          </w:tcPr>
          <w:p w14:paraId="16DFF06F" w14:textId="77777777" w:rsidR="00216AF1" w:rsidRPr="0037153B" w:rsidRDefault="00216AF1" w:rsidP="00216AF1">
            <w:pPr>
              <w:jc w:val="left"/>
            </w:pPr>
          </w:p>
        </w:tc>
        <w:tc>
          <w:tcPr>
            <w:tcW w:w="2528" w:type="dxa"/>
            <w:shd w:val="clear" w:color="auto" w:fill="FFBEBE"/>
          </w:tcPr>
          <w:p w14:paraId="281794A3" w14:textId="77777777" w:rsidR="00216AF1" w:rsidRPr="0037153B" w:rsidRDefault="00216AF1" w:rsidP="00216AF1">
            <w:pPr>
              <w:jc w:val="left"/>
            </w:pPr>
          </w:p>
        </w:tc>
        <w:tc>
          <w:tcPr>
            <w:tcW w:w="816" w:type="dxa"/>
            <w:shd w:val="clear" w:color="auto" w:fill="FFBEBE"/>
          </w:tcPr>
          <w:p w14:paraId="2BAE018A" w14:textId="77777777" w:rsidR="00216AF1" w:rsidRPr="0037153B" w:rsidRDefault="00216AF1" w:rsidP="00216AF1">
            <w:pPr>
              <w:jc w:val="left"/>
            </w:pPr>
          </w:p>
        </w:tc>
      </w:tr>
      <w:tr w:rsidR="00216AF1" w:rsidRPr="0037153B" w14:paraId="3025EE86" w14:textId="77777777" w:rsidTr="09CE7017">
        <w:tc>
          <w:tcPr>
            <w:tcW w:w="1805" w:type="dxa"/>
            <w:shd w:val="clear" w:color="auto" w:fill="CCCCCC"/>
          </w:tcPr>
          <w:p w14:paraId="702808C0" w14:textId="77777777" w:rsidR="00216AF1" w:rsidRPr="0037153B" w:rsidRDefault="09CE7017" w:rsidP="00216AF1">
            <w:pPr>
              <w:jc w:val="left"/>
            </w:pPr>
            <w:r>
              <w:t>3</w:t>
            </w:r>
          </w:p>
        </w:tc>
        <w:tc>
          <w:tcPr>
            <w:tcW w:w="1805" w:type="dxa"/>
            <w:shd w:val="clear" w:color="auto" w:fill="CCCCCC"/>
          </w:tcPr>
          <w:p w14:paraId="4AE4991F" w14:textId="77777777" w:rsidR="00216AF1" w:rsidRPr="0037153B" w:rsidRDefault="00216AF1" w:rsidP="00216AF1">
            <w:pPr>
              <w:jc w:val="left"/>
            </w:pPr>
          </w:p>
        </w:tc>
        <w:tc>
          <w:tcPr>
            <w:tcW w:w="2334" w:type="dxa"/>
            <w:shd w:val="clear" w:color="auto" w:fill="CCCCCC"/>
          </w:tcPr>
          <w:p w14:paraId="3ED31F57" w14:textId="77777777" w:rsidR="00216AF1" w:rsidRPr="0037153B" w:rsidRDefault="00216AF1" w:rsidP="00216AF1">
            <w:pPr>
              <w:jc w:val="left"/>
            </w:pPr>
          </w:p>
        </w:tc>
        <w:tc>
          <w:tcPr>
            <w:tcW w:w="2528" w:type="dxa"/>
            <w:shd w:val="clear" w:color="auto" w:fill="FFBEBE"/>
          </w:tcPr>
          <w:p w14:paraId="446627B8" w14:textId="77777777" w:rsidR="00216AF1" w:rsidRPr="0037153B" w:rsidRDefault="00216AF1" w:rsidP="00216AF1">
            <w:pPr>
              <w:jc w:val="left"/>
            </w:pPr>
          </w:p>
        </w:tc>
        <w:tc>
          <w:tcPr>
            <w:tcW w:w="816" w:type="dxa"/>
            <w:shd w:val="clear" w:color="auto" w:fill="FFBEBE"/>
          </w:tcPr>
          <w:p w14:paraId="1E0E92E4" w14:textId="77777777" w:rsidR="00216AF1" w:rsidRPr="0037153B" w:rsidRDefault="00216AF1" w:rsidP="00216AF1">
            <w:pPr>
              <w:jc w:val="left"/>
            </w:pPr>
          </w:p>
        </w:tc>
      </w:tr>
      <w:tr w:rsidR="00216AF1" w:rsidRPr="0037153B" w14:paraId="6C8664AE" w14:textId="77777777" w:rsidTr="09CE7017">
        <w:tc>
          <w:tcPr>
            <w:tcW w:w="1805" w:type="dxa"/>
            <w:shd w:val="clear" w:color="auto" w:fill="CCCCCC"/>
          </w:tcPr>
          <w:p w14:paraId="3A3C5F46" w14:textId="77777777" w:rsidR="00216AF1" w:rsidRPr="0037153B" w:rsidRDefault="09CE7017" w:rsidP="00216AF1">
            <w:pPr>
              <w:jc w:val="left"/>
            </w:pPr>
            <w:r>
              <w:t>4</w:t>
            </w:r>
          </w:p>
        </w:tc>
        <w:tc>
          <w:tcPr>
            <w:tcW w:w="1805" w:type="dxa"/>
            <w:shd w:val="clear" w:color="auto" w:fill="CCCCCC"/>
          </w:tcPr>
          <w:p w14:paraId="391FDD0B" w14:textId="77777777" w:rsidR="00216AF1" w:rsidRPr="0037153B" w:rsidRDefault="00216AF1" w:rsidP="00216AF1">
            <w:pPr>
              <w:jc w:val="left"/>
            </w:pPr>
          </w:p>
        </w:tc>
        <w:tc>
          <w:tcPr>
            <w:tcW w:w="2334" w:type="dxa"/>
            <w:shd w:val="clear" w:color="auto" w:fill="CCCCCC"/>
          </w:tcPr>
          <w:p w14:paraId="166FB5F5" w14:textId="77777777" w:rsidR="00216AF1" w:rsidRPr="0037153B" w:rsidRDefault="00216AF1" w:rsidP="00216AF1">
            <w:pPr>
              <w:jc w:val="left"/>
            </w:pPr>
          </w:p>
        </w:tc>
        <w:tc>
          <w:tcPr>
            <w:tcW w:w="2528" w:type="dxa"/>
            <w:shd w:val="clear" w:color="auto" w:fill="FFBEBE"/>
          </w:tcPr>
          <w:p w14:paraId="56A42C01" w14:textId="77777777" w:rsidR="00216AF1" w:rsidRPr="0037153B" w:rsidRDefault="00216AF1" w:rsidP="00216AF1">
            <w:pPr>
              <w:jc w:val="left"/>
            </w:pPr>
          </w:p>
        </w:tc>
        <w:tc>
          <w:tcPr>
            <w:tcW w:w="816" w:type="dxa"/>
            <w:shd w:val="clear" w:color="auto" w:fill="FFBEBE"/>
          </w:tcPr>
          <w:p w14:paraId="7338FE73" w14:textId="77777777" w:rsidR="00216AF1" w:rsidRPr="0037153B" w:rsidRDefault="00216AF1" w:rsidP="00216AF1">
            <w:pPr>
              <w:jc w:val="left"/>
            </w:pPr>
          </w:p>
        </w:tc>
      </w:tr>
      <w:tr w:rsidR="00216AF1" w:rsidRPr="0037153B" w14:paraId="27345503" w14:textId="77777777" w:rsidTr="09CE7017">
        <w:tc>
          <w:tcPr>
            <w:tcW w:w="1805" w:type="dxa"/>
            <w:shd w:val="clear" w:color="auto" w:fill="CCCCCC"/>
          </w:tcPr>
          <w:p w14:paraId="7AD15E6B" w14:textId="77777777" w:rsidR="00216AF1" w:rsidRPr="0037153B" w:rsidRDefault="28D5C5BD" w:rsidP="00216AF1">
            <w:pPr>
              <w:jc w:val="left"/>
            </w:pPr>
            <w:r>
              <w:t>…</w:t>
            </w:r>
          </w:p>
        </w:tc>
        <w:tc>
          <w:tcPr>
            <w:tcW w:w="1805" w:type="dxa"/>
            <w:shd w:val="clear" w:color="auto" w:fill="CCCCCC"/>
          </w:tcPr>
          <w:p w14:paraId="4D202EC6" w14:textId="77777777" w:rsidR="00216AF1" w:rsidRPr="0037153B" w:rsidRDefault="00216AF1" w:rsidP="00216AF1">
            <w:pPr>
              <w:jc w:val="left"/>
            </w:pPr>
          </w:p>
        </w:tc>
        <w:tc>
          <w:tcPr>
            <w:tcW w:w="2334" w:type="dxa"/>
            <w:shd w:val="clear" w:color="auto" w:fill="CCCCCC"/>
          </w:tcPr>
          <w:p w14:paraId="66AF3E2A" w14:textId="77777777" w:rsidR="00216AF1" w:rsidRPr="0037153B" w:rsidRDefault="00216AF1" w:rsidP="00216AF1">
            <w:pPr>
              <w:jc w:val="left"/>
            </w:pPr>
          </w:p>
        </w:tc>
        <w:tc>
          <w:tcPr>
            <w:tcW w:w="2528" w:type="dxa"/>
            <w:shd w:val="clear" w:color="auto" w:fill="FFBEBE"/>
          </w:tcPr>
          <w:p w14:paraId="6BF0C219" w14:textId="77777777" w:rsidR="00216AF1" w:rsidRPr="0037153B" w:rsidRDefault="00216AF1" w:rsidP="00216AF1">
            <w:pPr>
              <w:jc w:val="left"/>
            </w:pPr>
          </w:p>
        </w:tc>
        <w:tc>
          <w:tcPr>
            <w:tcW w:w="816" w:type="dxa"/>
            <w:shd w:val="clear" w:color="auto" w:fill="FFBEBE"/>
          </w:tcPr>
          <w:p w14:paraId="0E53280E" w14:textId="77777777" w:rsidR="00216AF1" w:rsidRPr="0037153B" w:rsidRDefault="00216AF1" w:rsidP="00216AF1">
            <w:pPr>
              <w:jc w:val="left"/>
            </w:pPr>
          </w:p>
        </w:tc>
      </w:tr>
      <w:tr w:rsidR="00216AF1" w:rsidRPr="0037153B" w14:paraId="02BD43A2" w14:textId="77777777" w:rsidTr="09CE7017">
        <w:tc>
          <w:tcPr>
            <w:tcW w:w="3610" w:type="dxa"/>
            <w:gridSpan w:val="2"/>
            <w:shd w:val="clear" w:color="auto" w:fill="FFBEBE"/>
          </w:tcPr>
          <w:p w14:paraId="1DAE2936" w14:textId="77777777" w:rsidR="00216AF1" w:rsidRPr="0037153B" w:rsidRDefault="28D5C5BD" w:rsidP="00216AF1">
            <w:pPr>
              <w:jc w:val="left"/>
            </w:pPr>
            <w:r>
              <w:t>Testurteil</w:t>
            </w:r>
          </w:p>
        </w:tc>
        <w:tc>
          <w:tcPr>
            <w:tcW w:w="5678" w:type="dxa"/>
            <w:gridSpan w:val="3"/>
            <w:shd w:val="clear" w:color="auto" w:fill="FFBEBE"/>
          </w:tcPr>
          <w:p w14:paraId="3D6FBD48" w14:textId="77777777" w:rsidR="00216AF1" w:rsidRPr="0037153B" w:rsidRDefault="00216AF1" w:rsidP="00216AF1">
            <w:pPr>
              <w:jc w:val="left"/>
            </w:pPr>
          </w:p>
        </w:tc>
      </w:tr>
    </w:tbl>
    <w:p w14:paraId="31D8547A" w14:textId="77777777" w:rsidR="00216AF1" w:rsidRPr="0037153B" w:rsidRDefault="00216AF1" w:rsidP="00216AF1"/>
    <w:p w14:paraId="532D8FC2" w14:textId="77777777" w:rsidR="00216AF1" w:rsidRPr="0037153B" w:rsidRDefault="00216AF1" w:rsidP="00BF33A0">
      <w:pPr>
        <w:pStyle w:val="berschrift4"/>
        <w:numPr>
          <w:ilvl w:val="3"/>
          <w:numId w:val="0"/>
        </w:numPr>
        <w:ind w:left="907" w:hanging="907"/>
        <w:rPr>
          <w:rFonts w:ascii="Times New Roman" w:hAnsi="Times New Roman"/>
          <w:b w:val="0"/>
        </w:rPr>
      </w:pPr>
      <w:bookmarkStart w:id="98" w:name="_Toc448826237"/>
      <w:r w:rsidRPr="28D5C5BD">
        <w:rPr>
          <w:rFonts w:ascii="Times New Roman" w:hAnsi="Times New Roman"/>
        </w:rPr>
        <w:t>Testprotokoll Systemtestfall 1 (&lt;n. Testdurchführung&gt;)</w:t>
      </w:r>
      <w:bookmarkEnd w:id="98"/>
    </w:p>
    <w:tbl>
      <w:tblPr>
        <w:tblStyle w:val="Tabellenraster"/>
        <w:tblW w:w="0" w:type="auto"/>
        <w:tblLook w:val="04A0" w:firstRow="1" w:lastRow="0" w:firstColumn="1" w:lastColumn="0" w:noHBand="0" w:noVBand="1"/>
      </w:tblPr>
      <w:tblGrid>
        <w:gridCol w:w="1680"/>
        <w:gridCol w:w="1644"/>
        <w:gridCol w:w="2121"/>
        <w:gridCol w:w="2289"/>
        <w:gridCol w:w="760"/>
      </w:tblGrid>
      <w:tr w:rsidR="00216AF1" w:rsidRPr="0037153B" w14:paraId="63FBD235" w14:textId="77777777" w:rsidTr="09CE7017">
        <w:tc>
          <w:tcPr>
            <w:tcW w:w="3610" w:type="dxa"/>
            <w:gridSpan w:val="2"/>
            <w:shd w:val="clear" w:color="auto" w:fill="FFBEBE"/>
          </w:tcPr>
          <w:p w14:paraId="15F0E23E" w14:textId="77777777" w:rsidR="00216AF1" w:rsidRPr="0037153B" w:rsidRDefault="28D5C5BD" w:rsidP="00216AF1">
            <w:pPr>
              <w:jc w:val="left"/>
            </w:pPr>
            <w:r>
              <w:t>Datum</w:t>
            </w:r>
          </w:p>
        </w:tc>
        <w:tc>
          <w:tcPr>
            <w:tcW w:w="5678" w:type="dxa"/>
            <w:gridSpan w:val="3"/>
            <w:shd w:val="clear" w:color="auto" w:fill="FFBEBE"/>
          </w:tcPr>
          <w:p w14:paraId="5524130E" w14:textId="77777777" w:rsidR="00216AF1" w:rsidRPr="0037153B" w:rsidRDefault="00216AF1" w:rsidP="00216AF1">
            <w:pPr>
              <w:jc w:val="left"/>
            </w:pPr>
          </w:p>
        </w:tc>
      </w:tr>
      <w:tr w:rsidR="00216AF1" w:rsidRPr="0037153B" w14:paraId="72FC6057" w14:textId="77777777" w:rsidTr="09CE7017">
        <w:tc>
          <w:tcPr>
            <w:tcW w:w="3610" w:type="dxa"/>
            <w:gridSpan w:val="2"/>
            <w:shd w:val="clear" w:color="auto" w:fill="FFBEBE"/>
          </w:tcPr>
          <w:p w14:paraId="4EBC1817" w14:textId="77777777" w:rsidR="00216AF1" w:rsidRPr="0037153B" w:rsidRDefault="28D5C5BD" w:rsidP="00216AF1">
            <w:pPr>
              <w:jc w:val="left"/>
            </w:pPr>
            <w:r>
              <w:t>Tester</w:t>
            </w:r>
          </w:p>
        </w:tc>
        <w:tc>
          <w:tcPr>
            <w:tcW w:w="5678" w:type="dxa"/>
            <w:gridSpan w:val="3"/>
            <w:shd w:val="clear" w:color="auto" w:fill="FFBEBE"/>
          </w:tcPr>
          <w:p w14:paraId="20F50638" w14:textId="77777777" w:rsidR="00216AF1" w:rsidRPr="0037153B" w:rsidRDefault="00216AF1" w:rsidP="00216AF1">
            <w:pPr>
              <w:jc w:val="left"/>
            </w:pPr>
          </w:p>
        </w:tc>
      </w:tr>
      <w:tr w:rsidR="00216AF1" w:rsidRPr="0037153B" w14:paraId="1F43907C" w14:textId="77777777" w:rsidTr="09CE7017">
        <w:tc>
          <w:tcPr>
            <w:tcW w:w="3610" w:type="dxa"/>
            <w:gridSpan w:val="2"/>
            <w:shd w:val="clear" w:color="auto" w:fill="FFBEBE"/>
          </w:tcPr>
          <w:p w14:paraId="5708ED2E" w14:textId="77777777" w:rsidR="00216AF1" w:rsidRPr="0037153B" w:rsidRDefault="28D5C5BD" w:rsidP="00216AF1">
            <w:pPr>
              <w:jc w:val="left"/>
            </w:pPr>
            <w:r>
              <w:t>Version der Software</w:t>
            </w:r>
          </w:p>
        </w:tc>
        <w:tc>
          <w:tcPr>
            <w:tcW w:w="5678" w:type="dxa"/>
            <w:gridSpan w:val="3"/>
            <w:shd w:val="clear" w:color="auto" w:fill="FFBEBE"/>
          </w:tcPr>
          <w:p w14:paraId="0C7FD60E" w14:textId="77777777" w:rsidR="00216AF1" w:rsidRPr="0037153B" w:rsidRDefault="00216AF1" w:rsidP="00216AF1">
            <w:pPr>
              <w:jc w:val="left"/>
            </w:pPr>
          </w:p>
        </w:tc>
      </w:tr>
      <w:tr w:rsidR="00216AF1" w:rsidRPr="0037153B" w14:paraId="2FFC306F" w14:textId="77777777" w:rsidTr="09CE7017">
        <w:tc>
          <w:tcPr>
            <w:tcW w:w="3610" w:type="dxa"/>
            <w:gridSpan w:val="2"/>
            <w:shd w:val="clear" w:color="auto" w:fill="CCCCCC"/>
          </w:tcPr>
          <w:p w14:paraId="7E0A9DC4" w14:textId="77777777" w:rsidR="00216AF1" w:rsidRPr="0037153B" w:rsidRDefault="28D5C5BD" w:rsidP="00216AF1">
            <w:pPr>
              <w:jc w:val="left"/>
            </w:pPr>
            <w:r>
              <w:t>Szenario</w:t>
            </w:r>
          </w:p>
        </w:tc>
        <w:tc>
          <w:tcPr>
            <w:tcW w:w="5678" w:type="dxa"/>
            <w:gridSpan w:val="3"/>
            <w:shd w:val="clear" w:color="auto" w:fill="CCCCCC"/>
          </w:tcPr>
          <w:p w14:paraId="7853554C" w14:textId="77777777" w:rsidR="00216AF1" w:rsidRPr="0037153B" w:rsidRDefault="00216AF1" w:rsidP="00216AF1">
            <w:pPr>
              <w:jc w:val="left"/>
            </w:pPr>
          </w:p>
        </w:tc>
      </w:tr>
      <w:tr w:rsidR="00216AF1" w:rsidRPr="0037153B" w14:paraId="4AA7E3BF" w14:textId="77777777" w:rsidTr="09CE7017">
        <w:tc>
          <w:tcPr>
            <w:tcW w:w="1805" w:type="dxa"/>
            <w:shd w:val="clear" w:color="auto" w:fill="CCCCCC"/>
          </w:tcPr>
          <w:p w14:paraId="78DAD47C" w14:textId="77777777" w:rsidR="00216AF1" w:rsidRPr="0037153B" w:rsidRDefault="28D5C5BD" w:rsidP="00216AF1">
            <w:pPr>
              <w:jc w:val="left"/>
            </w:pPr>
            <w:r>
              <w:t>Schritt</w:t>
            </w:r>
          </w:p>
        </w:tc>
        <w:tc>
          <w:tcPr>
            <w:tcW w:w="1805" w:type="dxa"/>
            <w:shd w:val="clear" w:color="auto" w:fill="CCCCCC"/>
          </w:tcPr>
          <w:p w14:paraId="7E1681CB" w14:textId="77777777" w:rsidR="00216AF1" w:rsidRPr="0037153B" w:rsidRDefault="28D5C5BD" w:rsidP="00216AF1">
            <w:pPr>
              <w:jc w:val="left"/>
            </w:pPr>
            <w:r>
              <w:t>Aktion (User)</w:t>
            </w:r>
          </w:p>
        </w:tc>
        <w:tc>
          <w:tcPr>
            <w:tcW w:w="2334" w:type="dxa"/>
            <w:shd w:val="clear" w:color="auto" w:fill="CCCCCC"/>
          </w:tcPr>
          <w:p w14:paraId="407E468D" w14:textId="77777777" w:rsidR="00216AF1" w:rsidRPr="0037153B" w:rsidRDefault="28D5C5BD" w:rsidP="00216AF1">
            <w:pPr>
              <w:jc w:val="left"/>
            </w:pPr>
            <w:r>
              <w:t>Erwartete Reaktion (System)</w:t>
            </w:r>
          </w:p>
        </w:tc>
        <w:tc>
          <w:tcPr>
            <w:tcW w:w="2528" w:type="dxa"/>
            <w:shd w:val="clear" w:color="auto" w:fill="FFBEBE"/>
          </w:tcPr>
          <w:p w14:paraId="4765682A" w14:textId="77777777" w:rsidR="00216AF1" w:rsidRPr="0037153B" w:rsidRDefault="28D5C5BD" w:rsidP="00216AF1">
            <w:pPr>
              <w:jc w:val="left"/>
            </w:pPr>
            <w:r>
              <w:t>Tatsächliche Reaktion (System)</w:t>
            </w:r>
          </w:p>
        </w:tc>
        <w:tc>
          <w:tcPr>
            <w:tcW w:w="816" w:type="dxa"/>
            <w:shd w:val="clear" w:color="auto" w:fill="FFBEBE"/>
            <w:vAlign w:val="center"/>
          </w:tcPr>
          <w:p w14:paraId="1859DE0A" w14:textId="77777777" w:rsidR="00216AF1" w:rsidRPr="0037153B" w:rsidRDefault="28D5C5BD" w:rsidP="00216AF1">
            <w:pPr>
              <w:jc w:val="center"/>
            </w:pPr>
            <w:r w:rsidRPr="28D5C5BD">
              <w:rPr>
                <w:b/>
                <w:bCs/>
              </w:rPr>
              <w:t>√ / X</w:t>
            </w:r>
          </w:p>
        </w:tc>
      </w:tr>
      <w:tr w:rsidR="00216AF1" w:rsidRPr="0037153B" w14:paraId="37AC91EA" w14:textId="77777777" w:rsidTr="09CE7017">
        <w:tc>
          <w:tcPr>
            <w:tcW w:w="1805" w:type="dxa"/>
            <w:shd w:val="clear" w:color="auto" w:fill="CCCCCC"/>
          </w:tcPr>
          <w:p w14:paraId="25D9067B" w14:textId="77777777" w:rsidR="00216AF1" w:rsidRPr="0037153B" w:rsidRDefault="09CE7017" w:rsidP="00216AF1">
            <w:pPr>
              <w:jc w:val="left"/>
            </w:pPr>
            <w:r>
              <w:t>1</w:t>
            </w:r>
          </w:p>
        </w:tc>
        <w:tc>
          <w:tcPr>
            <w:tcW w:w="1805" w:type="dxa"/>
            <w:shd w:val="clear" w:color="auto" w:fill="CCCCCC"/>
          </w:tcPr>
          <w:p w14:paraId="11DA6C56" w14:textId="77777777" w:rsidR="00216AF1" w:rsidRPr="0037153B" w:rsidRDefault="00216AF1" w:rsidP="00216AF1">
            <w:pPr>
              <w:jc w:val="left"/>
            </w:pPr>
          </w:p>
        </w:tc>
        <w:tc>
          <w:tcPr>
            <w:tcW w:w="2334" w:type="dxa"/>
            <w:shd w:val="clear" w:color="auto" w:fill="CCCCCC"/>
          </w:tcPr>
          <w:p w14:paraId="037AD5F2" w14:textId="77777777" w:rsidR="00216AF1" w:rsidRPr="0037153B" w:rsidRDefault="00216AF1" w:rsidP="00216AF1">
            <w:pPr>
              <w:jc w:val="left"/>
            </w:pPr>
          </w:p>
        </w:tc>
        <w:tc>
          <w:tcPr>
            <w:tcW w:w="2528" w:type="dxa"/>
            <w:shd w:val="clear" w:color="auto" w:fill="FFBEBE"/>
          </w:tcPr>
          <w:p w14:paraId="1A6E48F5" w14:textId="77777777" w:rsidR="00216AF1" w:rsidRPr="0037153B" w:rsidRDefault="00216AF1" w:rsidP="00216AF1">
            <w:pPr>
              <w:jc w:val="left"/>
            </w:pPr>
          </w:p>
        </w:tc>
        <w:tc>
          <w:tcPr>
            <w:tcW w:w="816" w:type="dxa"/>
            <w:shd w:val="clear" w:color="auto" w:fill="FFBEBE"/>
          </w:tcPr>
          <w:p w14:paraId="13F1A0A5" w14:textId="77777777" w:rsidR="00216AF1" w:rsidRPr="0037153B" w:rsidRDefault="00216AF1" w:rsidP="00216AF1">
            <w:pPr>
              <w:jc w:val="left"/>
            </w:pPr>
          </w:p>
        </w:tc>
      </w:tr>
      <w:tr w:rsidR="00216AF1" w:rsidRPr="0037153B" w14:paraId="6754213D" w14:textId="77777777" w:rsidTr="09CE7017">
        <w:tc>
          <w:tcPr>
            <w:tcW w:w="1805" w:type="dxa"/>
            <w:shd w:val="clear" w:color="auto" w:fill="CCCCCC"/>
          </w:tcPr>
          <w:p w14:paraId="72668BC8" w14:textId="77777777" w:rsidR="00216AF1" w:rsidRPr="0037153B" w:rsidRDefault="09CE7017" w:rsidP="00216AF1">
            <w:pPr>
              <w:jc w:val="left"/>
            </w:pPr>
            <w:r>
              <w:t>2</w:t>
            </w:r>
          </w:p>
        </w:tc>
        <w:tc>
          <w:tcPr>
            <w:tcW w:w="1805" w:type="dxa"/>
            <w:shd w:val="clear" w:color="auto" w:fill="CCCCCC"/>
          </w:tcPr>
          <w:p w14:paraId="630D6653" w14:textId="77777777" w:rsidR="00216AF1" w:rsidRPr="0037153B" w:rsidRDefault="00216AF1" w:rsidP="00216AF1">
            <w:pPr>
              <w:jc w:val="left"/>
            </w:pPr>
          </w:p>
        </w:tc>
        <w:tc>
          <w:tcPr>
            <w:tcW w:w="2334" w:type="dxa"/>
            <w:shd w:val="clear" w:color="auto" w:fill="CCCCCC"/>
          </w:tcPr>
          <w:p w14:paraId="141B62EF" w14:textId="77777777" w:rsidR="00216AF1" w:rsidRPr="0037153B" w:rsidRDefault="00216AF1" w:rsidP="00216AF1">
            <w:pPr>
              <w:jc w:val="left"/>
            </w:pPr>
          </w:p>
        </w:tc>
        <w:tc>
          <w:tcPr>
            <w:tcW w:w="2528" w:type="dxa"/>
            <w:shd w:val="clear" w:color="auto" w:fill="FFBEBE"/>
          </w:tcPr>
          <w:p w14:paraId="79AF2A0F" w14:textId="77777777" w:rsidR="00216AF1" w:rsidRPr="0037153B" w:rsidRDefault="00216AF1" w:rsidP="00216AF1">
            <w:pPr>
              <w:jc w:val="left"/>
            </w:pPr>
          </w:p>
        </w:tc>
        <w:tc>
          <w:tcPr>
            <w:tcW w:w="816" w:type="dxa"/>
            <w:shd w:val="clear" w:color="auto" w:fill="FFBEBE"/>
          </w:tcPr>
          <w:p w14:paraId="4FED8D57" w14:textId="77777777" w:rsidR="00216AF1" w:rsidRPr="0037153B" w:rsidRDefault="00216AF1" w:rsidP="00216AF1">
            <w:pPr>
              <w:jc w:val="left"/>
            </w:pPr>
          </w:p>
        </w:tc>
      </w:tr>
      <w:tr w:rsidR="00216AF1" w:rsidRPr="0037153B" w14:paraId="7E907969" w14:textId="77777777" w:rsidTr="09CE7017">
        <w:tc>
          <w:tcPr>
            <w:tcW w:w="1805" w:type="dxa"/>
            <w:shd w:val="clear" w:color="auto" w:fill="CCCCCC"/>
          </w:tcPr>
          <w:p w14:paraId="218C0AD0" w14:textId="77777777" w:rsidR="00216AF1" w:rsidRPr="0037153B" w:rsidRDefault="09CE7017" w:rsidP="00216AF1">
            <w:pPr>
              <w:jc w:val="left"/>
            </w:pPr>
            <w:r>
              <w:t>3</w:t>
            </w:r>
          </w:p>
        </w:tc>
        <w:tc>
          <w:tcPr>
            <w:tcW w:w="1805" w:type="dxa"/>
            <w:shd w:val="clear" w:color="auto" w:fill="CCCCCC"/>
          </w:tcPr>
          <w:p w14:paraId="14878563" w14:textId="77777777" w:rsidR="00216AF1" w:rsidRPr="0037153B" w:rsidRDefault="00216AF1" w:rsidP="00216AF1">
            <w:pPr>
              <w:jc w:val="left"/>
            </w:pPr>
          </w:p>
        </w:tc>
        <w:tc>
          <w:tcPr>
            <w:tcW w:w="2334" w:type="dxa"/>
            <w:shd w:val="clear" w:color="auto" w:fill="CCCCCC"/>
          </w:tcPr>
          <w:p w14:paraId="2E14E6CE" w14:textId="77777777" w:rsidR="00216AF1" w:rsidRPr="0037153B" w:rsidRDefault="00216AF1" w:rsidP="00216AF1">
            <w:pPr>
              <w:jc w:val="left"/>
            </w:pPr>
          </w:p>
        </w:tc>
        <w:tc>
          <w:tcPr>
            <w:tcW w:w="2528" w:type="dxa"/>
            <w:shd w:val="clear" w:color="auto" w:fill="FFBEBE"/>
          </w:tcPr>
          <w:p w14:paraId="72E73D62" w14:textId="77777777" w:rsidR="00216AF1" w:rsidRPr="0037153B" w:rsidRDefault="00216AF1" w:rsidP="00216AF1">
            <w:pPr>
              <w:jc w:val="left"/>
            </w:pPr>
          </w:p>
        </w:tc>
        <w:tc>
          <w:tcPr>
            <w:tcW w:w="816" w:type="dxa"/>
            <w:shd w:val="clear" w:color="auto" w:fill="FFBEBE"/>
          </w:tcPr>
          <w:p w14:paraId="2C2ABC8F" w14:textId="77777777" w:rsidR="00216AF1" w:rsidRPr="0037153B" w:rsidRDefault="00216AF1" w:rsidP="00216AF1">
            <w:pPr>
              <w:jc w:val="left"/>
            </w:pPr>
          </w:p>
        </w:tc>
      </w:tr>
      <w:tr w:rsidR="00216AF1" w:rsidRPr="0037153B" w14:paraId="10B11AD9" w14:textId="77777777" w:rsidTr="09CE7017">
        <w:tc>
          <w:tcPr>
            <w:tcW w:w="1805" w:type="dxa"/>
            <w:shd w:val="clear" w:color="auto" w:fill="CCCCCC"/>
          </w:tcPr>
          <w:p w14:paraId="078EAB95" w14:textId="77777777" w:rsidR="00216AF1" w:rsidRPr="0037153B" w:rsidRDefault="09CE7017" w:rsidP="00216AF1">
            <w:pPr>
              <w:jc w:val="left"/>
            </w:pPr>
            <w:r>
              <w:t>4</w:t>
            </w:r>
          </w:p>
        </w:tc>
        <w:tc>
          <w:tcPr>
            <w:tcW w:w="1805" w:type="dxa"/>
            <w:shd w:val="clear" w:color="auto" w:fill="CCCCCC"/>
          </w:tcPr>
          <w:p w14:paraId="07591F1E" w14:textId="77777777" w:rsidR="00216AF1" w:rsidRPr="0037153B" w:rsidRDefault="00216AF1" w:rsidP="00216AF1">
            <w:pPr>
              <w:jc w:val="left"/>
            </w:pPr>
          </w:p>
        </w:tc>
        <w:tc>
          <w:tcPr>
            <w:tcW w:w="2334" w:type="dxa"/>
            <w:shd w:val="clear" w:color="auto" w:fill="CCCCCC"/>
          </w:tcPr>
          <w:p w14:paraId="010B66EB" w14:textId="77777777" w:rsidR="00216AF1" w:rsidRPr="0037153B" w:rsidRDefault="00216AF1" w:rsidP="00216AF1">
            <w:pPr>
              <w:jc w:val="left"/>
            </w:pPr>
          </w:p>
        </w:tc>
        <w:tc>
          <w:tcPr>
            <w:tcW w:w="2528" w:type="dxa"/>
            <w:shd w:val="clear" w:color="auto" w:fill="FFBEBE"/>
          </w:tcPr>
          <w:p w14:paraId="2D77EE82" w14:textId="77777777" w:rsidR="00216AF1" w:rsidRPr="0037153B" w:rsidRDefault="00216AF1" w:rsidP="00216AF1">
            <w:pPr>
              <w:jc w:val="left"/>
            </w:pPr>
          </w:p>
        </w:tc>
        <w:tc>
          <w:tcPr>
            <w:tcW w:w="816" w:type="dxa"/>
            <w:shd w:val="clear" w:color="auto" w:fill="FFBEBE"/>
          </w:tcPr>
          <w:p w14:paraId="6D05C059" w14:textId="77777777" w:rsidR="00216AF1" w:rsidRPr="0037153B" w:rsidRDefault="00216AF1" w:rsidP="00216AF1">
            <w:pPr>
              <w:jc w:val="left"/>
            </w:pPr>
          </w:p>
        </w:tc>
      </w:tr>
      <w:tr w:rsidR="00216AF1" w:rsidRPr="0037153B" w14:paraId="173C232A" w14:textId="77777777" w:rsidTr="09CE7017">
        <w:tc>
          <w:tcPr>
            <w:tcW w:w="1805" w:type="dxa"/>
            <w:shd w:val="clear" w:color="auto" w:fill="CCCCCC"/>
          </w:tcPr>
          <w:p w14:paraId="755FA01D" w14:textId="77777777" w:rsidR="00216AF1" w:rsidRPr="0037153B" w:rsidRDefault="28D5C5BD" w:rsidP="00216AF1">
            <w:pPr>
              <w:jc w:val="left"/>
            </w:pPr>
            <w:r>
              <w:t>…</w:t>
            </w:r>
          </w:p>
        </w:tc>
        <w:tc>
          <w:tcPr>
            <w:tcW w:w="1805" w:type="dxa"/>
            <w:shd w:val="clear" w:color="auto" w:fill="CCCCCC"/>
          </w:tcPr>
          <w:p w14:paraId="708E7BF5" w14:textId="77777777" w:rsidR="00216AF1" w:rsidRPr="0037153B" w:rsidRDefault="00216AF1" w:rsidP="00216AF1">
            <w:pPr>
              <w:jc w:val="left"/>
            </w:pPr>
          </w:p>
        </w:tc>
        <w:tc>
          <w:tcPr>
            <w:tcW w:w="2334" w:type="dxa"/>
            <w:shd w:val="clear" w:color="auto" w:fill="CCCCCC"/>
          </w:tcPr>
          <w:p w14:paraId="253656EC" w14:textId="77777777" w:rsidR="00216AF1" w:rsidRPr="0037153B" w:rsidRDefault="00216AF1" w:rsidP="00216AF1">
            <w:pPr>
              <w:jc w:val="left"/>
            </w:pPr>
          </w:p>
        </w:tc>
        <w:tc>
          <w:tcPr>
            <w:tcW w:w="2528" w:type="dxa"/>
            <w:shd w:val="clear" w:color="auto" w:fill="FFBEBE"/>
          </w:tcPr>
          <w:p w14:paraId="30B16B62" w14:textId="77777777" w:rsidR="00216AF1" w:rsidRPr="0037153B" w:rsidRDefault="00216AF1" w:rsidP="00216AF1">
            <w:pPr>
              <w:jc w:val="left"/>
            </w:pPr>
          </w:p>
        </w:tc>
        <w:tc>
          <w:tcPr>
            <w:tcW w:w="816" w:type="dxa"/>
            <w:shd w:val="clear" w:color="auto" w:fill="FFBEBE"/>
          </w:tcPr>
          <w:p w14:paraId="21716BAA" w14:textId="77777777" w:rsidR="00216AF1" w:rsidRPr="0037153B" w:rsidRDefault="00216AF1" w:rsidP="00216AF1">
            <w:pPr>
              <w:jc w:val="left"/>
            </w:pPr>
          </w:p>
        </w:tc>
      </w:tr>
      <w:tr w:rsidR="00216AF1" w:rsidRPr="0037153B" w14:paraId="0A9436E6" w14:textId="77777777" w:rsidTr="09CE7017">
        <w:tc>
          <w:tcPr>
            <w:tcW w:w="3610" w:type="dxa"/>
            <w:gridSpan w:val="2"/>
            <w:shd w:val="clear" w:color="auto" w:fill="FFBEBE"/>
          </w:tcPr>
          <w:p w14:paraId="791DC3E4" w14:textId="77777777" w:rsidR="00216AF1" w:rsidRPr="0037153B" w:rsidRDefault="28D5C5BD" w:rsidP="00216AF1">
            <w:pPr>
              <w:jc w:val="left"/>
            </w:pPr>
            <w:r>
              <w:t>Testurteil</w:t>
            </w:r>
          </w:p>
        </w:tc>
        <w:tc>
          <w:tcPr>
            <w:tcW w:w="5678" w:type="dxa"/>
            <w:gridSpan w:val="3"/>
            <w:shd w:val="clear" w:color="auto" w:fill="FFBEBE"/>
          </w:tcPr>
          <w:p w14:paraId="05F10688" w14:textId="77777777" w:rsidR="00216AF1" w:rsidRPr="0037153B" w:rsidRDefault="00216AF1" w:rsidP="00216AF1">
            <w:pPr>
              <w:jc w:val="left"/>
            </w:pPr>
          </w:p>
        </w:tc>
      </w:tr>
    </w:tbl>
    <w:p w14:paraId="730ABE76" w14:textId="77777777" w:rsidR="00216AF1" w:rsidRPr="0037153B" w:rsidRDefault="00216AF1" w:rsidP="00216AF1"/>
    <w:p w14:paraId="7E39BBCF" w14:textId="77777777" w:rsidR="00216AF1" w:rsidRPr="0037153B" w:rsidRDefault="00216AF1" w:rsidP="00BF33A0">
      <w:pPr>
        <w:pStyle w:val="berschrift4"/>
        <w:numPr>
          <w:ilvl w:val="3"/>
          <w:numId w:val="0"/>
        </w:numPr>
        <w:ind w:left="907" w:hanging="907"/>
        <w:rPr>
          <w:rFonts w:ascii="Times New Roman" w:hAnsi="Times New Roman"/>
          <w:b w:val="0"/>
        </w:rPr>
      </w:pPr>
      <w:bookmarkStart w:id="99" w:name="_Toc448826238"/>
      <w:r w:rsidRPr="28D5C5BD">
        <w:rPr>
          <w:rFonts w:ascii="Times New Roman" w:hAnsi="Times New Roman"/>
        </w:rPr>
        <w:t>Testprotokoll Systemtestfall n (Version &lt;1. Testdurchführung&gt;)</w:t>
      </w:r>
      <w:bookmarkEnd w:id="99"/>
    </w:p>
    <w:tbl>
      <w:tblPr>
        <w:tblStyle w:val="Tabellenraster"/>
        <w:tblW w:w="0" w:type="auto"/>
        <w:tblLook w:val="04A0" w:firstRow="1" w:lastRow="0" w:firstColumn="1" w:lastColumn="0" w:noHBand="0" w:noVBand="1"/>
      </w:tblPr>
      <w:tblGrid>
        <w:gridCol w:w="1680"/>
        <w:gridCol w:w="1644"/>
        <w:gridCol w:w="2121"/>
        <w:gridCol w:w="2289"/>
        <w:gridCol w:w="760"/>
      </w:tblGrid>
      <w:tr w:rsidR="00216AF1" w:rsidRPr="0037153B" w14:paraId="0FB750F7" w14:textId="77777777" w:rsidTr="09CE7017">
        <w:tc>
          <w:tcPr>
            <w:tcW w:w="3610" w:type="dxa"/>
            <w:gridSpan w:val="2"/>
            <w:shd w:val="clear" w:color="auto" w:fill="FFBEBE"/>
          </w:tcPr>
          <w:p w14:paraId="07E6F9A6" w14:textId="77777777" w:rsidR="00216AF1" w:rsidRPr="0037153B" w:rsidRDefault="28D5C5BD" w:rsidP="00216AF1">
            <w:pPr>
              <w:jc w:val="left"/>
            </w:pPr>
            <w:r>
              <w:t>Datum</w:t>
            </w:r>
          </w:p>
        </w:tc>
        <w:tc>
          <w:tcPr>
            <w:tcW w:w="5678" w:type="dxa"/>
            <w:gridSpan w:val="3"/>
            <w:shd w:val="clear" w:color="auto" w:fill="FFBEBE"/>
          </w:tcPr>
          <w:p w14:paraId="43041C1D" w14:textId="77777777" w:rsidR="00216AF1" w:rsidRPr="0037153B" w:rsidRDefault="00216AF1" w:rsidP="00216AF1">
            <w:pPr>
              <w:jc w:val="left"/>
            </w:pPr>
          </w:p>
        </w:tc>
      </w:tr>
      <w:tr w:rsidR="00216AF1" w:rsidRPr="0037153B" w14:paraId="6140FF2E" w14:textId="77777777" w:rsidTr="09CE7017">
        <w:tc>
          <w:tcPr>
            <w:tcW w:w="3610" w:type="dxa"/>
            <w:gridSpan w:val="2"/>
            <w:shd w:val="clear" w:color="auto" w:fill="FFBEBE"/>
          </w:tcPr>
          <w:p w14:paraId="06A9D1B3" w14:textId="77777777" w:rsidR="00216AF1" w:rsidRPr="0037153B" w:rsidRDefault="28D5C5BD" w:rsidP="00216AF1">
            <w:pPr>
              <w:jc w:val="left"/>
            </w:pPr>
            <w:r>
              <w:t>Tester</w:t>
            </w:r>
          </w:p>
        </w:tc>
        <w:tc>
          <w:tcPr>
            <w:tcW w:w="5678" w:type="dxa"/>
            <w:gridSpan w:val="3"/>
            <w:shd w:val="clear" w:color="auto" w:fill="FFBEBE"/>
          </w:tcPr>
          <w:p w14:paraId="3BDE7BD2" w14:textId="77777777" w:rsidR="00216AF1" w:rsidRPr="0037153B" w:rsidRDefault="00216AF1" w:rsidP="00216AF1">
            <w:pPr>
              <w:jc w:val="left"/>
            </w:pPr>
          </w:p>
        </w:tc>
      </w:tr>
      <w:tr w:rsidR="00216AF1" w:rsidRPr="0037153B" w14:paraId="29C6E3F9" w14:textId="77777777" w:rsidTr="09CE7017">
        <w:tc>
          <w:tcPr>
            <w:tcW w:w="3610" w:type="dxa"/>
            <w:gridSpan w:val="2"/>
            <w:shd w:val="clear" w:color="auto" w:fill="FFBEBE"/>
          </w:tcPr>
          <w:p w14:paraId="158A6407" w14:textId="77777777" w:rsidR="00216AF1" w:rsidRPr="0037153B" w:rsidRDefault="28D5C5BD" w:rsidP="00216AF1">
            <w:pPr>
              <w:jc w:val="left"/>
            </w:pPr>
            <w:r>
              <w:t>Version der Software</w:t>
            </w:r>
          </w:p>
        </w:tc>
        <w:tc>
          <w:tcPr>
            <w:tcW w:w="5678" w:type="dxa"/>
            <w:gridSpan w:val="3"/>
            <w:shd w:val="clear" w:color="auto" w:fill="FFBEBE"/>
          </w:tcPr>
          <w:p w14:paraId="792C0BA0" w14:textId="77777777" w:rsidR="00216AF1" w:rsidRPr="0037153B" w:rsidRDefault="00216AF1" w:rsidP="00216AF1">
            <w:pPr>
              <w:jc w:val="left"/>
            </w:pPr>
          </w:p>
        </w:tc>
      </w:tr>
      <w:tr w:rsidR="00216AF1" w:rsidRPr="0037153B" w14:paraId="3AAD443C" w14:textId="77777777" w:rsidTr="09CE7017">
        <w:tc>
          <w:tcPr>
            <w:tcW w:w="3610" w:type="dxa"/>
            <w:gridSpan w:val="2"/>
            <w:shd w:val="clear" w:color="auto" w:fill="CCCCCC"/>
          </w:tcPr>
          <w:p w14:paraId="4E24A232" w14:textId="77777777" w:rsidR="00216AF1" w:rsidRPr="0037153B" w:rsidRDefault="28D5C5BD" w:rsidP="00216AF1">
            <w:pPr>
              <w:jc w:val="left"/>
            </w:pPr>
            <w:r>
              <w:t>Szenario</w:t>
            </w:r>
          </w:p>
        </w:tc>
        <w:tc>
          <w:tcPr>
            <w:tcW w:w="5678" w:type="dxa"/>
            <w:gridSpan w:val="3"/>
            <w:shd w:val="clear" w:color="auto" w:fill="CCCCCC"/>
          </w:tcPr>
          <w:p w14:paraId="6E6F30BA" w14:textId="77777777" w:rsidR="00216AF1" w:rsidRPr="0037153B" w:rsidRDefault="00216AF1" w:rsidP="00216AF1">
            <w:pPr>
              <w:jc w:val="left"/>
            </w:pPr>
          </w:p>
        </w:tc>
      </w:tr>
      <w:tr w:rsidR="00216AF1" w:rsidRPr="0037153B" w14:paraId="2F595DB4" w14:textId="77777777" w:rsidTr="09CE7017">
        <w:tc>
          <w:tcPr>
            <w:tcW w:w="1805" w:type="dxa"/>
            <w:shd w:val="clear" w:color="auto" w:fill="CCCCCC"/>
          </w:tcPr>
          <w:p w14:paraId="241F8498" w14:textId="77777777" w:rsidR="00216AF1" w:rsidRPr="0037153B" w:rsidRDefault="28D5C5BD" w:rsidP="00216AF1">
            <w:pPr>
              <w:jc w:val="left"/>
            </w:pPr>
            <w:r>
              <w:lastRenderedPageBreak/>
              <w:t>Schritt</w:t>
            </w:r>
          </w:p>
        </w:tc>
        <w:tc>
          <w:tcPr>
            <w:tcW w:w="1805" w:type="dxa"/>
            <w:shd w:val="clear" w:color="auto" w:fill="CCCCCC"/>
          </w:tcPr>
          <w:p w14:paraId="682E8A0B" w14:textId="77777777" w:rsidR="00216AF1" w:rsidRPr="0037153B" w:rsidRDefault="28D5C5BD" w:rsidP="00216AF1">
            <w:pPr>
              <w:jc w:val="left"/>
            </w:pPr>
            <w:r>
              <w:t>Aktion (User)</w:t>
            </w:r>
          </w:p>
        </w:tc>
        <w:tc>
          <w:tcPr>
            <w:tcW w:w="2334" w:type="dxa"/>
            <w:shd w:val="clear" w:color="auto" w:fill="CCCCCC"/>
          </w:tcPr>
          <w:p w14:paraId="5C72A521" w14:textId="77777777" w:rsidR="00216AF1" w:rsidRPr="0037153B" w:rsidRDefault="28D5C5BD" w:rsidP="00216AF1">
            <w:pPr>
              <w:jc w:val="left"/>
            </w:pPr>
            <w:r>
              <w:t>Erwartete Reaktion (System)</w:t>
            </w:r>
          </w:p>
        </w:tc>
        <w:tc>
          <w:tcPr>
            <w:tcW w:w="2528" w:type="dxa"/>
            <w:shd w:val="clear" w:color="auto" w:fill="FFBEBE"/>
          </w:tcPr>
          <w:p w14:paraId="3535DABA" w14:textId="77777777" w:rsidR="00216AF1" w:rsidRPr="0037153B" w:rsidRDefault="28D5C5BD" w:rsidP="00216AF1">
            <w:pPr>
              <w:jc w:val="left"/>
            </w:pPr>
            <w:r>
              <w:t>Tatsächliche Reaktion (System)</w:t>
            </w:r>
          </w:p>
        </w:tc>
        <w:tc>
          <w:tcPr>
            <w:tcW w:w="816" w:type="dxa"/>
            <w:shd w:val="clear" w:color="auto" w:fill="FFBEBE"/>
            <w:vAlign w:val="center"/>
          </w:tcPr>
          <w:p w14:paraId="6E14CF15" w14:textId="77777777" w:rsidR="00216AF1" w:rsidRPr="0037153B" w:rsidRDefault="28D5C5BD" w:rsidP="00216AF1">
            <w:pPr>
              <w:jc w:val="center"/>
            </w:pPr>
            <w:r w:rsidRPr="28D5C5BD">
              <w:rPr>
                <w:b/>
                <w:bCs/>
              </w:rPr>
              <w:t>√ / X</w:t>
            </w:r>
          </w:p>
        </w:tc>
      </w:tr>
      <w:tr w:rsidR="00216AF1" w:rsidRPr="0037153B" w14:paraId="06A78F17" w14:textId="77777777" w:rsidTr="09CE7017">
        <w:tc>
          <w:tcPr>
            <w:tcW w:w="1805" w:type="dxa"/>
            <w:shd w:val="clear" w:color="auto" w:fill="CCCCCC"/>
          </w:tcPr>
          <w:p w14:paraId="126C8CA6" w14:textId="77777777" w:rsidR="00216AF1" w:rsidRPr="0037153B" w:rsidRDefault="09CE7017" w:rsidP="00216AF1">
            <w:pPr>
              <w:jc w:val="left"/>
            </w:pPr>
            <w:r>
              <w:t>1</w:t>
            </w:r>
          </w:p>
        </w:tc>
        <w:tc>
          <w:tcPr>
            <w:tcW w:w="1805" w:type="dxa"/>
            <w:shd w:val="clear" w:color="auto" w:fill="CCCCCC"/>
          </w:tcPr>
          <w:p w14:paraId="695C7001" w14:textId="77777777" w:rsidR="00216AF1" w:rsidRPr="0037153B" w:rsidRDefault="00216AF1" w:rsidP="00216AF1">
            <w:pPr>
              <w:jc w:val="left"/>
            </w:pPr>
          </w:p>
        </w:tc>
        <w:tc>
          <w:tcPr>
            <w:tcW w:w="2334" w:type="dxa"/>
            <w:shd w:val="clear" w:color="auto" w:fill="CCCCCC"/>
          </w:tcPr>
          <w:p w14:paraId="1A41BCF1" w14:textId="77777777" w:rsidR="00216AF1" w:rsidRPr="0037153B" w:rsidRDefault="00216AF1" w:rsidP="00216AF1">
            <w:pPr>
              <w:jc w:val="left"/>
            </w:pPr>
          </w:p>
        </w:tc>
        <w:tc>
          <w:tcPr>
            <w:tcW w:w="2528" w:type="dxa"/>
            <w:shd w:val="clear" w:color="auto" w:fill="FFBEBE"/>
          </w:tcPr>
          <w:p w14:paraId="66FA3693" w14:textId="77777777" w:rsidR="00216AF1" w:rsidRPr="0037153B" w:rsidRDefault="00216AF1" w:rsidP="00216AF1">
            <w:pPr>
              <w:jc w:val="left"/>
            </w:pPr>
          </w:p>
        </w:tc>
        <w:tc>
          <w:tcPr>
            <w:tcW w:w="816" w:type="dxa"/>
            <w:shd w:val="clear" w:color="auto" w:fill="FFBEBE"/>
          </w:tcPr>
          <w:p w14:paraId="280C9B1E" w14:textId="77777777" w:rsidR="00216AF1" w:rsidRPr="0037153B" w:rsidRDefault="00216AF1" w:rsidP="00216AF1">
            <w:pPr>
              <w:jc w:val="left"/>
            </w:pPr>
          </w:p>
        </w:tc>
      </w:tr>
      <w:tr w:rsidR="00216AF1" w:rsidRPr="0037153B" w14:paraId="0C4870C8" w14:textId="77777777" w:rsidTr="09CE7017">
        <w:tc>
          <w:tcPr>
            <w:tcW w:w="1805" w:type="dxa"/>
            <w:shd w:val="clear" w:color="auto" w:fill="CCCCCC"/>
          </w:tcPr>
          <w:p w14:paraId="652919E1" w14:textId="77777777" w:rsidR="00216AF1" w:rsidRPr="0037153B" w:rsidRDefault="09CE7017" w:rsidP="00216AF1">
            <w:pPr>
              <w:jc w:val="left"/>
            </w:pPr>
            <w:r>
              <w:t>2</w:t>
            </w:r>
          </w:p>
        </w:tc>
        <w:tc>
          <w:tcPr>
            <w:tcW w:w="1805" w:type="dxa"/>
            <w:shd w:val="clear" w:color="auto" w:fill="CCCCCC"/>
          </w:tcPr>
          <w:p w14:paraId="74D2B33D" w14:textId="77777777" w:rsidR="00216AF1" w:rsidRPr="0037153B" w:rsidRDefault="00216AF1" w:rsidP="00216AF1">
            <w:pPr>
              <w:jc w:val="left"/>
            </w:pPr>
          </w:p>
        </w:tc>
        <w:tc>
          <w:tcPr>
            <w:tcW w:w="2334" w:type="dxa"/>
            <w:shd w:val="clear" w:color="auto" w:fill="CCCCCC"/>
          </w:tcPr>
          <w:p w14:paraId="52331795" w14:textId="77777777" w:rsidR="00216AF1" w:rsidRPr="0037153B" w:rsidRDefault="00216AF1" w:rsidP="00216AF1">
            <w:pPr>
              <w:jc w:val="left"/>
            </w:pPr>
          </w:p>
        </w:tc>
        <w:tc>
          <w:tcPr>
            <w:tcW w:w="2528" w:type="dxa"/>
            <w:shd w:val="clear" w:color="auto" w:fill="FFBEBE"/>
          </w:tcPr>
          <w:p w14:paraId="0D1C82AD" w14:textId="77777777" w:rsidR="00216AF1" w:rsidRPr="0037153B" w:rsidRDefault="00216AF1" w:rsidP="00216AF1">
            <w:pPr>
              <w:jc w:val="left"/>
            </w:pPr>
          </w:p>
        </w:tc>
        <w:tc>
          <w:tcPr>
            <w:tcW w:w="816" w:type="dxa"/>
            <w:shd w:val="clear" w:color="auto" w:fill="FFBEBE"/>
          </w:tcPr>
          <w:p w14:paraId="19CDEEA2" w14:textId="77777777" w:rsidR="00216AF1" w:rsidRPr="0037153B" w:rsidRDefault="00216AF1" w:rsidP="00216AF1">
            <w:pPr>
              <w:jc w:val="left"/>
            </w:pPr>
          </w:p>
        </w:tc>
      </w:tr>
      <w:tr w:rsidR="00216AF1" w:rsidRPr="0037153B" w14:paraId="44D79528" w14:textId="77777777" w:rsidTr="09CE7017">
        <w:tc>
          <w:tcPr>
            <w:tcW w:w="1805" w:type="dxa"/>
            <w:shd w:val="clear" w:color="auto" w:fill="CCCCCC"/>
          </w:tcPr>
          <w:p w14:paraId="521B5769" w14:textId="77777777" w:rsidR="00216AF1" w:rsidRPr="0037153B" w:rsidRDefault="09CE7017" w:rsidP="00216AF1">
            <w:pPr>
              <w:jc w:val="left"/>
            </w:pPr>
            <w:r>
              <w:t>3</w:t>
            </w:r>
          </w:p>
        </w:tc>
        <w:tc>
          <w:tcPr>
            <w:tcW w:w="1805" w:type="dxa"/>
            <w:shd w:val="clear" w:color="auto" w:fill="CCCCCC"/>
          </w:tcPr>
          <w:p w14:paraId="7DF53E2B" w14:textId="77777777" w:rsidR="00216AF1" w:rsidRPr="0037153B" w:rsidRDefault="00216AF1" w:rsidP="00216AF1">
            <w:pPr>
              <w:jc w:val="left"/>
            </w:pPr>
          </w:p>
        </w:tc>
        <w:tc>
          <w:tcPr>
            <w:tcW w:w="2334" w:type="dxa"/>
            <w:shd w:val="clear" w:color="auto" w:fill="CCCCCC"/>
          </w:tcPr>
          <w:p w14:paraId="445EEE75" w14:textId="77777777" w:rsidR="00216AF1" w:rsidRPr="0037153B" w:rsidRDefault="00216AF1" w:rsidP="00216AF1">
            <w:pPr>
              <w:jc w:val="left"/>
            </w:pPr>
          </w:p>
        </w:tc>
        <w:tc>
          <w:tcPr>
            <w:tcW w:w="2528" w:type="dxa"/>
            <w:shd w:val="clear" w:color="auto" w:fill="FFBEBE"/>
          </w:tcPr>
          <w:p w14:paraId="08EEDBA5" w14:textId="77777777" w:rsidR="00216AF1" w:rsidRPr="0037153B" w:rsidRDefault="00216AF1" w:rsidP="00216AF1">
            <w:pPr>
              <w:jc w:val="left"/>
            </w:pPr>
          </w:p>
        </w:tc>
        <w:tc>
          <w:tcPr>
            <w:tcW w:w="816" w:type="dxa"/>
            <w:shd w:val="clear" w:color="auto" w:fill="FFBEBE"/>
          </w:tcPr>
          <w:p w14:paraId="4E6CF3F3" w14:textId="77777777" w:rsidR="00216AF1" w:rsidRPr="0037153B" w:rsidRDefault="00216AF1" w:rsidP="00216AF1">
            <w:pPr>
              <w:jc w:val="left"/>
            </w:pPr>
          </w:p>
        </w:tc>
      </w:tr>
      <w:tr w:rsidR="00216AF1" w:rsidRPr="0037153B" w14:paraId="215A92E0" w14:textId="77777777" w:rsidTr="09CE7017">
        <w:tc>
          <w:tcPr>
            <w:tcW w:w="1805" w:type="dxa"/>
            <w:shd w:val="clear" w:color="auto" w:fill="CCCCCC"/>
          </w:tcPr>
          <w:p w14:paraId="1D81FE3E" w14:textId="77777777" w:rsidR="00216AF1" w:rsidRPr="0037153B" w:rsidRDefault="09CE7017" w:rsidP="00216AF1">
            <w:pPr>
              <w:jc w:val="left"/>
            </w:pPr>
            <w:r>
              <w:t>4</w:t>
            </w:r>
          </w:p>
        </w:tc>
        <w:tc>
          <w:tcPr>
            <w:tcW w:w="1805" w:type="dxa"/>
            <w:shd w:val="clear" w:color="auto" w:fill="CCCCCC"/>
          </w:tcPr>
          <w:p w14:paraId="1F035AC8" w14:textId="77777777" w:rsidR="00216AF1" w:rsidRPr="0037153B" w:rsidRDefault="00216AF1" w:rsidP="00216AF1">
            <w:pPr>
              <w:jc w:val="left"/>
            </w:pPr>
          </w:p>
        </w:tc>
        <w:tc>
          <w:tcPr>
            <w:tcW w:w="2334" w:type="dxa"/>
            <w:shd w:val="clear" w:color="auto" w:fill="CCCCCC"/>
          </w:tcPr>
          <w:p w14:paraId="5EBE5E5B" w14:textId="77777777" w:rsidR="00216AF1" w:rsidRPr="0037153B" w:rsidRDefault="00216AF1" w:rsidP="00216AF1">
            <w:pPr>
              <w:jc w:val="left"/>
            </w:pPr>
          </w:p>
        </w:tc>
        <w:tc>
          <w:tcPr>
            <w:tcW w:w="2528" w:type="dxa"/>
            <w:shd w:val="clear" w:color="auto" w:fill="FFBEBE"/>
          </w:tcPr>
          <w:p w14:paraId="4836AFA3" w14:textId="77777777" w:rsidR="00216AF1" w:rsidRPr="0037153B" w:rsidRDefault="00216AF1" w:rsidP="00216AF1">
            <w:pPr>
              <w:jc w:val="left"/>
            </w:pPr>
          </w:p>
        </w:tc>
        <w:tc>
          <w:tcPr>
            <w:tcW w:w="816" w:type="dxa"/>
            <w:shd w:val="clear" w:color="auto" w:fill="FFBEBE"/>
          </w:tcPr>
          <w:p w14:paraId="74FCCD3D" w14:textId="77777777" w:rsidR="00216AF1" w:rsidRPr="0037153B" w:rsidRDefault="00216AF1" w:rsidP="00216AF1">
            <w:pPr>
              <w:jc w:val="left"/>
            </w:pPr>
          </w:p>
        </w:tc>
      </w:tr>
      <w:tr w:rsidR="00216AF1" w:rsidRPr="0037153B" w14:paraId="63E6239C" w14:textId="77777777" w:rsidTr="09CE7017">
        <w:tc>
          <w:tcPr>
            <w:tcW w:w="1805" w:type="dxa"/>
            <w:shd w:val="clear" w:color="auto" w:fill="CCCCCC"/>
          </w:tcPr>
          <w:p w14:paraId="2AC15CA4" w14:textId="77777777" w:rsidR="00216AF1" w:rsidRPr="0037153B" w:rsidRDefault="28D5C5BD" w:rsidP="00216AF1">
            <w:pPr>
              <w:jc w:val="left"/>
            </w:pPr>
            <w:r>
              <w:t>…</w:t>
            </w:r>
          </w:p>
        </w:tc>
        <w:tc>
          <w:tcPr>
            <w:tcW w:w="1805" w:type="dxa"/>
            <w:shd w:val="clear" w:color="auto" w:fill="CCCCCC"/>
          </w:tcPr>
          <w:p w14:paraId="570BBB12" w14:textId="77777777" w:rsidR="00216AF1" w:rsidRPr="0037153B" w:rsidRDefault="00216AF1" w:rsidP="00216AF1">
            <w:pPr>
              <w:jc w:val="left"/>
            </w:pPr>
          </w:p>
        </w:tc>
        <w:tc>
          <w:tcPr>
            <w:tcW w:w="2334" w:type="dxa"/>
            <w:shd w:val="clear" w:color="auto" w:fill="CCCCCC"/>
          </w:tcPr>
          <w:p w14:paraId="781483EB" w14:textId="77777777" w:rsidR="00216AF1" w:rsidRPr="0037153B" w:rsidRDefault="00216AF1" w:rsidP="00216AF1">
            <w:pPr>
              <w:jc w:val="left"/>
            </w:pPr>
          </w:p>
        </w:tc>
        <w:tc>
          <w:tcPr>
            <w:tcW w:w="2528" w:type="dxa"/>
            <w:shd w:val="clear" w:color="auto" w:fill="FFBEBE"/>
          </w:tcPr>
          <w:p w14:paraId="4615BB2B" w14:textId="77777777" w:rsidR="00216AF1" w:rsidRPr="0037153B" w:rsidRDefault="00216AF1" w:rsidP="00216AF1">
            <w:pPr>
              <w:jc w:val="left"/>
            </w:pPr>
          </w:p>
        </w:tc>
        <w:tc>
          <w:tcPr>
            <w:tcW w:w="816" w:type="dxa"/>
            <w:shd w:val="clear" w:color="auto" w:fill="FFBEBE"/>
          </w:tcPr>
          <w:p w14:paraId="4ABA3092" w14:textId="77777777" w:rsidR="00216AF1" w:rsidRPr="0037153B" w:rsidRDefault="00216AF1" w:rsidP="00216AF1">
            <w:pPr>
              <w:jc w:val="left"/>
            </w:pPr>
          </w:p>
        </w:tc>
      </w:tr>
      <w:tr w:rsidR="00216AF1" w:rsidRPr="0037153B" w14:paraId="3EB47654" w14:textId="77777777" w:rsidTr="09CE7017">
        <w:tc>
          <w:tcPr>
            <w:tcW w:w="3610" w:type="dxa"/>
            <w:gridSpan w:val="2"/>
            <w:shd w:val="clear" w:color="auto" w:fill="FFBEBE"/>
          </w:tcPr>
          <w:p w14:paraId="0EF0F7F5" w14:textId="77777777" w:rsidR="00216AF1" w:rsidRPr="0037153B" w:rsidRDefault="28D5C5BD" w:rsidP="00216AF1">
            <w:pPr>
              <w:jc w:val="left"/>
            </w:pPr>
            <w:r>
              <w:t>Testurteil</w:t>
            </w:r>
          </w:p>
        </w:tc>
        <w:tc>
          <w:tcPr>
            <w:tcW w:w="5678" w:type="dxa"/>
            <w:gridSpan w:val="3"/>
            <w:shd w:val="clear" w:color="auto" w:fill="FFBEBE"/>
          </w:tcPr>
          <w:p w14:paraId="4D653524" w14:textId="77777777" w:rsidR="00216AF1" w:rsidRPr="0037153B" w:rsidRDefault="00216AF1" w:rsidP="00216AF1">
            <w:pPr>
              <w:jc w:val="left"/>
            </w:pPr>
          </w:p>
        </w:tc>
      </w:tr>
    </w:tbl>
    <w:p w14:paraId="2C2C3C99" w14:textId="77777777" w:rsidR="00216AF1" w:rsidRPr="0037153B" w:rsidRDefault="00216AF1" w:rsidP="00216AF1"/>
    <w:p w14:paraId="381D8962" w14:textId="77777777" w:rsidR="00216AF1" w:rsidRPr="0037153B" w:rsidRDefault="00216AF1" w:rsidP="00BF33A0">
      <w:pPr>
        <w:pStyle w:val="berschrift4"/>
        <w:numPr>
          <w:ilvl w:val="3"/>
          <w:numId w:val="0"/>
        </w:numPr>
        <w:ind w:left="907" w:hanging="907"/>
        <w:rPr>
          <w:rFonts w:ascii="Times New Roman" w:hAnsi="Times New Roman"/>
          <w:b w:val="0"/>
        </w:rPr>
      </w:pPr>
      <w:bookmarkStart w:id="100" w:name="_Toc448826239"/>
      <w:r w:rsidRPr="28D5C5BD">
        <w:rPr>
          <w:rFonts w:ascii="Times New Roman" w:hAnsi="Times New Roman"/>
        </w:rPr>
        <w:t>Testprotokoll Systemtestfall n (Version &lt;n. Testdurchführung&gt;)</w:t>
      </w:r>
      <w:bookmarkEnd w:id="100"/>
    </w:p>
    <w:tbl>
      <w:tblPr>
        <w:tblStyle w:val="Tabellenraster"/>
        <w:tblW w:w="0" w:type="auto"/>
        <w:tblLook w:val="04A0" w:firstRow="1" w:lastRow="0" w:firstColumn="1" w:lastColumn="0" w:noHBand="0" w:noVBand="1"/>
      </w:tblPr>
      <w:tblGrid>
        <w:gridCol w:w="1680"/>
        <w:gridCol w:w="1644"/>
        <w:gridCol w:w="2121"/>
        <w:gridCol w:w="2289"/>
        <w:gridCol w:w="760"/>
      </w:tblGrid>
      <w:tr w:rsidR="00216AF1" w:rsidRPr="0037153B" w14:paraId="61FF8189" w14:textId="77777777" w:rsidTr="09CE7017">
        <w:tc>
          <w:tcPr>
            <w:tcW w:w="3610" w:type="dxa"/>
            <w:gridSpan w:val="2"/>
            <w:shd w:val="clear" w:color="auto" w:fill="FFBEBE"/>
          </w:tcPr>
          <w:p w14:paraId="602C393C" w14:textId="77777777" w:rsidR="00216AF1" w:rsidRPr="0037153B" w:rsidRDefault="28D5C5BD" w:rsidP="00216AF1">
            <w:pPr>
              <w:jc w:val="left"/>
            </w:pPr>
            <w:r>
              <w:t>Datum</w:t>
            </w:r>
          </w:p>
        </w:tc>
        <w:tc>
          <w:tcPr>
            <w:tcW w:w="5678" w:type="dxa"/>
            <w:gridSpan w:val="3"/>
            <w:shd w:val="clear" w:color="auto" w:fill="FFBEBE"/>
          </w:tcPr>
          <w:p w14:paraId="1B9C9B53" w14:textId="77777777" w:rsidR="00216AF1" w:rsidRPr="0037153B" w:rsidRDefault="00216AF1" w:rsidP="00216AF1">
            <w:pPr>
              <w:jc w:val="left"/>
            </w:pPr>
          </w:p>
        </w:tc>
      </w:tr>
      <w:tr w:rsidR="00216AF1" w:rsidRPr="0037153B" w14:paraId="68BD9918" w14:textId="77777777" w:rsidTr="09CE7017">
        <w:tc>
          <w:tcPr>
            <w:tcW w:w="3610" w:type="dxa"/>
            <w:gridSpan w:val="2"/>
            <w:shd w:val="clear" w:color="auto" w:fill="FFBEBE"/>
          </w:tcPr>
          <w:p w14:paraId="2219626D" w14:textId="77777777" w:rsidR="00216AF1" w:rsidRPr="0037153B" w:rsidRDefault="28D5C5BD" w:rsidP="00216AF1">
            <w:pPr>
              <w:jc w:val="left"/>
            </w:pPr>
            <w:r>
              <w:t>Tester</w:t>
            </w:r>
          </w:p>
        </w:tc>
        <w:tc>
          <w:tcPr>
            <w:tcW w:w="5678" w:type="dxa"/>
            <w:gridSpan w:val="3"/>
            <w:shd w:val="clear" w:color="auto" w:fill="FFBEBE"/>
          </w:tcPr>
          <w:p w14:paraId="42E1BA87" w14:textId="77777777" w:rsidR="00216AF1" w:rsidRPr="0037153B" w:rsidRDefault="00216AF1" w:rsidP="00216AF1">
            <w:pPr>
              <w:jc w:val="left"/>
            </w:pPr>
          </w:p>
        </w:tc>
      </w:tr>
      <w:tr w:rsidR="00216AF1" w:rsidRPr="0037153B" w14:paraId="51AE68B4" w14:textId="77777777" w:rsidTr="09CE7017">
        <w:tc>
          <w:tcPr>
            <w:tcW w:w="3610" w:type="dxa"/>
            <w:gridSpan w:val="2"/>
            <w:shd w:val="clear" w:color="auto" w:fill="FFBEBE"/>
          </w:tcPr>
          <w:p w14:paraId="4CA71592" w14:textId="77777777" w:rsidR="00216AF1" w:rsidRPr="0037153B" w:rsidRDefault="28D5C5BD" w:rsidP="00216AF1">
            <w:pPr>
              <w:jc w:val="left"/>
            </w:pPr>
            <w:r>
              <w:t>Version der Software</w:t>
            </w:r>
          </w:p>
        </w:tc>
        <w:tc>
          <w:tcPr>
            <w:tcW w:w="5678" w:type="dxa"/>
            <w:gridSpan w:val="3"/>
            <w:shd w:val="clear" w:color="auto" w:fill="FFBEBE"/>
          </w:tcPr>
          <w:p w14:paraId="40F35270" w14:textId="77777777" w:rsidR="00216AF1" w:rsidRPr="0037153B" w:rsidRDefault="00216AF1" w:rsidP="00216AF1">
            <w:pPr>
              <w:jc w:val="left"/>
            </w:pPr>
          </w:p>
        </w:tc>
      </w:tr>
      <w:tr w:rsidR="00216AF1" w:rsidRPr="0037153B" w14:paraId="526FD7E5" w14:textId="77777777" w:rsidTr="09CE7017">
        <w:tc>
          <w:tcPr>
            <w:tcW w:w="3610" w:type="dxa"/>
            <w:gridSpan w:val="2"/>
            <w:shd w:val="clear" w:color="auto" w:fill="CCCCCC"/>
          </w:tcPr>
          <w:p w14:paraId="2AF3AF50" w14:textId="77777777" w:rsidR="00216AF1" w:rsidRPr="0037153B" w:rsidRDefault="28D5C5BD" w:rsidP="00216AF1">
            <w:pPr>
              <w:jc w:val="left"/>
            </w:pPr>
            <w:r>
              <w:t>Szenario</w:t>
            </w:r>
          </w:p>
        </w:tc>
        <w:tc>
          <w:tcPr>
            <w:tcW w:w="5678" w:type="dxa"/>
            <w:gridSpan w:val="3"/>
            <w:shd w:val="clear" w:color="auto" w:fill="CCCCCC"/>
          </w:tcPr>
          <w:p w14:paraId="61995572" w14:textId="77777777" w:rsidR="00216AF1" w:rsidRPr="0037153B" w:rsidRDefault="00216AF1" w:rsidP="00216AF1">
            <w:pPr>
              <w:jc w:val="left"/>
            </w:pPr>
          </w:p>
        </w:tc>
      </w:tr>
      <w:tr w:rsidR="00216AF1" w:rsidRPr="0037153B" w14:paraId="19FCBE5A" w14:textId="77777777" w:rsidTr="09CE7017">
        <w:tc>
          <w:tcPr>
            <w:tcW w:w="1805" w:type="dxa"/>
            <w:shd w:val="clear" w:color="auto" w:fill="CCCCCC"/>
          </w:tcPr>
          <w:p w14:paraId="27BA5218" w14:textId="77777777" w:rsidR="00216AF1" w:rsidRPr="0037153B" w:rsidRDefault="28D5C5BD" w:rsidP="00216AF1">
            <w:pPr>
              <w:jc w:val="left"/>
            </w:pPr>
            <w:r>
              <w:t>Schritt</w:t>
            </w:r>
          </w:p>
        </w:tc>
        <w:tc>
          <w:tcPr>
            <w:tcW w:w="1805" w:type="dxa"/>
            <w:shd w:val="clear" w:color="auto" w:fill="CCCCCC"/>
          </w:tcPr>
          <w:p w14:paraId="31EC3DC2" w14:textId="77777777" w:rsidR="00216AF1" w:rsidRPr="0037153B" w:rsidRDefault="28D5C5BD" w:rsidP="00216AF1">
            <w:pPr>
              <w:jc w:val="left"/>
            </w:pPr>
            <w:r>
              <w:t>Aktion (User)</w:t>
            </w:r>
          </w:p>
        </w:tc>
        <w:tc>
          <w:tcPr>
            <w:tcW w:w="2334" w:type="dxa"/>
            <w:shd w:val="clear" w:color="auto" w:fill="CCCCCC"/>
          </w:tcPr>
          <w:p w14:paraId="4F0A098D" w14:textId="77777777" w:rsidR="00216AF1" w:rsidRPr="0037153B" w:rsidRDefault="28D5C5BD" w:rsidP="00216AF1">
            <w:pPr>
              <w:jc w:val="left"/>
            </w:pPr>
            <w:r>
              <w:t>Erwartete Reaktion (System)</w:t>
            </w:r>
          </w:p>
        </w:tc>
        <w:tc>
          <w:tcPr>
            <w:tcW w:w="2528" w:type="dxa"/>
            <w:shd w:val="clear" w:color="auto" w:fill="FFBEBE"/>
          </w:tcPr>
          <w:p w14:paraId="4F1D4A67" w14:textId="77777777" w:rsidR="00216AF1" w:rsidRPr="0037153B" w:rsidRDefault="28D5C5BD" w:rsidP="00216AF1">
            <w:pPr>
              <w:jc w:val="left"/>
            </w:pPr>
            <w:r>
              <w:t>Tatsächliche Reaktion (System)</w:t>
            </w:r>
          </w:p>
        </w:tc>
        <w:tc>
          <w:tcPr>
            <w:tcW w:w="816" w:type="dxa"/>
            <w:shd w:val="clear" w:color="auto" w:fill="FFBEBE"/>
            <w:vAlign w:val="center"/>
          </w:tcPr>
          <w:p w14:paraId="31BC25A3" w14:textId="77777777" w:rsidR="00216AF1" w:rsidRPr="0037153B" w:rsidRDefault="28D5C5BD" w:rsidP="00216AF1">
            <w:pPr>
              <w:jc w:val="center"/>
            </w:pPr>
            <w:r w:rsidRPr="28D5C5BD">
              <w:rPr>
                <w:b/>
                <w:bCs/>
              </w:rPr>
              <w:t>√ / X</w:t>
            </w:r>
          </w:p>
        </w:tc>
      </w:tr>
      <w:tr w:rsidR="00216AF1" w:rsidRPr="0037153B" w14:paraId="35216E97" w14:textId="77777777" w:rsidTr="09CE7017">
        <w:tc>
          <w:tcPr>
            <w:tcW w:w="1805" w:type="dxa"/>
            <w:shd w:val="clear" w:color="auto" w:fill="CCCCCC"/>
          </w:tcPr>
          <w:p w14:paraId="101F37E6" w14:textId="77777777" w:rsidR="00216AF1" w:rsidRPr="0037153B" w:rsidRDefault="09CE7017" w:rsidP="00216AF1">
            <w:pPr>
              <w:jc w:val="left"/>
            </w:pPr>
            <w:r>
              <w:t>1</w:t>
            </w:r>
          </w:p>
        </w:tc>
        <w:tc>
          <w:tcPr>
            <w:tcW w:w="1805" w:type="dxa"/>
            <w:shd w:val="clear" w:color="auto" w:fill="CCCCCC"/>
          </w:tcPr>
          <w:p w14:paraId="18B024AF" w14:textId="77777777" w:rsidR="00216AF1" w:rsidRPr="0037153B" w:rsidRDefault="00216AF1" w:rsidP="00216AF1">
            <w:pPr>
              <w:jc w:val="left"/>
            </w:pPr>
          </w:p>
        </w:tc>
        <w:tc>
          <w:tcPr>
            <w:tcW w:w="2334" w:type="dxa"/>
            <w:shd w:val="clear" w:color="auto" w:fill="CCCCCC"/>
          </w:tcPr>
          <w:p w14:paraId="387C14E8" w14:textId="77777777" w:rsidR="00216AF1" w:rsidRPr="0037153B" w:rsidRDefault="00216AF1" w:rsidP="00216AF1">
            <w:pPr>
              <w:jc w:val="left"/>
            </w:pPr>
          </w:p>
        </w:tc>
        <w:tc>
          <w:tcPr>
            <w:tcW w:w="2528" w:type="dxa"/>
            <w:shd w:val="clear" w:color="auto" w:fill="FFBEBE"/>
          </w:tcPr>
          <w:p w14:paraId="0B3ADF20" w14:textId="77777777" w:rsidR="00216AF1" w:rsidRPr="0037153B" w:rsidRDefault="00216AF1" w:rsidP="00216AF1">
            <w:pPr>
              <w:jc w:val="left"/>
            </w:pPr>
          </w:p>
        </w:tc>
        <w:tc>
          <w:tcPr>
            <w:tcW w:w="816" w:type="dxa"/>
            <w:shd w:val="clear" w:color="auto" w:fill="FFBEBE"/>
          </w:tcPr>
          <w:p w14:paraId="6C8E961B" w14:textId="77777777" w:rsidR="00216AF1" w:rsidRPr="0037153B" w:rsidRDefault="00216AF1" w:rsidP="00216AF1">
            <w:pPr>
              <w:jc w:val="left"/>
            </w:pPr>
          </w:p>
        </w:tc>
      </w:tr>
      <w:tr w:rsidR="00216AF1" w:rsidRPr="0037153B" w14:paraId="04867CEB" w14:textId="77777777" w:rsidTr="09CE7017">
        <w:tc>
          <w:tcPr>
            <w:tcW w:w="1805" w:type="dxa"/>
            <w:shd w:val="clear" w:color="auto" w:fill="CCCCCC"/>
          </w:tcPr>
          <w:p w14:paraId="5E9C562B" w14:textId="77777777" w:rsidR="00216AF1" w:rsidRPr="0037153B" w:rsidRDefault="09CE7017" w:rsidP="00216AF1">
            <w:pPr>
              <w:jc w:val="left"/>
            </w:pPr>
            <w:r>
              <w:t>2</w:t>
            </w:r>
          </w:p>
        </w:tc>
        <w:tc>
          <w:tcPr>
            <w:tcW w:w="1805" w:type="dxa"/>
            <w:shd w:val="clear" w:color="auto" w:fill="CCCCCC"/>
          </w:tcPr>
          <w:p w14:paraId="2EA29C1E" w14:textId="77777777" w:rsidR="00216AF1" w:rsidRPr="0037153B" w:rsidRDefault="00216AF1" w:rsidP="00216AF1">
            <w:pPr>
              <w:jc w:val="left"/>
            </w:pPr>
          </w:p>
        </w:tc>
        <w:tc>
          <w:tcPr>
            <w:tcW w:w="2334" w:type="dxa"/>
            <w:shd w:val="clear" w:color="auto" w:fill="CCCCCC"/>
          </w:tcPr>
          <w:p w14:paraId="2F4C0557" w14:textId="77777777" w:rsidR="00216AF1" w:rsidRPr="0037153B" w:rsidRDefault="00216AF1" w:rsidP="00216AF1">
            <w:pPr>
              <w:jc w:val="left"/>
            </w:pPr>
          </w:p>
        </w:tc>
        <w:tc>
          <w:tcPr>
            <w:tcW w:w="2528" w:type="dxa"/>
            <w:shd w:val="clear" w:color="auto" w:fill="FFBEBE"/>
          </w:tcPr>
          <w:p w14:paraId="1275974D" w14:textId="77777777" w:rsidR="00216AF1" w:rsidRPr="0037153B" w:rsidRDefault="00216AF1" w:rsidP="00216AF1">
            <w:pPr>
              <w:jc w:val="left"/>
            </w:pPr>
          </w:p>
        </w:tc>
        <w:tc>
          <w:tcPr>
            <w:tcW w:w="816" w:type="dxa"/>
            <w:shd w:val="clear" w:color="auto" w:fill="FFBEBE"/>
          </w:tcPr>
          <w:p w14:paraId="443A1D65" w14:textId="77777777" w:rsidR="00216AF1" w:rsidRPr="0037153B" w:rsidRDefault="00216AF1" w:rsidP="00216AF1">
            <w:pPr>
              <w:jc w:val="left"/>
            </w:pPr>
          </w:p>
        </w:tc>
      </w:tr>
      <w:tr w:rsidR="00216AF1" w:rsidRPr="0037153B" w14:paraId="4D138A86" w14:textId="77777777" w:rsidTr="09CE7017">
        <w:tc>
          <w:tcPr>
            <w:tcW w:w="1805" w:type="dxa"/>
            <w:shd w:val="clear" w:color="auto" w:fill="CCCCCC"/>
          </w:tcPr>
          <w:p w14:paraId="3672F2F4" w14:textId="77777777" w:rsidR="00216AF1" w:rsidRPr="0037153B" w:rsidRDefault="09CE7017" w:rsidP="00216AF1">
            <w:pPr>
              <w:jc w:val="left"/>
            </w:pPr>
            <w:r>
              <w:t>3</w:t>
            </w:r>
          </w:p>
        </w:tc>
        <w:tc>
          <w:tcPr>
            <w:tcW w:w="1805" w:type="dxa"/>
            <w:shd w:val="clear" w:color="auto" w:fill="CCCCCC"/>
          </w:tcPr>
          <w:p w14:paraId="72DF3B3A" w14:textId="77777777" w:rsidR="00216AF1" w:rsidRPr="0037153B" w:rsidRDefault="00216AF1" w:rsidP="00216AF1">
            <w:pPr>
              <w:jc w:val="left"/>
            </w:pPr>
          </w:p>
        </w:tc>
        <w:tc>
          <w:tcPr>
            <w:tcW w:w="2334" w:type="dxa"/>
            <w:shd w:val="clear" w:color="auto" w:fill="CCCCCC"/>
          </w:tcPr>
          <w:p w14:paraId="78F00FEF" w14:textId="77777777" w:rsidR="00216AF1" w:rsidRPr="0037153B" w:rsidRDefault="00216AF1" w:rsidP="00216AF1">
            <w:pPr>
              <w:jc w:val="left"/>
            </w:pPr>
          </w:p>
        </w:tc>
        <w:tc>
          <w:tcPr>
            <w:tcW w:w="2528" w:type="dxa"/>
            <w:shd w:val="clear" w:color="auto" w:fill="FFBEBE"/>
          </w:tcPr>
          <w:p w14:paraId="2CA04B5F" w14:textId="77777777" w:rsidR="00216AF1" w:rsidRPr="0037153B" w:rsidRDefault="00216AF1" w:rsidP="00216AF1">
            <w:pPr>
              <w:jc w:val="left"/>
            </w:pPr>
          </w:p>
        </w:tc>
        <w:tc>
          <w:tcPr>
            <w:tcW w:w="816" w:type="dxa"/>
            <w:shd w:val="clear" w:color="auto" w:fill="FFBEBE"/>
          </w:tcPr>
          <w:p w14:paraId="1C78459E" w14:textId="77777777" w:rsidR="00216AF1" w:rsidRPr="0037153B" w:rsidRDefault="00216AF1" w:rsidP="00216AF1">
            <w:pPr>
              <w:jc w:val="left"/>
            </w:pPr>
          </w:p>
        </w:tc>
      </w:tr>
      <w:tr w:rsidR="00216AF1" w:rsidRPr="0037153B" w14:paraId="14BB1660" w14:textId="77777777" w:rsidTr="09CE7017">
        <w:tc>
          <w:tcPr>
            <w:tcW w:w="1805" w:type="dxa"/>
            <w:shd w:val="clear" w:color="auto" w:fill="CCCCCC"/>
          </w:tcPr>
          <w:p w14:paraId="01B62581" w14:textId="77777777" w:rsidR="00216AF1" w:rsidRPr="0037153B" w:rsidRDefault="09CE7017" w:rsidP="00216AF1">
            <w:pPr>
              <w:jc w:val="left"/>
            </w:pPr>
            <w:r>
              <w:t>4</w:t>
            </w:r>
          </w:p>
        </w:tc>
        <w:tc>
          <w:tcPr>
            <w:tcW w:w="1805" w:type="dxa"/>
            <w:shd w:val="clear" w:color="auto" w:fill="CCCCCC"/>
          </w:tcPr>
          <w:p w14:paraId="43C96BC7" w14:textId="77777777" w:rsidR="00216AF1" w:rsidRPr="0037153B" w:rsidRDefault="00216AF1" w:rsidP="00216AF1">
            <w:pPr>
              <w:jc w:val="left"/>
            </w:pPr>
          </w:p>
        </w:tc>
        <w:tc>
          <w:tcPr>
            <w:tcW w:w="2334" w:type="dxa"/>
            <w:shd w:val="clear" w:color="auto" w:fill="CCCCCC"/>
          </w:tcPr>
          <w:p w14:paraId="213887B1" w14:textId="77777777" w:rsidR="00216AF1" w:rsidRPr="0037153B" w:rsidRDefault="00216AF1" w:rsidP="00216AF1">
            <w:pPr>
              <w:jc w:val="left"/>
            </w:pPr>
          </w:p>
        </w:tc>
        <w:tc>
          <w:tcPr>
            <w:tcW w:w="2528" w:type="dxa"/>
            <w:shd w:val="clear" w:color="auto" w:fill="FFBEBE"/>
          </w:tcPr>
          <w:p w14:paraId="10BA45FB" w14:textId="77777777" w:rsidR="00216AF1" w:rsidRPr="0037153B" w:rsidRDefault="00216AF1" w:rsidP="00216AF1">
            <w:pPr>
              <w:jc w:val="left"/>
            </w:pPr>
          </w:p>
        </w:tc>
        <w:tc>
          <w:tcPr>
            <w:tcW w:w="816" w:type="dxa"/>
            <w:shd w:val="clear" w:color="auto" w:fill="FFBEBE"/>
          </w:tcPr>
          <w:p w14:paraId="551B55E5" w14:textId="77777777" w:rsidR="00216AF1" w:rsidRPr="0037153B" w:rsidRDefault="00216AF1" w:rsidP="00216AF1">
            <w:pPr>
              <w:jc w:val="left"/>
            </w:pPr>
          </w:p>
        </w:tc>
      </w:tr>
      <w:tr w:rsidR="00216AF1" w:rsidRPr="0037153B" w14:paraId="25382A37" w14:textId="77777777" w:rsidTr="09CE7017">
        <w:tc>
          <w:tcPr>
            <w:tcW w:w="1805" w:type="dxa"/>
            <w:shd w:val="clear" w:color="auto" w:fill="CCCCCC"/>
          </w:tcPr>
          <w:p w14:paraId="68560EBB" w14:textId="77777777" w:rsidR="00216AF1" w:rsidRPr="0037153B" w:rsidRDefault="28D5C5BD" w:rsidP="00216AF1">
            <w:pPr>
              <w:jc w:val="left"/>
            </w:pPr>
            <w:r>
              <w:t>…</w:t>
            </w:r>
          </w:p>
        </w:tc>
        <w:tc>
          <w:tcPr>
            <w:tcW w:w="1805" w:type="dxa"/>
            <w:shd w:val="clear" w:color="auto" w:fill="CCCCCC"/>
          </w:tcPr>
          <w:p w14:paraId="487FFC11" w14:textId="77777777" w:rsidR="00216AF1" w:rsidRPr="0037153B" w:rsidRDefault="00216AF1" w:rsidP="00216AF1">
            <w:pPr>
              <w:jc w:val="left"/>
            </w:pPr>
          </w:p>
        </w:tc>
        <w:tc>
          <w:tcPr>
            <w:tcW w:w="2334" w:type="dxa"/>
            <w:shd w:val="clear" w:color="auto" w:fill="CCCCCC"/>
          </w:tcPr>
          <w:p w14:paraId="70F5F3BC" w14:textId="77777777" w:rsidR="00216AF1" w:rsidRPr="0037153B" w:rsidRDefault="00216AF1" w:rsidP="00216AF1">
            <w:pPr>
              <w:jc w:val="left"/>
            </w:pPr>
          </w:p>
        </w:tc>
        <w:tc>
          <w:tcPr>
            <w:tcW w:w="2528" w:type="dxa"/>
            <w:shd w:val="clear" w:color="auto" w:fill="FFBEBE"/>
          </w:tcPr>
          <w:p w14:paraId="26947227" w14:textId="77777777" w:rsidR="00216AF1" w:rsidRPr="0037153B" w:rsidRDefault="00216AF1" w:rsidP="00216AF1">
            <w:pPr>
              <w:jc w:val="left"/>
            </w:pPr>
          </w:p>
        </w:tc>
        <w:tc>
          <w:tcPr>
            <w:tcW w:w="816" w:type="dxa"/>
            <w:shd w:val="clear" w:color="auto" w:fill="FFBEBE"/>
          </w:tcPr>
          <w:p w14:paraId="27EC0994" w14:textId="77777777" w:rsidR="00216AF1" w:rsidRPr="0037153B" w:rsidRDefault="00216AF1" w:rsidP="00216AF1">
            <w:pPr>
              <w:jc w:val="left"/>
            </w:pPr>
          </w:p>
        </w:tc>
      </w:tr>
      <w:tr w:rsidR="00216AF1" w:rsidRPr="0037153B" w14:paraId="0A0D05B6" w14:textId="77777777" w:rsidTr="09CE7017">
        <w:tc>
          <w:tcPr>
            <w:tcW w:w="3610" w:type="dxa"/>
            <w:gridSpan w:val="2"/>
            <w:shd w:val="clear" w:color="auto" w:fill="FFBEBE"/>
          </w:tcPr>
          <w:p w14:paraId="76B84357" w14:textId="77777777" w:rsidR="00216AF1" w:rsidRPr="0037153B" w:rsidRDefault="28D5C5BD" w:rsidP="00216AF1">
            <w:pPr>
              <w:jc w:val="left"/>
            </w:pPr>
            <w:r>
              <w:t>Testurteil</w:t>
            </w:r>
          </w:p>
        </w:tc>
        <w:tc>
          <w:tcPr>
            <w:tcW w:w="5678" w:type="dxa"/>
            <w:gridSpan w:val="3"/>
            <w:shd w:val="clear" w:color="auto" w:fill="FFBEBE"/>
          </w:tcPr>
          <w:p w14:paraId="15FC45C3" w14:textId="77777777" w:rsidR="00216AF1" w:rsidRPr="0037153B" w:rsidRDefault="00216AF1" w:rsidP="00216AF1">
            <w:pPr>
              <w:jc w:val="left"/>
            </w:pPr>
          </w:p>
        </w:tc>
      </w:tr>
    </w:tbl>
    <w:p w14:paraId="30A0CF9D" w14:textId="77777777" w:rsidR="00216AF1" w:rsidRPr="0037153B" w:rsidRDefault="00216AF1" w:rsidP="00216AF1"/>
    <w:sectPr w:rsidR="00216AF1" w:rsidRPr="0037153B" w:rsidSect="00F535FB">
      <w:footerReference w:type="default" r:id="rId15"/>
      <w:footerReference w:type="first" r:id="rId16"/>
      <w:pgSz w:w="11906" w:h="16838" w:code="9"/>
      <w:pgMar w:top="1418" w:right="1134" w:bottom="1134" w:left="226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B85A53" w14:textId="77777777" w:rsidR="001851F0" w:rsidRDefault="001851F0">
      <w:r>
        <w:separator/>
      </w:r>
    </w:p>
    <w:p w14:paraId="7E6DEA9B" w14:textId="77777777" w:rsidR="001851F0" w:rsidRDefault="001851F0"/>
  </w:endnote>
  <w:endnote w:type="continuationSeparator" w:id="0">
    <w:p w14:paraId="55EBF6D2" w14:textId="77777777" w:rsidR="001851F0" w:rsidRDefault="001851F0">
      <w:r>
        <w:continuationSeparator/>
      </w:r>
    </w:p>
    <w:p w14:paraId="5868A842" w14:textId="77777777" w:rsidR="001851F0" w:rsidRDefault="001851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SimSun">
    <w:panose1 w:val="00000000000000000000"/>
    <w:charset w:val="86"/>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E191C" w14:textId="297668E1" w:rsidR="00A91651" w:rsidRPr="00BB105C" w:rsidRDefault="00A91651" w:rsidP="0017019F">
    <w:pPr>
      <w:pStyle w:val="Kopfzeile"/>
      <w:tabs>
        <w:tab w:val="clear" w:pos="9072"/>
        <w:tab w:val="right" w:pos="8460"/>
      </w:tabs>
      <w:ind w:right="360"/>
      <w:jc w:val="center"/>
    </w:pPr>
    <w:r w:rsidRPr="28D5C5BD">
      <w:rPr>
        <w:rStyle w:val="Seitenzahl"/>
      </w:rPr>
      <w:t xml:space="preserve">Seite </w:t>
    </w:r>
    <w:r w:rsidRPr="28D5C5BD">
      <w:rPr>
        <w:rStyle w:val="Seitenzahl"/>
        <w:noProof/>
      </w:rPr>
      <w:fldChar w:fldCharType="begin"/>
    </w:r>
    <w:r w:rsidRPr="28D5C5BD">
      <w:rPr>
        <w:rStyle w:val="Seitenzahl"/>
        <w:noProof/>
      </w:rPr>
      <w:instrText xml:space="preserve"> PAGE  \* Arabic  \* MERGEFORMAT </w:instrText>
    </w:r>
    <w:r w:rsidRPr="28D5C5BD">
      <w:rPr>
        <w:rStyle w:val="Seitenzahl"/>
        <w:noProof/>
      </w:rPr>
      <w:fldChar w:fldCharType="separate"/>
    </w:r>
    <w:r w:rsidR="009E33E4">
      <w:rPr>
        <w:rStyle w:val="Seitenzahl"/>
        <w:noProof/>
      </w:rPr>
      <w:t>12</w:t>
    </w:r>
    <w:r w:rsidRPr="28D5C5BD">
      <w:rPr>
        <w:rStyle w:val="Seitenzahl"/>
        <w:noProof/>
      </w:rPr>
      <w:fldChar w:fldCharType="end"/>
    </w:r>
    <w:r w:rsidRPr="28D5C5BD">
      <w:rPr>
        <w:rStyle w:val="Seitenzahl"/>
      </w:rPr>
      <w:t xml:space="preserve"> von </w:t>
    </w:r>
    <w:r w:rsidRPr="28D5C5BD">
      <w:rPr>
        <w:rStyle w:val="Seitenzahl"/>
        <w:noProof/>
      </w:rPr>
      <w:fldChar w:fldCharType="begin"/>
    </w:r>
    <w:r w:rsidRPr="28D5C5BD">
      <w:rPr>
        <w:rStyle w:val="Seitenzahl"/>
        <w:noProof/>
      </w:rPr>
      <w:instrText xml:space="preserve"> NUMPAGES   \* MERGEFORMAT </w:instrText>
    </w:r>
    <w:r w:rsidRPr="28D5C5BD">
      <w:rPr>
        <w:rStyle w:val="Seitenzahl"/>
        <w:noProof/>
      </w:rPr>
      <w:fldChar w:fldCharType="separate"/>
    </w:r>
    <w:r w:rsidR="009E33E4">
      <w:rPr>
        <w:rStyle w:val="Seitenzahl"/>
        <w:noProof/>
      </w:rPr>
      <w:t>19</w:t>
    </w:r>
    <w:r w:rsidRPr="28D5C5BD">
      <w:rPr>
        <w:rStyle w:val="Seitenzahl"/>
        <w:noProof/>
      </w:rPr>
      <w:fldChar w:fldCharType="end"/>
    </w:r>
  </w:p>
  <w:p w14:paraId="3C661B9E" w14:textId="77777777" w:rsidR="00A91651" w:rsidRDefault="00A91651" w:rsidP="0017019F">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2E71A" w14:textId="30840D6B" w:rsidR="00A91651" w:rsidRPr="00BB105C" w:rsidRDefault="00A91651" w:rsidP="0017019F">
    <w:pPr>
      <w:pStyle w:val="Kopfzeile"/>
      <w:tabs>
        <w:tab w:val="clear" w:pos="9072"/>
        <w:tab w:val="right" w:pos="8460"/>
      </w:tabs>
      <w:ind w:right="360"/>
      <w:jc w:val="center"/>
    </w:pPr>
    <w:r w:rsidRPr="28D5C5BD">
      <w:rPr>
        <w:rStyle w:val="Seitenzahl"/>
      </w:rPr>
      <w:t xml:space="preserve">Seite </w:t>
    </w:r>
    <w:r w:rsidRPr="28D5C5BD">
      <w:rPr>
        <w:rStyle w:val="Seitenzahl"/>
        <w:noProof/>
      </w:rPr>
      <w:fldChar w:fldCharType="begin"/>
    </w:r>
    <w:r w:rsidRPr="28D5C5BD">
      <w:rPr>
        <w:rStyle w:val="Seitenzahl"/>
        <w:noProof/>
      </w:rPr>
      <w:instrText xml:space="preserve"> PAGE  \* Arabic  \* MERGEFORMAT </w:instrText>
    </w:r>
    <w:r w:rsidRPr="28D5C5BD">
      <w:rPr>
        <w:rStyle w:val="Seitenzahl"/>
        <w:noProof/>
      </w:rPr>
      <w:fldChar w:fldCharType="separate"/>
    </w:r>
    <w:r w:rsidR="009E33E4">
      <w:rPr>
        <w:rStyle w:val="Seitenzahl"/>
        <w:noProof/>
      </w:rPr>
      <w:t>4</w:t>
    </w:r>
    <w:r w:rsidRPr="28D5C5BD">
      <w:rPr>
        <w:rStyle w:val="Seitenzahl"/>
        <w:noProof/>
      </w:rPr>
      <w:fldChar w:fldCharType="end"/>
    </w:r>
    <w:r w:rsidRPr="28D5C5BD">
      <w:rPr>
        <w:rStyle w:val="Seitenzahl"/>
      </w:rPr>
      <w:t xml:space="preserve"> von </w:t>
    </w:r>
    <w:r w:rsidRPr="28D5C5BD">
      <w:rPr>
        <w:rStyle w:val="Seitenzahl"/>
        <w:noProof/>
      </w:rPr>
      <w:fldChar w:fldCharType="begin"/>
    </w:r>
    <w:r w:rsidRPr="28D5C5BD">
      <w:rPr>
        <w:rStyle w:val="Seitenzahl"/>
        <w:noProof/>
      </w:rPr>
      <w:instrText xml:space="preserve"> NUMPAGES  \* Arabic  \* MERGEFORMAT </w:instrText>
    </w:r>
    <w:r w:rsidRPr="28D5C5BD">
      <w:rPr>
        <w:rStyle w:val="Seitenzahl"/>
        <w:noProof/>
      </w:rPr>
      <w:fldChar w:fldCharType="separate"/>
    </w:r>
    <w:r w:rsidR="009E33E4">
      <w:rPr>
        <w:rStyle w:val="Seitenzahl"/>
        <w:noProof/>
      </w:rPr>
      <w:t>18</w:t>
    </w:r>
    <w:r w:rsidRPr="28D5C5BD">
      <w:rPr>
        <w:rStyle w:val="Seitenzahl"/>
        <w:noProof/>
      </w:rPr>
      <w:fldChar w:fldCharType="end"/>
    </w:r>
  </w:p>
  <w:p w14:paraId="39F8AA0F" w14:textId="77777777" w:rsidR="00A91651" w:rsidRDefault="00A91651" w:rsidP="0017019F">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4B7AD1" w14:textId="77777777" w:rsidR="001851F0" w:rsidRDefault="001851F0">
      <w:r>
        <w:separator/>
      </w:r>
    </w:p>
    <w:p w14:paraId="22B3603F" w14:textId="77777777" w:rsidR="001851F0" w:rsidRDefault="001851F0"/>
  </w:footnote>
  <w:footnote w:type="continuationSeparator" w:id="0">
    <w:p w14:paraId="097906D9" w14:textId="77777777" w:rsidR="001851F0" w:rsidRDefault="001851F0">
      <w:r>
        <w:continuationSeparator/>
      </w:r>
    </w:p>
    <w:p w14:paraId="0308608B" w14:textId="77777777" w:rsidR="001851F0" w:rsidRDefault="001851F0"/>
  </w:footnote>
  <w:footnote w:id="1">
    <w:p w14:paraId="7957A66A" w14:textId="77777777" w:rsidR="00A91651" w:rsidRPr="00453852" w:rsidRDefault="00A91651" w:rsidP="005A6CE8">
      <w:pPr>
        <w:pStyle w:val="Funotentext"/>
        <w:rPr>
          <w:lang w:val="en-GB"/>
        </w:rPr>
      </w:pPr>
      <w:r>
        <w:rPr>
          <w:rStyle w:val="Funotenzeichen"/>
        </w:rPr>
        <w:footnoteRef/>
      </w:r>
      <w:r w:rsidRPr="00453852">
        <w:rPr>
          <w:lang w:val="en-GB"/>
        </w:rPr>
        <w:t xml:space="preserve"> </w:t>
      </w:r>
      <w:proofErr w:type="spellStart"/>
      <w:r>
        <w:rPr>
          <w:lang w:val="en-GB"/>
        </w:rPr>
        <w:t>v</w:t>
      </w:r>
      <w:r w:rsidRPr="00453852">
        <w:rPr>
          <w:lang w:val="en-GB"/>
        </w:rPr>
        <w:t>gl</w:t>
      </w:r>
      <w:proofErr w:type="spellEnd"/>
      <w:r w:rsidRPr="00453852">
        <w:rPr>
          <w:lang w:val="en-GB"/>
        </w:rPr>
        <w:t xml:space="preserve">. B. </w:t>
      </w:r>
      <w:proofErr w:type="spellStart"/>
      <w:r w:rsidRPr="00453852">
        <w:rPr>
          <w:lang w:val="en-GB"/>
        </w:rPr>
        <w:t>Kovitz</w:t>
      </w:r>
      <w:proofErr w:type="spellEnd"/>
      <w:r w:rsidRPr="00453852">
        <w:rPr>
          <w:lang w:val="en-GB"/>
        </w:rPr>
        <w:t>: Practical Software Requiremen</w:t>
      </w:r>
      <w:r>
        <w:rPr>
          <w:lang w:val="en-GB"/>
        </w:rPr>
        <w:t>ts: A Manual of Content &amp; Style;</w:t>
      </w:r>
      <w:r w:rsidRPr="00453852">
        <w:rPr>
          <w:lang w:val="en-GB"/>
        </w:rPr>
        <w:t xml:space="preserve"> </w:t>
      </w:r>
      <w:r>
        <w:rPr>
          <w:lang w:val="en-GB"/>
        </w:rPr>
        <w:t>Manning 1998</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24407" w14:textId="77777777" w:rsidR="00A91651" w:rsidRPr="00BB105C" w:rsidRDefault="00A91651" w:rsidP="0017019F">
    <w:pPr>
      <w:pStyle w:val="Kopfzeile"/>
      <w:tabs>
        <w:tab w:val="clear" w:pos="9072"/>
        <w:tab w:val="right" w:pos="8460"/>
      </w:tabs>
      <w:ind w:right="360"/>
      <w:jc w:val="center"/>
    </w:pPr>
    <w:r w:rsidRPr="28D5C5BD">
      <w:rPr>
        <w:rStyle w:val="Seitenzahl"/>
      </w:rPr>
      <w:t>Software-Entwicklung und Programmierung Wintersemester 2015/2016</w:t>
    </w:r>
  </w:p>
  <w:p w14:paraId="634876DD" w14:textId="77777777" w:rsidR="00A91651" w:rsidRPr="00BB105C" w:rsidRDefault="00A91651" w:rsidP="00BB105C">
    <w:pPr>
      <w:pStyle w:val="Kopfzeile"/>
      <w:tabs>
        <w:tab w:val="clear" w:pos="9072"/>
        <w:tab w:val="right" w:pos="8460"/>
      </w:tabs>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24257"/>
    <w:multiLevelType w:val="hybridMultilevel"/>
    <w:tmpl w:val="09985AAA"/>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nsid w:val="0261746F"/>
    <w:multiLevelType w:val="hybridMultilevel"/>
    <w:tmpl w:val="3942F7B2"/>
    <w:lvl w:ilvl="0" w:tplc="EDA471DA">
      <w:start w:val="1"/>
      <w:numFmt w:val="bullet"/>
      <w:lvlText w:val=""/>
      <w:lvlJc w:val="left"/>
      <w:pPr>
        <w:ind w:left="720" w:hanging="360"/>
      </w:pPr>
      <w:rPr>
        <w:rFonts w:ascii="Symbol" w:hAnsi="Symbol" w:hint="default"/>
      </w:rPr>
    </w:lvl>
    <w:lvl w:ilvl="1" w:tplc="3688540A">
      <w:start w:val="1"/>
      <w:numFmt w:val="bullet"/>
      <w:lvlText w:val="o"/>
      <w:lvlJc w:val="left"/>
      <w:pPr>
        <w:ind w:left="1440" w:hanging="360"/>
      </w:pPr>
      <w:rPr>
        <w:rFonts w:ascii="Courier New" w:hAnsi="Courier New" w:hint="default"/>
      </w:rPr>
    </w:lvl>
    <w:lvl w:ilvl="2" w:tplc="7CBA718A">
      <w:start w:val="1"/>
      <w:numFmt w:val="bullet"/>
      <w:lvlText w:val=""/>
      <w:lvlJc w:val="left"/>
      <w:pPr>
        <w:ind w:left="2160" w:hanging="360"/>
      </w:pPr>
      <w:rPr>
        <w:rFonts w:ascii="Wingdings" w:hAnsi="Wingdings" w:hint="default"/>
      </w:rPr>
    </w:lvl>
    <w:lvl w:ilvl="3" w:tplc="23968E56">
      <w:start w:val="1"/>
      <w:numFmt w:val="bullet"/>
      <w:lvlText w:val=""/>
      <w:lvlJc w:val="left"/>
      <w:pPr>
        <w:ind w:left="2880" w:hanging="360"/>
      </w:pPr>
      <w:rPr>
        <w:rFonts w:ascii="Symbol" w:hAnsi="Symbol" w:hint="default"/>
      </w:rPr>
    </w:lvl>
    <w:lvl w:ilvl="4" w:tplc="E526A444">
      <w:start w:val="1"/>
      <w:numFmt w:val="bullet"/>
      <w:lvlText w:val="o"/>
      <w:lvlJc w:val="left"/>
      <w:pPr>
        <w:ind w:left="3600" w:hanging="360"/>
      </w:pPr>
      <w:rPr>
        <w:rFonts w:ascii="Courier New" w:hAnsi="Courier New" w:hint="default"/>
      </w:rPr>
    </w:lvl>
    <w:lvl w:ilvl="5" w:tplc="5E647A6C">
      <w:start w:val="1"/>
      <w:numFmt w:val="bullet"/>
      <w:lvlText w:val=""/>
      <w:lvlJc w:val="left"/>
      <w:pPr>
        <w:ind w:left="4320" w:hanging="360"/>
      </w:pPr>
      <w:rPr>
        <w:rFonts w:ascii="Wingdings" w:hAnsi="Wingdings" w:hint="default"/>
      </w:rPr>
    </w:lvl>
    <w:lvl w:ilvl="6" w:tplc="0AA47026">
      <w:start w:val="1"/>
      <w:numFmt w:val="bullet"/>
      <w:lvlText w:val=""/>
      <w:lvlJc w:val="left"/>
      <w:pPr>
        <w:ind w:left="5040" w:hanging="360"/>
      </w:pPr>
      <w:rPr>
        <w:rFonts w:ascii="Symbol" w:hAnsi="Symbol" w:hint="default"/>
      </w:rPr>
    </w:lvl>
    <w:lvl w:ilvl="7" w:tplc="BC48B7AC">
      <w:start w:val="1"/>
      <w:numFmt w:val="bullet"/>
      <w:lvlText w:val="o"/>
      <w:lvlJc w:val="left"/>
      <w:pPr>
        <w:ind w:left="5760" w:hanging="360"/>
      </w:pPr>
      <w:rPr>
        <w:rFonts w:ascii="Courier New" w:hAnsi="Courier New" w:hint="default"/>
      </w:rPr>
    </w:lvl>
    <w:lvl w:ilvl="8" w:tplc="C1682B70">
      <w:start w:val="1"/>
      <w:numFmt w:val="bullet"/>
      <w:lvlText w:val=""/>
      <w:lvlJc w:val="left"/>
      <w:pPr>
        <w:ind w:left="6480" w:hanging="360"/>
      </w:pPr>
      <w:rPr>
        <w:rFonts w:ascii="Wingdings" w:hAnsi="Wingdings" w:hint="default"/>
      </w:rPr>
    </w:lvl>
  </w:abstractNum>
  <w:abstractNum w:abstractNumId="2">
    <w:nsid w:val="0604704F"/>
    <w:multiLevelType w:val="multilevel"/>
    <w:tmpl w:val="0E6CB674"/>
    <w:lvl w:ilvl="0">
      <w:start w:val="1"/>
      <w:numFmt w:val="decimal"/>
      <w:pStyle w:val="berschrift1"/>
      <w:lvlText w:val="%1."/>
      <w:lvlJc w:val="left"/>
      <w:pPr>
        <w:tabs>
          <w:tab w:val="num" w:pos="454"/>
        </w:tabs>
        <w:ind w:left="454" w:hanging="454"/>
      </w:pPr>
      <w:rPr>
        <w:rFonts w:cs="Times New Roman" w:hint="default"/>
      </w:rPr>
    </w:lvl>
    <w:lvl w:ilvl="1">
      <w:start w:val="1"/>
      <w:numFmt w:val="decimal"/>
      <w:pStyle w:val="berschrift2"/>
      <w:lvlText w:val="%1.%2"/>
      <w:lvlJc w:val="left"/>
      <w:pPr>
        <w:tabs>
          <w:tab w:val="num" w:pos="624"/>
        </w:tabs>
        <w:ind w:left="624" w:hanging="62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794"/>
        </w:tabs>
        <w:ind w:left="794" w:hanging="794"/>
      </w:pPr>
      <w:rPr>
        <w:rFonts w:cs="Times New Roman" w:hint="default"/>
      </w:rPr>
    </w:lvl>
    <w:lvl w:ilvl="3">
      <w:start w:val="1"/>
      <w:numFmt w:val="decimal"/>
      <w:pStyle w:val="berschrift4"/>
      <w:lvlText w:val="%1.%2.%3.%4"/>
      <w:lvlJc w:val="left"/>
      <w:pPr>
        <w:tabs>
          <w:tab w:val="num" w:pos="907"/>
        </w:tabs>
        <w:ind w:left="907" w:hanging="90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
    <w:nsid w:val="14EF5BBA"/>
    <w:multiLevelType w:val="hybridMultilevel"/>
    <w:tmpl w:val="8B9673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71C314A"/>
    <w:multiLevelType w:val="multilevel"/>
    <w:tmpl w:val="8DDA76B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2136"/>
        </w:tabs>
        <w:ind w:left="2136" w:hanging="576"/>
      </w:pPr>
      <w:rPr>
        <w:rFonts w:hint="default"/>
      </w:rPr>
    </w:lvl>
    <w:lvl w:ilvl="2">
      <w:start w:val="1"/>
      <w:numFmt w:val="decimal"/>
      <w:pStyle w:val="4teEbene"/>
      <w:lvlText w:val="%1.%2.%3"/>
      <w:lvlJc w:val="left"/>
      <w:pPr>
        <w:tabs>
          <w:tab w:val="num" w:pos="7241"/>
        </w:tabs>
        <w:ind w:left="7241"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F006AE3"/>
    <w:multiLevelType w:val="hybridMultilevel"/>
    <w:tmpl w:val="332C9E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7C61A55"/>
    <w:multiLevelType w:val="hybridMultilevel"/>
    <w:tmpl w:val="A406F0EA"/>
    <w:lvl w:ilvl="0" w:tplc="DCB804F2">
      <w:start w:val="1"/>
      <w:numFmt w:val="bullet"/>
      <w:lvlText w:val=""/>
      <w:lvlJc w:val="left"/>
      <w:pPr>
        <w:ind w:left="720" w:hanging="360"/>
      </w:pPr>
      <w:rPr>
        <w:rFonts w:ascii="Symbol" w:hAnsi="Symbol" w:hint="default"/>
      </w:rPr>
    </w:lvl>
    <w:lvl w:ilvl="1" w:tplc="15C81E82">
      <w:start w:val="1"/>
      <w:numFmt w:val="bullet"/>
      <w:lvlText w:val="o"/>
      <w:lvlJc w:val="left"/>
      <w:pPr>
        <w:ind w:left="1440" w:hanging="360"/>
      </w:pPr>
      <w:rPr>
        <w:rFonts w:ascii="Courier New" w:hAnsi="Courier New" w:hint="default"/>
      </w:rPr>
    </w:lvl>
    <w:lvl w:ilvl="2" w:tplc="BF9C644E">
      <w:start w:val="1"/>
      <w:numFmt w:val="bullet"/>
      <w:lvlText w:val=""/>
      <w:lvlJc w:val="left"/>
      <w:pPr>
        <w:ind w:left="2160" w:hanging="360"/>
      </w:pPr>
      <w:rPr>
        <w:rFonts w:ascii="Wingdings" w:hAnsi="Wingdings" w:hint="default"/>
      </w:rPr>
    </w:lvl>
    <w:lvl w:ilvl="3" w:tplc="872ABE60">
      <w:start w:val="1"/>
      <w:numFmt w:val="bullet"/>
      <w:lvlText w:val=""/>
      <w:lvlJc w:val="left"/>
      <w:pPr>
        <w:ind w:left="2880" w:hanging="360"/>
      </w:pPr>
      <w:rPr>
        <w:rFonts w:ascii="Symbol" w:hAnsi="Symbol" w:hint="default"/>
      </w:rPr>
    </w:lvl>
    <w:lvl w:ilvl="4" w:tplc="0784AABE">
      <w:start w:val="1"/>
      <w:numFmt w:val="bullet"/>
      <w:lvlText w:val="o"/>
      <w:lvlJc w:val="left"/>
      <w:pPr>
        <w:ind w:left="3600" w:hanging="360"/>
      </w:pPr>
      <w:rPr>
        <w:rFonts w:ascii="Courier New" w:hAnsi="Courier New" w:hint="default"/>
      </w:rPr>
    </w:lvl>
    <w:lvl w:ilvl="5" w:tplc="B8FAE52A">
      <w:start w:val="1"/>
      <w:numFmt w:val="bullet"/>
      <w:lvlText w:val=""/>
      <w:lvlJc w:val="left"/>
      <w:pPr>
        <w:ind w:left="4320" w:hanging="360"/>
      </w:pPr>
      <w:rPr>
        <w:rFonts w:ascii="Wingdings" w:hAnsi="Wingdings" w:hint="default"/>
      </w:rPr>
    </w:lvl>
    <w:lvl w:ilvl="6" w:tplc="3FD062EC">
      <w:start w:val="1"/>
      <w:numFmt w:val="bullet"/>
      <w:lvlText w:val=""/>
      <w:lvlJc w:val="left"/>
      <w:pPr>
        <w:ind w:left="5040" w:hanging="360"/>
      </w:pPr>
      <w:rPr>
        <w:rFonts w:ascii="Symbol" w:hAnsi="Symbol" w:hint="default"/>
      </w:rPr>
    </w:lvl>
    <w:lvl w:ilvl="7" w:tplc="88DCD244">
      <w:start w:val="1"/>
      <w:numFmt w:val="bullet"/>
      <w:lvlText w:val="o"/>
      <w:lvlJc w:val="left"/>
      <w:pPr>
        <w:ind w:left="5760" w:hanging="360"/>
      </w:pPr>
      <w:rPr>
        <w:rFonts w:ascii="Courier New" w:hAnsi="Courier New" w:hint="default"/>
      </w:rPr>
    </w:lvl>
    <w:lvl w:ilvl="8" w:tplc="15641C54">
      <w:start w:val="1"/>
      <w:numFmt w:val="bullet"/>
      <w:lvlText w:val=""/>
      <w:lvlJc w:val="left"/>
      <w:pPr>
        <w:ind w:left="6480" w:hanging="360"/>
      </w:pPr>
      <w:rPr>
        <w:rFonts w:ascii="Wingdings" w:hAnsi="Wingdings" w:hint="default"/>
      </w:rPr>
    </w:lvl>
  </w:abstractNum>
  <w:abstractNum w:abstractNumId="7">
    <w:nsid w:val="32E65DD0"/>
    <w:multiLevelType w:val="hybridMultilevel"/>
    <w:tmpl w:val="467A26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3E5162B"/>
    <w:multiLevelType w:val="hybridMultilevel"/>
    <w:tmpl w:val="CBAAF6E8"/>
    <w:lvl w:ilvl="0" w:tplc="04070005">
      <w:start w:val="1"/>
      <w:numFmt w:val="bullet"/>
      <w:lvlText w:val=""/>
      <w:lvlJc w:val="left"/>
      <w:pPr>
        <w:ind w:left="1800" w:hanging="360"/>
      </w:pPr>
      <w:rPr>
        <w:rFonts w:ascii="Wingdings" w:hAnsi="Wingdings"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9">
    <w:nsid w:val="340B4AF1"/>
    <w:multiLevelType w:val="hybridMultilevel"/>
    <w:tmpl w:val="A67C60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6116876"/>
    <w:multiLevelType w:val="hybridMultilevel"/>
    <w:tmpl w:val="50FAE8B2"/>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nsid w:val="3BA7315C"/>
    <w:multiLevelType w:val="hybridMultilevel"/>
    <w:tmpl w:val="31D41C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D052499"/>
    <w:multiLevelType w:val="multilevel"/>
    <w:tmpl w:val="82DA64B6"/>
    <w:styleLink w:val="FormatvorlageAufgezhlt"/>
    <w:lvl w:ilvl="0">
      <w:numFmt w:val="bullet"/>
      <w:lvlText w:val=""/>
      <w:lvlJc w:val="left"/>
      <w:pPr>
        <w:tabs>
          <w:tab w:val="num" w:pos="720"/>
        </w:tabs>
        <w:ind w:left="720" w:hanging="360"/>
      </w:pPr>
      <w:rPr>
        <w:rFonts w:ascii="Symbol" w:hAnsi="Symbol" w:hint="default"/>
        <w:color w:val="auto"/>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502D1FAB"/>
    <w:multiLevelType w:val="hybridMultilevel"/>
    <w:tmpl w:val="4ECC7E7E"/>
    <w:lvl w:ilvl="0" w:tplc="1112529E">
      <w:start w:val="1"/>
      <w:numFmt w:val="bullet"/>
      <w:lvlText w:val=""/>
      <w:lvlJc w:val="left"/>
      <w:pPr>
        <w:ind w:left="720" w:hanging="360"/>
      </w:pPr>
      <w:rPr>
        <w:rFonts w:ascii="Symbol" w:hAnsi="Symbol" w:hint="default"/>
      </w:rPr>
    </w:lvl>
    <w:lvl w:ilvl="1" w:tplc="F3FA8472">
      <w:start w:val="1"/>
      <w:numFmt w:val="bullet"/>
      <w:lvlText w:val="o"/>
      <w:lvlJc w:val="left"/>
      <w:pPr>
        <w:ind w:left="1440" w:hanging="360"/>
      </w:pPr>
      <w:rPr>
        <w:rFonts w:ascii="Courier New" w:hAnsi="Courier New" w:hint="default"/>
      </w:rPr>
    </w:lvl>
    <w:lvl w:ilvl="2" w:tplc="8EC20FEC">
      <w:start w:val="1"/>
      <w:numFmt w:val="bullet"/>
      <w:lvlText w:val=""/>
      <w:lvlJc w:val="left"/>
      <w:pPr>
        <w:ind w:left="2160" w:hanging="360"/>
      </w:pPr>
      <w:rPr>
        <w:rFonts w:ascii="Wingdings" w:hAnsi="Wingdings" w:hint="default"/>
      </w:rPr>
    </w:lvl>
    <w:lvl w:ilvl="3" w:tplc="18A8640C">
      <w:start w:val="1"/>
      <w:numFmt w:val="bullet"/>
      <w:lvlText w:val=""/>
      <w:lvlJc w:val="left"/>
      <w:pPr>
        <w:ind w:left="2880" w:hanging="360"/>
      </w:pPr>
      <w:rPr>
        <w:rFonts w:ascii="Symbol" w:hAnsi="Symbol" w:hint="default"/>
      </w:rPr>
    </w:lvl>
    <w:lvl w:ilvl="4" w:tplc="B49A2D12">
      <w:start w:val="1"/>
      <w:numFmt w:val="bullet"/>
      <w:lvlText w:val="o"/>
      <w:lvlJc w:val="left"/>
      <w:pPr>
        <w:ind w:left="3600" w:hanging="360"/>
      </w:pPr>
      <w:rPr>
        <w:rFonts w:ascii="Courier New" w:hAnsi="Courier New" w:hint="default"/>
      </w:rPr>
    </w:lvl>
    <w:lvl w:ilvl="5" w:tplc="68E6E0CE">
      <w:start w:val="1"/>
      <w:numFmt w:val="bullet"/>
      <w:lvlText w:val=""/>
      <w:lvlJc w:val="left"/>
      <w:pPr>
        <w:ind w:left="4320" w:hanging="360"/>
      </w:pPr>
      <w:rPr>
        <w:rFonts w:ascii="Wingdings" w:hAnsi="Wingdings" w:hint="default"/>
      </w:rPr>
    </w:lvl>
    <w:lvl w:ilvl="6" w:tplc="01046AC4">
      <w:start w:val="1"/>
      <w:numFmt w:val="bullet"/>
      <w:lvlText w:val=""/>
      <w:lvlJc w:val="left"/>
      <w:pPr>
        <w:ind w:left="5040" w:hanging="360"/>
      </w:pPr>
      <w:rPr>
        <w:rFonts w:ascii="Symbol" w:hAnsi="Symbol" w:hint="default"/>
      </w:rPr>
    </w:lvl>
    <w:lvl w:ilvl="7" w:tplc="46B02646">
      <w:start w:val="1"/>
      <w:numFmt w:val="bullet"/>
      <w:lvlText w:val="o"/>
      <w:lvlJc w:val="left"/>
      <w:pPr>
        <w:ind w:left="5760" w:hanging="360"/>
      </w:pPr>
      <w:rPr>
        <w:rFonts w:ascii="Courier New" w:hAnsi="Courier New" w:hint="default"/>
      </w:rPr>
    </w:lvl>
    <w:lvl w:ilvl="8" w:tplc="9C725CD8">
      <w:start w:val="1"/>
      <w:numFmt w:val="bullet"/>
      <w:lvlText w:val=""/>
      <w:lvlJc w:val="left"/>
      <w:pPr>
        <w:ind w:left="6480" w:hanging="360"/>
      </w:pPr>
      <w:rPr>
        <w:rFonts w:ascii="Wingdings" w:hAnsi="Wingdings" w:hint="default"/>
      </w:rPr>
    </w:lvl>
  </w:abstractNum>
  <w:abstractNum w:abstractNumId="14">
    <w:nsid w:val="544D556A"/>
    <w:multiLevelType w:val="hybridMultilevel"/>
    <w:tmpl w:val="3A289A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90011AB"/>
    <w:multiLevelType w:val="multilevel"/>
    <w:tmpl w:val="0407001D"/>
    <w:styleLink w:val="berschrift-Ebene1"/>
    <w:lvl w:ilvl="0">
      <w:start w:val="1"/>
      <w:numFmt w:val="decimal"/>
      <w:lvlText w:val="%1)"/>
      <w:lvlJc w:val="left"/>
      <w:pPr>
        <w:ind w:left="360" w:hanging="360"/>
      </w:pPr>
      <w:rPr>
        <w:rFonts w:asciiTheme="minorHAnsi" w:hAnsiTheme="minorHAns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5BDF30A3"/>
    <w:multiLevelType w:val="hybridMultilevel"/>
    <w:tmpl w:val="1E38CF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5BFD3242"/>
    <w:multiLevelType w:val="hybridMultilevel"/>
    <w:tmpl w:val="9DB25414"/>
    <w:lvl w:ilvl="0" w:tplc="B5F4DDC6">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8">
    <w:nsid w:val="61013A98"/>
    <w:multiLevelType w:val="hybridMultilevel"/>
    <w:tmpl w:val="4DC889AE"/>
    <w:lvl w:ilvl="0" w:tplc="04070005">
      <w:start w:val="1"/>
      <w:numFmt w:val="bullet"/>
      <w:lvlText w:val=""/>
      <w:lvlJc w:val="left"/>
      <w:pPr>
        <w:ind w:left="2160" w:hanging="360"/>
      </w:pPr>
      <w:rPr>
        <w:rFonts w:ascii="Wingdings" w:hAnsi="Wingdings"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19">
    <w:nsid w:val="6522141B"/>
    <w:multiLevelType w:val="hybridMultilevel"/>
    <w:tmpl w:val="20C0B4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2CA0887"/>
    <w:multiLevelType w:val="hybridMultilevel"/>
    <w:tmpl w:val="878EDA16"/>
    <w:lvl w:ilvl="0" w:tplc="23FCDCCC">
      <w:start w:val="1"/>
      <w:numFmt w:val="bullet"/>
      <w:lvlText w:val=""/>
      <w:lvlJc w:val="left"/>
      <w:pPr>
        <w:ind w:left="720" w:hanging="360"/>
      </w:pPr>
      <w:rPr>
        <w:rFonts w:ascii="Symbol" w:hAnsi="Symbol" w:hint="default"/>
      </w:rPr>
    </w:lvl>
    <w:lvl w:ilvl="1" w:tplc="33F21EEC">
      <w:start w:val="1"/>
      <w:numFmt w:val="bullet"/>
      <w:lvlText w:val="o"/>
      <w:lvlJc w:val="left"/>
      <w:pPr>
        <w:ind w:left="1440" w:hanging="360"/>
      </w:pPr>
      <w:rPr>
        <w:rFonts w:ascii="Courier New" w:hAnsi="Courier New" w:hint="default"/>
      </w:rPr>
    </w:lvl>
    <w:lvl w:ilvl="2" w:tplc="B6903F9C">
      <w:start w:val="1"/>
      <w:numFmt w:val="bullet"/>
      <w:lvlText w:val=""/>
      <w:lvlJc w:val="left"/>
      <w:pPr>
        <w:ind w:left="2160" w:hanging="360"/>
      </w:pPr>
      <w:rPr>
        <w:rFonts w:ascii="Wingdings" w:hAnsi="Wingdings" w:hint="default"/>
      </w:rPr>
    </w:lvl>
    <w:lvl w:ilvl="3" w:tplc="CF48AE6C">
      <w:start w:val="1"/>
      <w:numFmt w:val="bullet"/>
      <w:lvlText w:val=""/>
      <w:lvlJc w:val="left"/>
      <w:pPr>
        <w:ind w:left="2880" w:hanging="360"/>
      </w:pPr>
      <w:rPr>
        <w:rFonts w:ascii="Symbol" w:hAnsi="Symbol" w:hint="default"/>
      </w:rPr>
    </w:lvl>
    <w:lvl w:ilvl="4" w:tplc="F744A66A">
      <w:start w:val="1"/>
      <w:numFmt w:val="bullet"/>
      <w:lvlText w:val="o"/>
      <w:lvlJc w:val="left"/>
      <w:pPr>
        <w:ind w:left="3600" w:hanging="360"/>
      </w:pPr>
      <w:rPr>
        <w:rFonts w:ascii="Courier New" w:hAnsi="Courier New" w:hint="default"/>
      </w:rPr>
    </w:lvl>
    <w:lvl w:ilvl="5" w:tplc="B0DA2968">
      <w:start w:val="1"/>
      <w:numFmt w:val="bullet"/>
      <w:lvlText w:val=""/>
      <w:lvlJc w:val="left"/>
      <w:pPr>
        <w:ind w:left="4320" w:hanging="360"/>
      </w:pPr>
      <w:rPr>
        <w:rFonts w:ascii="Wingdings" w:hAnsi="Wingdings" w:hint="default"/>
      </w:rPr>
    </w:lvl>
    <w:lvl w:ilvl="6" w:tplc="C3DAF496">
      <w:start w:val="1"/>
      <w:numFmt w:val="bullet"/>
      <w:lvlText w:val=""/>
      <w:lvlJc w:val="left"/>
      <w:pPr>
        <w:ind w:left="5040" w:hanging="360"/>
      </w:pPr>
      <w:rPr>
        <w:rFonts w:ascii="Symbol" w:hAnsi="Symbol" w:hint="default"/>
      </w:rPr>
    </w:lvl>
    <w:lvl w:ilvl="7" w:tplc="A45E4E84">
      <w:start w:val="1"/>
      <w:numFmt w:val="bullet"/>
      <w:lvlText w:val="o"/>
      <w:lvlJc w:val="left"/>
      <w:pPr>
        <w:ind w:left="5760" w:hanging="360"/>
      </w:pPr>
      <w:rPr>
        <w:rFonts w:ascii="Courier New" w:hAnsi="Courier New" w:hint="default"/>
      </w:rPr>
    </w:lvl>
    <w:lvl w:ilvl="8" w:tplc="B3847976">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
  </w:num>
  <w:num w:numId="4">
    <w:abstractNumId w:val="20"/>
  </w:num>
  <w:num w:numId="5">
    <w:abstractNumId w:val="2"/>
  </w:num>
  <w:num w:numId="6">
    <w:abstractNumId w:val="12"/>
  </w:num>
  <w:num w:numId="7">
    <w:abstractNumId w:val="15"/>
  </w:num>
  <w:num w:numId="8">
    <w:abstractNumId w:val="17"/>
  </w:num>
  <w:num w:numId="9">
    <w:abstractNumId w:val="5"/>
  </w:num>
  <w:num w:numId="10">
    <w:abstractNumId w:val="4"/>
  </w:num>
  <w:num w:numId="11">
    <w:abstractNumId w:val="0"/>
  </w:num>
  <w:num w:numId="12">
    <w:abstractNumId w:val="8"/>
  </w:num>
  <w:num w:numId="13">
    <w:abstractNumId w:val="18"/>
  </w:num>
  <w:num w:numId="14">
    <w:abstractNumId w:val="10"/>
  </w:num>
  <w:num w:numId="15">
    <w:abstractNumId w:val="11"/>
  </w:num>
  <w:num w:numId="16">
    <w:abstractNumId w:val="7"/>
  </w:num>
  <w:num w:numId="17">
    <w:abstractNumId w:val="16"/>
  </w:num>
  <w:num w:numId="18">
    <w:abstractNumId w:val="9"/>
  </w:num>
  <w:num w:numId="19">
    <w:abstractNumId w:val="19"/>
  </w:num>
  <w:num w:numId="20">
    <w:abstractNumId w:val="3"/>
  </w:num>
  <w:num w:numId="21">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08"/>
  <w:autoHyphenation/>
  <w:hyphenationZone w:val="22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3E3"/>
    <w:rsid w:val="00011E3A"/>
    <w:rsid w:val="000175F5"/>
    <w:rsid w:val="000321D3"/>
    <w:rsid w:val="000552FB"/>
    <w:rsid w:val="00056B3E"/>
    <w:rsid w:val="00077C4E"/>
    <w:rsid w:val="000A6A6A"/>
    <w:rsid w:val="000E1FC4"/>
    <w:rsid w:val="000F6375"/>
    <w:rsid w:val="001375E6"/>
    <w:rsid w:val="001448C5"/>
    <w:rsid w:val="00150B83"/>
    <w:rsid w:val="00155CEF"/>
    <w:rsid w:val="00161C99"/>
    <w:rsid w:val="001649ED"/>
    <w:rsid w:val="0017019F"/>
    <w:rsid w:val="001851F0"/>
    <w:rsid w:val="00185B5A"/>
    <w:rsid w:val="001A0099"/>
    <w:rsid w:val="001C3F58"/>
    <w:rsid w:val="001D0C60"/>
    <w:rsid w:val="001F369D"/>
    <w:rsid w:val="001F7E65"/>
    <w:rsid w:val="00216AF1"/>
    <w:rsid w:val="002246E5"/>
    <w:rsid w:val="002265EA"/>
    <w:rsid w:val="00233A90"/>
    <w:rsid w:val="00261E10"/>
    <w:rsid w:val="00264D77"/>
    <w:rsid w:val="00283307"/>
    <w:rsid w:val="00284AEA"/>
    <w:rsid w:val="00291B4E"/>
    <w:rsid w:val="002C1A1D"/>
    <w:rsid w:val="002C3232"/>
    <w:rsid w:val="00314FFE"/>
    <w:rsid w:val="0031651A"/>
    <w:rsid w:val="00333A9C"/>
    <w:rsid w:val="00335D16"/>
    <w:rsid w:val="0034235C"/>
    <w:rsid w:val="003444D1"/>
    <w:rsid w:val="0037153B"/>
    <w:rsid w:val="00372743"/>
    <w:rsid w:val="00380DEF"/>
    <w:rsid w:val="00382A5B"/>
    <w:rsid w:val="00392DF1"/>
    <w:rsid w:val="003D4AD8"/>
    <w:rsid w:val="003D5C5B"/>
    <w:rsid w:val="003F3B6F"/>
    <w:rsid w:val="00417B09"/>
    <w:rsid w:val="00421186"/>
    <w:rsid w:val="00421D13"/>
    <w:rsid w:val="00433994"/>
    <w:rsid w:val="004354C4"/>
    <w:rsid w:val="0044012C"/>
    <w:rsid w:val="00446665"/>
    <w:rsid w:val="0045693B"/>
    <w:rsid w:val="00496675"/>
    <w:rsid w:val="004A6949"/>
    <w:rsid w:val="004B3B6A"/>
    <w:rsid w:val="004B488D"/>
    <w:rsid w:val="004C50F6"/>
    <w:rsid w:val="004D0D74"/>
    <w:rsid w:val="004D6168"/>
    <w:rsid w:val="004E2568"/>
    <w:rsid w:val="005253D4"/>
    <w:rsid w:val="005502E8"/>
    <w:rsid w:val="00562F94"/>
    <w:rsid w:val="005657C6"/>
    <w:rsid w:val="00574638"/>
    <w:rsid w:val="00576ABC"/>
    <w:rsid w:val="00594EEB"/>
    <w:rsid w:val="005A245B"/>
    <w:rsid w:val="005A276F"/>
    <w:rsid w:val="005A6CE8"/>
    <w:rsid w:val="0061469A"/>
    <w:rsid w:val="00630043"/>
    <w:rsid w:val="0063259E"/>
    <w:rsid w:val="00634C6E"/>
    <w:rsid w:val="00635A08"/>
    <w:rsid w:val="00651ACF"/>
    <w:rsid w:val="006776EC"/>
    <w:rsid w:val="006B51D5"/>
    <w:rsid w:val="006D6801"/>
    <w:rsid w:val="006F4464"/>
    <w:rsid w:val="00701302"/>
    <w:rsid w:val="007046D0"/>
    <w:rsid w:val="00710BC5"/>
    <w:rsid w:val="00714A7D"/>
    <w:rsid w:val="007154A0"/>
    <w:rsid w:val="00725525"/>
    <w:rsid w:val="0072724F"/>
    <w:rsid w:val="007523E3"/>
    <w:rsid w:val="00782AE0"/>
    <w:rsid w:val="00783411"/>
    <w:rsid w:val="00794ACE"/>
    <w:rsid w:val="007A020C"/>
    <w:rsid w:val="007A1720"/>
    <w:rsid w:val="007D3383"/>
    <w:rsid w:val="007D63A5"/>
    <w:rsid w:val="007E14CD"/>
    <w:rsid w:val="00831F87"/>
    <w:rsid w:val="008441E7"/>
    <w:rsid w:val="0085311A"/>
    <w:rsid w:val="008711C2"/>
    <w:rsid w:val="00875498"/>
    <w:rsid w:val="008D4D64"/>
    <w:rsid w:val="008E26A6"/>
    <w:rsid w:val="008E3DD0"/>
    <w:rsid w:val="008F2707"/>
    <w:rsid w:val="008F33F3"/>
    <w:rsid w:val="00901003"/>
    <w:rsid w:val="009208DE"/>
    <w:rsid w:val="00924D17"/>
    <w:rsid w:val="00925C37"/>
    <w:rsid w:val="00960B7D"/>
    <w:rsid w:val="00962784"/>
    <w:rsid w:val="00963AD8"/>
    <w:rsid w:val="009A7DE2"/>
    <w:rsid w:val="009B748B"/>
    <w:rsid w:val="009B7D13"/>
    <w:rsid w:val="009C54B6"/>
    <w:rsid w:val="009E33E4"/>
    <w:rsid w:val="00A01733"/>
    <w:rsid w:val="00A11AA5"/>
    <w:rsid w:val="00A67425"/>
    <w:rsid w:val="00A75CC0"/>
    <w:rsid w:val="00A91651"/>
    <w:rsid w:val="00AA452D"/>
    <w:rsid w:val="00AB7C0F"/>
    <w:rsid w:val="00AC4F42"/>
    <w:rsid w:val="00B10E1E"/>
    <w:rsid w:val="00B61EAC"/>
    <w:rsid w:val="00B65DEF"/>
    <w:rsid w:val="00B84BC4"/>
    <w:rsid w:val="00B854C8"/>
    <w:rsid w:val="00BA4C59"/>
    <w:rsid w:val="00BB105C"/>
    <w:rsid w:val="00BC4B70"/>
    <w:rsid w:val="00BF33A0"/>
    <w:rsid w:val="00BF38A2"/>
    <w:rsid w:val="00C11199"/>
    <w:rsid w:val="00C20C84"/>
    <w:rsid w:val="00C24504"/>
    <w:rsid w:val="00C562F0"/>
    <w:rsid w:val="00C7570F"/>
    <w:rsid w:val="00C86B06"/>
    <w:rsid w:val="00C87A81"/>
    <w:rsid w:val="00C91D0A"/>
    <w:rsid w:val="00C94004"/>
    <w:rsid w:val="00CA236A"/>
    <w:rsid w:val="00CD068B"/>
    <w:rsid w:val="00CF07FC"/>
    <w:rsid w:val="00D1005F"/>
    <w:rsid w:val="00D245B0"/>
    <w:rsid w:val="00D468D4"/>
    <w:rsid w:val="00D60E8C"/>
    <w:rsid w:val="00D64C99"/>
    <w:rsid w:val="00D85C90"/>
    <w:rsid w:val="00DE03C1"/>
    <w:rsid w:val="00E00B7F"/>
    <w:rsid w:val="00E10BC3"/>
    <w:rsid w:val="00E36A85"/>
    <w:rsid w:val="00E37541"/>
    <w:rsid w:val="00E57B97"/>
    <w:rsid w:val="00E64160"/>
    <w:rsid w:val="00E668FB"/>
    <w:rsid w:val="00EC1F66"/>
    <w:rsid w:val="00EC79D2"/>
    <w:rsid w:val="00F014BE"/>
    <w:rsid w:val="00F02AFD"/>
    <w:rsid w:val="00F14CC4"/>
    <w:rsid w:val="00F33CB9"/>
    <w:rsid w:val="00F535FB"/>
    <w:rsid w:val="00F547A7"/>
    <w:rsid w:val="00F65479"/>
    <w:rsid w:val="00FA47C4"/>
    <w:rsid w:val="00FA75D0"/>
    <w:rsid w:val="00FC6617"/>
    <w:rsid w:val="09CE7017"/>
    <w:rsid w:val="28D5C5BD"/>
    <w:rsid w:val="6466B0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F6CFB1"/>
  <w15:docId w15:val="{36EF44AF-32E4-42EC-B6D7-1C500D3A7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80">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locked="1" w:uiPriority="0"/>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ohne Einrückung"/>
    <w:next w:val="TextmitEinrckung"/>
    <w:qFormat/>
    <w:rsid w:val="00CF07FC"/>
    <w:pPr>
      <w:jc w:val="both"/>
    </w:pPr>
    <w:rPr>
      <w:sz w:val="24"/>
      <w:szCs w:val="24"/>
    </w:rPr>
  </w:style>
  <w:style w:type="paragraph" w:styleId="berschrift1">
    <w:name w:val="heading 1"/>
    <w:basedOn w:val="Standard"/>
    <w:next w:val="Standard"/>
    <w:link w:val="berschrift1Zchn"/>
    <w:qFormat/>
    <w:rsid w:val="00960B7D"/>
    <w:pPr>
      <w:keepNext/>
      <w:numPr>
        <w:numId w:val="5"/>
      </w:numPr>
      <w:spacing w:after="120"/>
      <w:jc w:val="left"/>
      <w:outlineLvl w:val="0"/>
    </w:pPr>
    <w:rPr>
      <w:rFonts w:ascii="Arial" w:hAnsi="Arial" w:cs="Arial"/>
      <w:b/>
      <w:bCs/>
      <w:kern w:val="32"/>
      <w:sz w:val="40"/>
      <w:szCs w:val="32"/>
    </w:rPr>
  </w:style>
  <w:style w:type="paragraph" w:styleId="berschrift2">
    <w:name w:val="heading 2"/>
    <w:basedOn w:val="Standard"/>
    <w:next w:val="Standard"/>
    <w:link w:val="berschrift2Zchn"/>
    <w:qFormat/>
    <w:rsid w:val="00056B3E"/>
    <w:pPr>
      <w:keepNext/>
      <w:numPr>
        <w:ilvl w:val="1"/>
        <w:numId w:val="5"/>
      </w:numPr>
      <w:spacing w:before="240" w:after="120"/>
      <w:jc w:val="left"/>
      <w:outlineLvl w:val="1"/>
    </w:pPr>
    <w:rPr>
      <w:rFonts w:ascii="Arial" w:hAnsi="Arial" w:cs="Arial"/>
      <w:b/>
      <w:bCs/>
      <w:iCs/>
      <w:sz w:val="32"/>
      <w:szCs w:val="28"/>
    </w:rPr>
  </w:style>
  <w:style w:type="paragraph" w:styleId="berschrift3">
    <w:name w:val="heading 3"/>
    <w:basedOn w:val="Standard"/>
    <w:next w:val="Standard"/>
    <w:link w:val="berschrift3Zchn"/>
    <w:qFormat/>
    <w:rsid w:val="00056B3E"/>
    <w:pPr>
      <w:keepNext/>
      <w:numPr>
        <w:ilvl w:val="2"/>
        <w:numId w:val="5"/>
      </w:numPr>
      <w:spacing w:before="240" w:after="120"/>
      <w:jc w:val="left"/>
      <w:outlineLvl w:val="2"/>
    </w:pPr>
    <w:rPr>
      <w:rFonts w:ascii="Arial" w:hAnsi="Arial" w:cs="Arial"/>
      <w:b/>
      <w:bCs/>
      <w:sz w:val="28"/>
      <w:szCs w:val="26"/>
    </w:rPr>
  </w:style>
  <w:style w:type="paragraph" w:styleId="berschrift4">
    <w:name w:val="heading 4"/>
    <w:basedOn w:val="Standard"/>
    <w:next w:val="Standard"/>
    <w:link w:val="berschrift4Zchn"/>
    <w:qFormat/>
    <w:rsid w:val="00056B3E"/>
    <w:pPr>
      <w:keepNext/>
      <w:numPr>
        <w:ilvl w:val="3"/>
        <w:numId w:val="5"/>
      </w:numPr>
      <w:spacing w:before="240" w:after="120"/>
      <w:jc w:val="left"/>
      <w:outlineLvl w:val="3"/>
    </w:pPr>
    <w:rPr>
      <w:rFonts w:ascii="Arial" w:hAnsi="Arial"/>
      <w:b/>
      <w:bCs/>
      <w:szCs w:val="28"/>
    </w:rPr>
  </w:style>
  <w:style w:type="paragraph" w:styleId="berschrift5">
    <w:name w:val="heading 5"/>
    <w:basedOn w:val="Standard"/>
    <w:next w:val="Standard"/>
    <w:link w:val="berschrift5Zchn"/>
    <w:qFormat/>
    <w:rsid w:val="00056B3E"/>
    <w:pPr>
      <w:spacing w:before="240" w:after="60"/>
      <w:outlineLvl w:val="4"/>
    </w:pPr>
    <w:rPr>
      <w:b/>
      <w:bCs/>
      <w:i/>
      <w:iCs/>
      <w:sz w:val="26"/>
      <w:szCs w:val="26"/>
    </w:rPr>
  </w:style>
  <w:style w:type="paragraph" w:styleId="berschrift6">
    <w:name w:val="heading 6"/>
    <w:basedOn w:val="Standard"/>
    <w:next w:val="Standard"/>
    <w:link w:val="berschrift6Zchn"/>
    <w:qFormat/>
    <w:locked/>
    <w:rsid w:val="00216AF1"/>
    <w:pPr>
      <w:tabs>
        <w:tab w:val="num" w:pos="1152"/>
      </w:tabs>
      <w:spacing w:before="240" w:after="60"/>
      <w:ind w:left="1152" w:hanging="1152"/>
      <w:outlineLvl w:val="5"/>
    </w:pPr>
    <w:rPr>
      <w:rFonts w:ascii="Arial" w:hAnsi="Arial"/>
      <w:b/>
      <w:bCs/>
      <w:sz w:val="22"/>
      <w:szCs w:val="22"/>
    </w:rPr>
  </w:style>
  <w:style w:type="paragraph" w:styleId="berschrift7">
    <w:name w:val="heading 7"/>
    <w:basedOn w:val="Standard"/>
    <w:next w:val="Standard"/>
    <w:link w:val="berschrift7Zchn"/>
    <w:qFormat/>
    <w:locked/>
    <w:rsid w:val="00216AF1"/>
    <w:pPr>
      <w:tabs>
        <w:tab w:val="num" w:pos="1296"/>
      </w:tabs>
      <w:spacing w:before="240" w:after="60"/>
      <w:ind w:left="1296" w:hanging="1296"/>
      <w:outlineLvl w:val="6"/>
    </w:pPr>
    <w:rPr>
      <w:rFonts w:ascii="Arial" w:hAnsi="Arial"/>
      <w:sz w:val="20"/>
    </w:rPr>
  </w:style>
  <w:style w:type="paragraph" w:styleId="berschrift8">
    <w:name w:val="heading 8"/>
    <w:basedOn w:val="Standard"/>
    <w:next w:val="Standard"/>
    <w:link w:val="berschrift8Zchn"/>
    <w:qFormat/>
    <w:locked/>
    <w:rsid w:val="00216AF1"/>
    <w:pPr>
      <w:tabs>
        <w:tab w:val="num" w:pos="1440"/>
      </w:tabs>
      <w:spacing w:before="240" w:after="60"/>
      <w:ind w:left="1440" w:hanging="1440"/>
      <w:outlineLvl w:val="7"/>
    </w:pPr>
    <w:rPr>
      <w:rFonts w:ascii="Arial" w:hAnsi="Arial"/>
      <w:i/>
      <w:iCs/>
      <w:sz w:val="20"/>
    </w:rPr>
  </w:style>
  <w:style w:type="paragraph" w:styleId="berschrift9">
    <w:name w:val="heading 9"/>
    <w:basedOn w:val="Standard"/>
    <w:next w:val="Standard"/>
    <w:link w:val="berschrift9Zchn"/>
    <w:qFormat/>
    <w:locked/>
    <w:rsid w:val="00216AF1"/>
    <w:pPr>
      <w:tabs>
        <w:tab w:val="num" w:pos="1584"/>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locked/>
    <w:rsid w:val="00960B7D"/>
    <w:rPr>
      <w:rFonts w:ascii="Arial" w:hAnsi="Arial" w:cs="Arial"/>
      <w:b/>
      <w:bCs/>
      <w:kern w:val="32"/>
      <w:sz w:val="40"/>
      <w:szCs w:val="32"/>
    </w:rPr>
  </w:style>
  <w:style w:type="character" w:customStyle="1" w:styleId="berschrift2Zchn">
    <w:name w:val="Überschrift 2 Zchn"/>
    <w:basedOn w:val="Absatz-Standardschriftart"/>
    <w:link w:val="berschrift2"/>
    <w:locked/>
    <w:rsid w:val="00056B3E"/>
    <w:rPr>
      <w:rFonts w:ascii="Arial" w:hAnsi="Arial" w:cs="Arial"/>
      <w:b/>
      <w:bCs/>
      <w:iCs/>
      <w:sz w:val="32"/>
      <w:szCs w:val="28"/>
    </w:rPr>
  </w:style>
  <w:style w:type="character" w:customStyle="1" w:styleId="berschrift3Zchn">
    <w:name w:val="Überschrift 3 Zchn"/>
    <w:basedOn w:val="Absatz-Standardschriftart"/>
    <w:link w:val="berschrift3"/>
    <w:locked/>
    <w:rsid w:val="00056B3E"/>
    <w:rPr>
      <w:rFonts w:ascii="Arial" w:hAnsi="Arial" w:cs="Arial"/>
      <w:b/>
      <w:bCs/>
      <w:sz w:val="28"/>
      <w:szCs w:val="26"/>
    </w:rPr>
  </w:style>
  <w:style w:type="character" w:customStyle="1" w:styleId="berschrift4Zchn">
    <w:name w:val="Überschrift 4 Zchn"/>
    <w:basedOn w:val="Absatz-Standardschriftart"/>
    <w:link w:val="berschrift4"/>
    <w:locked/>
    <w:rsid w:val="00056B3E"/>
    <w:rPr>
      <w:rFonts w:ascii="Arial" w:hAnsi="Arial"/>
      <w:b/>
      <w:bCs/>
      <w:sz w:val="24"/>
      <w:szCs w:val="28"/>
    </w:rPr>
  </w:style>
  <w:style w:type="character" w:customStyle="1" w:styleId="berschrift5Zchn">
    <w:name w:val="Überschrift 5 Zchn"/>
    <w:basedOn w:val="Absatz-Standardschriftart"/>
    <w:link w:val="berschrift5"/>
    <w:uiPriority w:val="99"/>
    <w:semiHidden/>
    <w:locked/>
    <w:rsid w:val="00056B3E"/>
    <w:rPr>
      <w:rFonts w:ascii="Calibri" w:hAnsi="Calibri" w:cs="Times New Roman"/>
      <w:b/>
      <w:bCs/>
      <w:i/>
      <w:iCs/>
      <w:sz w:val="26"/>
      <w:szCs w:val="26"/>
    </w:rPr>
  </w:style>
  <w:style w:type="paragraph" w:styleId="Kopfzeile">
    <w:name w:val="header"/>
    <w:basedOn w:val="Standard"/>
    <w:link w:val="KopfzeileZchn"/>
    <w:uiPriority w:val="99"/>
    <w:rsid w:val="00056B3E"/>
    <w:pPr>
      <w:tabs>
        <w:tab w:val="center" w:pos="4536"/>
        <w:tab w:val="right" w:pos="9072"/>
      </w:tabs>
    </w:pPr>
    <w:rPr>
      <w:i/>
      <w:u w:val="single"/>
    </w:rPr>
  </w:style>
  <w:style w:type="character" w:customStyle="1" w:styleId="KopfzeileZchn">
    <w:name w:val="Kopfzeile Zchn"/>
    <w:basedOn w:val="Absatz-Standardschriftart"/>
    <w:link w:val="Kopfzeile"/>
    <w:uiPriority w:val="99"/>
    <w:semiHidden/>
    <w:locked/>
    <w:rsid w:val="00056B3E"/>
    <w:rPr>
      <w:rFonts w:cs="Times New Roman"/>
      <w:sz w:val="24"/>
      <w:szCs w:val="24"/>
    </w:rPr>
  </w:style>
  <w:style w:type="character" w:styleId="Seitenzahl">
    <w:name w:val="page number"/>
    <w:basedOn w:val="Absatz-Standardschriftart"/>
    <w:uiPriority w:val="99"/>
    <w:rsid w:val="00056B3E"/>
    <w:rPr>
      <w:rFonts w:cs="Times New Roman"/>
    </w:rPr>
  </w:style>
  <w:style w:type="paragraph" w:styleId="Verzeichnis1">
    <w:name w:val="toc 1"/>
    <w:basedOn w:val="Standard"/>
    <w:next w:val="Standard"/>
    <w:autoRedefine/>
    <w:uiPriority w:val="39"/>
    <w:rsid w:val="00056B3E"/>
    <w:pPr>
      <w:spacing w:before="120" w:after="120"/>
    </w:pPr>
    <w:rPr>
      <w:b/>
      <w:bCs/>
      <w:caps/>
      <w:sz w:val="20"/>
      <w:szCs w:val="20"/>
    </w:rPr>
  </w:style>
  <w:style w:type="paragraph" w:styleId="Verzeichnis2">
    <w:name w:val="toc 2"/>
    <w:basedOn w:val="Standard"/>
    <w:next w:val="Standard"/>
    <w:autoRedefine/>
    <w:uiPriority w:val="39"/>
    <w:rsid w:val="00056B3E"/>
    <w:pPr>
      <w:ind w:left="240"/>
    </w:pPr>
    <w:rPr>
      <w:smallCaps/>
      <w:sz w:val="20"/>
      <w:szCs w:val="20"/>
    </w:rPr>
  </w:style>
  <w:style w:type="paragraph" w:styleId="Verzeichnis3">
    <w:name w:val="toc 3"/>
    <w:basedOn w:val="Standard"/>
    <w:next w:val="Standard"/>
    <w:autoRedefine/>
    <w:uiPriority w:val="39"/>
    <w:rsid w:val="00056B3E"/>
    <w:pPr>
      <w:ind w:left="480"/>
    </w:pPr>
    <w:rPr>
      <w:i/>
      <w:iCs/>
      <w:sz w:val="20"/>
      <w:szCs w:val="20"/>
    </w:rPr>
  </w:style>
  <w:style w:type="paragraph" w:styleId="Verzeichnis4">
    <w:name w:val="toc 4"/>
    <w:basedOn w:val="Standard"/>
    <w:next w:val="Standard"/>
    <w:autoRedefine/>
    <w:uiPriority w:val="39"/>
    <w:rsid w:val="00056B3E"/>
    <w:pPr>
      <w:ind w:left="720"/>
    </w:pPr>
    <w:rPr>
      <w:sz w:val="18"/>
      <w:szCs w:val="18"/>
    </w:rPr>
  </w:style>
  <w:style w:type="paragraph" w:styleId="Verzeichnis5">
    <w:name w:val="toc 5"/>
    <w:basedOn w:val="Standard"/>
    <w:next w:val="Standard"/>
    <w:autoRedefine/>
    <w:uiPriority w:val="99"/>
    <w:semiHidden/>
    <w:rsid w:val="00056B3E"/>
    <w:pPr>
      <w:ind w:left="960"/>
    </w:pPr>
    <w:rPr>
      <w:sz w:val="18"/>
      <w:szCs w:val="18"/>
    </w:rPr>
  </w:style>
  <w:style w:type="paragraph" w:styleId="Verzeichnis6">
    <w:name w:val="toc 6"/>
    <w:basedOn w:val="Standard"/>
    <w:next w:val="Standard"/>
    <w:autoRedefine/>
    <w:uiPriority w:val="99"/>
    <w:semiHidden/>
    <w:rsid w:val="00056B3E"/>
    <w:pPr>
      <w:ind w:left="1200"/>
    </w:pPr>
    <w:rPr>
      <w:sz w:val="18"/>
      <w:szCs w:val="18"/>
    </w:rPr>
  </w:style>
  <w:style w:type="paragraph" w:styleId="Verzeichnis7">
    <w:name w:val="toc 7"/>
    <w:basedOn w:val="Standard"/>
    <w:next w:val="Standard"/>
    <w:autoRedefine/>
    <w:uiPriority w:val="99"/>
    <w:semiHidden/>
    <w:rsid w:val="00056B3E"/>
    <w:pPr>
      <w:ind w:left="1440"/>
    </w:pPr>
    <w:rPr>
      <w:sz w:val="18"/>
      <w:szCs w:val="18"/>
    </w:rPr>
  </w:style>
  <w:style w:type="paragraph" w:styleId="Verzeichnis8">
    <w:name w:val="toc 8"/>
    <w:basedOn w:val="Standard"/>
    <w:next w:val="Standard"/>
    <w:autoRedefine/>
    <w:uiPriority w:val="99"/>
    <w:semiHidden/>
    <w:rsid w:val="00056B3E"/>
    <w:pPr>
      <w:ind w:left="1680"/>
    </w:pPr>
    <w:rPr>
      <w:sz w:val="18"/>
      <w:szCs w:val="18"/>
    </w:rPr>
  </w:style>
  <w:style w:type="paragraph" w:styleId="Verzeichnis9">
    <w:name w:val="toc 9"/>
    <w:basedOn w:val="Standard"/>
    <w:next w:val="Standard"/>
    <w:autoRedefine/>
    <w:uiPriority w:val="99"/>
    <w:semiHidden/>
    <w:rsid w:val="00056B3E"/>
    <w:pPr>
      <w:ind w:left="1920"/>
    </w:pPr>
    <w:rPr>
      <w:sz w:val="18"/>
      <w:szCs w:val="18"/>
    </w:rPr>
  </w:style>
  <w:style w:type="character" w:styleId="Link">
    <w:name w:val="Hyperlink"/>
    <w:basedOn w:val="Absatz-Standardschriftart"/>
    <w:uiPriority w:val="99"/>
    <w:rsid w:val="00056B3E"/>
    <w:rPr>
      <w:rFonts w:cs="Times New Roman"/>
      <w:color w:val="0000FF"/>
      <w:u w:val="single"/>
    </w:rPr>
  </w:style>
  <w:style w:type="paragraph" w:customStyle="1" w:styleId="berschrift1ohneNummerierung">
    <w:name w:val="Überschrift 1 ohne Nummerierung"/>
    <w:basedOn w:val="berschrift1"/>
    <w:link w:val="berschrift1ohneNummerierungZchn"/>
    <w:uiPriority w:val="99"/>
    <w:rsid w:val="00960B7D"/>
    <w:pPr>
      <w:numPr>
        <w:numId w:val="0"/>
      </w:numPr>
      <w:spacing w:after="600"/>
    </w:pPr>
    <w:rPr>
      <w:rFonts w:cs="Times New Roman"/>
      <w:bCs w:val="0"/>
      <w:szCs w:val="20"/>
    </w:rPr>
  </w:style>
  <w:style w:type="paragraph" w:styleId="Funotentext">
    <w:name w:val="footnote text"/>
    <w:basedOn w:val="Standard"/>
    <w:link w:val="FunotentextZchn"/>
    <w:semiHidden/>
    <w:rsid w:val="00056B3E"/>
    <w:rPr>
      <w:sz w:val="20"/>
      <w:szCs w:val="20"/>
    </w:rPr>
  </w:style>
  <w:style w:type="character" w:customStyle="1" w:styleId="FunotentextZchn">
    <w:name w:val="Fußnotentext Zchn"/>
    <w:basedOn w:val="Absatz-Standardschriftart"/>
    <w:link w:val="Funotentext"/>
    <w:semiHidden/>
    <w:locked/>
    <w:rsid w:val="00056B3E"/>
    <w:rPr>
      <w:rFonts w:cs="Times New Roman"/>
      <w:sz w:val="20"/>
      <w:szCs w:val="20"/>
    </w:rPr>
  </w:style>
  <w:style w:type="character" w:styleId="Funotenzeichen">
    <w:name w:val="footnote reference"/>
    <w:basedOn w:val="Absatz-Standardschriftart"/>
    <w:semiHidden/>
    <w:rsid w:val="00056B3E"/>
    <w:rPr>
      <w:rFonts w:cs="Times New Roman"/>
      <w:vertAlign w:val="superscript"/>
    </w:rPr>
  </w:style>
  <w:style w:type="paragraph" w:customStyle="1" w:styleId="BeschriftungBild">
    <w:name w:val="Beschriftung Bild"/>
    <w:basedOn w:val="Standard"/>
    <w:next w:val="BeschriftungQuelleBild"/>
    <w:link w:val="BeschriftungBildZchn"/>
    <w:uiPriority w:val="99"/>
    <w:rsid w:val="00056B3E"/>
    <w:pPr>
      <w:spacing w:before="120"/>
      <w:jc w:val="center"/>
    </w:pPr>
    <w:rPr>
      <w:b/>
      <w:sz w:val="20"/>
    </w:rPr>
  </w:style>
  <w:style w:type="paragraph" w:styleId="Abbildungsverzeichnis">
    <w:name w:val="table of figures"/>
    <w:basedOn w:val="Standard"/>
    <w:next w:val="Standard"/>
    <w:uiPriority w:val="99"/>
    <w:rsid w:val="00056B3E"/>
    <w:pPr>
      <w:ind w:left="480" w:hanging="480"/>
      <w:jc w:val="left"/>
    </w:pPr>
    <w:rPr>
      <w:smallCaps/>
      <w:sz w:val="20"/>
      <w:szCs w:val="20"/>
    </w:rPr>
  </w:style>
  <w:style w:type="paragraph" w:styleId="Dokumentstruktur">
    <w:name w:val="Document Map"/>
    <w:basedOn w:val="Standard"/>
    <w:link w:val="DokumentstrukturZchn"/>
    <w:uiPriority w:val="99"/>
    <w:semiHidden/>
    <w:rsid w:val="00056B3E"/>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uiPriority w:val="99"/>
    <w:semiHidden/>
    <w:locked/>
    <w:rsid w:val="00056B3E"/>
    <w:rPr>
      <w:rFonts w:cs="Times New Roman"/>
      <w:sz w:val="2"/>
    </w:rPr>
  </w:style>
  <w:style w:type="paragraph" w:styleId="Fuzeile">
    <w:name w:val="footer"/>
    <w:basedOn w:val="Standard"/>
    <w:link w:val="FuzeileZchn"/>
    <w:uiPriority w:val="99"/>
    <w:rsid w:val="00056B3E"/>
    <w:pPr>
      <w:tabs>
        <w:tab w:val="center" w:pos="4536"/>
        <w:tab w:val="right" w:pos="9072"/>
      </w:tabs>
    </w:pPr>
  </w:style>
  <w:style w:type="character" w:customStyle="1" w:styleId="FuzeileZchn">
    <w:name w:val="Fußzeile Zchn"/>
    <w:basedOn w:val="Absatz-Standardschriftart"/>
    <w:link w:val="Fuzeile"/>
    <w:uiPriority w:val="99"/>
    <w:semiHidden/>
    <w:locked/>
    <w:rsid w:val="00056B3E"/>
    <w:rPr>
      <w:rFonts w:cs="Times New Roman"/>
      <w:sz w:val="24"/>
      <w:szCs w:val="24"/>
    </w:rPr>
  </w:style>
  <w:style w:type="paragraph" w:customStyle="1" w:styleId="Inhaltsverzeichnis">
    <w:name w:val="Inhaltsverzeichnis"/>
    <w:link w:val="InhaltsverzeichnisZchn"/>
    <w:uiPriority w:val="99"/>
    <w:rsid w:val="00594EEB"/>
    <w:pPr>
      <w:spacing w:after="600"/>
    </w:pPr>
    <w:rPr>
      <w:rFonts w:ascii="Arial" w:hAnsi="Arial"/>
      <w:b/>
      <w:kern w:val="32"/>
      <w:sz w:val="40"/>
      <w:szCs w:val="20"/>
    </w:rPr>
  </w:style>
  <w:style w:type="character" w:customStyle="1" w:styleId="InhaltsverzeichnisZchn">
    <w:name w:val="Inhaltsverzeichnis Zchn"/>
    <w:basedOn w:val="Absatz-Standardschriftart"/>
    <w:link w:val="Inhaltsverzeichnis"/>
    <w:uiPriority w:val="99"/>
    <w:locked/>
    <w:rsid w:val="00594EEB"/>
    <w:rPr>
      <w:rFonts w:ascii="Arial" w:hAnsi="Arial" w:cs="Times New Roman"/>
      <w:b/>
      <w:kern w:val="32"/>
      <w:sz w:val="40"/>
      <w:lang w:val="de-DE" w:eastAsia="de-DE" w:bidi="ar-SA"/>
    </w:rPr>
  </w:style>
  <w:style w:type="paragraph" w:styleId="Listenabsatz">
    <w:name w:val="List Paragraph"/>
    <w:basedOn w:val="Standard"/>
    <w:uiPriority w:val="34"/>
    <w:qFormat/>
    <w:rsid w:val="00056B3E"/>
    <w:pPr>
      <w:ind w:left="720"/>
      <w:contextualSpacing/>
    </w:pPr>
  </w:style>
  <w:style w:type="paragraph" w:customStyle="1" w:styleId="TextmitEinrckung">
    <w:name w:val="Text mit Einrückung"/>
    <w:basedOn w:val="Standard"/>
    <w:link w:val="TextmitEinrckungZchn"/>
    <w:uiPriority w:val="99"/>
    <w:rsid w:val="007154A0"/>
    <w:pPr>
      <w:ind w:firstLine="284"/>
    </w:pPr>
  </w:style>
  <w:style w:type="character" w:customStyle="1" w:styleId="TextmitEinrckungZchn">
    <w:name w:val="Text mit Einrückung Zchn"/>
    <w:basedOn w:val="Absatz-Standardschriftart"/>
    <w:link w:val="TextmitEinrckung"/>
    <w:uiPriority w:val="99"/>
    <w:locked/>
    <w:rsid w:val="007154A0"/>
    <w:rPr>
      <w:rFonts w:cs="Times New Roman"/>
      <w:sz w:val="24"/>
      <w:szCs w:val="24"/>
      <w:lang w:val="de-DE" w:eastAsia="de-DE" w:bidi="ar-SA"/>
    </w:rPr>
  </w:style>
  <w:style w:type="paragraph" w:styleId="Sprechblasentext">
    <w:name w:val="Balloon Text"/>
    <w:basedOn w:val="Standard"/>
    <w:link w:val="SprechblasentextZchn"/>
    <w:uiPriority w:val="99"/>
    <w:rsid w:val="00056B3E"/>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056B3E"/>
    <w:rPr>
      <w:rFonts w:ascii="Tahoma" w:hAnsi="Tahoma" w:cs="Tahoma"/>
      <w:sz w:val="16"/>
      <w:szCs w:val="16"/>
    </w:rPr>
  </w:style>
  <w:style w:type="paragraph" w:customStyle="1" w:styleId="Abbildungzentriert">
    <w:name w:val="Abbildung zentriert"/>
    <w:basedOn w:val="Standard"/>
    <w:next w:val="Standard"/>
    <w:uiPriority w:val="99"/>
    <w:rsid w:val="00056B3E"/>
    <w:pPr>
      <w:keepNext/>
      <w:spacing w:before="240" w:after="120"/>
      <w:jc w:val="center"/>
    </w:pPr>
  </w:style>
  <w:style w:type="paragraph" w:customStyle="1" w:styleId="BeschriftungQuelleBild">
    <w:name w:val="Beschriftung Quelle Bild"/>
    <w:basedOn w:val="Standard"/>
    <w:next w:val="Standard"/>
    <w:link w:val="BeschriftungQuelleBildZchn"/>
    <w:uiPriority w:val="99"/>
    <w:rsid w:val="00056B3E"/>
    <w:pPr>
      <w:spacing w:after="120"/>
      <w:jc w:val="center"/>
    </w:pPr>
    <w:rPr>
      <w:sz w:val="20"/>
    </w:rPr>
  </w:style>
  <w:style w:type="table" w:styleId="Tabellenraster">
    <w:name w:val="Table Grid"/>
    <w:basedOn w:val="NormaleTabelle"/>
    <w:rsid w:val="00056B3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eschriftungQuelleTabelle">
    <w:name w:val="Beschriftung Quelle Tabelle"/>
    <w:basedOn w:val="Standard"/>
    <w:next w:val="Standard"/>
    <w:link w:val="BeschriftungQuelleTabelleZchn"/>
    <w:uiPriority w:val="99"/>
    <w:rsid w:val="00056B3E"/>
    <w:pPr>
      <w:spacing w:after="120"/>
      <w:jc w:val="center"/>
    </w:pPr>
    <w:rPr>
      <w:sz w:val="20"/>
    </w:rPr>
  </w:style>
  <w:style w:type="character" w:customStyle="1" w:styleId="BeschriftungQuelleBildZchn">
    <w:name w:val="Beschriftung Quelle Bild Zchn"/>
    <w:basedOn w:val="Absatz-Standardschriftart"/>
    <w:link w:val="BeschriftungQuelleBild"/>
    <w:uiPriority w:val="99"/>
    <w:locked/>
    <w:rsid w:val="00056B3E"/>
    <w:rPr>
      <w:rFonts w:cs="Times New Roman"/>
      <w:sz w:val="24"/>
      <w:szCs w:val="24"/>
    </w:rPr>
  </w:style>
  <w:style w:type="paragraph" w:customStyle="1" w:styleId="Tabelleninhalt">
    <w:name w:val="Tabelleninhalt"/>
    <w:basedOn w:val="Standard"/>
    <w:link w:val="TabelleninhaltZchn"/>
    <w:uiPriority w:val="99"/>
    <w:rsid w:val="00056B3E"/>
    <w:pPr>
      <w:spacing w:before="60" w:after="60" w:line="288" w:lineRule="auto"/>
      <w:jc w:val="left"/>
    </w:pPr>
  </w:style>
  <w:style w:type="paragraph" w:customStyle="1" w:styleId="BeschriftungTabelle">
    <w:name w:val="Beschriftung Tabelle"/>
    <w:basedOn w:val="Standard"/>
    <w:link w:val="BeschriftungTabelleZchn"/>
    <w:uiPriority w:val="99"/>
    <w:rsid w:val="00056B3E"/>
    <w:pPr>
      <w:spacing w:before="240"/>
      <w:jc w:val="center"/>
    </w:pPr>
    <w:rPr>
      <w:b/>
      <w:sz w:val="20"/>
    </w:rPr>
  </w:style>
  <w:style w:type="character" w:customStyle="1" w:styleId="TabelleninhaltZchn">
    <w:name w:val="Tabelleninhalt Zchn"/>
    <w:basedOn w:val="Absatz-Standardschriftart"/>
    <w:link w:val="Tabelleninhalt"/>
    <w:uiPriority w:val="99"/>
    <w:locked/>
    <w:rsid w:val="00056B3E"/>
    <w:rPr>
      <w:rFonts w:cs="Times New Roman"/>
      <w:sz w:val="24"/>
      <w:szCs w:val="24"/>
    </w:rPr>
  </w:style>
  <w:style w:type="character" w:customStyle="1" w:styleId="BeschriftungBildZchn">
    <w:name w:val="Beschriftung Bild Zchn"/>
    <w:basedOn w:val="Absatz-Standardschriftart"/>
    <w:link w:val="BeschriftungBild"/>
    <w:uiPriority w:val="99"/>
    <w:locked/>
    <w:rsid w:val="00056B3E"/>
    <w:rPr>
      <w:rFonts w:cs="Times New Roman"/>
      <w:b/>
      <w:sz w:val="24"/>
      <w:szCs w:val="24"/>
    </w:rPr>
  </w:style>
  <w:style w:type="character" w:customStyle="1" w:styleId="BeschriftungTabelleZchn">
    <w:name w:val="Beschriftung Tabelle Zchn"/>
    <w:basedOn w:val="Absatz-Standardschriftart"/>
    <w:link w:val="BeschriftungTabelle"/>
    <w:uiPriority w:val="99"/>
    <w:locked/>
    <w:rsid w:val="00056B3E"/>
    <w:rPr>
      <w:rFonts w:cs="Times New Roman"/>
      <w:b/>
      <w:sz w:val="24"/>
      <w:szCs w:val="24"/>
    </w:rPr>
  </w:style>
  <w:style w:type="paragraph" w:customStyle="1" w:styleId="Literatur">
    <w:name w:val="Literatur"/>
    <w:basedOn w:val="Standard"/>
    <w:link w:val="LiteraturZchn"/>
    <w:uiPriority w:val="99"/>
    <w:rsid w:val="00056B3E"/>
    <w:pPr>
      <w:spacing w:after="60"/>
    </w:pPr>
  </w:style>
  <w:style w:type="character" w:customStyle="1" w:styleId="BeschriftungQuelleTabelleZchn">
    <w:name w:val="Beschriftung Quelle Tabelle Zchn"/>
    <w:basedOn w:val="Absatz-Standardschriftart"/>
    <w:link w:val="BeschriftungQuelleTabelle"/>
    <w:uiPriority w:val="99"/>
    <w:locked/>
    <w:rsid w:val="00056B3E"/>
    <w:rPr>
      <w:rFonts w:cs="Times New Roman"/>
      <w:sz w:val="24"/>
      <w:szCs w:val="24"/>
    </w:rPr>
  </w:style>
  <w:style w:type="paragraph" w:customStyle="1" w:styleId="berschriftLiteraturverzeichnis">
    <w:name w:val="Überschrift Literaturverzeichnis"/>
    <w:basedOn w:val="berschrift1ohneNummerierung"/>
    <w:next w:val="Literatur"/>
    <w:link w:val="berschriftLiteraturverzeichnisZchn"/>
    <w:uiPriority w:val="99"/>
    <w:rsid w:val="00056B3E"/>
  </w:style>
  <w:style w:type="character" w:customStyle="1" w:styleId="LiteraturZchn">
    <w:name w:val="Literatur Zchn"/>
    <w:basedOn w:val="Absatz-Standardschriftart"/>
    <w:link w:val="Literatur"/>
    <w:uiPriority w:val="99"/>
    <w:locked/>
    <w:rsid w:val="00056B3E"/>
    <w:rPr>
      <w:rFonts w:cs="Times New Roman"/>
      <w:sz w:val="24"/>
      <w:szCs w:val="24"/>
    </w:rPr>
  </w:style>
  <w:style w:type="character" w:customStyle="1" w:styleId="berschrift1ohneNummerierungZchn">
    <w:name w:val="Überschrift 1 ohne Nummerierung Zchn"/>
    <w:basedOn w:val="berschrift1Zchn"/>
    <w:link w:val="berschrift1ohneNummerierung"/>
    <w:uiPriority w:val="99"/>
    <w:locked/>
    <w:rsid w:val="00960B7D"/>
    <w:rPr>
      <w:rFonts w:ascii="Arial" w:hAnsi="Arial" w:cs="Arial"/>
      <w:b/>
      <w:bCs/>
      <w:kern w:val="32"/>
      <w:sz w:val="20"/>
      <w:szCs w:val="20"/>
    </w:rPr>
  </w:style>
  <w:style w:type="character" w:customStyle="1" w:styleId="berschriftLiteraturverzeichnisZchn">
    <w:name w:val="Überschrift Literaturverzeichnis Zchn"/>
    <w:basedOn w:val="berschrift1ohneNummerierungZchn"/>
    <w:link w:val="berschriftLiteraturverzeichnis"/>
    <w:uiPriority w:val="99"/>
    <w:locked/>
    <w:rsid w:val="00056B3E"/>
    <w:rPr>
      <w:rFonts w:ascii="Arial" w:hAnsi="Arial" w:cs="Arial"/>
      <w:b/>
      <w:bCs/>
      <w:kern w:val="32"/>
      <w:sz w:val="20"/>
      <w:szCs w:val="20"/>
    </w:rPr>
  </w:style>
  <w:style w:type="character" w:styleId="Kommentarzeichen">
    <w:name w:val="annotation reference"/>
    <w:basedOn w:val="Absatz-Standardschriftart"/>
    <w:uiPriority w:val="99"/>
    <w:semiHidden/>
    <w:rsid w:val="00056B3E"/>
    <w:rPr>
      <w:rFonts w:cs="Times New Roman"/>
      <w:sz w:val="18"/>
      <w:szCs w:val="18"/>
    </w:rPr>
  </w:style>
  <w:style w:type="paragraph" w:styleId="Kommentartext">
    <w:name w:val="annotation text"/>
    <w:basedOn w:val="Standard"/>
    <w:link w:val="KommentartextZchn"/>
    <w:uiPriority w:val="99"/>
    <w:semiHidden/>
    <w:rsid w:val="00056B3E"/>
  </w:style>
  <w:style w:type="character" w:customStyle="1" w:styleId="KommentartextZchn">
    <w:name w:val="Kommentartext Zchn"/>
    <w:basedOn w:val="Absatz-Standardschriftart"/>
    <w:link w:val="Kommentartext"/>
    <w:uiPriority w:val="99"/>
    <w:semiHidden/>
    <w:locked/>
    <w:rsid w:val="00056B3E"/>
    <w:rPr>
      <w:rFonts w:cs="Times New Roman"/>
      <w:sz w:val="24"/>
      <w:szCs w:val="24"/>
    </w:rPr>
  </w:style>
  <w:style w:type="paragraph" w:styleId="Kommentarthema">
    <w:name w:val="annotation subject"/>
    <w:basedOn w:val="Kommentartext"/>
    <w:next w:val="Kommentartext"/>
    <w:link w:val="KommentarthemaZchn"/>
    <w:uiPriority w:val="99"/>
    <w:semiHidden/>
    <w:rsid w:val="00056B3E"/>
    <w:rPr>
      <w:b/>
      <w:bCs/>
      <w:sz w:val="20"/>
      <w:szCs w:val="20"/>
    </w:rPr>
  </w:style>
  <w:style w:type="character" w:customStyle="1" w:styleId="KommentarthemaZchn">
    <w:name w:val="Kommentarthema Zchn"/>
    <w:basedOn w:val="KommentartextZchn"/>
    <w:link w:val="Kommentarthema"/>
    <w:uiPriority w:val="99"/>
    <w:semiHidden/>
    <w:locked/>
    <w:rsid w:val="00056B3E"/>
    <w:rPr>
      <w:rFonts w:cs="Times New Roman"/>
      <w:b/>
      <w:bCs/>
      <w:sz w:val="20"/>
      <w:szCs w:val="20"/>
    </w:rPr>
  </w:style>
  <w:style w:type="numbering" w:customStyle="1" w:styleId="FormatvorlageAufgezhlt">
    <w:name w:val="Formatvorlage Aufgezählt"/>
    <w:rsid w:val="00014E39"/>
    <w:pPr>
      <w:numPr>
        <w:numId w:val="6"/>
      </w:numPr>
    </w:pPr>
  </w:style>
  <w:style w:type="paragraph" w:styleId="Titel">
    <w:name w:val="Title"/>
    <w:basedOn w:val="Standard"/>
    <w:next w:val="Standard"/>
    <w:link w:val="TitelZchn"/>
    <w:uiPriority w:val="10"/>
    <w:qFormat/>
    <w:locked/>
    <w:rsid w:val="005A6CE8"/>
    <w:pPr>
      <w:contextualSpacing/>
      <w:jc w:val="left"/>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5A6CE8"/>
    <w:rPr>
      <w:rFonts w:asciiTheme="majorHAnsi" w:eastAsiaTheme="majorEastAsia" w:hAnsiTheme="majorHAnsi" w:cstheme="majorBidi"/>
      <w:spacing w:val="-10"/>
      <w:kern w:val="28"/>
      <w:sz w:val="56"/>
      <w:szCs w:val="56"/>
      <w:lang w:eastAsia="en-US"/>
    </w:rPr>
  </w:style>
  <w:style w:type="paragraph" w:styleId="Untertitel">
    <w:name w:val="Subtitle"/>
    <w:basedOn w:val="Standard"/>
    <w:next w:val="Standard"/>
    <w:link w:val="UntertitelZchn"/>
    <w:uiPriority w:val="11"/>
    <w:qFormat/>
    <w:locked/>
    <w:rsid w:val="005A6CE8"/>
    <w:pPr>
      <w:numPr>
        <w:ilvl w:val="1"/>
      </w:numPr>
      <w:spacing w:after="160" w:line="259" w:lineRule="auto"/>
      <w:jc w:val="left"/>
    </w:pPr>
    <w:rPr>
      <w:rFonts w:asciiTheme="minorHAnsi" w:eastAsiaTheme="minorEastAsia" w:hAnsiTheme="minorHAnsi" w:cstheme="minorBidi"/>
      <w:color w:val="5A5A5A" w:themeColor="text1" w:themeTint="A5"/>
      <w:spacing w:val="15"/>
      <w:sz w:val="22"/>
      <w:szCs w:val="22"/>
      <w:lang w:eastAsia="en-US"/>
    </w:rPr>
  </w:style>
  <w:style w:type="character" w:customStyle="1" w:styleId="UntertitelZchn">
    <w:name w:val="Untertitel Zchn"/>
    <w:basedOn w:val="Absatz-Standardschriftart"/>
    <w:link w:val="Untertitel"/>
    <w:uiPriority w:val="11"/>
    <w:rsid w:val="005A6CE8"/>
    <w:rPr>
      <w:rFonts w:asciiTheme="minorHAnsi" w:eastAsiaTheme="minorEastAsia" w:hAnsiTheme="minorHAnsi" w:cstheme="minorBidi"/>
      <w:color w:val="5A5A5A" w:themeColor="text1" w:themeTint="A5"/>
      <w:spacing w:val="15"/>
      <w:lang w:eastAsia="en-US"/>
    </w:rPr>
  </w:style>
  <w:style w:type="numbering" w:customStyle="1" w:styleId="berschrift-Ebene1">
    <w:name w:val="Überschrift - Ebene 1"/>
    <w:basedOn w:val="KeineListe"/>
    <w:uiPriority w:val="99"/>
    <w:rsid w:val="005A6CE8"/>
    <w:pPr>
      <w:numPr>
        <w:numId w:val="7"/>
      </w:numPr>
    </w:pPr>
  </w:style>
  <w:style w:type="paragraph" w:customStyle="1" w:styleId="Ziel">
    <w:name w:val="Ziel"/>
    <w:basedOn w:val="Standard"/>
    <w:next w:val="Standard"/>
    <w:link w:val="ZielZchn"/>
    <w:rsid w:val="005A6CE8"/>
    <w:pPr>
      <w:pBdr>
        <w:top w:val="single" w:sz="4" w:space="1" w:color="auto"/>
        <w:left w:val="single" w:sz="4" w:space="4" w:color="auto"/>
        <w:bottom w:val="single" w:sz="4" w:space="1" w:color="auto"/>
        <w:right w:val="single" w:sz="4" w:space="4" w:color="auto"/>
      </w:pBdr>
      <w:spacing w:before="240" w:after="240"/>
      <w:ind w:left="567" w:right="567"/>
    </w:pPr>
    <w:rPr>
      <w:rFonts w:ascii="Arial" w:hAnsi="Arial"/>
      <w:i/>
      <w:sz w:val="20"/>
      <w:szCs w:val="20"/>
    </w:rPr>
  </w:style>
  <w:style w:type="character" w:customStyle="1" w:styleId="ZielZchn">
    <w:name w:val="Ziel Zchn"/>
    <w:basedOn w:val="Absatz-Standardschriftart"/>
    <w:link w:val="Ziel"/>
    <w:rsid w:val="005A6CE8"/>
    <w:rPr>
      <w:rFonts w:ascii="Arial" w:hAnsi="Arial"/>
      <w:i/>
      <w:sz w:val="20"/>
      <w:szCs w:val="20"/>
    </w:rPr>
  </w:style>
  <w:style w:type="paragraph" w:styleId="StandardWeb">
    <w:name w:val="Normal (Web)"/>
    <w:basedOn w:val="Standard"/>
    <w:uiPriority w:val="99"/>
    <w:semiHidden/>
    <w:unhideWhenUsed/>
    <w:rsid w:val="00574638"/>
    <w:pPr>
      <w:spacing w:before="100" w:beforeAutospacing="1" w:after="100" w:afterAutospacing="1"/>
      <w:jc w:val="left"/>
    </w:pPr>
    <w:rPr>
      <w:rFonts w:eastAsiaTheme="minorEastAsia"/>
    </w:rPr>
  </w:style>
  <w:style w:type="character" w:customStyle="1" w:styleId="hps">
    <w:name w:val="hps"/>
    <w:basedOn w:val="Absatz-Standardschriftart"/>
    <w:rsid w:val="00574638"/>
  </w:style>
  <w:style w:type="paragraph" w:customStyle="1" w:styleId="Notiz">
    <w:name w:val="Notiz"/>
    <w:basedOn w:val="Ziel"/>
    <w:link w:val="NotizZchn"/>
    <w:qFormat/>
    <w:rsid w:val="00CF07FC"/>
    <w:rPr>
      <w:rFonts w:ascii="Times New Roman" w:hAnsi="Times New Roman"/>
    </w:rPr>
  </w:style>
  <w:style w:type="character" w:customStyle="1" w:styleId="NotizZchn">
    <w:name w:val="Notiz Zchn"/>
    <w:basedOn w:val="ZielZchn"/>
    <w:link w:val="Notiz"/>
    <w:rsid w:val="00CF07FC"/>
    <w:rPr>
      <w:rFonts w:ascii="Arial" w:hAnsi="Arial"/>
      <w:i/>
      <w:sz w:val="20"/>
      <w:szCs w:val="20"/>
    </w:rPr>
  </w:style>
  <w:style w:type="character" w:customStyle="1" w:styleId="berschrift6Zchn">
    <w:name w:val="Überschrift 6 Zchn"/>
    <w:basedOn w:val="Absatz-Standardschriftart"/>
    <w:link w:val="berschrift6"/>
    <w:rsid w:val="00216AF1"/>
    <w:rPr>
      <w:rFonts w:ascii="Arial" w:hAnsi="Arial"/>
      <w:b/>
      <w:bCs/>
    </w:rPr>
  </w:style>
  <w:style w:type="character" w:customStyle="1" w:styleId="berschrift7Zchn">
    <w:name w:val="Überschrift 7 Zchn"/>
    <w:basedOn w:val="Absatz-Standardschriftart"/>
    <w:link w:val="berschrift7"/>
    <w:rsid w:val="00216AF1"/>
    <w:rPr>
      <w:rFonts w:ascii="Arial" w:hAnsi="Arial"/>
      <w:sz w:val="20"/>
      <w:szCs w:val="24"/>
    </w:rPr>
  </w:style>
  <w:style w:type="character" w:customStyle="1" w:styleId="berschrift8Zchn">
    <w:name w:val="Überschrift 8 Zchn"/>
    <w:basedOn w:val="Absatz-Standardschriftart"/>
    <w:link w:val="berschrift8"/>
    <w:rsid w:val="00216AF1"/>
    <w:rPr>
      <w:rFonts w:ascii="Arial" w:hAnsi="Arial"/>
      <w:i/>
      <w:iCs/>
      <w:sz w:val="20"/>
      <w:szCs w:val="24"/>
    </w:rPr>
  </w:style>
  <w:style w:type="character" w:customStyle="1" w:styleId="berschrift9Zchn">
    <w:name w:val="Überschrift 9 Zchn"/>
    <w:basedOn w:val="Absatz-Standardschriftart"/>
    <w:link w:val="berschrift9"/>
    <w:rsid w:val="00216AF1"/>
    <w:rPr>
      <w:rFonts w:ascii="Arial" w:hAnsi="Arial" w:cs="Arial"/>
    </w:rPr>
  </w:style>
  <w:style w:type="character" w:styleId="Fett">
    <w:name w:val="Strong"/>
    <w:basedOn w:val="Absatz-Standardschriftart"/>
    <w:qFormat/>
    <w:locked/>
    <w:rsid w:val="009B748B"/>
    <w:rPr>
      <w:b/>
      <w:bCs/>
    </w:rPr>
  </w:style>
  <w:style w:type="character" w:styleId="SchwacherVerweis">
    <w:name w:val="Subtle Reference"/>
    <w:basedOn w:val="Absatz-Standardschriftart"/>
    <w:uiPriority w:val="31"/>
    <w:qFormat/>
    <w:rsid w:val="009B748B"/>
    <w:rPr>
      <w:smallCaps/>
      <w:color w:val="5A5A5A" w:themeColor="text1" w:themeTint="A5"/>
    </w:rPr>
  </w:style>
  <w:style w:type="paragraph" w:customStyle="1" w:styleId="4teEbene">
    <w:name w:val="4te Ebene"/>
    <w:basedOn w:val="berschrift3"/>
    <w:link w:val="4teEbeneZchn"/>
    <w:qFormat/>
    <w:rsid w:val="006B51D5"/>
    <w:pPr>
      <w:numPr>
        <w:numId w:val="10"/>
      </w:numPr>
      <w:tabs>
        <w:tab w:val="clear" w:pos="7241"/>
        <w:tab w:val="num" w:pos="426"/>
      </w:tabs>
      <w:spacing w:after="60"/>
      <w:ind w:left="709"/>
      <w:jc w:val="both"/>
    </w:pPr>
    <w:rPr>
      <w:rFonts w:ascii="Times New Roman" w:hAnsi="Times New Roman" w:cs="Times New Roman"/>
      <w:sz w:val="24"/>
    </w:rPr>
  </w:style>
  <w:style w:type="character" w:customStyle="1" w:styleId="4teEbeneZchn">
    <w:name w:val="4te Ebene Zchn"/>
    <w:basedOn w:val="berschrift3Zchn"/>
    <w:link w:val="4teEbene"/>
    <w:rsid w:val="006B51D5"/>
    <w:rPr>
      <w:rFonts w:ascii="Arial" w:hAnsi="Arial" w:cs="Arial"/>
      <w:b/>
      <w:bCs/>
      <w:sz w:val="24"/>
      <w:szCs w:val="26"/>
    </w:rPr>
  </w:style>
  <w:style w:type="paragraph" w:styleId="KeinLeerraum">
    <w:name w:val="No Spacing"/>
    <w:uiPriority w:val="1"/>
    <w:qFormat/>
    <w:rsid w:val="009E33E4"/>
    <w:pPr>
      <w:suppressAutoHyphens/>
    </w:pPr>
    <w:rPr>
      <w:rFonts w:ascii="Calibri" w:eastAsia="SimSun" w:hAnsi="Calibri" w:cs="Calibr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1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gif"/><Relationship Id="rId10"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kleifeld/Downloads/SEP_Projektmappe_v_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F5D1A-2B10-C44D-A419-7749E729D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SEP_Projektmappe_v_1.0.dotx</Template>
  <TotalTime>0</TotalTime>
  <Pages>19</Pages>
  <Words>3242</Words>
  <Characters>20426</Characters>
  <Application>Microsoft Macintosh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Kathi_000</dc:creator>
  <cp:lastModifiedBy>Mark Leifeld</cp:lastModifiedBy>
  <cp:revision>2</cp:revision>
  <cp:lastPrinted>2016-04-24T15:34:00Z</cp:lastPrinted>
  <dcterms:created xsi:type="dcterms:W3CDTF">2016-04-24T21:20:00Z</dcterms:created>
  <dcterms:modified xsi:type="dcterms:W3CDTF">2016-04-24T21:20:00Z</dcterms:modified>
</cp:coreProperties>
</file>
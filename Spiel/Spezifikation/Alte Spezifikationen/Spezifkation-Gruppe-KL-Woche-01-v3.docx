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CD8B" w14:textId="77777777" w:rsidR="005A6CE8" w:rsidRPr="0037153B" w:rsidRDefault="28D5C5BD" w:rsidP="005A6CE8">
      <w:pPr>
        <w:pStyle w:val="Titel"/>
        <w:jc w:val="center"/>
        <w:rPr>
          <w:rFonts w:ascii="Times New Roman" w:hAnsi="Times New Roman" w:cs="Times New Roman"/>
        </w:rPr>
      </w:pPr>
      <w:r w:rsidRPr="28D5C5BD">
        <w:rPr>
          <w:rFonts w:ascii="Times New Roman" w:eastAsia="Times New Roman" w:hAnsi="Times New Roman" w:cs="Times New Roman"/>
        </w:rPr>
        <w:t>SEP – Hauptaufgabe</w:t>
      </w:r>
    </w:p>
    <w:p w14:paraId="439120E4" w14:textId="77777777" w:rsidR="005A6CE8" w:rsidRPr="0037153B" w:rsidRDefault="005A6CE8" w:rsidP="005A6CE8">
      <w:pPr>
        <w:jc w:val="center"/>
      </w:pPr>
    </w:p>
    <w:p w14:paraId="31A7AB0A" w14:textId="77777777" w:rsidR="005A6CE8" w:rsidRPr="009B748B" w:rsidRDefault="005A6CE8" w:rsidP="009B748B">
      <w:pPr>
        <w:pStyle w:val="berschrift7"/>
        <w:jc w:val="center"/>
        <w:rPr>
          <w:rStyle w:val="SchwacherVerweis"/>
          <w:rFonts w:ascii="Times New Roman" w:hAnsi="Times New Roman"/>
          <w:b/>
          <w:smallCaps w:val="0"/>
          <w:color w:val="000000" w:themeColor="text1"/>
          <w:sz w:val="40"/>
          <w:szCs w:val="40"/>
        </w:rPr>
      </w:pPr>
      <w:r w:rsidRPr="28D5C5BD">
        <w:rPr>
          <w:rStyle w:val="SchwacherVerweis"/>
          <w:rFonts w:ascii="Times New Roman" w:hAnsi="Times New Roman"/>
          <w:b/>
          <w:bCs/>
          <w:smallCaps w:val="0"/>
          <w:color w:val="000000" w:themeColor="text1"/>
          <w:sz w:val="40"/>
          <w:szCs w:val="40"/>
        </w:rPr>
        <w:t>Projektmappe des Projektes</w:t>
      </w:r>
    </w:p>
    <w:p w14:paraId="08595ACE" w14:textId="37ED5E8A" w:rsidR="005A6CE8" w:rsidRPr="0037153B" w:rsidRDefault="28D5C5BD" w:rsidP="005A6CE8">
      <w:pPr>
        <w:pStyle w:val="Titel"/>
        <w:jc w:val="center"/>
        <w:rPr>
          <w:rFonts w:ascii="Times New Roman" w:hAnsi="Times New Roman" w:cs="Times New Roman"/>
        </w:rPr>
      </w:pPr>
      <w:r w:rsidRPr="28D5C5BD">
        <w:rPr>
          <w:rFonts w:ascii="Times New Roman" w:eastAsia="Times New Roman" w:hAnsi="Times New Roman" w:cs="Times New Roman"/>
        </w:rPr>
        <w:t>SEP RP</w:t>
      </w:r>
    </w:p>
    <w:p w14:paraId="66FD3ED7" w14:textId="77777777" w:rsidR="005A6CE8" w:rsidRPr="0037153B" w:rsidRDefault="005A6CE8" w:rsidP="005A6CE8">
      <w:pPr>
        <w:jc w:val="center"/>
      </w:pPr>
    </w:p>
    <w:p w14:paraId="1C60AC2D" w14:textId="77777777" w:rsidR="005A6CE8" w:rsidRPr="009B748B" w:rsidRDefault="28D5C5BD" w:rsidP="009B748B">
      <w:pPr>
        <w:jc w:val="center"/>
        <w:rPr>
          <w:b/>
          <w:sz w:val="32"/>
          <w:szCs w:val="32"/>
        </w:rPr>
      </w:pPr>
      <w:r w:rsidRPr="28D5C5BD">
        <w:rPr>
          <w:b/>
          <w:bCs/>
          <w:sz w:val="32"/>
          <w:szCs w:val="32"/>
        </w:rPr>
        <w:t>Spezifikation des Projektes</w:t>
      </w:r>
    </w:p>
    <w:p w14:paraId="1DF8BA01" w14:textId="31ADDC97" w:rsidR="28D5C5BD" w:rsidRDefault="09CE7017" w:rsidP="28D5C5BD">
      <w:pPr>
        <w:pStyle w:val="Untertitel"/>
        <w:jc w:val="center"/>
      </w:pPr>
      <w:r w:rsidRPr="09CE7017">
        <w:rPr>
          <w:rFonts w:ascii="Times New Roman" w:eastAsia="Times New Roman" w:hAnsi="Times New Roman" w:cs="Times New Roman"/>
        </w:rPr>
        <w:t>Gruppe Gruppe K:</w:t>
      </w:r>
    </w:p>
    <w:p w14:paraId="1504E4EE" w14:textId="495E945F" w:rsidR="28D5C5BD" w:rsidRDefault="28D5C5BD" w:rsidP="28D5C5BD">
      <w:pPr>
        <w:pStyle w:val="TextmitEinrckung"/>
        <w:ind w:firstLine="0"/>
        <w:jc w:val="center"/>
      </w:pPr>
    </w:p>
    <w:p w14:paraId="1916644F" w14:textId="7059D5DC" w:rsidR="28D5C5BD" w:rsidRDefault="28D5C5BD" w:rsidP="28D5C5BD">
      <w:pPr>
        <w:pStyle w:val="TextmitEinrckung"/>
        <w:jc w:val="center"/>
      </w:pPr>
      <w:r w:rsidRPr="28D5C5BD">
        <w:t>Kathi</w:t>
      </w:r>
    </w:p>
    <w:p w14:paraId="6A225DFF" w14:textId="134D2118" w:rsidR="28D5C5BD" w:rsidRDefault="28D5C5BD" w:rsidP="28D5C5BD">
      <w:pPr>
        <w:pStyle w:val="TextmitEinrckung"/>
        <w:jc w:val="center"/>
      </w:pPr>
      <w:r w:rsidRPr="28D5C5BD">
        <w:t>Jo</w:t>
      </w:r>
    </w:p>
    <w:p w14:paraId="794EC72D" w14:textId="274F8FDE" w:rsidR="28D5C5BD" w:rsidRDefault="28D5C5BD" w:rsidP="28D5C5BD">
      <w:pPr>
        <w:pStyle w:val="TextmitEinrckung"/>
        <w:jc w:val="center"/>
      </w:pPr>
      <w:r w:rsidRPr="28D5C5BD">
        <w:t>Sami</w:t>
      </w:r>
    </w:p>
    <w:p w14:paraId="0C5E75BC" w14:textId="65F049A3" w:rsidR="28D5C5BD" w:rsidRDefault="09CE7017" w:rsidP="28D5C5BD">
      <w:pPr>
        <w:pStyle w:val="TextmitEinrckung"/>
        <w:jc w:val="center"/>
      </w:pPr>
      <w:proofErr w:type="spellStart"/>
      <w:r>
        <w:t>Gizem</w:t>
      </w:r>
      <w:proofErr w:type="spellEnd"/>
    </w:p>
    <w:p w14:paraId="3DCB2319" w14:textId="4A1C3E60" w:rsidR="28D5C5BD" w:rsidRDefault="09CE7017" w:rsidP="28D5C5BD">
      <w:pPr>
        <w:pStyle w:val="TextmitEinrckung"/>
        <w:jc w:val="center"/>
      </w:pPr>
      <w:proofErr w:type="spellStart"/>
      <w:r>
        <w:t>Thorben</w:t>
      </w:r>
      <w:proofErr w:type="spellEnd"/>
    </w:p>
    <w:p w14:paraId="1FC07D19" w14:textId="255EB0EC" w:rsidR="28D5C5BD" w:rsidRDefault="28D5C5BD" w:rsidP="28D5C5BD">
      <w:pPr>
        <w:pStyle w:val="TextmitEinrckung"/>
        <w:jc w:val="center"/>
      </w:pPr>
      <w:r w:rsidRPr="28D5C5BD">
        <w:t>Tristan</w:t>
      </w:r>
    </w:p>
    <w:p w14:paraId="08CA7E24" w14:textId="4715F2CF" w:rsidR="28D5C5BD" w:rsidRDefault="28D5C5BD" w:rsidP="28D5C5BD">
      <w:pPr>
        <w:pStyle w:val="TextmitEinrckung"/>
        <w:jc w:val="center"/>
      </w:pPr>
      <w:r w:rsidRPr="28D5C5BD">
        <w:t>Mark Leifeld</w:t>
      </w:r>
    </w:p>
    <w:p w14:paraId="05532896" w14:textId="77777777" w:rsidR="005A6CE8" w:rsidRPr="0037153B" w:rsidRDefault="005A6CE8" w:rsidP="005A6CE8">
      <w:pPr>
        <w:jc w:val="center"/>
      </w:pPr>
    </w:p>
    <w:p w14:paraId="6248B37E" w14:textId="77777777" w:rsidR="005A6CE8" w:rsidRPr="009B748B" w:rsidRDefault="28D5C5BD" w:rsidP="009B748B">
      <w:pPr>
        <w:jc w:val="center"/>
        <w:rPr>
          <w:b/>
          <w:sz w:val="32"/>
          <w:szCs w:val="32"/>
        </w:rPr>
      </w:pPr>
      <w:r w:rsidRPr="28D5C5BD">
        <w:rPr>
          <w:b/>
          <w:bCs/>
          <w:sz w:val="32"/>
          <w:szCs w:val="32"/>
        </w:rPr>
        <w:t>Systemdesign des Projektes</w:t>
      </w:r>
    </w:p>
    <w:p w14:paraId="1A1AE109" w14:textId="6EBBF1EE" w:rsidR="005A6CE8" w:rsidRPr="0037153B" w:rsidRDefault="09CE7017" w:rsidP="005A6CE8">
      <w:pPr>
        <w:pStyle w:val="Untertitel"/>
        <w:jc w:val="center"/>
        <w:rPr>
          <w:rFonts w:ascii="Times New Roman" w:hAnsi="Times New Roman" w:cs="Times New Roman"/>
        </w:rPr>
      </w:pPr>
      <w:r w:rsidRPr="09CE7017">
        <w:rPr>
          <w:rFonts w:ascii="Times New Roman" w:eastAsia="Times New Roman" w:hAnsi="Times New Roman" w:cs="Times New Roman"/>
        </w:rPr>
        <w:t>Gruppe Gruppe L:</w:t>
      </w:r>
    </w:p>
    <w:p w14:paraId="4F9E8A55" w14:textId="77777777" w:rsidR="00C54B53" w:rsidRDefault="00C54B53" w:rsidP="00C54B53">
      <w:pPr>
        <w:jc w:val="center"/>
      </w:pPr>
      <w:r>
        <w:t xml:space="preserve">Angelo </w:t>
      </w:r>
      <w:proofErr w:type="spellStart"/>
      <w:r>
        <w:t>Soltner</w:t>
      </w:r>
      <w:proofErr w:type="spellEnd"/>
    </w:p>
    <w:p w14:paraId="102DC3BC" w14:textId="77777777" w:rsidR="00C54B53" w:rsidRPr="00BD7229" w:rsidRDefault="00C54B53" w:rsidP="00C54B53">
      <w:pPr>
        <w:jc w:val="center"/>
        <w:rPr>
          <w:lang w:val="en-US"/>
        </w:rPr>
      </w:pPr>
      <w:proofErr w:type="spellStart"/>
      <w:r>
        <w:rPr>
          <w:lang w:val="en-US"/>
        </w:rPr>
        <w:t>Bardia</w:t>
      </w:r>
      <w:proofErr w:type="spellEnd"/>
      <w:r>
        <w:rPr>
          <w:lang w:val="en-US"/>
        </w:rPr>
        <w:t xml:space="preserve"> </w:t>
      </w:r>
      <w:proofErr w:type="spellStart"/>
      <w:r>
        <w:rPr>
          <w:lang w:val="en-US"/>
        </w:rPr>
        <w:t>Asemi-Soloot</w:t>
      </w:r>
      <w:proofErr w:type="spellEnd"/>
    </w:p>
    <w:p w14:paraId="46BAC981" w14:textId="77777777" w:rsidR="00C54B53" w:rsidRPr="00BD7229" w:rsidRDefault="00C54B53" w:rsidP="00C54B53">
      <w:pPr>
        <w:jc w:val="center"/>
        <w:rPr>
          <w:lang w:val="en-US"/>
        </w:rPr>
      </w:pPr>
      <w:proofErr w:type="spellStart"/>
      <w:r>
        <w:rPr>
          <w:lang w:val="en-US"/>
        </w:rPr>
        <w:t>Bijan</w:t>
      </w:r>
      <w:proofErr w:type="spellEnd"/>
      <w:r>
        <w:rPr>
          <w:lang w:val="en-US"/>
        </w:rPr>
        <w:t xml:space="preserve"> </w:t>
      </w:r>
      <w:proofErr w:type="spellStart"/>
      <w:r>
        <w:rPr>
          <w:lang w:val="en-US"/>
        </w:rPr>
        <w:t>Shahbaz</w:t>
      </w:r>
      <w:proofErr w:type="spellEnd"/>
      <w:r>
        <w:rPr>
          <w:lang w:val="en-US"/>
        </w:rPr>
        <w:t xml:space="preserve"> </w:t>
      </w:r>
      <w:proofErr w:type="spellStart"/>
      <w:r>
        <w:rPr>
          <w:lang w:val="en-US"/>
        </w:rPr>
        <w:t>Nejad</w:t>
      </w:r>
      <w:proofErr w:type="spellEnd"/>
    </w:p>
    <w:p w14:paraId="06D13B46" w14:textId="77777777" w:rsidR="00C54B53" w:rsidRDefault="00C54B53" w:rsidP="00C54B53">
      <w:pPr>
        <w:jc w:val="center"/>
      </w:pPr>
      <w:proofErr w:type="spellStart"/>
      <w:r>
        <w:t>Dilara</w:t>
      </w:r>
      <w:proofErr w:type="spellEnd"/>
      <w:r>
        <w:t xml:space="preserve"> Güler</w:t>
      </w:r>
    </w:p>
    <w:p w14:paraId="23DBA501" w14:textId="77777777" w:rsidR="00C54B53" w:rsidRDefault="00C54B53" w:rsidP="00C54B53">
      <w:pPr>
        <w:jc w:val="center"/>
      </w:pPr>
      <w:r>
        <w:t xml:space="preserve">Dominikus </w:t>
      </w:r>
      <w:proofErr w:type="spellStart"/>
      <w:r>
        <w:t>Häckel</w:t>
      </w:r>
      <w:proofErr w:type="spellEnd"/>
    </w:p>
    <w:p w14:paraId="3C55D029" w14:textId="77777777" w:rsidR="00C54B53" w:rsidRDefault="00C54B53" w:rsidP="00C54B53">
      <w:pPr>
        <w:jc w:val="center"/>
      </w:pPr>
      <w:r>
        <w:t>Sabiha Can</w:t>
      </w:r>
    </w:p>
    <w:p w14:paraId="431F8298" w14:textId="77777777" w:rsidR="00C54B53" w:rsidRDefault="00C54B53" w:rsidP="00C54B53">
      <w:pPr>
        <w:jc w:val="center"/>
      </w:pPr>
      <w:r>
        <w:t>Tobias van den Boom</w:t>
      </w:r>
    </w:p>
    <w:p w14:paraId="24F1885F" w14:textId="77777777" w:rsidR="005A6CE8" w:rsidRPr="0037153B" w:rsidRDefault="005A6CE8" w:rsidP="00562F94">
      <w:pPr>
        <w:jc w:val="center"/>
        <w:rPr>
          <w:b/>
          <w:sz w:val="56"/>
          <w:szCs w:val="56"/>
        </w:rPr>
      </w:pPr>
      <w:bookmarkStart w:id="0" w:name="_GoBack"/>
      <w:bookmarkEnd w:id="0"/>
    </w:p>
    <w:p w14:paraId="61095849" w14:textId="77777777" w:rsidR="00BF38A2" w:rsidRPr="0037153B" w:rsidRDefault="00BF38A2" w:rsidP="00562F94"/>
    <w:p w14:paraId="3E8CD611" w14:textId="77777777" w:rsidR="0045693B" w:rsidRPr="0037153B" w:rsidRDefault="0045693B">
      <w:pPr>
        <w:jc w:val="left"/>
        <w:rPr>
          <w:b/>
          <w:kern w:val="32"/>
          <w:sz w:val="40"/>
          <w:szCs w:val="20"/>
        </w:rPr>
      </w:pPr>
      <w:bookmarkStart w:id="1" w:name="_Toc194741248"/>
      <w:r w:rsidRPr="0037153B">
        <w:br w:type="page"/>
      </w:r>
    </w:p>
    <w:p w14:paraId="3BFD1315" w14:textId="77777777" w:rsidR="005A6CE8" w:rsidRPr="0037153B" w:rsidRDefault="28D5C5BD" w:rsidP="006F4464">
      <w:pPr>
        <w:pStyle w:val="Inhaltsverzeichnis"/>
        <w:rPr>
          <w:rFonts w:ascii="Times New Roman" w:hAnsi="Times New Roman"/>
        </w:rPr>
      </w:pPr>
      <w:r w:rsidRPr="28D5C5BD">
        <w:rPr>
          <w:rFonts w:ascii="Times New Roman" w:hAnsi="Times New Roman"/>
        </w:rPr>
        <w:lastRenderedPageBreak/>
        <w:t>Einleitung</w:t>
      </w:r>
    </w:p>
    <w:p w14:paraId="76D1DC59" w14:textId="77777777" w:rsidR="005A6CE8" w:rsidRPr="0037153B" w:rsidRDefault="005A6CE8" w:rsidP="005A6CE8">
      <w:r w:rsidRPr="0037153B">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37153B">
        <w:rPr>
          <w:rStyle w:val="Funotenzeichen"/>
        </w:rPr>
        <w:footnoteReference w:id="1"/>
      </w:r>
      <w:r w:rsidRPr="0037153B">
        <w:t xml:space="preserve"> Vorher müssen jedoch alle nötigen Informationen über das „bestimmte Verhalten“ zusammengetragen und dokumentiert werden. Diese Informationen bestehen aus Anforderungen (zu neudeutsch </w:t>
      </w:r>
      <w:proofErr w:type="spellStart"/>
      <w:r w:rsidRPr="09CE7017">
        <w:rPr>
          <w:i/>
          <w:iCs/>
        </w:rPr>
        <w:t>Requirements</w:t>
      </w:r>
      <w:proofErr w:type="spellEnd"/>
      <w:r w:rsidRPr="0037153B">
        <w:t>), Architekturbeschreibungen, etc., die im Folgenden in diesem Dokument wiedergegeben werden.</w:t>
      </w:r>
    </w:p>
    <w:p w14:paraId="6BFF4CB9" w14:textId="77777777" w:rsidR="005A6CE8" w:rsidRPr="0037153B" w:rsidRDefault="28D5C5BD" w:rsidP="005A6CE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3C2F41EE" w14:textId="77777777" w:rsidR="005A6CE8" w:rsidRPr="0037153B" w:rsidRDefault="28D5C5BD" w:rsidP="00CF07FC">
      <w:pPr>
        <w:pStyle w:val="Notiz"/>
      </w:pPr>
      <w:r>
        <w:t>Dies ist eine Hilfestellung.</w:t>
      </w:r>
    </w:p>
    <w:p w14:paraId="7C011083" w14:textId="77777777" w:rsidR="005A6CE8" w:rsidRPr="0037153B" w:rsidRDefault="28D5C5BD" w:rsidP="005A6CE8">
      <w:r>
        <w:t xml:space="preserve">Diese Kästen dienen dazu, euch kurze Informationen über Ziele und Inhalte der jeweiligen Abschnitte zu geben. Sie sind spätestens zur finalen Abgabe der Projektmappe </w:t>
      </w:r>
      <w:r w:rsidRPr="28D5C5BD">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proofErr w:type="gramStart"/>
      <w:r>
        <w:t>wieder findet</w:t>
      </w:r>
      <w:proofErr w:type="gramEnd"/>
      <w:r>
        <w:t xml:space="preserve">. </w:t>
      </w:r>
    </w:p>
    <w:p w14:paraId="4FE3759D" w14:textId="77777777" w:rsidR="005A6CE8" w:rsidRPr="0037153B" w:rsidRDefault="28D5C5BD" w:rsidP="005A6CE8">
      <w:pPr>
        <w:rPr>
          <w:b/>
        </w:rPr>
      </w:pPr>
      <w:r w:rsidRPr="28D5C5BD">
        <w:rPr>
          <w:b/>
          <w:bCs/>
        </w:rPr>
        <w:t>Eine Anmerkung in eigener Sache</w:t>
      </w:r>
    </w:p>
    <w:p w14:paraId="6423E3F8" w14:textId="77777777" w:rsidR="00A67425" w:rsidRPr="00A67425" w:rsidRDefault="28D5C5BD" w:rsidP="00A67425">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4FED9C6D" w14:textId="77777777" w:rsidR="005A6CE8" w:rsidRPr="0037153B" w:rsidRDefault="28D5C5BD" w:rsidP="005A6CE8">
      <w:pPr>
        <w:jc w:val="center"/>
      </w:pPr>
      <w:r>
        <w:t>Das SEP-Team wünscht euch</w:t>
      </w:r>
      <w:r w:rsidR="005A6CE8">
        <w:br/>
      </w:r>
      <w:r w:rsidRPr="28D5C5BD">
        <w:rPr>
          <w:b/>
          <w:bCs/>
        </w:rPr>
        <w:t>viel Erfolg</w:t>
      </w:r>
      <w:r w:rsidR="005A6CE8">
        <w:br/>
      </w:r>
      <w:r>
        <w:t>bei der Bearbeitung der Hauptaufgabe!!!</w:t>
      </w:r>
    </w:p>
    <w:p w14:paraId="6996DAAF" w14:textId="77777777" w:rsidR="0045693B" w:rsidRPr="0037153B" w:rsidRDefault="0045693B">
      <w:pPr>
        <w:jc w:val="left"/>
        <w:rPr>
          <w:b/>
          <w:kern w:val="32"/>
          <w:sz w:val="40"/>
          <w:szCs w:val="20"/>
        </w:rPr>
      </w:pPr>
      <w:r w:rsidRPr="0037153B">
        <w:br w:type="page"/>
      </w:r>
    </w:p>
    <w:p w14:paraId="5B506AA7" w14:textId="77777777" w:rsidR="00BF38A2" w:rsidRPr="0037153B" w:rsidRDefault="28D5C5BD" w:rsidP="006F4464">
      <w:pPr>
        <w:pStyle w:val="Inhaltsverzeichnis"/>
        <w:rPr>
          <w:rFonts w:ascii="Times New Roman" w:hAnsi="Times New Roman"/>
        </w:rPr>
      </w:pPr>
      <w:r w:rsidRPr="28D5C5BD">
        <w:rPr>
          <w:rFonts w:ascii="Times New Roman" w:hAnsi="Times New Roman"/>
        </w:rPr>
        <w:lastRenderedPageBreak/>
        <w:t>Inhaltsverzeichnis</w:t>
      </w:r>
      <w:bookmarkEnd w:id="1"/>
    </w:p>
    <w:p w14:paraId="371864E8" w14:textId="786C1F6C" w:rsidR="000A6A6A" w:rsidRDefault="00BF38A2">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r w:rsidRPr="0037153B">
        <w:fldChar w:fldCharType="begin"/>
      </w:r>
      <w:r w:rsidRPr="0037153B">
        <w:instrText xml:space="preserve"> TOC \o "1-4" \h \z \u </w:instrText>
      </w:r>
      <w:r w:rsidRPr="0037153B">
        <w:fldChar w:fldCharType="separate"/>
      </w:r>
      <w:hyperlink w:anchor="_Toc448826187" w:history="1">
        <w:r w:rsidR="000A6A6A" w:rsidRPr="00921F74">
          <w:rPr>
            <w:rStyle w:val="Link"/>
            <w:noProof/>
          </w:rPr>
          <w:t>1.</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 xml:space="preserve">Projektbeschreibung </w:t>
        </w:r>
        <w:r w:rsidR="000A6A6A" w:rsidRPr="00921F74">
          <w:rPr>
            <w:rStyle w:val="Link"/>
            <w:noProof/>
            <w:highlight w:val="yellow"/>
          </w:rPr>
          <w:t>(</w:t>
        </w:r>
        <w:r w:rsidR="000A6A6A">
          <w:rPr>
            <w:noProof/>
            <w:webHidden/>
          </w:rPr>
          <w:tab/>
        </w:r>
        <w:r w:rsidR="000A6A6A">
          <w:rPr>
            <w:noProof/>
            <w:webHidden/>
          </w:rPr>
          <w:fldChar w:fldCharType="begin"/>
        </w:r>
        <w:r w:rsidR="000A6A6A">
          <w:rPr>
            <w:noProof/>
            <w:webHidden/>
          </w:rPr>
          <w:instrText xml:space="preserve"> PAGEREF _Toc448826187 \h </w:instrText>
        </w:r>
        <w:r w:rsidR="000A6A6A">
          <w:rPr>
            <w:noProof/>
            <w:webHidden/>
          </w:rPr>
        </w:r>
        <w:r w:rsidR="000A6A6A">
          <w:rPr>
            <w:noProof/>
            <w:webHidden/>
          </w:rPr>
          <w:fldChar w:fldCharType="separate"/>
        </w:r>
        <w:r w:rsidR="00A91651">
          <w:rPr>
            <w:noProof/>
            <w:webHidden/>
          </w:rPr>
          <w:t>4</w:t>
        </w:r>
        <w:r w:rsidR="000A6A6A">
          <w:rPr>
            <w:noProof/>
            <w:webHidden/>
          </w:rPr>
          <w:fldChar w:fldCharType="end"/>
        </w:r>
      </w:hyperlink>
    </w:p>
    <w:p w14:paraId="3DE3E2C3" w14:textId="77777777" w:rsidR="000A6A6A" w:rsidRDefault="0076726A">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88" w:history="1">
        <w:r w:rsidR="000A6A6A" w:rsidRPr="00921F74">
          <w:rPr>
            <w:rStyle w:val="Link"/>
            <w:noProof/>
          </w:rPr>
          <w:t>2.</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Anforderungsdefinition</w:t>
        </w:r>
        <w:r w:rsidR="000A6A6A">
          <w:rPr>
            <w:noProof/>
            <w:webHidden/>
          </w:rPr>
          <w:tab/>
        </w:r>
        <w:r w:rsidR="000A6A6A">
          <w:rPr>
            <w:noProof/>
            <w:webHidden/>
          </w:rPr>
          <w:fldChar w:fldCharType="begin"/>
        </w:r>
        <w:r w:rsidR="000A6A6A">
          <w:rPr>
            <w:noProof/>
            <w:webHidden/>
          </w:rPr>
          <w:instrText xml:space="preserve"> PAGEREF _Toc448826188 \h </w:instrText>
        </w:r>
        <w:r w:rsidR="000A6A6A">
          <w:rPr>
            <w:noProof/>
            <w:webHidden/>
          </w:rPr>
        </w:r>
        <w:r w:rsidR="000A6A6A">
          <w:rPr>
            <w:noProof/>
            <w:webHidden/>
          </w:rPr>
          <w:fldChar w:fldCharType="separate"/>
        </w:r>
        <w:r w:rsidR="00A91651">
          <w:rPr>
            <w:noProof/>
            <w:webHidden/>
          </w:rPr>
          <w:t>6</w:t>
        </w:r>
        <w:r w:rsidR="000A6A6A">
          <w:rPr>
            <w:noProof/>
            <w:webHidden/>
          </w:rPr>
          <w:fldChar w:fldCharType="end"/>
        </w:r>
      </w:hyperlink>
    </w:p>
    <w:p w14:paraId="6A7F1B71"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89" w:history="1">
        <w:r w:rsidR="000A6A6A" w:rsidRPr="00921F74">
          <w:rPr>
            <w:rStyle w:val="Link"/>
            <w:noProof/>
            <w14:scene3d>
              <w14:camera w14:prst="orthographicFront"/>
              <w14:lightRig w14:rig="threePt" w14:dir="t">
                <w14:rot w14:lat="0" w14:lon="0" w14:rev="0"/>
              </w14:lightRig>
            </w14:scene3d>
          </w:rPr>
          <w:t>2.1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Zielmodell</w:t>
        </w:r>
        <w:r w:rsidR="000A6A6A">
          <w:rPr>
            <w:noProof/>
            <w:webHidden/>
          </w:rPr>
          <w:tab/>
        </w:r>
        <w:r w:rsidR="000A6A6A">
          <w:rPr>
            <w:noProof/>
            <w:webHidden/>
          </w:rPr>
          <w:fldChar w:fldCharType="begin"/>
        </w:r>
        <w:r w:rsidR="000A6A6A">
          <w:rPr>
            <w:noProof/>
            <w:webHidden/>
          </w:rPr>
          <w:instrText xml:space="preserve"> PAGEREF _Toc448826189 \h </w:instrText>
        </w:r>
        <w:r w:rsidR="000A6A6A">
          <w:rPr>
            <w:noProof/>
            <w:webHidden/>
          </w:rPr>
        </w:r>
        <w:r w:rsidR="000A6A6A">
          <w:rPr>
            <w:noProof/>
            <w:webHidden/>
          </w:rPr>
          <w:fldChar w:fldCharType="separate"/>
        </w:r>
        <w:r w:rsidR="00A91651">
          <w:rPr>
            <w:noProof/>
            <w:webHidden/>
          </w:rPr>
          <w:t>6</w:t>
        </w:r>
        <w:r w:rsidR="000A6A6A">
          <w:rPr>
            <w:noProof/>
            <w:webHidden/>
          </w:rPr>
          <w:fldChar w:fldCharType="end"/>
        </w:r>
      </w:hyperlink>
    </w:p>
    <w:p w14:paraId="294CBEA1"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0" w:history="1">
        <w:r w:rsidR="000A6A6A" w:rsidRPr="00921F74">
          <w:rPr>
            <w:rStyle w:val="Link"/>
            <w:noProof/>
            <w14:scene3d>
              <w14:camera w14:prst="orthographicFront"/>
              <w14:lightRig w14:rig="threePt" w14:dir="t">
                <w14:rot w14:lat="0" w14:lon="0" w14:rev="0"/>
              </w14:lightRig>
            </w14:scene3d>
          </w:rPr>
          <w:t>2.2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Kontextmodell / Spielmodell</w:t>
        </w:r>
        <w:r w:rsidR="000A6A6A">
          <w:rPr>
            <w:noProof/>
            <w:webHidden/>
          </w:rPr>
          <w:tab/>
        </w:r>
        <w:r w:rsidR="000A6A6A">
          <w:rPr>
            <w:noProof/>
            <w:webHidden/>
          </w:rPr>
          <w:fldChar w:fldCharType="begin"/>
        </w:r>
        <w:r w:rsidR="000A6A6A">
          <w:rPr>
            <w:noProof/>
            <w:webHidden/>
          </w:rPr>
          <w:instrText xml:space="preserve"> PAGEREF _Toc448826190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0039F4A5" w14:textId="77777777" w:rsidR="000A6A6A" w:rsidRDefault="0076726A">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1" w:history="1">
        <w:r w:rsidR="000A6A6A" w:rsidRPr="00921F74">
          <w:rPr>
            <w:rStyle w:val="Link"/>
            <w:noProof/>
            <w:highlight w:val="yellow"/>
          </w:rPr>
          <w:t>&lt;Akteur 1/Ext. System 1&gt;</w:t>
        </w:r>
        <w:r w:rsidR="000A6A6A">
          <w:rPr>
            <w:noProof/>
            <w:webHidden/>
          </w:rPr>
          <w:tab/>
        </w:r>
        <w:r w:rsidR="000A6A6A">
          <w:rPr>
            <w:noProof/>
            <w:webHidden/>
          </w:rPr>
          <w:fldChar w:fldCharType="begin"/>
        </w:r>
        <w:r w:rsidR="000A6A6A">
          <w:rPr>
            <w:noProof/>
            <w:webHidden/>
          </w:rPr>
          <w:instrText xml:space="preserve"> PAGEREF _Toc448826191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4A6AFC5D" w14:textId="77777777" w:rsidR="000A6A6A" w:rsidRDefault="0076726A">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2" w:history="1">
        <w:r w:rsidR="000A6A6A" w:rsidRPr="00921F74">
          <w:rPr>
            <w:rStyle w:val="Link"/>
            <w:noProof/>
            <w:highlight w:val="yellow"/>
          </w:rPr>
          <w:t>&lt;Akteur n/Ext. System n&gt;</w:t>
        </w:r>
        <w:r w:rsidR="000A6A6A">
          <w:rPr>
            <w:noProof/>
            <w:webHidden/>
          </w:rPr>
          <w:tab/>
        </w:r>
        <w:r w:rsidR="000A6A6A">
          <w:rPr>
            <w:noProof/>
            <w:webHidden/>
          </w:rPr>
          <w:fldChar w:fldCharType="begin"/>
        </w:r>
        <w:r w:rsidR="000A6A6A">
          <w:rPr>
            <w:noProof/>
            <w:webHidden/>
          </w:rPr>
          <w:instrText xml:space="preserve"> PAGEREF _Toc448826192 \h </w:instrText>
        </w:r>
        <w:r w:rsidR="000A6A6A">
          <w:rPr>
            <w:noProof/>
            <w:webHidden/>
          </w:rPr>
        </w:r>
        <w:r w:rsidR="000A6A6A">
          <w:rPr>
            <w:noProof/>
            <w:webHidden/>
          </w:rPr>
          <w:fldChar w:fldCharType="separate"/>
        </w:r>
        <w:r w:rsidR="00A91651">
          <w:rPr>
            <w:b/>
            <w:bCs/>
            <w:noProof/>
            <w:webHidden/>
          </w:rPr>
          <w:t>Fehler! Textmarke nicht definiert.</w:t>
        </w:r>
        <w:r w:rsidR="000A6A6A">
          <w:rPr>
            <w:noProof/>
            <w:webHidden/>
          </w:rPr>
          <w:fldChar w:fldCharType="end"/>
        </w:r>
      </w:hyperlink>
    </w:p>
    <w:p w14:paraId="05604BE4"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3" w:history="1">
        <w:r w:rsidR="000A6A6A" w:rsidRPr="00921F74">
          <w:rPr>
            <w:rStyle w:val="Link"/>
            <w:noProof/>
            <w14:scene3d>
              <w14:camera w14:prst="orthographicFront"/>
              <w14:lightRig w14:rig="threePt" w14:dir="t">
                <w14:rot w14:lat="0" w14:lon="0" w14:rev="0"/>
              </w14:lightRig>
            </w14:scene3d>
          </w:rPr>
          <w:t>2.3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Szenarien</w:t>
        </w:r>
        <w:r w:rsidR="000A6A6A">
          <w:rPr>
            <w:noProof/>
            <w:webHidden/>
          </w:rPr>
          <w:tab/>
        </w:r>
        <w:r w:rsidR="000A6A6A">
          <w:rPr>
            <w:noProof/>
            <w:webHidden/>
          </w:rPr>
          <w:fldChar w:fldCharType="begin"/>
        </w:r>
        <w:r w:rsidR="000A6A6A">
          <w:rPr>
            <w:noProof/>
            <w:webHidden/>
          </w:rPr>
          <w:instrText xml:space="preserve"> PAGEREF _Toc448826193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5A4C0BFF" w14:textId="77777777" w:rsidR="000A6A6A" w:rsidRDefault="0076726A">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4" w:history="1">
        <w:r w:rsidR="000A6A6A" w:rsidRPr="00921F74">
          <w:rPr>
            <w:rStyle w:val="Link"/>
            <w:noProof/>
            <w:highlight w:val="yellow"/>
          </w:rPr>
          <w:t>&lt;Name Szenario 1&gt;</w:t>
        </w:r>
        <w:r w:rsidR="000A6A6A">
          <w:rPr>
            <w:noProof/>
            <w:webHidden/>
          </w:rPr>
          <w:tab/>
        </w:r>
        <w:r w:rsidR="000A6A6A">
          <w:rPr>
            <w:noProof/>
            <w:webHidden/>
          </w:rPr>
          <w:fldChar w:fldCharType="begin"/>
        </w:r>
        <w:r w:rsidR="000A6A6A">
          <w:rPr>
            <w:noProof/>
            <w:webHidden/>
          </w:rPr>
          <w:instrText xml:space="preserve"> PAGEREF _Toc448826194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327508E2" w14:textId="77777777" w:rsidR="000A6A6A" w:rsidRDefault="0076726A">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5" w:history="1">
        <w:r w:rsidR="000A6A6A" w:rsidRPr="00921F74">
          <w:rPr>
            <w:rStyle w:val="Link"/>
            <w:noProof/>
            <w:highlight w:val="yellow"/>
          </w:rPr>
          <w:t>&lt;Name Szenario n&gt;</w:t>
        </w:r>
        <w:r w:rsidR="000A6A6A">
          <w:rPr>
            <w:noProof/>
            <w:webHidden/>
          </w:rPr>
          <w:tab/>
        </w:r>
        <w:r w:rsidR="000A6A6A">
          <w:rPr>
            <w:noProof/>
            <w:webHidden/>
          </w:rPr>
          <w:fldChar w:fldCharType="begin"/>
        </w:r>
        <w:r w:rsidR="000A6A6A">
          <w:rPr>
            <w:noProof/>
            <w:webHidden/>
          </w:rPr>
          <w:instrText xml:space="preserve"> PAGEREF _Toc448826195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4EE2985F" w14:textId="77777777" w:rsidR="000A6A6A" w:rsidRDefault="0076726A">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96" w:history="1">
        <w:r w:rsidR="000A6A6A" w:rsidRPr="00921F74">
          <w:rPr>
            <w:rStyle w:val="Link"/>
            <w:noProof/>
          </w:rPr>
          <w:t>3.</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Logischer Architekturentwurf</w:t>
        </w:r>
        <w:r w:rsidR="000A6A6A">
          <w:rPr>
            <w:noProof/>
            <w:webHidden/>
          </w:rPr>
          <w:tab/>
        </w:r>
        <w:r w:rsidR="000A6A6A">
          <w:rPr>
            <w:noProof/>
            <w:webHidden/>
          </w:rPr>
          <w:fldChar w:fldCharType="begin"/>
        </w:r>
        <w:r w:rsidR="000A6A6A">
          <w:rPr>
            <w:noProof/>
            <w:webHidden/>
          </w:rPr>
          <w:instrText xml:space="preserve"> PAGEREF _Toc448826196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65FC5F48"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7" w:history="1">
        <w:r w:rsidR="000A6A6A" w:rsidRPr="00921F74">
          <w:rPr>
            <w:rStyle w:val="Link"/>
            <w:noProof/>
            <w14:scene3d>
              <w14:camera w14:prst="orthographicFront"/>
              <w14:lightRig w14:rig="threePt" w14:dir="t">
                <w14:rot w14:lat="0" w14:lon="0" w14:rev="0"/>
              </w14:lightRig>
            </w14:scene3d>
          </w:rPr>
          <w:t>3.1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Datenflussdiagramm</w:t>
        </w:r>
        <w:r w:rsidR="000A6A6A">
          <w:rPr>
            <w:noProof/>
            <w:webHidden/>
          </w:rPr>
          <w:tab/>
        </w:r>
        <w:r w:rsidR="000A6A6A">
          <w:rPr>
            <w:noProof/>
            <w:webHidden/>
          </w:rPr>
          <w:fldChar w:fldCharType="begin"/>
        </w:r>
        <w:r w:rsidR="000A6A6A">
          <w:rPr>
            <w:noProof/>
            <w:webHidden/>
          </w:rPr>
          <w:instrText xml:space="preserve"> PAGEREF _Toc448826197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DE04724"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8" w:history="1">
        <w:r w:rsidR="000A6A6A" w:rsidRPr="00921F74">
          <w:rPr>
            <w:rStyle w:val="Link"/>
            <w:noProof/>
            <w14:scene3d>
              <w14:camera w14:prst="orthographicFront"/>
              <w14:lightRig w14:rig="threePt" w14:dir="t">
                <w14:rot w14:lat="0" w14:lon="0" w14:rev="0"/>
              </w14:lightRig>
            </w14:scene3d>
          </w:rPr>
          <w:t>3.2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Mini Spezifikation</w:t>
        </w:r>
        <w:r w:rsidR="000A6A6A">
          <w:rPr>
            <w:noProof/>
            <w:webHidden/>
          </w:rPr>
          <w:tab/>
        </w:r>
        <w:r w:rsidR="000A6A6A">
          <w:rPr>
            <w:noProof/>
            <w:webHidden/>
          </w:rPr>
          <w:fldChar w:fldCharType="begin"/>
        </w:r>
        <w:r w:rsidR="000A6A6A">
          <w:rPr>
            <w:noProof/>
            <w:webHidden/>
          </w:rPr>
          <w:instrText xml:space="preserve"> PAGEREF _Toc448826198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4015FED4"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199" w:history="1">
        <w:r w:rsidR="000A6A6A" w:rsidRPr="00921F74">
          <w:rPr>
            <w:rStyle w:val="Link"/>
            <w:noProof/>
            <w:highlight w:val="yellow"/>
          </w:rPr>
          <w:t>3.2.1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Prozess 1&gt;</w:t>
        </w:r>
        <w:r w:rsidR="000A6A6A">
          <w:rPr>
            <w:noProof/>
            <w:webHidden/>
          </w:rPr>
          <w:tab/>
        </w:r>
        <w:r w:rsidR="000A6A6A">
          <w:rPr>
            <w:noProof/>
            <w:webHidden/>
          </w:rPr>
          <w:fldChar w:fldCharType="begin"/>
        </w:r>
        <w:r w:rsidR="000A6A6A">
          <w:rPr>
            <w:noProof/>
            <w:webHidden/>
          </w:rPr>
          <w:instrText xml:space="preserve"> PAGEREF _Toc448826199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26DDE12F"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0" w:history="1">
        <w:r w:rsidR="000A6A6A" w:rsidRPr="00921F74">
          <w:rPr>
            <w:rStyle w:val="Link"/>
            <w:noProof/>
            <w:highlight w:val="yellow"/>
          </w:rPr>
          <w:t>3.2.2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Prozess n&gt;</w:t>
        </w:r>
        <w:r w:rsidR="000A6A6A">
          <w:rPr>
            <w:noProof/>
            <w:webHidden/>
          </w:rPr>
          <w:tab/>
        </w:r>
        <w:r w:rsidR="000A6A6A">
          <w:rPr>
            <w:noProof/>
            <w:webHidden/>
          </w:rPr>
          <w:fldChar w:fldCharType="begin"/>
        </w:r>
        <w:r w:rsidR="000A6A6A">
          <w:rPr>
            <w:noProof/>
            <w:webHidden/>
          </w:rPr>
          <w:instrText xml:space="preserve"> PAGEREF _Toc448826200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29149D92"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1" w:history="1">
        <w:r w:rsidR="000A6A6A" w:rsidRPr="00921F74">
          <w:rPr>
            <w:rStyle w:val="Link"/>
            <w:noProof/>
            <w14:scene3d>
              <w14:camera w14:prst="orthographicFront"/>
              <w14:lightRig w14:rig="threePt" w14:dir="t">
                <w14:rot w14:lat="0" w14:lon="0" w14:rev="0"/>
              </w14:lightRig>
            </w14:scene3d>
          </w:rPr>
          <w:t>3.3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Data Dictionary</w:t>
        </w:r>
        <w:r w:rsidR="000A6A6A">
          <w:rPr>
            <w:noProof/>
            <w:webHidden/>
          </w:rPr>
          <w:tab/>
        </w:r>
        <w:r w:rsidR="000A6A6A">
          <w:rPr>
            <w:noProof/>
            <w:webHidden/>
          </w:rPr>
          <w:fldChar w:fldCharType="begin"/>
        </w:r>
        <w:r w:rsidR="000A6A6A">
          <w:rPr>
            <w:noProof/>
            <w:webHidden/>
          </w:rPr>
          <w:instrText xml:space="preserve"> PAGEREF _Toc448826201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6EDA72F"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2" w:history="1">
        <w:r w:rsidR="000A6A6A" w:rsidRPr="00921F74">
          <w:rPr>
            <w:rStyle w:val="Link"/>
            <w:noProof/>
            <w14:scene3d>
              <w14:camera w14:prst="orthographicFront"/>
              <w14:lightRig w14:rig="threePt" w14:dir="t">
                <w14:rot w14:lat="0" w14:lon="0" w14:rev="0"/>
              </w14:lightRig>
            </w14:scene3d>
          </w:rPr>
          <w:t>3.4</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Message Sequence Charts</w:t>
        </w:r>
        <w:r w:rsidR="000A6A6A">
          <w:rPr>
            <w:noProof/>
            <w:webHidden/>
          </w:rPr>
          <w:tab/>
        </w:r>
        <w:r w:rsidR="000A6A6A">
          <w:rPr>
            <w:noProof/>
            <w:webHidden/>
          </w:rPr>
          <w:fldChar w:fldCharType="begin"/>
        </w:r>
        <w:r w:rsidR="000A6A6A">
          <w:rPr>
            <w:noProof/>
            <w:webHidden/>
          </w:rPr>
          <w:instrText xml:space="preserve"> PAGEREF _Toc448826202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363371F1"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3" w:history="1">
        <w:r w:rsidR="000A6A6A" w:rsidRPr="00921F74">
          <w:rPr>
            <w:rStyle w:val="Link"/>
            <w:noProof/>
            <w:highlight w:val="yellow"/>
          </w:rPr>
          <w:t>3.4.1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bMSCs</w:t>
        </w:r>
        <w:r w:rsidR="000A6A6A">
          <w:rPr>
            <w:noProof/>
            <w:webHidden/>
          </w:rPr>
          <w:tab/>
        </w:r>
        <w:r w:rsidR="000A6A6A">
          <w:rPr>
            <w:noProof/>
            <w:webHidden/>
          </w:rPr>
          <w:fldChar w:fldCharType="begin"/>
        </w:r>
        <w:r w:rsidR="000A6A6A">
          <w:rPr>
            <w:noProof/>
            <w:webHidden/>
          </w:rPr>
          <w:instrText xml:space="preserve"> PAGEREF _Toc448826203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6EA70968"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4" w:history="1">
        <w:r w:rsidR="000A6A6A" w:rsidRPr="00921F74">
          <w:rPr>
            <w:rStyle w:val="Link"/>
            <w:noProof/>
          </w:rPr>
          <w:t xml:space="preserve">bMSC-1: </w:t>
        </w:r>
        <w:r w:rsidR="000A6A6A" w:rsidRPr="00921F74">
          <w:rPr>
            <w:rStyle w:val="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_Toc448826204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920D956"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5" w:history="1">
        <w:r w:rsidR="000A6A6A" w:rsidRPr="00921F74">
          <w:rPr>
            <w:rStyle w:val="Link"/>
            <w:noProof/>
          </w:rPr>
          <w:t xml:space="preserve">bMSC-n: </w:t>
        </w:r>
        <w:r w:rsidR="000A6A6A" w:rsidRPr="00921F74">
          <w:rPr>
            <w:rStyle w:val="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_Toc448826205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C3E8A24"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6" w:history="1">
        <w:r w:rsidR="000A6A6A" w:rsidRPr="00921F74">
          <w:rPr>
            <w:rStyle w:val="Link"/>
            <w:noProof/>
            <w:highlight w:val="yellow"/>
          </w:rPr>
          <w:t>3.4.2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Abbildung der Szenarien auf Message Sequence Charts</w:t>
        </w:r>
        <w:r w:rsidR="000A6A6A">
          <w:rPr>
            <w:noProof/>
            <w:webHidden/>
          </w:rPr>
          <w:tab/>
        </w:r>
        <w:r w:rsidR="000A6A6A">
          <w:rPr>
            <w:noProof/>
            <w:webHidden/>
          </w:rPr>
          <w:fldChar w:fldCharType="begin"/>
        </w:r>
        <w:r w:rsidR="000A6A6A">
          <w:rPr>
            <w:noProof/>
            <w:webHidden/>
          </w:rPr>
          <w:instrText xml:space="preserve"> PAGEREF _Toc448826206 \h </w:instrText>
        </w:r>
        <w:r w:rsidR="000A6A6A">
          <w:rPr>
            <w:noProof/>
            <w:webHidden/>
          </w:rPr>
        </w:r>
        <w:r w:rsidR="000A6A6A">
          <w:rPr>
            <w:noProof/>
            <w:webHidden/>
          </w:rPr>
          <w:fldChar w:fldCharType="separate"/>
        </w:r>
        <w:r w:rsidR="00A91651">
          <w:rPr>
            <w:noProof/>
            <w:webHidden/>
          </w:rPr>
          <w:t>11</w:t>
        </w:r>
        <w:r w:rsidR="000A6A6A">
          <w:rPr>
            <w:noProof/>
            <w:webHidden/>
          </w:rPr>
          <w:fldChar w:fldCharType="end"/>
        </w:r>
      </w:hyperlink>
    </w:p>
    <w:p w14:paraId="26464F03"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7" w:history="1">
        <w:r w:rsidR="000A6A6A" w:rsidRPr="00921F74">
          <w:rPr>
            <w:rStyle w:val="Link"/>
            <w:noProof/>
            <w:highlight w:val="yellow"/>
          </w:rPr>
          <w:t>3.4.3</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hMSC</w:t>
        </w:r>
        <w:r w:rsidR="000A6A6A">
          <w:rPr>
            <w:noProof/>
            <w:webHidden/>
          </w:rPr>
          <w:tab/>
        </w:r>
        <w:r w:rsidR="000A6A6A">
          <w:rPr>
            <w:noProof/>
            <w:webHidden/>
          </w:rPr>
          <w:fldChar w:fldCharType="begin"/>
        </w:r>
        <w:r w:rsidR="000A6A6A">
          <w:rPr>
            <w:noProof/>
            <w:webHidden/>
          </w:rPr>
          <w:instrText xml:space="preserve"> PAGEREF _Toc448826207 \h </w:instrText>
        </w:r>
        <w:r w:rsidR="000A6A6A">
          <w:rPr>
            <w:noProof/>
            <w:webHidden/>
          </w:rPr>
        </w:r>
        <w:r w:rsidR="000A6A6A">
          <w:rPr>
            <w:noProof/>
            <w:webHidden/>
          </w:rPr>
          <w:fldChar w:fldCharType="separate"/>
        </w:r>
        <w:r w:rsidR="00A91651">
          <w:rPr>
            <w:noProof/>
            <w:webHidden/>
          </w:rPr>
          <w:t>11</w:t>
        </w:r>
        <w:r w:rsidR="000A6A6A">
          <w:rPr>
            <w:noProof/>
            <w:webHidden/>
          </w:rPr>
          <w:fldChar w:fldCharType="end"/>
        </w:r>
      </w:hyperlink>
    </w:p>
    <w:p w14:paraId="7251E7F3" w14:textId="77777777" w:rsidR="000A6A6A" w:rsidRDefault="0076726A">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08" w:history="1">
        <w:r w:rsidR="000A6A6A" w:rsidRPr="00921F74">
          <w:rPr>
            <w:rStyle w:val="Link"/>
            <w:noProof/>
          </w:rPr>
          <w:t>4.</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Technischer Architekturentwurf</w:t>
        </w:r>
        <w:r w:rsidR="000A6A6A">
          <w:rPr>
            <w:noProof/>
            <w:webHidden/>
          </w:rPr>
          <w:tab/>
        </w:r>
        <w:r w:rsidR="000A6A6A">
          <w:rPr>
            <w:noProof/>
            <w:webHidden/>
          </w:rPr>
          <w:fldChar w:fldCharType="begin"/>
        </w:r>
        <w:r w:rsidR="000A6A6A">
          <w:rPr>
            <w:noProof/>
            <w:webHidden/>
          </w:rPr>
          <w:instrText xml:space="preserve"> PAGEREF _Toc448826208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B3C4884"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9" w:history="1">
        <w:r w:rsidR="000A6A6A" w:rsidRPr="00921F74">
          <w:rPr>
            <w:rStyle w:val="Link"/>
            <w:noProof/>
            <w14:scene3d>
              <w14:camera w14:prst="orthographicFront"/>
              <w14:lightRig w14:rig="threePt" w14:dir="t">
                <w14:rot w14:lat="0" w14:lon="0" w14:rev="0"/>
              </w14:lightRig>
            </w14:scene3d>
          </w:rPr>
          <w:t>4.1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GUI-Papierprototyp</w:t>
        </w:r>
        <w:r w:rsidR="000A6A6A">
          <w:rPr>
            <w:noProof/>
            <w:webHidden/>
          </w:rPr>
          <w:tab/>
        </w:r>
        <w:r w:rsidR="000A6A6A">
          <w:rPr>
            <w:noProof/>
            <w:webHidden/>
          </w:rPr>
          <w:fldChar w:fldCharType="begin"/>
        </w:r>
        <w:r w:rsidR="000A6A6A">
          <w:rPr>
            <w:noProof/>
            <w:webHidden/>
          </w:rPr>
          <w:instrText xml:space="preserve"> PAGEREF _Toc448826209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62B6D7E0"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0" w:history="1">
        <w:r w:rsidR="000A6A6A" w:rsidRPr="00921F74">
          <w:rPr>
            <w:rStyle w:val="Link"/>
            <w:noProof/>
            <w:highlight w:val="yellow"/>
          </w:rPr>
          <w:t>4.1.1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Screen „&lt;Name des Screens&gt;“</w:t>
        </w:r>
        <w:r w:rsidR="000A6A6A">
          <w:rPr>
            <w:noProof/>
            <w:webHidden/>
          </w:rPr>
          <w:tab/>
        </w:r>
        <w:r w:rsidR="000A6A6A">
          <w:rPr>
            <w:noProof/>
            <w:webHidden/>
          </w:rPr>
          <w:fldChar w:fldCharType="begin"/>
        </w:r>
        <w:r w:rsidR="000A6A6A">
          <w:rPr>
            <w:noProof/>
            <w:webHidden/>
          </w:rPr>
          <w:instrText xml:space="preserve"> PAGEREF _Toc448826210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1B84AA1B"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1" w:history="1">
        <w:r w:rsidR="000A6A6A" w:rsidRPr="00921F74">
          <w:rPr>
            <w:rStyle w:val="Link"/>
            <w:noProof/>
            <w14:scene3d>
              <w14:camera w14:prst="orthographicFront"/>
              <w14:lightRig w14:rig="threePt" w14:dir="t">
                <w14:rot w14:lat="0" w14:lon="0" w14:rev="0"/>
              </w14:lightRig>
            </w14:scene3d>
          </w:rPr>
          <w:t>4.2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Technisches Konzept</w:t>
        </w:r>
        <w:r w:rsidR="000A6A6A">
          <w:rPr>
            <w:noProof/>
            <w:webHidden/>
          </w:rPr>
          <w:tab/>
        </w:r>
        <w:r w:rsidR="000A6A6A">
          <w:rPr>
            <w:noProof/>
            <w:webHidden/>
          </w:rPr>
          <w:fldChar w:fldCharType="begin"/>
        </w:r>
        <w:r w:rsidR="000A6A6A">
          <w:rPr>
            <w:noProof/>
            <w:webHidden/>
          </w:rPr>
          <w:instrText xml:space="preserve"> PAGEREF _Toc448826211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B7E9FB4"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2" w:history="1">
        <w:r w:rsidR="000A6A6A" w:rsidRPr="00921F74">
          <w:rPr>
            <w:rStyle w:val="Link"/>
            <w:noProof/>
            <w:highlight w:val="yellow"/>
          </w:rPr>
          <w:t>4.2.1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_Toc448826212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53C1AAAF"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3" w:history="1">
        <w:r w:rsidR="000A6A6A" w:rsidRPr="00921F74">
          <w:rPr>
            <w:rStyle w:val="Link"/>
            <w:noProof/>
            <w:highlight w:val="yellow"/>
          </w:rPr>
          <w:t>4.2.2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_Toc448826213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7BDE3CD"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4" w:history="1">
        <w:r w:rsidR="000A6A6A" w:rsidRPr="00921F74">
          <w:rPr>
            <w:rStyle w:val="Link"/>
            <w:noProof/>
            <w14:scene3d>
              <w14:camera w14:prst="orthographicFront"/>
              <w14:lightRig w14:rig="threePt" w14:dir="t">
                <w14:rot w14:lat="0" w14:lon="0" w14:rev="0"/>
              </w14:lightRig>
            </w14:scene3d>
          </w:rPr>
          <w:t>4.3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Komponentendiagramm</w:t>
        </w:r>
        <w:r w:rsidR="000A6A6A">
          <w:rPr>
            <w:noProof/>
            <w:webHidden/>
          </w:rPr>
          <w:tab/>
        </w:r>
        <w:r w:rsidR="000A6A6A">
          <w:rPr>
            <w:noProof/>
            <w:webHidden/>
          </w:rPr>
          <w:fldChar w:fldCharType="begin"/>
        </w:r>
        <w:r w:rsidR="000A6A6A">
          <w:rPr>
            <w:noProof/>
            <w:webHidden/>
          </w:rPr>
          <w:instrText xml:space="preserve"> PAGEREF _Toc448826214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AD8FC59"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5" w:history="1">
        <w:r w:rsidR="000A6A6A" w:rsidRPr="00921F74">
          <w:rPr>
            <w:rStyle w:val="Link"/>
            <w:noProof/>
            <w:highlight w:val="yellow"/>
          </w:rPr>
          <w:t>4.3.1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Komponentenbeschreibung</w:t>
        </w:r>
        <w:r w:rsidR="000A6A6A">
          <w:rPr>
            <w:noProof/>
            <w:webHidden/>
          </w:rPr>
          <w:tab/>
        </w:r>
        <w:r w:rsidR="000A6A6A">
          <w:rPr>
            <w:noProof/>
            <w:webHidden/>
          </w:rPr>
          <w:fldChar w:fldCharType="begin"/>
        </w:r>
        <w:r w:rsidR="000A6A6A">
          <w:rPr>
            <w:noProof/>
            <w:webHidden/>
          </w:rPr>
          <w:instrText xml:space="preserve"> PAGEREF _Toc448826215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155CA1B"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6" w:history="1">
        <w:r w:rsidR="000A6A6A" w:rsidRPr="00921F74">
          <w:rPr>
            <w:rStyle w:val="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_Toc448826216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63375D9A"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7" w:history="1">
        <w:r w:rsidR="000A6A6A" w:rsidRPr="00921F74">
          <w:rPr>
            <w:rStyle w:val="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_Toc448826217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E0EB715"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8" w:history="1">
        <w:r w:rsidR="000A6A6A" w:rsidRPr="00921F74">
          <w:rPr>
            <w:rStyle w:val="Link"/>
            <w:noProof/>
            <w:highlight w:val="yellow"/>
          </w:rPr>
          <w:t>4.3.2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Interfacebeschreibung</w:t>
        </w:r>
        <w:r w:rsidR="000A6A6A">
          <w:rPr>
            <w:noProof/>
            <w:webHidden/>
          </w:rPr>
          <w:tab/>
        </w:r>
        <w:r w:rsidR="000A6A6A">
          <w:rPr>
            <w:noProof/>
            <w:webHidden/>
          </w:rPr>
          <w:fldChar w:fldCharType="begin"/>
        </w:r>
        <w:r w:rsidR="000A6A6A">
          <w:rPr>
            <w:noProof/>
            <w:webHidden/>
          </w:rPr>
          <w:instrText xml:space="preserve"> PAGEREF _Toc448826218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75928E2C"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9" w:history="1">
        <w:r w:rsidR="000A6A6A" w:rsidRPr="00921F74">
          <w:rPr>
            <w:rStyle w:val="Link"/>
            <w:noProof/>
            <w:highlight w:val="yellow"/>
          </w:rPr>
          <w:t>&lt;Name Interface 1&gt;</w:t>
        </w:r>
        <w:r w:rsidR="000A6A6A">
          <w:rPr>
            <w:noProof/>
            <w:webHidden/>
          </w:rPr>
          <w:tab/>
        </w:r>
        <w:r w:rsidR="000A6A6A">
          <w:rPr>
            <w:noProof/>
            <w:webHidden/>
          </w:rPr>
          <w:fldChar w:fldCharType="begin"/>
        </w:r>
        <w:r w:rsidR="000A6A6A">
          <w:rPr>
            <w:noProof/>
            <w:webHidden/>
          </w:rPr>
          <w:instrText xml:space="preserve"> PAGEREF _Toc448826219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12651D42"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0" w:history="1">
        <w:r w:rsidR="000A6A6A" w:rsidRPr="00921F74">
          <w:rPr>
            <w:rStyle w:val="Link"/>
            <w:noProof/>
            <w:highlight w:val="yellow"/>
          </w:rPr>
          <w:t>&lt;Name Interface n&gt;</w:t>
        </w:r>
        <w:r w:rsidR="000A6A6A">
          <w:rPr>
            <w:noProof/>
            <w:webHidden/>
          </w:rPr>
          <w:tab/>
        </w:r>
        <w:r w:rsidR="000A6A6A">
          <w:rPr>
            <w:noProof/>
            <w:webHidden/>
          </w:rPr>
          <w:fldChar w:fldCharType="begin"/>
        </w:r>
        <w:r w:rsidR="000A6A6A">
          <w:rPr>
            <w:noProof/>
            <w:webHidden/>
          </w:rPr>
          <w:instrText xml:space="preserve"> PAGEREF _Toc448826220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4C201669" w14:textId="77777777" w:rsidR="000A6A6A" w:rsidRDefault="0076726A">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21" w:history="1">
        <w:r w:rsidR="000A6A6A" w:rsidRPr="00921F74">
          <w:rPr>
            <w:rStyle w:val="Link"/>
            <w:noProof/>
          </w:rPr>
          <w:t>5.</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Testartefakte</w:t>
        </w:r>
        <w:r w:rsidR="000A6A6A">
          <w:rPr>
            <w:noProof/>
            <w:webHidden/>
          </w:rPr>
          <w:tab/>
        </w:r>
        <w:r w:rsidR="000A6A6A">
          <w:rPr>
            <w:noProof/>
            <w:webHidden/>
          </w:rPr>
          <w:fldChar w:fldCharType="begin"/>
        </w:r>
        <w:r w:rsidR="000A6A6A">
          <w:rPr>
            <w:noProof/>
            <w:webHidden/>
          </w:rPr>
          <w:instrText xml:space="preserve"> PAGEREF _Toc448826221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608A525"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22" w:history="1">
        <w:r w:rsidR="000A6A6A" w:rsidRPr="00921F74">
          <w:rPr>
            <w:rStyle w:val="Link"/>
            <w:noProof/>
            <w14:scene3d>
              <w14:camera w14:prst="orthographicFront"/>
              <w14:lightRig w14:rig="threePt" w14:dir="t">
                <w14:rot w14:lat="0" w14:lon="0" w14:rev="0"/>
              </w14:lightRig>
            </w14:scene3d>
          </w:rPr>
          <w:t>5.1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Modultest</w:t>
        </w:r>
        <w:r w:rsidR="000A6A6A">
          <w:rPr>
            <w:noProof/>
            <w:webHidden/>
          </w:rPr>
          <w:tab/>
        </w:r>
        <w:r w:rsidR="000A6A6A">
          <w:rPr>
            <w:noProof/>
            <w:webHidden/>
          </w:rPr>
          <w:fldChar w:fldCharType="begin"/>
        </w:r>
        <w:r w:rsidR="000A6A6A">
          <w:rPr>
            <w:noProof/>
            <w:webHidden/>
          </w:rPr>
          <w:instrText xml:space="preserve"> PAGEREF _Toc448826222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14B43E9B"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3" w:history="1">
        <w:r w:rsidR="000A6A6A" w:rsidRPr="00921F74">
          <w:rPr>
            <w:rStyle w:val="Link"/>
            <w:noProof/>
            <w:highlight w:val="yellow"/>
          </w:rPr>
          <w:t>5.1.1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_Toc448826223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61D282B1"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4" w:history="1">
        <w:r w:rsidR="000A6A6A" w:rsidRPr="00921F74">
          <w:rPr>
            <w:rStyle w:val="Link"/>
            <w:noProof/>
          </w:rPr>
          <w:t>Modultestfall 1: &lt;Kurzbezeichnung MTF-1&gt;</w:t>
        </w:r>
        <w:r w:rsidR="000A6A6A">
          <w:rPr>
            <w:noProof/>
            <w:webHidden/>
          </w:rPr>
          <w:tab/>
        </w:r>
        <w:r w:rsidR="000A6A6A">
          <w:rPr>
            <w:noProof/>
            <w:webHidden/>
          </w:rPr>
          <w:fldChar w:fldCharType="begin"/>
        </w:r>
        <w:r w:rsidR="000A6A6A">
          <w:rPr>
            <w:noProof/>
            <w:webHidden/>
          </w:rPr>
          <w:instrText xml:space="preserve"> PAGEREF _Toc448826224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63ECBDF4"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5" w:history="1">
        <w:r w:rsidR="000A6A6A" w:rsidRPr="00921F74">
          <w:rPr>
            <w:rStyle w:val="Link"/>
            <w:noProof/>
          </w:rPr>
          <w:t>Modultestfall n: &lt;Kurzbezeichnung MTF-n&gt;</w:t>
        </w:r>
        <w:r w:rsidR="000A6A6A">
          <w:rPr>
            <w:noProof/>
            <w:webHidden/>
          </w:rPr>
          <w:tab/>
        </w:r>
        <w:r w:rsidR="000A6A6A">
          <w:rPr>
            <w:noProof/>
            <w:webHidden/>
          </w:rPr>
          <w:fldChar w:fldCharType="begin"/>
        </w:r>
        <w:r w:rsidR="000A6A6A">
          <w:rPr>
            <w:noProof/>
            <w:webHidden/>
          </w:rPr>
          <w:instrText xml:space="preserve"> PAGEREF _Toc448826225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C402AF0"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6" w:history="1">
        <w:r w:rsidR="000A6A6A" w:rsidRPr="00921F74">
          <w:rPr>
            <w:rStyle w:val="Link"/>
            <w:noProof/>
            <w:highlight w:val="yellow"/>
          </w:rPr>
          <w:t>5.1.2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_Toc448826226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14BBDEE1"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7" w:history="1">
        <w:r w:rsidR="000A6A6A" w:rsidRPr="00921F74">
          <w:rPr>
            <w:rStyle w:val="Link"/>
            <w:noProof/>
          </w:rPr>
          <w:t>Testprotokoll Modultestfall 1 (1. Testdurchführung)</w:t>
        </w:r>
        <w:r w:rsidR="000A6A6A">
          <w:rPr>
            <w:noProof/>
            <w:webHidden/>
          </w:rPr>
          <w:tab/>
        </w:r>
        <w:r w:rsidR="000A6A6A">
          <w:rPr>
            <w:noProof/>
            <w:webHidden/>
          </w:rPr>
          <w:fldChar w:fldCharType="begin"/>
        </w:r>
        <w:r w:rsidR="000A6A6A">
          <w:rPr>
            <w:noProof/>
            <w:webHidden/>
          </w:rPr>
          <w:instrText xml:space="preserve"> PAGEREF _Toc448826227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6621F3B"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8" w:history="1">
        <w:r w:rsidR="000A6A6A" w:rsidRPr="00921F74">
          <w:rPr>
            <w:rStyle w:val="Link"/>
            <w:noProof/>
          </w:rPr>
          <w:t>Testprotokoll Modultestfall 1 (n. Testdurchführung)</w:t>
        </w:r>
        <w:r w:rsidR="000A6A6A">
          <w:rPr>
            <w:noProof/>
            <w:webHidden/>
          </w:rPr>
          <w:tab/>
        </w:r>
        <w:r w:rsidR="000A6A6A">
          <w:rPr>
            <w:noProof/>
            <w:webHidden/>
          </w:rPr>
          <w:fldChar w:fldCharType="begin"/>
        </w:r>
        <w:r w:rsidR="000A6A6A">
          <w:rPr>
            <w:noProof/>
            <w:webHidden/>
          </w:rPr>
          <w:instrText xml:space="preserve"> PAGEREF _Toc448826228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7D54C477"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9" w:history="1">
        <w:r w:rsidR="000A6A6A" w:rsidRPr="00921F74">
          <w:rPr>
            <w:rStyle w:val="Link"/>
            <w:noProof/>
          </w:rPr>
          <w:t>Testprotokoll Modultestfall n (1. Testdurchführung)</w:t>
        </w:r>
        <w:r w:rsidR="000A6A6A">
          <w:rPr>
            <w:noProof/>
            <w:webHidden/>
          </w:rPr>
          <w:tab/>
        </w:r>
        <w:r w:rsidR="000A6A6A">
          <w:rPr>
            <w:noProof/>
            <w:webHidden/>
          </w:rPr>
          <w:fldChar w:fldCharType="begin"/>
        </w:r>
        <w:r w:rsidR="000A6A6A">
          <w:rPr>
            <w:noProof/>
            <w:webHidden/>
          </w:rPr>
          <w:instrText xml:space="preserve"> PAGEREF _Toc448826229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3802059D"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0" w:history="1">
        <w:r w:rsidR="000A6A6A" w:rsidRPr="00921F74">
          <w:rPr>
            <w:rStyle w:val="Link"/>
            <w:noProof/>
          </w:rPr>
          <w:t>Testprotokoll Modultestfall n (n. Testdurchführung)</w:t>
        </w:r>
        <w:r w:rsidR="000A6A6A">
          <w:rPr>
            <w:noProof/>
            <w:webHidden/>
          </w:rPr>
          <w:tab/>
        </w:r>
        <w:r w:rsidR="000A6A6A">
          <w:rPr>
            <w:noProof/>
            <w:webHidden/>
          </w:rPr>
          <w:fldChar w:fldCharType="begin"/>
        </w:r>
        <w:r w:rsidR="000A6A6A">
          <w:rPr>
            <w:noProof/>
            <w:webHidden/>
          </w:rPr>
          <w:instrText xml:space="preserve"> PAGEREF _Toc448826230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409E1F98" w14:textId="77777777" w:rsidR="000A6A6A" w:rsidRDefault="0076726A">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31" w:history="1">
        <w:r w:rsidR="000A6A6A" w:rsidRPr="00921F74">
          <w:rPr>
            <w:rStyle w:val="Link"/>
            <w:noProof/>
            <w14:scene3d>
              <w14:camera w14:prst="orthographicFront"/>
              <w14:lightRig w14:rig="threePt" w14:dir="t">
                <w14:rot w14:lat="0" w14:lon="0" w14:rev="0"/>
              </w14:lightRig>
            </w14:scene3d>
          </w:rPr>
          <w:t>5.2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Systemtest</w:t>
        </w:r>
        <w:r w:rsidR="000A6A6A">
          <w:rPr>
            <w:noProof/>
            <w:webHidden/>
          </w:rPr>
          <w:tab/>
        </w:r>
        <w:r w:rsidR="000A6A6A">
          <w:rPr>
            <w:noProof/>
            <w:webHidden/>
          </w:rPr>
          <w:fldChar w:fldCharType="begin"/>
        </w:r>
        <w:r w:rsidR="000A6A6A">
          <w:rPr>
            <w:noProof/>
            <w:webHidden/>
          </w:rPr>
          <w:instrText xml:space="preserve"> PAGEREF _Toc448826231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0D2ECF9B"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2" w:history="1">
        <w:r w:rsidR="000A6A6A" w:rsidRPr="00921F74">
          <w:rPr>
            <w:rStyle w:val="Link"/>
            <w:noProof/>
            <w:highlight w:val="yellow"/>
          </w:rPr>
          <w:t>5.2.1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_Toc448826232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57DF286D"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3" w:history="1">
        <w:r w:rsidR="000A6A6A" w:rsidRPr="00921F74">
          <w:rPr>
            <w:rStyle w:val="Link"/>
            <w:noProof/>
          </w:rPr>
          <w:t>Systemtestfall 1: &lt;Kurzbezeichnung STF-1&gt;</w:t>
        </w:r>
        <w:r w:rsidR="000A6A6A">
          <w:rPr>
            <w:noProof/>
            <w:webHidden/>
          </w:rPr>
          <w:tab/>
        </w:r>
        <w:r w:rsidR="000A6A6A">
          <w:rPr>
            <w:noProof/>
            <w:webHidden/>
          </w:rPr>
          <w:fldChar w:fldCharType="begin"/>
        </w:r>
        <w:r w:rsidR="000A6A6A">
          <w:rPr>
            <w:noProof/>
            <w:webHidden/>
          </w:rPr>
          <w:instrText xml:space="preserve"> PAGEREF _Toc448826233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271EC381"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4" w:history="1">
        <w:r w:rsidR="000A6A6A" w:rsidRPr="00921F74">
          <w:rPr>
            <w:rStyle w:val="Link"/>
            <w:noProof/>
          </w:rPr>
          <w:t>Systemtestfall n: &lt;Kurzbezeichnung STF-n&gt;</w:t>
        </w:r>
        <w:r w:rsidR="000A6A6A">
          <w:rPr>
            <w:noProof/>
            <w:webHidden/>
          </w:rPr>
          <w:tab/>
        </w:r>
        <w:r w:rsidR="000A6A6A">
          <w:rPr>
            <w:noProof/>
            <w:webHidden/>
          </w:rPr>
          <w:fldChar w:fldCharType="begin"/>
        </w:r>
        <w:r w:rsidR="000A6A6A">
          <w:rPr>
            <w:noProof/>
            <w:webHidden/>
          </w:rPr>
          <w:instrText xml:space="preserve"> PAGEREF _Toc448826234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623EE089" w14:textId="77777777" w:rsidR="000A6A6A" w:rsidRDefault="0076726A">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5" w:history="1">
        <w:r w:rsidR="000A6A6A" w:rsidRPr="00921F74">
          <w:rPr>
            <w:rStyle w:val="Link"/>
            <w:noProof/>
            <w:highlight w:val="yellow"/>
          </w:rPr>
          <w:t>5.2.2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_Toc448826235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2138DC36"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6" w:history="1">
        <w:r w:rsidR="000A6A6A" w:rsidRPr="00921F74">
          <w:rPr>
            <w:rStyle w:val="Link"/>
            <w:noProof/>
          </w:rPr>
          <w:t>Testprotokoll Systemtestfall 1 (&lt;1. Testdurchführung&gt;)</w:t>
        </w:r>
        <w:r w:rsidR="000A6A6A">
          <w:rPr>
            <w:noProof/>
            <w:webHidden/>
          </w:rPr>
          <w:tab/>
        </w:r>
        <w:r w:rsidR="000A6A6A">
          <w:rPr>
            <w:noProof/>
            <w:webHidden/>
          </w:rPr>
          <w:fldChar w:fldCharType="begin"/>
        </w:r>
        <w:r w:rsidR="000A6A6A">
          <w:rPr>
            <w:noProof/>
            <w:webHidden/>
          </w:rPr>
          <w:instrText xml:space="preserve"> PAGEREF _Toc448826236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1D64C16F"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7" w:history="1">
        <w:r w:rsidR="000A6A6A" w:rsidRPr="00921F74">
          <w:rPr>
            <w:rStyle w:val="Link"/>
            <w:noProof/>
          </w:rPr>
          <w:t>Testprotokoll Systemtestfall 1 (&lt;n. Testdurchführung&gt;)</w:t>
        </w:r>
        <w:r w:rsidR="000A6A6A">
          <w:rPr>
            <w:noProof/>
            <w:webHidden/>
          </w:rPr>
          <w:tab/>
        </w:r>
        <w:r w:rsidR="000A6A6A">
          <w:rPr>
            <w:noProof/>
            <w:webHidden/>
          </w:rPr>
          <w:fldChar w:fldCharType="begin"/>
        </w:r>
        <w:r w:rsidR="000A6A6A">
          <w:rPr>
            <w:noProof/>
            <w:webHidden/>
          </w:rPr>
          <w:instrText xml:space="preserve"> PAGEREF _Toc448826237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3D5D938B"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8" w:history="1">
        <w:r w:rsidR="000A6A6A" w:rsidRPr="00921F74">
          <w:rPr>
            <w:rStyle w:val="Link"/>
            <w:noProof/>
          </w:rPr>
          <w:t>Testprotokoll Systemtestfall n (Version &lt;1. Testdurchführung&gt;)</w:t>
        </w:r>
        <w:r w:rsidR="000A6A6A">
          <w:rPr>
            <w:noProof/>
            <w:webHidden/>
          </w:rPr>
          <w:tab/>
        </w:r>
        <w:r w:rsidR="000A6A6A">
          <w:rPr>
            <w:noProof/>
            <w:webHidden/>
          </w:rPr>
          <w:fldChar w:fldCharType="begin"/>
        </w:r>
        <w:r w:rsidR="000A6A6A">
          <w:rPr>
            <w:noProof/>
            <w:webHidden/>
          </w:rPr>
          <w:instrText xml:space="preserve"> PAGEREF _Toc448826238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49F21BA1" w14:textId="77777777" w:rsidR="000A6A6A" w:rsidRDefault="0076726A">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9" w:history="1">
        <w:r w:rsidR="000A6A6A" w:rsidRPr="00921F74">
          <w:rPr>
            <w:rStyle w:val="Link"/>
            <w:noProof/>
          </w:rPr>
          <w:t>Testprotokoll Systemtestfall n (Version &lt;n. Testdurchführung&gt;)</w:t>
        </w:r>
        <w:r w:rsidR="000A6A6A">
          <w:rPr>
            <w:noProof/>
            <w:webHidden/>
          </w:rPr>
          <w:tab/>
        </w:r>
        <w:r w:rsidR="000A6A6A">
          <w:rPr>
            <w:noProof/>
            <w:webHidden/>
          </w:rPr>
          <w:fldChar w:fldCharType="begin"/>
        </w:r>
        <w:r w:rsidR="000A6A6A">
          <w:rPr>
            <w:noProof/>
            <w:webHidden/>
          </w:rPr>
          <w:instrText xml:space="preserve"> PAGEREF _Toc448826239 \h </w:instrText>
        </w:r>
        <w:r w:rsidR="000A6A6A">
          <w:rPr>
            <w:noProof/>
            <w:webHidden/>
          </w:rPr>
        </w:r>
        <w:r w:rsidR="000A6A6A">
          <w:rPr>
            <w:noProof/>
            <w:webHidden/>
          </w:rPr>
          <w:fldChar w:fldCharType="separate"/>
        </w:r>
        <w:r w:rsidR="00A91651">
          <w:rPr>
            <w:noProof/>
            <w:webHidden/>
          </w:rPr>
          <w:t>17</w:t>
        </w:r>
        <w:r w:rsidR="000A6A6A">
          <w:rPr>
            <w:noProof/>
            <w:webHidden/>
          </w:rPr>
          <w:fldChar w:fldCharType="end"/>
        </w:r>
      </w:hyperlink>
    </w:p>
    <w:p w14:paraId="681ACB0C" w14:textId="77777777" w:rsidR="00BF38A2" w:rsidRPr="0037153B" w:rsidRDefault="00BF38A2" w:rsidP="00185B5A">
      <w:r w:rsidRPr="0037153B">
        <w:fldChar w:fldCharType="end"/>
      </w:r>
    </w:p>
    <w:p w14:paraId="66EC8A36" w14:textId="77777777" w:rsidR="00BF38A2" w:rsidRPr="0037153B" w:rsidRDefault="00BF38A2" w:rsidP="00185B5A">
      <w:pPr>
        <w:sectPr w:rsidR="00BF38A2" w:rsidRPr="0037153B">
          <w:headerReference w:type="default" r:id="rId8"/>
          <w:pgSz w:w="11906" w:h="16838" w:code="9"/>
          <w:pgMar w:top="1418" w:right="1134" w:bottom="1134" w:left="2268" w:header="709" w:footer="709" w:gutter="0"/>
          <w:pgNumType w:fmt="upperRoman" w:start="1"/>
          <w:cols w:space="708"/>
          <w:titlePg/>
          <w:docGrid w:linePitch="360"/>
        </w:sectPr>
      </w:pPr>
    </w:p>
    <w:p w14:paraId="6466B0B1" w14:textId="25C9F7C6" w:rsidR="00574638" w:rsidRPr="0037153B" w:rsidRDefault="00574638" w:rsidP="00574638">
      <w:pPr>
        <w:pStyle w:val="berschrift1"/>
        <w:rPr>
          <w:rFonts w:ascii="Times New Roman" w:hAnsi="Times New Roman" w:cs="Times New Roman"/>
        </w:rPr>
      </w:pPr>
      <w:bookmarkStart w:id="2" w:name="_Toc448826187"/>
      <w:r w:rsidRPr="28D5C5BD">
        <w:rPr>
          <w:rFonts w:ascii="Times New Roman" w:hAnsi="Times New Roman" w:cs="Times New Roman"/>
        </w:rPr>
        <w:lastRenderedPageBreak/>
        <w:t>Projektbeschreibung SEP RP</w:t>
      </w:r>
    </w:p>
    <w:p w14:paraId="4E05B50C" w14:textId="2C379A18" w:rsidR="00574638" w:rsidRPr="0037153B" w:rsidRDefault="6466B0B1" w:rsidP="6466B0B1">
      <w:pPr>
        <w:rPr>
          <w:highlight w:val="yellow"/>
        </w:rPr>
      </w:pPr>
      <w:r w:rsidRPr="6466B0B1">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00574638">
        <w:br/>
      </w:r>
      <w:r w:rsidRPr="6466B0B1">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164A0AC5" w14:textId="77777777" w:rsidR="00574638" w:rsidRPr="0037153B" w:rsidRDefault="00574638" w:rsidP="00574638">
      <w:pPr>
        <w:rPr>
          <w:highlight w:val="yellow"/>
        </w:rPr>
      </w:pPr>
      <w:r w:rsidRPr="0037153B">
        <w:rPr>
          <w:highlight w:val="yellow"/>
        </w:rPr>
        <w:br w:type="page"/>
      </w:r>
    </w:p>
    <w:p w14:paraId="318BF4BE" w14:textId="77777777" w:rsidR="00574638" w:rsidRPr="00C24504" w:rsidRDefault="00574638" w:rsidP="00574638"/>
    <w:p w14:paraId="6138FA4F" w14:textId="77777777" w:rsidR="00574638" w:rsidRPr="00C24504" w:rsidRDefault="00574638" w:rsidP="00574638">
      <w:r w:rsidRPr="00C24504">
        <w:rPr>
          <w:noProof/>
        </w:rPr>
        <mc:AlternateContent>
          <mc:Choice Requires="wpg">
            <w:drawing>
              <wp:inline distT="0" distB="0" distL="0" distR="0" wp14:anchorId="2449923A" wp14:editId="357B8CE5">
                <wp:extent cx="5760720" cy="3212309"/>
                <wp:effectExtent l="0" t="0" r="0" b="121920"/>
                <wp:docPr id="3" name="Gruppieren 3"/>
                <wp:cNvGraphicFramePr/>
                <a:graphic xmlns:a="http://schemas.openxmlformats.org/drawingml/2006/main">
                  <a:graphicData uri="http://schemas.microsoft.com/office/word/2010/wordprocessingGroup">
                    <wpg:wgp>
                      <wpg:cNvGrpSpPr/>
                      <wpg:grpSpPr>
                        <a:xfrm>
                          <a:off x="0" y="0"/>
                          <a:ext cx="5760720" cy="3212309"/>
                          <a:chOff x="0" y="827855"/>
                          <a:chExt cx="9144000" cy="5128844"/>
                        </a:xfrm>
                      </wpg:grpSpPr>
                      <wps:wsp>
                        <wps:cNvPr id="4" name="Rechteck 4"/>
                        <wps:cNvSpPr/>
                        <wps:spPr bwMode="auto">
                          <a:xfrm>
                            <a:off x="7007132"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30A6DD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A91651" w:rsidRPr="00C24504" w:rsidRDefault="00A91651"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wps:txbx>
                        <wps:bodyPr vert="horz" wrap="square" lIns="0" tIns="0" rIns="0" bIns="0" numCol="1" rtlCol="0" anchor="ctr" anchorCtr="0" compatLnSpc="1">
                          <a:prstTxWarp prst="textNoShape">
                            <a:avLst/>
                          </a:prstTxWarp>
                        </wps:bodyPr>
                      </wps:wsp>
                      <wps:wsp>
                        <wps:cNvPr id="5" name="Rechteck 5"/>
                        <wps:cNvSpPr/>
                        <wps:spPr bwMode="auto">
                          <a:xfrm>
                            <a:off x="0" y="1604232"/>
                            <a:ext cx="9144000" cy="1739404"/>
                          </a:xfrm>
                          <a:prstGeom prst="rect">
                            <a:avLst/>
                          </a:prstGeom>
                          <a:solidFill>
                            <a:schemeClr val="accent5"/>
                          </a:solidFill>
                          <a:ln w="12700" cap="flat" cmpd="sng" algn="ctr">
                            <a:noFill/>
                            <a:prstDash val="solid"/>
                            <a:round/>
                            <a:headEnd type="none" w="med" len="med"/>
                            <a:tailEnd type="none" w="med" len="med"/>
                          </a:ln>
                          <a:effectLst/>
                        </wps:spPr>
                        <wps:txbx>
                          <w:txbxContent>
                            <w:p w14:paraId="7465C2F0"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wps:txbx>
                        <wps:bodyPr rot="0" spcFirstLastPara="0" vert="vert" wrap="square" lIns="0" tIns="0" rIns="0" bIns="0" numCol="1" spcCol="0" rtlCol="0" fromWordArt="0" anchor="t" anchorCtr="0" forceAA="0" compatLnSpc="1">
                          <a:prstTxWarp prst="textNoShape">
                            <a:avLst/>
                          </a:prstTxWarp>
                          <a:noAutofit/>
                        </wps:bodyPr>
                      </wps:wsp>
                      <wps:wsp>
                        <wps:cNvPr id="6" name="Rechteck 6"/>
                        <wps:cNvSpPr/>
                        <wps:spPr bwMode="auto">
                          <a:xfrm>
                            <a:off x="0" y="3336135"/>
                            <a:ext cx="9144000" cy="2591063"/>
                          </a:xfrm>
                          <a:prstGeom prst="rect">
                            <a:avLst/>
                          </a:prstGeom>
                          <a:solidFill>
                            <a:schemeClr val="accent1">
                              <a:lumMod val="60000"/>
                              <a:lumOff val="40000"/>
                            </a:schemeClr>
                          </a:solidFill>
                          <a:ln w="12700" cap="flat" cmpd="sng" algn="ctr">
                            <a:noFill/>
                            <a:prstDash val="solid"/>
                            <a:round/>
                            <a:headEnd type="none" w="med" len="med"/>
                            <a:tailEnd type="none" w="med" len="med"/>
                          </a:ln>
                          <a:effectLst/>
                        </wps:spPr>
                        <wps:txbx>
                          <w:txbxContent>
                            <w:p w14:paraId="020262D7"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wps:txbx>
                        <wps:bodyPr rot="0" spcFirstLastPara="0" vert="vert" wrap="square" lIns="0" tIns="0" rIns="0" bIns="0" numCol="1" spcCol="0" rtlCol="0" fromWordArt="0" anchor="t" anchorCtr="0" forceAA="0" compatLnSpc="1">
                          <a:prstTxWarp prst="textNoShape">
                            <a:avLst/>
                          </a:prstTxWarp>
                          <a:noAutofit/>
                        </wps:bodyPr>
                      </wps:wsp>
                      <wps:wsp>
                        <wps:cNvPr id="7" name="Rechteck 7"/>
                        <wps:cNvSpPr/>
                        <wps:spPr bwMode="auto">
                          <a:xfrm>
                            <a:off x="522597" y="2473934"/>
                            <a:ext cx="3329323" cy="1737934"/>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75C1027" w14:textId="77777777" w:rsidR="00A91651" w:rsidRPr="000F6375" w:rsidRDefault="00A91651"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wps:txbx>
                        <wps:bodyPr vert="vert270" wrap="square" lIns="0" tIns="0" rIns="0" bIns="0" numCol="1" rtlCol="0" anchor="t" anchorCtr="0" compatLnSpc="1">
                          <a:prstTxWarp prst="textNoShape">
                            <a:avLst/>
                          </a:prstTxWarp>
                        </wps:bodyPr>
                      </wps:wsp>
                      <wps:wsp>
                        <wps:cNvPr id="8" name="Pfeil nach unten 8"/>
                        <wps:cNvSpPr/>
                        <wps:spPr bwMode="auto">
                          <a:xfrm rot="13011707">
                            <a:off x="5582340" y="953793"/>
                            <a:ext cx="2306924" cy="4588969"/>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9" name="Pfeil nach unten 9"/>
                        <wps:cNvSpPr/>
                        <wps:spPr bwMode="auto">
                          <a:xfrm rot="19792387">
                            <a:off x="1147102" y="1449147"/>
                            <a:ext cx="2306924" cy="3882270"/>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10" name="Rechteck 10"/>
                        <wps:cNvSpPr/>
                        <wps:spPr bwMode="auto">
                          <a:xfrm>
                            <a:off x="179513"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44E5010"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wps:txbx>
                        <wps:bodyPr vert="horz" wrap="square" lIns="0" tIns="0" rIns="0" bIns="0" numCol="1" rtlCol="0" anchor="ctr" anchorCtr="0" compatLnSpc="1">
                          <a:prstTxWarp prst="textNoShape">
                            <a:avLst/>
                          </a:prstTxWarp>
                        </wps:bodyPr>
                      </wps:wsp>
                      <wps:wsp>
                        <wps:cNvPr id="11" name="Rechteck 11"/>
                        <wps:cNvSpPr/>
                        <wps:spPr bwMode="auto">
                          <a:xfrm>
                            <a:off x="683568" y="1691951"/>
                            <a:ext cx="1940027"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07D0BA0"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definition</w:t>
                              </w:r>
                              <w:proofErr w:type="spellEnd"/>
                            </w:p>
                          </w:txbxContent>
                        </wps:txbx>
                        <wps:bodyPr vert="horz" wrap="square" lIns="0" tIns="0" rIns="0" bIns="0" numCol="1" rtlCol="0" anchor="ctr" anchorCtr="0" compatLnSpc="1">
                          <a:prstTxWarp prst="textNoShape">
                            <a:avLst/>
                          </a:prstTxWarp>
                        </wps:bodyPr>
                      </wps:wsp>
                      <wps:wsp>
                        <wps:cNvPr id="12" name="Rechteck 12"/>
                        <wps:cNvSpPr/>
                        <wps:spPr bwMode="auto">
                          <a:xfrm>
                            <a:off x="1151620" y="2556047"/>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0126D796"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3" name="Rechteck 13"/>
                        <wps:cNvSpPr/>
                        <wps:spPr bwMode="auto">
                          <a:xfrm>
                            <a:off x="1638721" y="3417574"/>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57408F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4" name="Rechteck 14"/>
                        <wps:cNvSpPr/>
                        <wps:spPr bwMode="auto">
                          <a:xfrm>
                            <a:off x="2123728"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65197CF5"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entwurf</w:t>
                              </w:r>
                              <w:proofErr w:type="spellEnd"/>
                            </w:p>
                          </w:txbxContent>
                        </wps:txbx>
                        <wps:bodyPr vert="horz" wrap="square" lIns="0" tIns="0" rIns="0" bIns="0" numCol="1" rtlCol="0" anchor="ctr" anchorCtr="0" compatLnSpc="1">
                          <a:prstTxWarp prst="textNoShape">
                            <a:avLst/>
                          </a:prstTxWarp>
                        </wps:bodyPr>
                      </wps:wsp>
                      <wps:wsp>
                        <wps:cNvPr id="15" name="Rechteck 15"/>
                        <wps:cNvSpPr/>
                        <wps:spPr bwMode="auto">
                          <a:xfrm>
                            <a:off x="4499992"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6C7E6E4"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wps:txbx>
                        <wps:bodyPr vert="horz" wrap="square" lIns="0" tIns="0" rIns="0" bIns="0" numCol="1" rtlCol="0" anchor="ctr" anchorCtr="0" compatLnSpc="1">
                          <a:prstTxWarp prst="textNoShape">
                            <a:avLst/>
                          </a:prstTxWarp>
                        </wps:bodyPr>
                      </wps:wsp>
                      <wps:wsp>
                        <wps:cNvPr id="16" name="Rechteck 16"/>
                        <wps:cNvSpPr/>
                        <wps:spPr bwMode="auto">
                          <a:xfrm>
                            <a:off x="4888162" y="3405805"/>
                            <a:ext cx="1944216" cy="648072"/>
                          </a:xfrm>
                          <a:prstGeom prst="rect">
                            <a:avLst/>
                          </a:prstGeom>
                          <a:pattFill prst="ltUpDiag">
                            <a:fgClr>
                              <a:schemeClr val="bg1">
                                <a:lumMod val="50000"/>
                              </a:schemeClr>
                            </a:fgClr>
                            <a:bgClr>
                              <a:schemeClr val="bg1"/>
                            </a:bgClr>
                          </a:pattFill>
                          <a:ln w="12700" cap="flat" cmpd="sng" algn="ctr">
                            <a:solidFill>
                              <a:schemeClr val="tx1"/>
                            </a:solidFill>
                            <a:prstDash val="solid"/>
                            <a:round/>
                            <a:headEnd type="none" w="med" len="med"/>
                            <a:tailEnd type="none" w="med" len="med"/>
                          </a:ln>
                          <a:effectLst/>
                        </wps:spPr>
                        <wps:txbx>
                          <w:txbxContent>
                            <w:p w14:paraId="032ACE9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wps:txbx>
                        <wps:bodyPr vert="horz" wrap="square" lIns="0" tIns="0" rIns="0" bIns="0" numCol="1" rtlCol="0" anchor="ctr" anchorCtr="0" compatLnSpc="1">
                          <a:prstTxWarp prst="textNoShape">
                            <a:avLst/>
                          </a:prstTxWarp>
                        </wps:bodyPr>
                      </wps:wsp>
                      <wps:wsp>
                        <wps:cNvPr id="17" name="Rechteck 17"/>
                        <wps:cNvSpPr/>
                        <wps:spPr bwMode="auto">
                          <a:xfrm>
                            <a:off x="6494848" y="169195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D44914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wps:txbx>
                        <wps:bodyPr vert="horz" wrap="square" lIns="0" tIns="0" rIns="0" bIns="0" numCol="1" rtlCol="0" anchor="ctr" anchorCtr="0" compatLnSpc="1">
                          <a:prstTxWarp prst="textNoShape">
                            <a:avLst/>
                          </a:prstTxWarp>
                        </wps:bodyPr>
                      </wps:wsp>
                      <wps:wsp>
                        <wps:cNvPr id="18" name="Gewinkelte Verbindung 18"/>
                        <wps:cNvCnPr/>
                        <wps:spPr bwMode="auto">
                          <a:xfrm rot="16200000" flipH="1">
                            <a:off x="1991716" y="1415924"/>
                            <a:ext cx="408040" cy="144013"/>
                          </a:xfrm>
                          <a:prstGeom prst="bentConnector3">
                            <a:avLst>
                              <a:gd name="adj1" fmla="val 5648"/>
                            </a:avLst>
                          </a:prstGeom>
                          <a:solidFill>
                            <a:schemeClr val="bg2"/>
                          </a:solidFill>
                          <a:ln w="12700" cap="flat" cmpd="sng" algn="ctr">
                            <a:solidFill>
                              <a:schemeClr val="tx1"/>
                            </a:solidFill>
                            <a:prstDash val="solid"/>
                            <a:round/>
                            <a:headEnd type="none" w="med" len="med"/>
                            <a:tailEnd type="arrow" w="med" len="med"/>
                          </a:ln>
                          <a:effectLst/>
                        </wps:spPr>
                        <wps:bodyPr/>
                      </wps:wsp>
                      <wps:wsp>
                        <wps:cNvPr id="19" name="Gewinkelte Verbindung 19"/>
                        <wps:cNvCnPr>
                          <a:stCxn id="11" idx="1"/>
                        </wps:cNvCnPr>
                        <wps:spPr bwMode="auto">
                          <a:xfrm rot="10800000">
                            <a:off x="467544" y="147592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0" name="Gewinkelte Verbindung 20"/>
                        <wps:cNvCnPr/>
                        <wps:spPr bwMode="auto">
                          <a:xfrm rot="10800000">
                            <a:off x="935596" y="231669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1" name="Gewinkelte Verbindung 21"/>
                        <wps:cNvCnPr/>
                        <wps:spPr bwMode="auto">
                          <a:xfrm rot="10800000">
                            <a:off x="1422697" y="3204119"/>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2" name="Gewinkelte Verbindung 22"/>
                        <wps:cNvCnPr/>
                        <wps:spPr bwMode="auto">
                          <a:xfrm rot="10800000">
                            <a:off x="1899107" y="408249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3" name="Gerade Verbindung mit Pfeil 23"/>
                        <wps:cNvCnPr>
                          <a:stCxn id="14" idx="3"/>
                          <a:endCxn id="15" idx="1"/>
                        </wps:cNvCnPr>
                        <wps:spPr bwMode="auto">
                          <a:xfrm>
                            <a:off x="4067944" y="4603137"/>
                            <a:ext cx="432048"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4" name="Gerade Verbindung mit Pfeil 24"/>
                        <wps:cNvCnPr>
                          <a:endCxn id="16" idx="1"/>
                        </wps:cNvCnPr>
                        <wps:spPr bwMode="auto">
                          <a:xfrm flipV="1">
                            <a:off x="3851920" y="3729841"/>
                            <a:ext cx="1036242" cy="5884"/>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5" name="Gerade Verbindung mit Pfeil 25"/>
                        <wps:cNvCnPr>
                          <a:stCxn id="11" idx="3"/>
                          <a:endCxn id="17" idx="1"/>
                        </wps:cNvCnPr>
                        <wps:spPr bwMode="auto">
                          <a:xfrm>
                            <a:off x="2623595" y="2015987"/>
                            <a:ext cx="3871253"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6" name="Gerade Verbindung mit Pfeil 26"/>
                        <wps:cNvCnPr>
                          <a:stCxn id="10" idx="3"/>
                          <a:endCxn id="4" idx="1"/>
                        </wps:cNvCnPr>
                        <wps:spPr bwMode="auto">
                          <a:xfrm>
                            <a:off x="2123728" y="1151891"/>
                            <a:ext cx="4883404"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7" name="Gewinkelte Verbindung 27"/>
                        <wps:cNvCnPr/>
                        <wps:spPr bwMode="auto">
                          <a:xfrm rot="16200000" flipH="1">
                            <a:off x="2491445" y="2276579"/>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8" name="Gewinkelte Verbindung 28"/>
                        <wps:cNvCnPr/>
                        <wps:spPr bwMode="auto">
                          <a:xfrm rot="16200000" flipH="1">
                            <a:off x="2963685" y="3140538"/>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9" name="Gewinkelte Verbindung 29"/>
                        <wps:cNvCnPr/>
                        <wps:spPr bwMode="auto">
                          <a:xfrm rot="16200000" flipH="1">
                            <a:off x="3450787" y="4008074"/>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0" name="Gerade Verbindung mit Pfeil 30"/>
                        <wps:cNvCnPr/>
                        <wps:spPr bwMode="auto">
                          <a:xfrm>
                            <a:off x="173303" y="5956699"/>
                            <a:ext cx="3822633" cy="0"/>
                          </a:xfrm>
                          <a:prstGeom prst="straightConnector1">
                            <a:avLst/>
                          </a:prstGeom>
                          <a:solidFill>
                            <a:schemeClr val="bg2"/>
                          </a:solidFill>
                          <a:ln w="15875" cap="flat" cmpd="sng" algn="ctr">
                            <a:solidFill>
                              <a:schemeClr val="tx1"/>
                            </a:solidFill>
                            <a:prstDash val="solid"/>
                            <a:round/>
                            <a:headEnd type="triangle" w="lg" len="med"/>
                            <a:tailEnd type="triangle" w="lg" len="med"/>
                          </a:ln>
                          <a:effectLst/>
                        </wps:spPr>
                        <wps:bodyPr/>
                      </wps:wsp>
                      <wps:wsp>
                        <wps:cNvPr id="31" name="Rechteck 31"/>
                        <wps:cNvSpPr/>
                        <wps:spPr bwMode="auto">
                          <a:xfrm>
                            <a:off x="3311860" y="5157192"/>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7661361"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wps:txbx>
                        <wps:bodyPr vert="horz" wrap="square" lIns="0" tIns="0" rIns="0" bIns="0" numCol="1" rtlCol="0" anchor="ctr" anchorCtr="0" compatLnSpc="1">
                          <a:prstTxWarp prst="textNoShape">
                            <a:avLst/>
                          </a:prstTxWarp>
                        </wps:bodyPr>
                      </wps:wsp>
                      <wps:wsp>
                        <wps:cNvPr id="32" name="Gewinkelte Verbindung 32"/>
                        <wps:cNvCnPr/>
                        <wps:spPr bwMode="auto">
                          <a:xfrm rot="16200000" flipH="1">
                            <a:off x="3935794" y="4862906"/>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3" name="Gewinkelte Verbindung 33"/>
                        <wps:cNvCnPr/>
                        <wps:spPr bwMode="auto">
                          <a:xfrm rot="10800000">
                            <a:off x="3089942" y="4927173"/>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4" name="Gewinkelte Verbindung 34"/>
                        <wps:cNvCnPr/>
                        <wps:spPr bwMode="auto">
                          <a:xfrm rot="10800000" flipH="1">
                            <a:off x="5256076" y="491450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5" name="Gewinkelte Verbindung 35"/>
                        <wps:cNvCnPr/>
                        <wps:spPr bwMode="auto">
                          <a:xfrm rot="10800000" flipH="1">
                            <a:off x="6444208" y="404106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6" name="Gewinkelte Verbindung 36"/>
                        <wps:cNvCnPr/>
                        <wps:spPr bwMode="auto">
                          <a:xfrm rot="10800000" flipH="1">
                            <a:off x="8460432" y="148478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7" name="Gewinkelte Verbindung 37"/>
                        <wps:cNvCnPr/>
                        <wps:spPr bwMode="auto">
                          <a:xfrm rot="5400000" flipH="1" flipV="1">
                            <a:off x="6218566" y="2934089"/>
                            <a:ext cx="1404156" cy="216024"/>
                          </a:xfrm>
                          <a:prstGeom prst="bentConnector3">
                            <a:avLst>
                              <a:gd name="adj1" fmla="val 1159"/>
                            </a:avLst>
                          </a:prstGeom>
                          <a:solidFill>
                            <a:schemeClr val="bg2"/>
                          </a:solidFill>
                          <a:ln w="12700" cap="flat" cmpd="sng" algn="ctr">
                            <a:solidFill>
                              <a:schemeClr val="tx1"/>
                            </a:solidFill>
                            <a:prstDash val="solid"/>
                            <a:round/>
                            <a:headEnd type="none" w="med" len="med"/>
                            <a:tailEnd type="arrow" w="med" len="med"/>
                          </a:ln>
                          <a:effectLst/>
                        </wps:spPr>
                        <wps:bodyPr/>
                      </wps:wsp>
                    </wpg:wgp>
                  </a:graphicData>
                </a:graphic>
              </wp:inline>
            </w:drawing>
          </mc:Choice>
          <mc:Fallback>
            <w:pict>
              <v:group w14:anchorId="2449923A" id="Gruppieren_x0020_3" o:spid="_x0000_s1026" style="width:453.6pt;height:252.95pt;mso-position-horizontal-relative:char;mso-position-vertical-relative:line" coordorigin=",827855" coordsize="9144000,5128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">
                <v:rect id="Rechteck_x0020_4" o:spid="_x0000_s1027" style="position:absolute;left:7007132;top:82785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DIZwwAA&#10;ANoAAAAPAAAAZHJzL2Rvd25yZXYueG1sRI9Ba8JAFITvQv/D8gq9iG4MYiW6SpEWPeSi9gc8s6/Z&#10;0OzbNLuN0V/vCoLHYWa+YZbr3taio9ZXjhVMxgkI4sLpiksF38ev0RyED8gaa8ek4EIe1quXwRIz&#10;7c68p+4QShEh7DNUYEJoMil9YciiH7uGOHo/rrUYomxLqVs8R7itZZokM2mx4rhgsKGNoeL38G8V&#10;FO/58ZqnebXtrD39fQ7NNN32Sr299h8LEIH68Aw/2jutYAr3K/EG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DIZwwAAANoAAAAPAAAAAAAAAAAAAAAAAJcCAABkcnMvZG93&#10;bnJldi54bWxQSwUGAAAAAAQABAD1AAAAhwMAAAAA&#10;" fillcolor="white [3212]" strokecolor="black [3213]" strokeweight="1pt">
                  <v:fill opacity="39321f"/>
                  <v:stroke joinstyle="round"/>
                  <v:textbox inset="0,0,0,0">
                    <w:txbxContent>
                      <w:p w14:paraId="130A6DD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A91651" w:rsidRPr="00C24504" w:rsidRDefault="00A91651"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v:textbox>
                </v:rect>
                <v:rect id="Rechteck_x0020_5" o:spid="_x0000_s1028" style="position:absolute;top:1604232;width:9144000;height:1739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W9vwAAA&#10;ANoAAAAPAAAAZHJzL2Rvd25yZXYueG1sRI/NisIwFIX3A75DuIK7MVVwRqpRVFTcuBh14fLSXNti&#10;clOa1Na3nwiCy8P5+TjzZWeNeFDtS8cKRsMEBHHmdMm5gst59z0F4QOyRuOYFDzJw3LR+5pjql3L&#10;f/Q4hVzEEfYpKihCqFIpfVaQRT90FXH0bq62GKKsc6lrbOO4NXKcJD/SYsmRUGBFm4Ky+6mxEWLy&#10;pGoO5XZ9PV5aQ3L825i9UoN+t5qBCNSFT/jdPmgFE3hdiTdAL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KW9vwAAAANoAAAAPAAAAAAAAAAAAAAAAAJcCAABkcnMvZG93bnJl&#10;di54bWxQSwUGAAAAAAQABAD1AAAAhAMAAAAA&#10;" fillcolor="#4bacc6 [3208]" stroked="f" strokeweight="1pt">
                  <v:stroke joinstyle="round"/>
                  <v:textbox style="layout-flow:vertical" inset="0,0,0,0">
                    <w:txbxContent>
                      <w:p w14:paraId="7465C2F0"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v:textbox>
                </v:rect>
                <v:rect id="Rechteck_x0020_6" o:spid="_x0000_s1029" style="position:absolute;top:3336135;width:9144000;height:25910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gbXvwAA&#10;ANoAAAAPAAAAZHJzL2Rvd25yZXYueG1sRI9Lq8IwFIT3F/wP4QjurokufFSjiCC4s74W7g7NsS02&#10;J6WJWv+9EQSXw8x8w8yXra3EgxpfOtYw6CsQxJkzJecaTsfN/wSED8gGK8ek4UUelovO3xwT4568&#10;p8ch5CJC2CeooQihTqT0WUEWfd/VxNG7usZiiLLJpWnwGeG2kkOlRtJiyXGhwJrWBWW3w91GiuJ7&#10;e32pWzpW22l6vJzTsKu07nXb1QxEoDb8wt/21mgYwedKvAFy8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NWBte/AAAA2gAAAA8AAAAAAAAAAAAAAAAAlwIAAGRycy9kb3ducmV2&#10;LnhtbFBLBQYAAAAABAAEAPUAAACDAwAAAAA=&#10;" fillcolor="#95b3d7 [1940]" stroked="f" strokeweight="1pt">
                  <v:stroke joinstyle="round"/>
                  <v:textbox style="layout-flow:vertical" inset="0,0,0,0">
                    <w:txbxContent>
                      <w:p w14:paraId="020262D7"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v:textbox>
                </v:rect>
                <v:rect id="Rechteck_x0020_7" o:spid="_x0000_s1030" style="position:absolute;left:522597;top:2473934;width:3329323;height:1737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SgKwgAA&#10;ANoAAAAPAAAAZHJzL2Rvd25yZXYueG1sRI9BawIxFITvgv8hPKE3zWphW1ajaFHag4d29Qc8Ns/d&#10;xeRlSVJ3/fdNQfA4zMw3zGozWCNu5EPrWMF8loEgrpxuuVZwPh2m7yBCRNZoHJOCOwXYrMejFRba&#10;9fxDtzLWIkE4FKigibErpAxVQxbDzHXEybs4bzEm6WupPfYJbo1cZFkuLbacFhrs6KOh6lr+WgXH&#10;e/569LtvQ4ut6Uq+8L7PP5V6mQzbJYhIQ3yGH+0vreAN/q+kG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FKArCAAAA2gAAAA8AAAAAAAAAAAAAAAAAlwIAAGRycy9kb3du&#10;cmV2LnhtbFBLBQYAAAAABAAEAPUAAACGAwAAAAA=&#10;" fillcolor="white [3212]" strokecolor="black [3213]" strokeweight="1pt">
                  <v:fill opacity="39321f"/>
                  <v:stroke joinstyle="round"/>
                  <v:textbox style="layout-flow:vertical;mso-layout-flow-alt:bottom-to-top" inset="0,0,0,0">
                    <w:txbxContent>
                      <w:p w14:paraId="175C1027" w14:textId="77777777" w:rsidR="00A91651" w:rsidRPr="000F6375" w:rsidRDefault="00A91651"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_x0020_nach_x0020_unten_x0020_8" o:spid="_x0000_s1031" type="#_x0000_t67" style="position:absolute;left:5582340;top:953793;width:2306924;height:4588969;rotation:-93807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aFzwQAA&#10;ANoAAAAPAAAAZHJzL2Rvd25yZXYueG1sRE/LasJAFN0X/IfhFropZmIEiamjiGDpSjQWur1kbh6Y&#10;uRMyY5L26zsLweXhvDe7ybRioN41lhUsohgEcWF1w5WC7+txnoJwHllja5kU/JKD3Xb2ssFM25Ev&#10;NOS+EiGEXYYKau+7TEpX1GTQRbYjDlxpe4M+wL6SuscxhJtWJnG8kgYbDg01dnSoqbjld6Og8X92&#10;vV+O3fv5fDt9lmXxkyxSpd5ep/0HCE+Tf4of7i+tIGwNV8INkN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92hc8EAAADaAAAADwAAAAAAAAAAAAAAAACXAgAAZHJzL2Rvd25y&#10;ZXYueG1sUEsFBgAAAAAEAAQA9QAAAIUDAAAAAA==&#10;" adj="16171" fillcolor="#f2f2f2 [3052]" stroked="f" strokeweight="1pt">
                  <v:fill opacity="32896f"/>
                  <v:stroke joinstyle="round"/>
                  <v:textbox inset="0,0,0,0"/>
                </v:shape>
                <v:shape id="Pfeil_x0020_nach_x0020_unten_x0020_9" o:spid="_x0000_s1032" type="#_x0000_t67" style="position:absolute;left:1147102;top:1449147;width:2306924;height:3882270;rotation:-197439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FP7xQAA&#10;ANoAAAAPAAAAZHJzL2Rvd25yZXYueG1sRI9Ba8JAFITvBf/D8gQvpW4MGJrUVUq14knQtvfX7GuS&#10;mn0bs1sT/fWuIPQ4zMw3zGzRm1qcqHWVZQWTcQSCOLe64kLB58f70zMI55E11pZJwZkcLOaDhxlm&#10;2na8o9PeFyJA2GWooPS+yaR0eUkG3dg2xMH7sa1BH2RbSN1iF+CmlnEUJdJgxWGhxIbeSsoP+z+j&#10;4Ot3/b1d7qZdmjzmPomPq/hyWCk1GvavLyA89f4/fG9vtIIUblfCDZD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cU/vFAAAA2gAAAA8AAAAAAAAAAAAAAAAAlwIAAGRycy9k&#10;b3ducmV2LnhtbFBLBQYAAAAABAAEAPUAAACJAwAAAAA=&#10;" adj="15182" fillcolor="#f2f2f2 [3052]" stroked="f" strokeweight="1pt">
                  <v:fill opacity="32896f"/>
                  <v:stroke joinstyle="round"/>
                  <v:textbox inset="0,0,0,0"/>
                </v:shape>
                <v:rect id="Rechteck_x0020_10" o:spid="_x0000_s1033" style="position:absolute;left:179513;top:82785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WoyxQAA&#10;ANsAAAAPAAAAZHJzL2Rvd25yZXYueG1sRI9Bb8IwDIXvk/YfIiPtMkG6Co2pENA0bWKHXgb7AaYx&#10;TUXjdE1Wuv16fEDiZus9v/d5tRl9qwbqYxPYwNMsA0VcBdtwbeB7/zF9ARUTssU2MBn4owib9f3d&#10;CgsbzvxFwy7VSkI4FmjApdQVWsfKkcc4Cx2xaMfQe0yy9rW2PZ4l3Lc6z7Jn7bFhaXDY0Zuj6rT7&#10;9QaqRbn/L/Oy2Q7eH37eH908347GPEzG1yWoRGO6ma/Xn1bwhV5+kQH0+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RajLFAAAA2wAAAA8AAAAAAAAAAAAAAAAAlwIAAGRycy9k&#10;b3ducmV2LnhtbFBLBQYAAAAABAAEAPUAAACJAwAAAAA=&#10;" fillcolor="white [3212]" strokecolor="black [3213]" strokeweight="1pt">
                  <v:fill opacity="39321f"/>
                  <v:stroke joinstyle="round"/>
                  <v:textbox inset="0,0,0,0">
                    <w:txbxContent>
                      <w:p w14:paraId="744E5010"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v:textbox>
                </v:rect>
                <v:rect id="Rechteck_x0020_11" o:spid="_x0000_s1034" style="position:absolute;left:683568;top:1691951;width:1940027;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3c+pwgAA&#10;ANsAAAAPAAAAZHJzL2Rvd25yZXYueG1sRE/NasJAEL4XfIdlBC+lbgxSS+oqUir2kEvVB5hmx2ww&#10;Oxuza4x9elcQvM3H9zvzZW9r0VHrK8cKJuMEBHHhdMWlgv1u/fYBwgdkjbVjUnAlD8vF4GWOmXYX&#10;/qVuG0oRQ9hnqMCE0GRS+sKQRT92DXHkDq61GCJsS6lbvMRwW8s0Sd6lxYpjg8GGvgwVx+3ZKihm&#10;+e4/T/Nq01n7d/p+NdN00ys1GvarTxCB+vAUP9w/Os6fwP2XeIB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Xdz6nCAAAA2wAAAA8AAAAAAAAAAAAAAAAAlwIAAGRycy9kb3du&#10;cmV2LnhtbFBLBQYAAAAABAAEAPUAAACGAwAAAAA=&#10;" fillcolor="white [3212]" strokecolor="black [3213]" strokeweight="1pt">
                  <v:fill opacity="39321f"/>
                  <v:stroke joinstyle="round"/>
                  <v:textbox inset="0,0,0,0">
                    <w:txbxContent>
                      <w:p w14:paraId="107D0BA0"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definition</w:t>
                        </w:r>
                        <w:proofErr w:type="spellEnd"/>
                      </w:p>
                    </w:txbxContent>
                  </v:textbox>
                </v:rect>
                <v:rect id="Rechteck_x0020_12" o:spid="_x0000_s1035" style="position:absolute;left:1151620;top:2556047;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D1HewgAA&#10;ANsAAAAPAAAAZHJzL2Rvd25yZXYueG1sRE/NasJAEL4LvsMyhV5ENw1FJXUVkYo95OLPA4zZaTY0&#10;Oxuza0z79F1B8DYf3+8sVr2tRUetrxwreJskIIgLpysuFZyO2/EchA/IGmvHpOCXPKyWw8ECM+1u&#10;vKfuEEoRQ9hnqMCE0GRS+sKQRT9xDXHkvl1rMUTYllK3eIvhtpZpkkylxYpjg8GGNoaKn8PVKihm&#10;+fEvT/Nq11l7vnyOzHu665V6fenXHyAC9eEpfri/dJyfwv2XeI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Ud7CAAAA2wAAAA8AAAAAAAAAAAAAAAAAlwIAAGRycy9kb3du&#10;cmV2LnhtbFBLBQYAAAAABAAEAPUAAACGAwAAAAA=&#10;" fillcolor="white [3212]" strokecolor="black [3213]" strokeweight="1pt">
                  <v:fill opacity="39321f"/>
                  <v:stroke joinstyle="round"/>
                  <v:textbox inset="0,0,0,0">
                    <w:txbxContent>
                      <w:p w14:paraId="0126D796"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_x0020_13" o:spid="_x0000_s1036" style="position:absolute;left:1638721;top:3417574;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RFwwAA&#10;ANsAAAAPAAAAZHJzL2Rvd25yZXYueG1sRE/NasJAEL4XfIdlBC+im8aiJXWVIhZ7yMWfB5hmp9lg&#10;djZm15j69N2C0Nt8fL+zXPe2Fh21vnKs4HmagCAunK64VHA6fkxeQfiArLF2TAp+yMN6NXhaYqbd&#10;jffUHUIpYgj7DBWYEJpMSl8YsuinriGO3LdrLYYI21LqFm8x3NYyTZK5tFhxbDDY0MZQcT5crYJi&#10;kR/veZpXu87ar8t2bF7SXa/UaNi/v4EI1Id/8cP9qeP8Gfz9E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RFwwAAANsAAAAPAAAAAAAAAAAAAAAAAJcCAABkcnMvZG93&#10;bnJldi54bWxQSwUGAAAAAAQABAD1AAAAhwMAAAAA&#10;" fillcolor="white [3212]" strokecolor="black [3213]" strokeweight="1pt">
                  <v:fill opacity="39321f"/>
                  <v:stroke joinstyle="round"/>
                  <v:textbox inset="0,0,0,0">
                    <w:txbxContent>
                      <w:p w14:paraId="757408F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_x0020_14" o:spid="_x0000_s1037" style="position:absolute;left:2123728;top:427910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mwxwgAA&#10;ANsAAAAPAAAAZHJzL2Rvd25yZXYueG1sRE/NasJAEL4LfYdlCl5ENw1SJbqKFMUecqn6AGN2mg3N&#10;zsbsGqNP3y0UvM3H9zvLdW9r0VHrK8cK3iYJCOLC6YpLBafjbjwH4QOyxtoxKbiTh/XqZbDETLsb&#10;f1F3CKWIIewzVGBCaDIpfWHIop+4hjhy3661GCJsS6lbvMVwW8s0Sd6lxYpjg8GGPgwVP4erVVDM&#10;8uMjT/Nq31l7vmxHZprue6WGr/1mASJQH57if/enjvOn8PdLP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qbDHCAAAA2wAAAA8AAAAAAAAAAAAAAAAAlwIAAGRycy9kb3du&#10;cmV2LnhtbFBLBQYAAAAABAAEAPUAAACGAwAAAAA=&#10;" fillcolor="white [3212]" strokecolor="black [3213]" strokeweight="1pt">
                  <v:fill opacity="39321f"/>
                  <v:stroke joinstyle="round"/>
                  <v:textbox inset="0,0,0,0">
                    <w:txbxContent>
                      <w:p w14:paraId="65197CF5"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entwurf</w:t>
                        </w:r>
                        <w:proofErr w:type="spellEnd"/>
                      </w:p>
                    </w:txbxContent>
                  </v:textbox>
                </v:rect>
                <v:rect id="Rechteck_x0020_15" o:spid="_x0000_s1038" style="position:absolute;left:4499992;top:427910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5smqwwAA&#10;ANsAAAAPAAAAZHJzL2Rvd25yZXYueG1sRE/NasJAEL4XfIdlBC+imwarJXWVIhZ7yMWfB5hmp9lg&#10;djZm15j69N2C0Nt8fL+zXPe2Fh21vnKs4HmagCAunK64VHA6fkxeQfiArLF2TAp+yMN6NXhaYqbd&#10;jffUHUIpYgj7DBWYEJpMSl8YsuinriGO3LdrLYYI21LqFm8x3NYyTZK5tFhxbDDY0MZQcT5crYJi&#10;kR/veZpXu87ar8t2bGbprldqNOzf30AE6sO/+OH+1HH+C/z9E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5smqwwAAANsAAAAPAAAAAAAAAAAAAAAAAJcCAABkcnMvZG93&#10;bnJldi54bWxQSwUGAAAAAAQABAD1AAAAhwMAAAAA&#10;" fillcolor="white [3212]" strokecolor="black [3213]" strokeweight="1pt">
                  <v:fill opacity="39321f"/>
                  <v:stroke joinstyle="round"/>
                  <v:textbox inset="0,0,0,0">
                    <w:txbxContent>
                      <w:p w14:paraId="16C7E6E4"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v:textbox>
                </v:rect>
                <v:rect id="Rechteck_x0020_16" o:spid="_x0000_s1039" style="position:absolute;left:4888162;top:340580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1w78wAAA&#10;ANsAAAAPAAAAZHJzL2Rvd25yZXYueG1sRE/JasMwEL0H8g9iAr2EWq4PbnAtmxAIlN6a5T5Y46WV&#10;RsZSHLdfXxUKvc3jrVPWizVipskPjhU8JSkI4sbpgTsFl/PxcQfCB2SNxjEp+CIPdbVelVhod+d3&#10;mk+hEzGEfYEK+hDGQkrf9GTRJ24kjlzrJoshwqmTesJ7DLdGZmmaS4sDx4YeRzr01HyeblbBd0Yy&#10;u55z85zqdvv20c1sLlKph82yfwERaAn/4j/3q47zc/j9JR4g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1w78wAAAANsAAAAPAAAAAAAAAAAAAAAAAJcCAABkcnMvZG93bnJl&#10;di54bWxQSwUGAAAAAAQABAD1AAAAhAMAAAAA&#10;" fillcolor="#7f7f7f [1612]" strokecolor="black [3213]" strokeweight="1pt">
                  <v:fill r:id="rId9" o:title="" color2="white [3212]" type="pattern"/>
                  <v:stroke joinstyle="round"/>
                  <v:textbox inset="0,0,0,0">
                    <w:txbxContent>
                      <w:p w14:paraId="032ACE9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v:textbox>
                </v:rect>
                <v:rect id="Rechteck_x0020_17" o:spid="_x0000_s1040" style="position:absolute;left:6494848;top:169195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PJGwgAA&#10;ANsAAAAPAAAAZHJzL2Rvd25yZXYueG1sRE/NasJAEL4LvsMyghepmwapkrqKSMUecqn6ANPsNBvM&#10;zsbsGmOf3i0UvM3H9zvLdW9r0VHrK8cKXqcJCOLC6YpLBafj7mUBwgdkjbVjUnAnD+vVcLDETLsb&#10;f1F3CKWIIewzVGBCaDIpfWHIop+6hjhyP661GCJsS6lbvMVwW8s0Sd6kxYpjg8GGtoaK8+FqFRTz&#10;/Pibp3m176z9vnxMzCzd90qNR/3mHUSgPjzF/+5PHefP4e+XeI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48kbCAAAA2wAAAA8AAAAAAAAAAAAAAAAAlwIAAGRycy9kb3du&#10;cmV2LnhtbFBLBQYAAAAABAAEAPUAAACGAwAAAAA=&#10;" fillcolor="white [3212]" strokecolor="black [3213]" strokeweight="1pt">
                  <v:fill opacity="39321f"/>
                  <v:stroke joinstyle="round"/>
                  <v:textbox inset="0,0,0,0">
                    <w:txbxContent>
                      <w:p w14:paraId="2D44914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winkelte_x0020_Verbindung_x0020_18" o:spid="_x0000_s1041" type="#_x0000_t34" style="position:absolute;left:1991716;top:1415924;width:408040;height:14401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NP8UAAADbAAAADwAAAGRycy9kb3ducmV2LnhtbESPQWvCQBCF7wX/wzIFb3WjxWJTVxGl&#10;WnoR00KvQ3aahGZn4+6qsb++cyh4m+G9ee+b+bJ3rTpTiI1nA+NRBoq49LbhysDnx+vDDFRMyBZb&#10;z2TgShGWi8HdHHPrL3ygc5EqJSEcczRQp9TlWseyJodx5Dti0b59cJhkDZW2AS8S7lo9ybIn7bBh&#10;aaixo3VN5U9xcgZ27ndThLEP++mXfd8+Tp6Pq701Znjfr15AJerTzfx//WYFX2DlFxlAL/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xNP8UAAADbAAAADwAAAAAAAAAA&#10;AAAAAAChAgAAZHJzL2Rvd25yZXYueG1sUEsFBgAAAAAEAAQA+QAAAJMDAAAAAA==&#10;" adj="1220" filled="t" fillcolor="#eeece1 [3214]" strokecolor="black [3213]" strokeweight="1pt">
                  <v:stroke endarrow="open" joinstyle="round"/>
                </v:shape>
                <v:shapetype id="_x0000_t33" coordsize="21600,21600" o:spt="33" o:oned="t" path="m0,0l21600,,21600,21600e" filled="f">
                  <v:stroke joinstyle="miter"/>
                  <v:path arrowok="t" fillok="f" o:connecttype="none"/>
                  <o:lock v:ext="edit" shapetype="t"/>
                </v:shapetype>
                <v:shape id="Gewinkelte_x0020_Verbindung_x0020_19" o:spid="_x0000_s1042" type="#_x0000_t33" style="position:absolute;left:467544;top:1475927;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ieqMAAAADbAAAADwAAAGRycy9kb3ducmV2LnhtbERPzWrCQBC+F/oOyxR6azamIBpdJUiX&#10;eqzRBxiy0yQ0OxuyqyY+vVsQvM3H9zvr7Wg7caHBt44VzJIUBHHlTMu1gtNRfyxA+IBssHNMCiby&#10;sN28vqwxN+7KB7qUoRYxhH2OCpoQ+lxKXzVk0SeuJ47crxsshgiHWpoBrzHcdjJL07m02HJsaLCn&#10;XUPVX3m2CvBTf++LWXY7aMxKrYup+vqZlHp/G4sViEBjeIof7r2J85fw/0s8QG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RInqjAAAAA2wAAAA8AAAAAAAAAAAAAAAAA&#10;oQIAAGRycy9kb3ducmV2LnhtbFBLBQYAAAAABAAEAPkAAACOAwAAAAA=&#10;" filled="t" fillcolor="#eeece1 [3214]" strokecolor="black [3213]" strokeweight="1pt">
                  <v:stroke endarrow="open" joinstyle="round"/>
                </v:shape>
                <v:shape id="Gewinkelte_x0020_Verbindung_x0020_20" o:spid="_x0000_s1043" type="#_x0000_t33" style="position:absolute;left:935596;top:2316690;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79iL4AAADbAAAADwAAAGRycy9kb3ducmV2LnhtbERPzYrCMBC+C/sOYQRvNrULsnSNUmSD&#10;HrW7DzA0Y1tsJqWJ2u7Tm4Pg8eP73+xG24k7Db51rGCVpCCIK2darhX8/erlFwgfkA12jknBRB52&#10;24/ZBnPjHnymexlqEUPY56igCaHPpfRVQxZ94nriyF3cYDFEONTSDPiI4baTWZqupcWWY0ODPe0b&#10;qq7lzSrAT304Fqvs/6wxK7UupurnNCm1mI/FN4hAY3iLX+6jUZDF9fFL/AFy+wQ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Hv2IvgAAANsAAAAPAAAAAAAAAAAAAAAAAKEC&#10;AABkcnMvZG93bnJldi54bWxQSwUGAAAAAAQABAD5AAAAjAMAAAAA&#10;" filled="t" fillcolor="#eeece1 [3214]" strokecolor="black [3213]" strokeweight="1pt">
                  <v:stroke endarrow="open" joinstyle="round"/>
                </v:shape>
                <v:shape id="Gewinkelte_x0020_Verbindung_x0020_21" o:spid="_x0000_s1044" type="#_x0000_t33" style="position:absolute;left:1422697;top:3204119;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JYE8IAAADbAAAADwAAAGRycy9kb3ducmV2LnhtbESPwWrDMBBE74H8g9hAb7FsF0pxogQT&#10;Kppj4uYDFmtjm1grY6mJ3a+PCoUeh5l5w2z3k+3FnUbfOVaQJSkI4tqZjhsFly+9fgfhA7LB3jEp&#10;mMnDfrdcbLEw7sFnulehERHCvkAFbQhDIaWvW7LoEzcQR+/qRoshyrGRZsRHhNte5mn6Ji12HBda&#10;HOjQUn2rvq0CfNWfxzLLf84a80rrcq4/TrNSL6up3IAINIX/8F/7aBTkGfx+iT9A7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FJYE8IAAADbAAAADwAAAAAAAAAAAAAA&#10;AAChAgAAZHJzL2Rvd25yZXYueG1sUEsFBgAAAAAEAAQA+QAAAJADAAAAAA==&#10;" filled="t" fillcolor="#eeece1 [3214]" strokecolor="black [3213]" strokeweight="1pt">
                  <v:stroke endarrow="open" joinstyle="round"/>
                </v:shape>
                <v:shape id="Gewinkelte_x0020_Verbindung_x0020_22" o:spid="_x0000_s1045" type="#_x0000_t33" style="position:absolute;left:1899107;top:4082494;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DGZMEAAADbAAAADwAAAGRycy9kb3ducmV2LnhtbESPUWvCMBSF3wf7D+EO9jZTMxCpRimy&#10;MB+1+gMuzbUtNjelybTdrzeDgY+Hc853OOvt6DpxoyG0njXMZxkI4srblmsN55P5WIIIEdli55k0&#10;TBRgu3l9WWNu/Z2PdCtjLRKEQ44amhj7XMpQNeQwzHxPnLyLHxzGJIda2gHvCe46qbJsIR22nBYa&#10;7GnXUHUtf5wG/DTf+2Kufo8GVWlMMVVfh0nr97exWIGINMZn+L+9txqUgr8v6QfIz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0gMZkwQAAANsAAAAPAAAAAAAAAAAAAAAA&#10;AKECAABkcnMvZG93bnJldi54bWxQSwUGAAAAAAQABAD5AAAAjwMAAAAA&#10;" filled="t" fillcolor="#eeece1 [3214]" strokecolor="black [3213]" strokeweight="1pt">
                  <v:stroke endarrow="open" joinstyle="round"/>
                </v:shape>
                <v:shapetype id="_x0000_t32" coordsize="21600,21600" o:spt="32" o:oned="t" path="m0,0l21600,21600e" filled="f">
                  <v:path arrowok="t" fillok="f" o:connecttype="none"/>
                  <o:lock v:ext="edit" shapetype="t"/>
                </v:shapetype>
                <v:shape id="Gerade_x0020_Verbindung_x0020_mit_x0020_Pfeil_x0020_23" o:spid="_x0000_s1046" type="#_x0000_t32" style="position:absolute;left:4067944;top:4603137;width:4320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Bzk8MAAADbAAAADwAAAGRycy9kb3ducmV2LnhtbESPQWvCQBSE70L/w/IKvemmEURTV0lb&#10;Cj140NjeH9lnEpJ9G3dXjf/eFQSPw8x8wyzXg+nEmZxvLCt4nyQgiEurG64U/O1/xnMQPiBr7CyT&#10;git5WK9eRkvMtL3wjs5FqESEsM9QQR1Cn0npy5oM+ontiaN3sM5giNJVUju8RLjpZJokM2mw4bhQ&#10;Y09fNZVtcTIK8n562rb24I7l8f970Xxu0rz1Sr29DvkHiEBDeIYf7V+tIJ3C/Uv8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Fwc5PDAAAA2wAAAA8AAAAAAAAAAAAA&#10;AAAAoQIAAGRycy9kb3ducmV2LnhtbFBLBQYAAAAABAAEAPkAAACRAwAAAAA=&#10;" filled="t" fillcolor="#eeece1 [3214]" strokecolor="black [3213]" strokeweight="1pt">
                  <v:stroke dashstyle="dash" startarrow="open" endarrow="open"/>
                </v:shape>
                <v:shape id="Gerade_x0020_Verbindung_x0020_mit_x0020_Pfeil_x0020_24" o:spid="_x0000_s1047" type="#_x0000_t32" style="position:absolute;left:3851920;top:3729841;width:1036242;height:58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lMPcAAAADbAAAADwAAAGRycy9kb3ducmV2LnhtbESP0YrCMBRE3xf8h3AF39bUIrtSTUUE&#10;QfDJuh9waa5taXNTklSrX28EYR+HmTnDbLaj6cSNnG8sK1jMExDEpdUNVwr+LofvFQgfkDV2lknB&#10;gzxs88nXBjNt73ymWxEqESHsM1RQh9BnUvqyJoN+bnvi6F2tMxiidJXUDu8RbjqZJsmPNNhwXKix&#10;p31NZVsMRoFOn/uBi6pYyWTwF/c4udb8KjWbjrs1iEBj+A9/2ketIF3C+0v8ATJ/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yJTD3AAAAA2wAAAA8AAAAAAAAAAAAAAAAA&#10;oQIAAGRycy9kb3ducmV2LnhtbFBLBQYAAAAABAAEAPkAAACOAwAAAAA=&#10;" filled="t" fillcolor="#eeece1 [3214]" strokecolor="black [3213]" strokeweight="1pt">
                  <v:stroke dashstyle="dash" startarrow="open" endarrow="open"/>
                </v:shape>
                <v:shape id="Gerade_x0020_Verbindung_x0020_mit_x0020_Pfeil_x0020_25" o:spid="_x0000_s1048" type="#_x0000_t32" style="position:absolute;left:2623595;top:2015987;width:38712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VOfMQAAADbAAAADwAAAGRycy9kb3ducmV2LnhtbESPT2vCQBTE7wW/w/IEb3VjpKVGV4mK&#10;4KGH1j/3R/aZhGTfxt1V47fvFgo9DjPzG2ax6k0r7uR8bVnBZJyAIC6srrlUcDruXj9A+ICssbVM&#10;Cp7kYbUcvCww0/bB33Q/hFJECPsMFVQhdJmUvqjIoB/bjjh6F+sMhihdKbXDR4SbVqZJ8i4N1hwX&#10;KuxoU1HRHG5GQd5Nb1+NvbhrcT1vZ/X6M80br9Ro2OdzEIH68B/+a++1gvQNfr/E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1U58xAAAANsAAAAPAAAAAAAAAAAA&#10;AAAAAKECAABkcnMvZG93bnJldi54bWxQSwUGAAAAAAQABAD5AAAAkgMAAAAA&#10;" filled="t" fillcolor="#eeece1 [3214]" strokecolor="black [3213]" strokeweight="1pt">
                  <v:stroke dashstyle="dash" startarrow="open" endarrow="open"/>
                </v:shape>
                <v:shape id="Gerade_x0020_Verbindung_x0020_mit_x0020_Pfeil_x0020_26" o:spid="_x0000_s1049" type="#_x0000_t32" style="position:absolute;left:2123728;top:1151891;width:488340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fQC8MAAADbAAAADwAAAGRycy9kb3ducmV2LnhtbESPQWvCQBSE7wX/w/IEb3VjBKnRVaKl&#10;0EMPNur9kX0mIdm3cXfV9N93hUKPw8x8w6y3g+nEnZxvLCuYTRMQxKXVDVcKTseP1zcQPiBr7CyT&#10;gh/ysN2MXtaYafvgb7oXoRIRwj5DBXUIfSalL2sy6Ke2J47exTqDIUpXSe3wEeGmk2mSLKTBhuNC&#10;jT3tayrb4mYU5P38dmjtxV3L6/l92ey+0rz1Sk3GQ74CEWgI/+G/9qdWkC7g+SX+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EH0AvDAAAA2wAAAA8AAAAAAAAAAAAA&#10;AAAAoQIAAGRycy9kb3ducmV2LnhtbFBLBQYAAAAABAAEAPkAAACRAwAAAAA=&#10;" filled="t" fillcolor="#eeece1 [3214]" strokecolor="black [3213]" strokeweight="1pt">
                  <v:stroke dashstyle="dash" startarrow="open" endarrow="open"/>
                </v:shape>
                <v:shape id="Gewinkelte_x0020_Verbindung_x0020_27" o:spid="_x0000_s1050" type="#_x0000_t34" style="position:absolute;left:2491445;top:2276579;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yUysYAAADbAAAADwAAAGRycy9kb3ducmV2LnhtbESPW2sCMRSE3wv9D+EUfJGaraUq60YR&#10;iyDYBy/F58Pm7AU3J0sS121/fSMIfRxm5hsmW/amER05X1tW8DZKQBDnVtdcKvg+bV5nIHxA1thY&#10;JgU/5GG5eH7KMNX2xgfqjqEUEcI+RQVVCG0qpc8rMuhHtiWOXmGdwRClK6V2eItw08hxkkykwZrj&#10;QoUtrSvKL8erUbAb0vRruyrO6/PHr/t8P8jrZd8pNXjpV3MQgfrwH360t1rBeAr3L/EHyM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8lMrGAAAA2wAAAA8AAAAAAAAA&#10;AAAAAAAAoQIAAGRycy9kb3ducmV2LnhtbFBLBQYAAAAABAAEAPkAAACUAwAAAAA=&#10;" adj="-33" filled="t" fillcolor="#eeece1 [3214]" strokecolor="black [3213]" strokeweight="1pt">
                  <v:stroke endarrow="open" joinstyle="round"/>
                </v:shape>
                <v:shape id="Gewinkelte_x0020_Verbindung_x0020_28" o:spid="_x0000_s1051" type="#_x0000_t34" style="position:absolute;left:2963685;top:3140538;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MAuMMAAADbAAAADwAAAGRycy9kb3ducmV2LnhtbERPz2vCMBS+C/sfwhN2GTOdY5tUYykd&#10;A2Ee1InnR/Nsi81LSdLa7a9fDoLHj+/3KhtNKwZyvrGs4GWWgCAurW64UnD8+XpegPABWWNrmRT8&#10;kods/TBZYartlfc0HEIlYgj7FBXUIXSplL6syaCf2Y44cmfrDIYIXSW1w2sMN62cJ8m7NNhwbKix&#10;o6Km8nLojYLvJ/rYbvLzqTi9/bnP173sL7tBqcfpmC9BBBrDXXxzb7SCeRwbv8QfIN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ALjDAAAA2wAAAA8AAAAAAAAAAAAA&#10;AAAAoQIAAGRycy9kb3ducmV2LnhtbFBLBQYAAAAABAAEAPkAAACRAwAAAAA=&#10;" adj="-33" filled="t" fillcolor="#eeece1 [3214]" strokecolor="black [3213]" strokeweight="1pt">
                  <v:stroke endarrow="open" joinstyle="round"/>
                </v:shape>
                <v:shape id="Gewinkelte_x0020_Verbindung_x0020_29" o:spid="_x0000_s1052" type="#_x0000_t34" style="position:absolute;left:3450787;top:4008074;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lI8UAAADbAAAADwAAAGRycy9kb3ducmV2LnhtbESPW4vCMBSE3xf2P4Qj+CJrusreqlFE&#10;EQR9WC/4fGiObbE5KUms1V9vFoR9HGbmG2Y8bU0lGnK+tKzgvZ+AIM6sLjlXcNgv375B+ICssbJM&#10;Cm7kYTp5fRljqu2Vt9TsQi4ihH2KCooQ6lRKnxVk0PdtTRy9k3UGQ5Qul9rhNcJNJQdJ8ikNlhwX&#10;CqxpXlB23l2MgnWPvjar2ek4P37c3WK4lZfzb6NUt9PORiACteE//GyvtILBD/x9iT9AT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C+lI8UAAADbAAAADwAAAAAAAAAA&#10;AAAAAAChAgAAZHJzL2Rvd25yZXYueG1sUEsFBgAAAAAEAAQA+QAAAJMDAAAAAA==&#10;" adj="-33" filled="t" fillcolor="#eeece1 [3214]" strokecolor="black [3213]" strokeweight="1pt">
                  <v:stroke endarrow="open" joinstyle="round"/>
                </v:shape>
                <v:shape id="Gerade_x0020_Verbindung_x0020_mit_x0020_Pfeil_x0020_30" o:spid="_x0000_s1053" type="#_x0000_t32" style="position:absolute;left:173303;top:5956699;width:382263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SovL8AAADbAAAADwAAAGRycy9kb3ducmV2LnhtbERPTWsCMRC9F/wPYYTeaqIF0dUoIihe&#10;tfbQ27AZd1c3k3UTde2v7xyEHh/ve77sfK3u1MYqsIXhwIAizoOruLBw/Np8TEDFhOywDkwWnhRh&#10;uei9zTFz4cF7uh9SoSSEY4YWypSaTOuYl+QxDkJDLNwptB6TwLbQrsWHhPtaj4wZa48VS0OJDa1L&#10;yi+Hm5eS72GYnH+mpjoV1+llZfD4u71a+97vVjNQibr0L365d87Cp6yXL/ID9O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vSovL8AAADbAAAADwAAAAAAAAAAAAAAAACh&#10;AgAAZHJzL2Rvd25yZXYueG1sUEsFBgAAAAAEAAQA+QAAAI0DAAAAAA==&#10;" filled="t" fillcolor="#eeece1 [3214]" strokecolor="black [3213]" strokeweight="1.25pt">
                  <v:stroke startarrow="block" startarrowwidth="wide" endarrow="block" endarrowwidth="wide"/>
                </v:shape>
                <v:rect id="Rechteck_x0020_31" o:spid="_x0000_s1054" style="position:absolute;left:3311860;top:5157192;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JPJxQAA&#10;ANsAAAAPAAAAZHJzL2Rvd25yZXYueG1sRI9Ba8JAFITvBf/D8oReRDempUp0FSkVe8il6g94Zp/Z&#10;YPZtzG5j7K/vFoQeh5n5hlmue1uLjlpfOVYwnSQgiAunKy4VHA/b8RyED8gaa8ek4E4e1qvB0xIz&#10;7W78Rd0+lCJC2GeowITQZFL6wpBFP3ENcfTOrrUYomxLqVu8RbitZZokb9JixXHBYEPvhorL/tsq&#10;KGb54SdP82rXWXu6fozMa7rrlXoe9psFiEB9+A8/2p9awcsU/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ok8nFAAAA2wAAAA8AAAAAAAAAAAAAAAAAlwIAAGRycy9k&#10;b3ducmV2LnhtbFBLBQYAAAAABAAEAPUAAACJAwAAAAA=&#10;" fillcolor="white [3212]" strokecolor="black [3213]" strokeweight="1pt">
                  <v:fill opacity="39321f"/>
                  <v:stroke joinstyle="round"/>
                  <v:textbox inset="0,0,0,0">
                    <w:txbxContent>
                      <w:p w14:paraId="27661361"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v:textbox>
                </v:rect>
                <v:shape id="Gewinkelte_x0020_Verbindung_x0020_32" o:spid="_x0000_s1055" type="#_x0000_t34" style="position:absolute;left:3935794;top:4862906;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Khj8QAAADbAAAADwAAAGRycy9kb3ducmV2LnhtbESPQWsCMRSE7wX/Q3hCL0WzKlZZjSKW&#10;gqAHteL5sXnuLm5eliSuW3+9EQo9DjPzDTNftqYSDTlfWlYw6CcgiDOrS84VnH6+e1MQPiBrrCyT&#10;gl/ysFx03uaYanvnAzXHkIsIYZ+igiKEOpXSZwUZ9H1bE0fvYp3BEKXLpXZ4j3BTyWGSfEqDJceF&#10;AmtaF5RdjzejYPtBk91mdTmvz+OH+xod5O26b5R677arGYhAbfgP/7U3WsFoCK8v8QfIx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UqGPxAAAANsAAAAPAAAAAAAAAAAA&#10;AAAAAKECAABkcnMvZG93bnJldi54bWxQSwUGAAAAAAQABAD5AAAAkgMAAAAA&#10;" adj="-33" filled="t" fillcolor="#eeece1 [3214]" strokecolor="black [3213]" strokeweight="1pt">
                  <v:stroke endarrow="open" joinstyle="round"/>
                </v:shape>
                <v:shape id="Gewinkelte_x0020_Verbindung_x0020_33" o:spid="_x0000_s1056" type="#_x0000_t33" style="position:absolute;left:3089942;top:4927173;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X1IsIAAADbAAAADwAAAGRycy9kb3ducmV2LnhtbESPwWrDMBBE74X+g9hAb7UcG0JxogQT&#10;KpJj4+YDFmtjm1grYymJ3a+vCoUch5l5w2x2k+3FnUbfOVawTFIQxLUzHTcKzt/6/QOED8gGe8ek&#10;YCYPu+3rywYL4x58onsVGhEh7AtU0IYwFFL6uiWLPnEDcfQubrQYohwbaUZ8RLjtZZamK2mx47jQ&#10;4kD7luprdbMKMNeHY7nMfk4as0rrcq4/v2al3hZTuQYRaArP8H/7aBTkOfx9iT9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hX1IsIAAADbAAAADwAAAAAAAAAAAAAA&#10;AAChAgAAZHJzL2Rvd25yZXYueG1sUEsFBgAAAAAEAAQA+QAAAJADAAAAAA==&#10;" filled="t" fillcolor="#eeece1 [3214]" strokecolor="black [3213]" strokeweight="1pt">
                  <v:stroke endarrow="open" joinstyle="round"/>
                </v:shape>
                <v:shape id="Gewinkelte_x0020_Verbindung_x0020_34" o:spid="_x0000_s1057" type="#_x0000_t33" style="position:absolute;left:5256076;top:4914500;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Bimb4AAADbAAAADwAAAGRycy9kb3ducmV2LnhtbESPywrCMBBF94L/EEZwp6kPRKqxFEFw&#10;4Uar+6EZ22ozKU3U+vdGEFxe7uNw10lnavGk1lWWFUzGEQji3OqKCwXnbDdagnAeWWNtmRS8yUGy&#10;6ffWGGv74iM9T74QYYRdjApK75tYSpeXZNCNbUMcvKttDfog20LqFl9h3NRyGkULabDiQCixoW1J&#10;+f30MAGSz7laXJqU8HF4H7c222fTm1LDQZeuQHjq/D/8a++1gtkcvl/CD5Cb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oGKZvgAAANsAAAAPAAAAAAAAAAAAAAAAAKEC&#10;AABkcnMvZG93bnJldi54bWxQSwUGAAAAAAQABAD5AAAAjAMAAAAA&#10;" filled="t" fillcolor="#eeece1 [3214]" strokecolor="black [3213]" strokeweight="1pt">
                  <v:stroke endarrow="open" joinstyle="round"/>
                </v:shape>
                <v:shape id="Gewinkelte_x0020_Verbindung_x0020_35" o:spid="_x0000_s1058" type="#_x0000_t33" style="position:absolute;left:6444208;top:4041067;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zHAr0AAADbAAAADwAAAGRycy9kb3ducmV2LnhtbESPywrCMBBF94L/EEZwp6mvItUoIggu&#10;3Gh1PzRjW20mpYla/94IgsvLfRzuct2aSjypcaVlBaNhBII4s7rkXME53Q3mIJxH1lhZJgVvcrBe&#10;dTtLTLR98ZGeJ5+LMMIuQQWF93UipcsKMuiGtiYO3tU2Bn2QTS51g68wbio5jqJYGiw5EAqsaVtQ&#10;dj89TIBkUy7jS70hfBzex61N9+n4plS/124WIDy1/h/+tfdawWQG3y/hB8jV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XsxwK9AAAA2wAAAA8AAAAAAAAAAAAAAAAAoQIA&#10;AGRycy9kb3ducmV2LnhtbFBLBQYAAAAABAAEAPkAAACLAwAAAAA=&#10;" filled="t" fillcolor="#eeece1 [3214]" strokecolor="black [3213]" strokeweight="1pt">
                  <v:stroke endarrow="open" joinstyle="round"/>
                </v:shape>
                <v:shape id="Gewinkelte_x0020_Verbindung_x0020_36" o:spid="_x0000_s1059" type="#_x0000_t33" style="position:absolute;left:8460432;top:1484784;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5Zdb0AAADbAAAADwAAAGRycy9kb3ducmV2LnhtbESPywrCMBBF94L/EEZwZ1MfFKlGEUFw&#10;4Uar+6EZ22ozKU3U+vdGEFxe7uNwl+vO1OJJrassKxhHMQji3OqKCwXnbDeag3AeWWNtmRS8ycF6&#10;1e8tMdX2xUd6nnwhwgi7FBWU3jeplC4vyaCLbEMcvKttDfog20LqFl9h3NRyEseJNFhxIJTY0Lak&#10;/H56mADJZ1wll2ZD+Di8j1ub7bPJTanhoNssQHjq/D/8a++1gmkC3y/hB8jV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U+WXW9AAAA2wAAAA8AAAAAAAAAAAAAAAAAoQIA&#10;AGRycy9kb3ducmV2LnhtbFBLBQYAAAAABAAEAPkAAACLAwAAAAA=&#10;" filled="t" fillcolor="#eeece1 [3214]" strokecolor="black [3213]" strokeweight="1pt">
                  <v:stroke endarrow="open" joinstyle="round"/>
                </v:shape>
                <v:shape id="Gewinkelte_x0020_Verbindung_x0020_37" o:spid="_x0000_s1060" type="#_x0000_t34" style="position:absolute;left:6218566;top:2934089;width:1404156;height:216024;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WrtMUAAADbAAAADwAAAGRycy9kb3ducmV2LnhtbESPX2vCMBTF3wd+h3AFX8ZMnTC1GkWc&#10;giBjzA3x8dJc22pzU5qotZ/eCAMfD+fPjzOZ1aYQF6pcbllBrxuBIE6szjlV8Pe7ehuCcB5ZY2GZ&#10;FNzIwWzaeplgrO2Vf+iy9akII+xiVJB5X8ZSuiQjg65rS+LgHWxl0AdZpVJXeA3jppDvUfQhDeYc&#10;CBmWtMgoOW3PJkBel41dDL9p/3UaHXdNv9nc8FOpTruej0F4qv0z/N9eawX9ATy+hB8gp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WrtMUAAADbAAAADwAAAAAAAAAA&#10;AAAAAAChAgAAZHJzL2Rvd25yZXYueG1sUEsFBgAAAAAEAAQA+QAAAJMDAAAAAA==&#10;" adj="250" filled="t" fillcolor="#eeece1 [3214]" strokecolor="black [3213]" strokeweight="1pt">
                  <v:stroke endarrow="open" joinstyle="round"/>
                </v:shape>
                <w10:anchorlock/>
              </v:group>
            </w:pict>
          </mc:Fallback>
        </mc:AlternateContent>
      </w:r>
    </w:p>
    <w:p w14:paraId="61E78802" w14:textId="77777777" w:rsidR="0017019F" w:rsidRPr="0037153B" w:rsidRDefault="28D5C5BD" w:rsidP="00574638">
      <w:r>
        <w:t>Der Softwareentwicklungsprozess basiert im Rahmen des SEP auf dem angepassten V-Modell. Die Projektmappe ist entsprechend den Phasen des V-Modells aufgebaut. Jede Phase wird Schritt für Schritt im Verlaufe der Veranstaltung bearbeitet und dokumentiert.</w:t>
      </w:r>
    </w:p>
    <w:p w14:paraId="0A59905E" w14:textId="77777777" w:rsidR="0017019F" w:rsidRPr="0037153B" w:rsidRDefault="0017019F" w:rsidP="0017019F">
      <w:pPr>
        <w:pStyle w:val="TextmitEinrckung"/>
      </w:pPr>
      <w:r w:rsidRPr="0037153B">
        <w:br w:type="page"/>
      </w:r>
    </w:p>
    <w:p w14:paraId="1DF8D14D" w14:textId="77777777" w:rsidR="00574638" w:rsidRPr="006B51D5" w:rsidRDefault="00574638" w:rsidP="006B51D5">
      <w:pPr>
        <w:pStyle w:val="berschrift1"/>
      </w:pPr>
      <w:bookmarkStart w:id="3" w:name="_Toc448826188"/>
      <w:r w:rsidRPr="006B51D5">
        <w:lastRenderedPageBreak/>
        <w:t>Anforderungsdefinition</w:t>
      </w:r>
      <w:bookmarkEnd w:id="3"/>
    </w:p>
    <w:p w14:paraId="372E98AA" w14:textId="77777777" w:rsidR="00574638" w:rsidRPr="006B51D5" w:rsidRDefault="00574638" w:rsidP="006B51D5">
      <w:pPr>
        <w:pStyle w:val="berschrift2"/>
      </w:pPr>
      <w:bookmarkStart w:id="4" w:name="_Toc371499334"/>
      <w:bookmarkStart w:id="5" w:name="_Toc448826189"/>
      <w:r w:rsidRPr="006B51D5">
        <w:t>Zielmodell</w:t>
      </w:r>
      <w:bookmarkEnd w:id="4"/>
      <w:bookmarkEnd w:id="5"/>
    </w:p>
    <w:p w14:paraId="54B948B4" w14:textId="69BD88FE" w:rsidR="00DE03C1" w:rsidRDefault="009208DE" w:rsidP="009208DE">
      <w:pPr>
        <w:pStyle w:val="TextmitEinrckung"/>
      </w:pPr>
      <w:r>
        <w:rPr>
          <w:noProof/>
        </w:rPr>
        <w:drawing>
          <wp:inline distT="0" distB="0" distL="0" distR="0" wp14:anchorId="178E931A" wp14:editId="5048CB3A">
            <wp:extent cx="4297731" cy="3145162"/>
            <wp:effectExtent l="0" t="0" r="0" b="4445"/>
            <wp:docPr id="41" name="Bild 41" desc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779" cy="3150320"/>
                    </a:xfrm>
                    <a:prstGeom prst="rect">
                      <a:avLst/>
                    </a:prstGeom>
                    <a:noFill/>
                    <a:ln>
                      <a:noFill/>
                    </a:ln>
                  </pic:spPr>
                </pic:pic>
              </a:graphicData>
            </a:graphic>
          </wp:inline>
        </w:drawing>
      </w:r>
    </w:p>
    <w:p w14:paraId="632713CE" w14:textId="0C6AE351" w:rsidR="00DE03C1" w:rsidRDefault="009208DE" w:rsidP="00DE03C1">
      <w:pPr>
        <w:pStyle w:val="TextmitEinrckung"/>
      </w:pPr>
      <w:r>
        <w:rPr>
          <w:noProof/>
        </w:rPr>
        <w:drawing>
          <wp:inline distT="0" distB="0" distL="0" distR="0" wp14:anchorId="3B114F32" wp14:editId="37D705C4">
            <wp:extent cx="6074331" cy="2857528"/>
            <wp:effectExtent l="0" t="0" r="0" b="0"/>
            <wp:docPr id="42" name="Bild 42" desc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332" cy="2871171"/>
                    </a:xfrm>
                    <a:prstGeom prst="rect">
                      <a:avLst/>
                    </a:prstGeom>
                    <a:noFill/>
                    <a:ln>
                      <a:noFill/>
                    </a:ln>
                  </pic:spPr>
                </pic:pic>
              </a:graphicData>
            </a:graphic>
          </wp:inline>
        </w:drawing>
      </w:r>
    </w:p>
    <w:p w14:paraId="273D5B55" w14:textId="4CD5AF3D" w:rsidR="009208DE" w:rsidRDefault="009208DE" w:rsidP="00DE03C1">
      <w:pPr>
        <w:pStyle w:val="TextmitEinrckung"/>
      </w:pPr>
      <w:r>
        <w:rPr>
          <w:noProof/>
        </w:rPr>
        <w:lastRenderedPageBreak/>
        <w:drawing>
          <wp:inline distT="0" distB="0" distL="0" distR="0" wp14:anchorId="0A04ABAD" wp14:editId="1AAF2972">
            <wp:extent cx="5375910" cy="3326130"/>
            <wp:effectExtent l="0" t="0" r="8890" b="1270"/>
            <wp:docPr id="43" name="Bild 43" desc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5910" cy="3326130"/>
                    </a:xfrm>
                    <a:prstGeom prst="rect">
                      <a:avLst/>
                    </a:prstGeom>
                    <a:noFill/>
                    <a:ln>
                      <a:noFill/>
                    </a:ln>
                  </pic:spPr>
                </pic:pic>
              </a:graphicData>
            </a:graphic>
          </wp:inline>
        </w:drawing>
      </w:r>
    </w:p>
    <w:p w14:paraId="3CB0932C" w14:textId="77777777" w:rsidR="009208DE" w:rsidRDefault="009208DE" w:rsidP="00DE03C1">
      <w:pPr>
        <w:pStyle w:val="TextmitEinrckung"/>
      </w:pPr>
    </w:p>
    <w:p w14:paraId="6D2FADAF" w14:textId="20550D8C" w:rsidR="00DE03C1" w:rsidRDefault="009208DE" w:rsidP="00DE03C1">
      <w:pPr>
        <w:pStyle w:val="TextmitEinrckung"/>
      </w:pPr>
      <w:r>
        <w:rPr>
          <w:noProof/>
        </w:rPr>
        <w:drawing>
          <wp:inline distT="0" distB="0" distL="0" distR="0" wp14:anchorId="78E3C64A" wp14:editId="66E90289">
            <wp:extent cx="5816508" cy="1887862"/>
            <wp:effectExtent l="0" t="0" r="635" b="0"/>
            <wp:docPr id="44" name="Bild 44" descr="../Desktop/Ziele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Zielebil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050" cy="1888687"/>
                    </a:xfrm>
                    <a:prstGeom prst="rect">
                      <a:avLst/>
                    </a:prstGeom>
                    <a:noFill/>
                    <a:ln>
                      <a:noFill/>
                    </a:ln>
                  </pic:spPr>
                </pic:pic>
              </a:graphicData>
            </a:graphic>
          </wp:inline>
        </w:drawing>
      </w:r>
    </w:p>
    <w:p w14:paraId="4F04F4B0" w14:textId="77777777" w:rsidR="009208DE" w:rsidRPr="00DE03C1" w:rsidRDefault="009208DE" w:rsidP="00DE03C1">
      <w:pPr>
        <w:pStyle w:val="TextmitEinrckung"/>
      </w:pPr>
    </w:p>
    <w:p w14:paraId="49D34264" w14:textId="77777777" w:rsidR="001448C5" w:rsidRPr="00C91D0A" w:rsidRDefault="28D5C5BD" w:rsidP="008E3DD0">
      <w:pPr>
        <w:pStyle w:val="Listenabsatz"/>
        <w:numPr>
          <w:ilvl w:val="0"/>
          <w:numId w:val="9"/>
        </w:numPr>
        <w:jc w:val="left"/>
      </w:pPr>
      <w:r w:rsidRPr="28D5C5BD">
        <w:rPr>
          <w:b/>
          <w:bCs/>
        </w:rPr>
        <w:t>Z-1:</w:t>
      </w:r>
      <w:r>
        <w:t xml:space="preserve"> </w:t>
      </w:r>
      <w:r w:rsidRPr="28D5C5BD">
        <w:rPr>
          <w:b/>
          <w:bCs/>
        </w:rPr>
        <w:t>Benutzerfreundlichkeit</w:t>
      </w:r>
      <w:r w:rsidR="001448C5">
        <w:br/>
      </w:r>
      <w:r>
        <w:t>Das Spiel soll benutzerfreundlich sein.</w:t>
      </w:r>
    </w:p>
    <w:p w14:paraId="1788E9CE" w14:textId="098FFD4B" w:rsidR="00C91D0A" w:rsidRPr="00C91D0A" w:rsidRDefault="09CE7017" w:rsidP="6466B0B1">
      <w:pPr>
        <w:pStyle w:val="Listenabsatz"/>
        <w:numPr>
          <w:ilvl w:val="1"/>
          <w:numId w:val="9"/>
        </w:numPr>
        <w:jc w:val="left"/>
      </w:pPr>
      <w:r w:rsidRPr="09CE7017">
        <w:rPr>
          <w:b/>
          <w:bCs/>
        </w:rPr>
        <w:t>Z-&lt;L&gt;-&lt;SG&gt;-1.1:</w:t>
      </w:r>
      <w:r>
        <w:t xml:space="preserve"> </w:t>
      </w:r>
      <w:r w:rsidRPr="09CE7017">
        <w:rPr>
          <w:b/>
          <w:bCs/>
        </w:rPr>
        <w:t xml:space="preserve">Verständlichkeit </w:t>
      </w:r>
      <w:r w:rsidR="00831F87">
        <w:br/>
      </w:r>
      <w:r>
        <w:t>Das Spiel soll selbsterklärend sein</w:t>
      </w:r>
      <w:r w:rsidR="00E64160">
        <w:t>.</w:t>
      </w:r>
    </w:p>
    <w:p w14:paraId="3C305182" w14:textId="678B02D5" w:rsidR="09CE7017" w:rsidRDefault="09CE7017" w:rsidP="09CE7017">
      <w:pPr>
        <w:pStyle w:val="Listenabsatz"/>
        <w:numPr>
          <w:ilvl w:val="2"/>
          <w:numId w:val="9"/>
        </w:numPr>
      </w:pPr>
      <w:r w:rsidRPr="09CE7017">
        <w:rPr>
          <w:b/>
          <w:bCs/>
        </w:rPr>
        <w:t>Z-&lt;L&gt;-&lt;HG&gt;1.1.1 Beschränkte Aktionsvielfalt</w:t>
      </w:r>
    </w:p>
    <w:p w14:paraId="0E98D8F3" w14:textId="73F4DD8A" w:rsidR="09CE7017" w:rsidRDefault="09CE7017" w:rsidP="09CE7017">
      <w:pPr>
        <w:pStyle w:val="Listenabsatz"/>
      </w:pPr>
      <w:r w:rsidRPr="09CE7017">
        <w:t xml:space="preserve">                         Die Spieler kann 10 verschieden Aktionen ausführen</w:t>
      </w:r>
      <w:r w:rsidR="00E64160">
        <w:t>.</w:t>
      </w:r>
    </w:p>
    <w:p w14:paraId="08F1C735" w14:textId="1879BB04" w:rsidR="6466B0B1" w:rsidRDefault="09CE7017" w:rsidP="09CE7017">
      <w:pPr>
        <w:pStyle w:val="Listenabsatz"/>
        <w:numPr>
          <w:ilvl w:val="1"/>
          <w:numId w:val="9"/>
        </w:numPr>
      </w:pPr>
      <w:r w:rsidRPr="09CE7017">
        <w:rPr>
          <w:b/>
          <w:bCs/>
        </w:rPr>
        <w:t>Z-&lt;L&gt;-&lt;SG&gt;-1.2: Bedienbarkeit</w:t>
      </w:r>
    </w:p>
    <w:p w14:paraId="32CD3389" w14:textId="13E3F949" w:rsidR="09CE7017" w:rsidRDefault="09CE7017" w:rsidP="09CE7017">
      <w:pPr>
        <w:pStyle w:val="Listenabsatz"/>
      </w:pPr>
      <w:r w:rsidRPr="09CE7017">
        <w:t xml:space="preserve">            Die Bedienung des Spiels soll einfach sein</w:t>
      </w:r>
      <w:r w:rsidR="00E64160">
        <w:t>.</w:t>
      </w:r>
    </w:p>
    <w:p w14:paraId="07DC0AE6" w14:textId="33D67428" w:rsidR="09CE7017" w:rsidRDefault="09CE7017" w:rsidP="09CE7017">
      <w:pPr>
        <w:pStyle w:val="Listenabsatz"/>
        <w:numPr>
          <w:ilvl w:val="2"/>
          <w:numId w:val="9"/>
        </w:numPr>
      </w:pPr>
      <w:r w:rsidRPr="09CE7017">
        <w:rPr>
          <w:b/>
          <w:bCs/>
        </w:rPr>
        <w:t>Z-&lt;L&gt;-&lt;HG&gt;-1.2.1 Tutorial</w:t>
      </w:r>
    </w:p>
    <w:p w14:paraId="4CF3A422" w14:textId="77777777" w:rsidR="00011E3A" w:rsidRDefault="09CE7017" w:rsidP="09CE7017">
      <w:pPr>
        <w:pStyle w:val="Listenabsatz"/>
      </w:pPr>
      <w:r w:rsidRPr="09CE7017">
        <w:t xml:space="preserve">                        Der Spieler wird in einem Tutorial mit der Bedienung vertraut                              </w:t>
      </w:r>
      <w:r w:rsidR="00011E3A">
        <w:t xml:space="preserve"> </w:t>
      </w:r>
    </w:p>
    <w:p w14:paraId="723ACA1C" w14:textId="6B5705B4" w:rsidR="09CE7017" w:rsidRDefault="00011E3A" w:rsidP="09CE7017">
      <w:pPr>
        <w:pStyle w:val="Listenabsatz"/>
      </w:pPr>
      <w:r>
        <w:t xml:space="preserve">                        </w:t>
      </w:r>
      <w:r w:rsidR="00E64160">
        <w:t>Gemacht.</w:t>
      </w:r>
    </w:p>
    <w:p w14:paraId="7A7E30A4" w14:textId="77777777" w:rsidR="001448C5" w:rsidRDefault="28D5C5BD" w:rsidP="008E3DD0">
      <w:pPr>
        <w:pStyle w:val="Listenabsatz"/>
        <w:numPr>
          <w:ilvl w:val="0"/>
          <w:numId w:val="9"/>
        </w:numPr>
        <w:jc w:val="left"/>
      </w:pPr>
      <w:r w:rsidRPr="28D5C5BD">
        <w:rPr>
          <w:b/>
          <w:bCs/>
        </w:rPr>
        <w:t>Z-2:</w:t>
      </w:r>
      <w:r>
        <w:t xml:space="preserve"> </w:t>
      </w:r>
      <w:r w:rsidRPr="28D5C5BD">
        <w:rPr>
          <w:b/>
          <w:bCs/>
        </w:rPr>
        <w:t>Effizienz</w:t>
      </w:r>
      <w:r w:rsidR="001448C5">
        <w:br/>
      </w:r>
      <w:r>
        <w:t>Das Spiel soll effizient sein.</w:t>
      </w:r>
    </w:p>
    <w:p w14:paraId="561CF53E" w14:textId="550C156C" w:rsidR="007A020C" w:rsidRDefault="28D5C5BD" w:rsidP="008E3DD0">
      <w:pPr>
        <w:pStyle w:val="Listenabsatz"/>
        <w:numPr>
          <w:ilvl w:val="1"/>
          <w:numId w:val="9"/>
        </w:numPr>
        <w:jc w:val="left"/>
      </w:pPr>
      <w:r w:rsidRPr="28D5C5BD">
        <w:rPr>
          <w:b/>
          <w:bCs/>
        </w:rPr>
        <w:t xml:space="preserve">Z-&lt;L&gt;-&lt;HG&gt;-2.1: </w:t>
      </w:r>
      <w:r w:rsidR="0063259E">
        <w:rPr>
          <w:b/>
          <w:bCs/>
        </w:rPr>
        <w:t>Wartezeit</w:t>
      </w:r>
    </w:p>
    <w:p w14:paraId="2EB2AEC9" w14:textId="079B46B3" w:rsidR="6466B0B1" w:rsidRDefault="6466B0B1" w:rsidP="6466B0B1">
      <w:pPr>
        <w:pStyle w:val="Listenabsatz"/>
        <w:ind w:left="1440"/>
        <w:jc w:val="left"/>
      </w:pPr>
      <w:r>
        <w:t xml:space="preserve">Das Spiel soll Ladzeiten unter 1 Minute haben. </w:t>
      </w:r>
    </w:p>
    <w:p w14:paraId="33CB3BEB" w14:textId="709016A3" w:rsidR="6466B0B1" w:rsidRDefault="09CE7017" w:rsidP="09CE7017">
      <w:pPr>
        <w:pStyle w:val="Listenabsatz"/>
        <w:numPr>
          <w:ilvl w:val="1"/>
          <w:numId w:val="3"/>
        </w:numPr>
      </w:pPr>
      <w:r w:rsidRPr="09CE7017">
        <w:rPr>
          <w:b/>
          <w:bCs/>
        </w:rPr>
        <w:t>Z-&lt;L&gt;-&lt;HG&gt;-2.1 Bildrate</w:t>
      </w:r>
    </w:p>
    <w:p w14:paraId="685F07CF" w14:textId="0482BAB6" w:rsidR="6466B0B1" w:rsidRDefault="09CE7017" w:rsidP="09CE7017">
      <w:pPr>
        <w:pStyle w:val="Listenabsatz"/>
      </w:pPr>
      <w:r w:rsidRPr="09CE7017">
        <w:t xml:space="preserve">                        Das Spiel soll mindestens 30 </w:t>
      </w:r>
      <w:proofErr w:type="spellStart"/>
      <w:r w:rsidRPr="09CE7017">
        <w:t>Fps</w:t>
      </w:r>
      <w:proofErr w:type="spellEnd"/>
      <w:r w:rsidRPr="09CE7017">
        <w:t xml:space="preserve"> haben</w:t>
      </w:r>
      <w:r w:rsidR="00E64160">
        <w:t>.</w:t>
      </w:r>
    </w:p>
    <w:p w14:paraId="0745CDFE" w14:textId="77777777" w:rsidR="000552FB" w:rsidRDefault="28D5C5BD" w:rsidP="008E3DD0">
      <w:pPr>
        <w:pStyle w:val="Listenabsatz"/>
        <w:numPr>
          <w:ilvl w:val="0"/>
          <w:numId w:val="9"/>
        </w:numPr>
        <w:jc w:val="left"/>
      </w:pPr>
      <w:r w:rsidRPr="28D5C5BD">
        <w:rPr>
          <w:b/>
          <w:bCs/>
        </w:rPr>
        <w:t>Z-3: Langzeitmotivation</w:t>
      </w:r>
    </w:p>
    <w:p w14:paraId="1BFC3110" w14:textId="175A78F1" w:rsidR="000552FB" w:rsidRDefault="28D5C5BD" w:rsidP="000552FB">
      <w:pPr>
        <w:pStyle w:val="Listenabsatz"/>
        <w:jc w:val="left"/>
      </w:pPr>
      <w:r>
        <w:t>Das Spiel soll über längere Zeit den Spieler zum Spielen motivieren.</w:t>
      </w:r>
    </w:p>
    <w:p w14:paraId="16E6F21B" w14:textId="003C8B06" w:rsidR="001375E6" w:rsidRPr="00B854C8" w:rsidRDefault="28D5C5BD" w:rsidP="28D5C5BD">
      <w:pPr>
        <w:pStyle w:val="Listenabsatz"/>
        <w:numPr>
          <w:ilvl w:val="0"/>
          <w:numId w:val="14"/>
        </w:numPr>
        <w:jc w:val="left"/>
        <w:rPr>
          <w:b/>
          <w:bCs/>
        </w:rPr>
      </w:pPr>
      <w:r w:rsidRPr="28D5C5BD">
        <w:rPr>
          <w:b/>
          <w:bCs/>
        </w:rPr>
        <w:lastRenderedPageBreak/>
        <w:t>Z-&lt;L&gt;-&lt;SG&gt;-3.1: Charakter</w:t>
      </w:r>
    </w:p>
    <w:p w14:paraId="04DE8068" w14:textId="48C5E273" w:rsidR="001375E6" w:rsidRDefault="28D5C5BD" w:rsidP="001375E6">
      <w:pPr>
        <w:pStyle w:val="Listenabsatz"/>
        <w:ind w:left="1440"/>
        <w:jc w:val="left"/>
      </w:pPr>
      <w:r>
        <w:t>Der Charakter ist die fiktive Spielfigur, die vom Spieler gesteuert wird.</w:t>
      </w:r>
    </w:p>
    <w:p w14:paraId="34F2F799" w14:textId="396E66B1" w:rsidR="00831F87" w:rsidRPr="00B854C8" w:rsidRDefault="28D5C5BD" w:rsidP="28D5C5BD">
      <w:pPr>
        <w:pStyle w:val="Listenabsatz"/>
        <w:numPr>
          <w:ilvl w:val="0"/>
          <w:numId w:val="12"/>
        </w:numPr>
        <w:ind w:firstLine="43"/>
        <w:jc w:val="left"/>
        <w:rPr>
          <w:b/>
          <w:bCs/>
        </w:rPr>
      </w:pPr>
      <w:r w:rsidRPr="28D5C5BD">
        <w:rPr>
          <w:b/>
          <w:bCs/>
        </w:rPr>
        <w:t>Z-&lt;L&gt;-&lt;HG&gt;-3.1.1: Charakterverbesserung</w:t>
      </w:r>
    </w:p>
    <w:p w14:paraId="5130F0E5" w14:textId="0CCB0088" w:rsidR="001375E6" w:rsidRPr="008E3DD0" w:rsidRDefault="09CE7017" w:rsidP="09CE7017">
      <w:pPr>
        <w:pStyle w:val="Listenabsatz"/>
        <w:ind w:left="1416"/>
        <w:jc w:val="left"/>
      </w:pPr>
      <w:r>
        <w:t xml:space="preserve">      Der Spieler soll seinen Charakter ausrüsten können.</w:t>
      </w:r>
    </w:p>
    <w:p w14:paraId="38D77C41" w14:textId="173D38C3" w:rsidR="09CE7017" w:rsidRDefault="09CE7017" w:rsidP="09CE7017">
      <w:pPr>
        <w:pStyle w:val="Listenabsatz"/>
        <w:numPr>
          <w:ilvl w:val="1"/>
          <w:numId w:val="12"/>
        </w:numPr>
      </w:pPr>
      <w:r w:rsidRPr="09CE7017">
        <w:rPr>
          <w:b/>
          <w:bCs/>
        </w:rPr>
        <w:t xml:space="preserve">Z-&lt;L&gt;-&lt;HG&gt;3.1.1.1: </w:t>
      </w:r>
      <w:proofErr w:type="spellStart"/>
      <w:r w:rsidRPr="09CE7017">
        <w:rPr>
          <w:b/>
          <w:bCs/>
        </w:rPr>
        <w:t>Levelaufstieg</w:t>
      </w:r>
      <w:proofErr w:type="spellEnd"/>
    </w:p>
    <w:p w14:paraId="775D7A8B" w14:textId="59A9F0D8" w:rsidR="09CE7017" w:rsidRDefault="09CE7017" w:rsidP="09CE7017">
      <w:pPr>
        <w:pStyle w:val="Listenabsatz"/>
      </w:pPr>
      <w:r w:rsidRPr="09CE7017">
        <w:t xml:space="preserve">                             </w:t>
      </w:r>
      <w:r>
        <w:t xml:space="preserve">Der Charakter erhält für das Besiegen von Gegnern </w:t>
      </w:r>
    </w:p>
    <w:p w14:paraId="2AF9B0C8" w14:textId="0DFD731B" w:rsidR="09CE7017" w:rsidRDefault="09CE7017" w:rsidP="09CE7017">
      <w:pPr>
        <w:pStyle w:val="Listenabsatz"/>
      </w:pPr>
      <w:r>
        <w:t xml:space="preserve">                             Erfahrungspunkte wodurch sein Level steigt.</w:t>
      </w:r>
    </w:p>
    <w:p w14:paraId="6F923A8E" w14:textId="1BC2FABC" w:rsidR="09CE7017" w:rsidRDefault="09CE7017" w:rsidP="09CE7017">
      <w:pPr>
        <w:pStyle w:val="Listenabsatz"/>
        <w:numPr>
          <w:ilvl w:val="1"/>
          <w:numId w:val="12"/>
        </w:numPr>
      </w:pPr>
      <w:r w:rsidRPr="09CE7017">
        <w:rPr>
          <w:b/>
          <w:bCs/>
        </w:rPr>
        <w:t>Z-&lt;L&gt;-&lt;HG&gt;3.1.1.2: Ausrüstung</w:t>
      </w:r>
    </w:p>
    <w:p w14:paraId="755D29AE" w14:textId="612CB342" w:rsidR="09CE7017" w:rsidRDefault="09CE7017" w:rsidP="09CE7017">
      <w:pPr>
        <w:pStyle w:val="Listenabsatz"/>
      </w:pPr>
      <w:r>
        <w:t xml:space="preserve">                              Der Charakter kann durch Items verbessert werden. </w:t>
      </w:r>
    </w:p>
    <w:p w14:paraId="014F8BB9" w14:textId="233F72AB" w:rsidR="00831F87" w:rsidRPr="00B854C8" w:rsidRDefault="28D5C5BD" w:rsidP="28D5C5BD">
      <w:pPr>
        <w:pStyle w:val="Listenabsatz"/>
        <w:numPr>
          <w:ilvl w:val="0"/>
          <w:numId w:val="12"/>
        </w:numPr>
        <w:ind w:firstLine="43"/>
        <w:jc w:val="left"/>
        <w:rPr>
          <w:b/>
          <w:bCs/>
        </w:rPr>
      </w:pPr>
      <w:r w:rsidRPr="28D5C5BD">
        <w:rPr>
          <w:b/>
          <w:bCs/>
        </w:rPr>
        <w:t>Z-&lt;L&gt;-&lt;HG&gt;-3.1.2: Charakteranpassung</w:t>
      </w:r>
    </w:p>
    <w:p w14:paraId="5641EB28" w14:textId="50F3DA33" w:rsidR="001375E6" w:rsidRDefault="28D5C5BD" w:rsidP="003D5C5B">
      <w:pPr>
        <w:pStyle w:val="Listenabsatz"/>
        <w:ind w:left="2124"/>
        <w:jc w:val="left"/>
      </w:pPr>
      <w:r>
        <w:t>Der Spieler soll das Aussehen seines Charakters anpassen können.</w:t>
      </w:r>
    </w:p>
    <w:p w14:paraId="2C82A73D" w14:textId="2EFF31D5" w:rsidR="00C20C84" w:rsidRPr="00C20C84" w:rsidRDefault="28D5C5BD" w:rsidP="00C20C84">
      <w:pPr>
        <w:pStyle w:val="Listenabsatz"/>
        <w:numPr>
          <w:ilvl w:val="0"/>
          <w:numId w:val="12"/>
        </w:numPr>
        <w:ind w:firstLine="43"/>
        <w:jc w:val="left"/>
      </w:pPr>
      <w:r w:rsidRPr="28D5C5BD">
        <w:rPr>
          <w:b/>
          <w:bCs/>
        </w:rPr>
        <w:t>Z-&lt;L&gt;-&lt;SG&gt;-3.1.3: Charaktertypen</w:t>
      </w:r>
    </w:p>
    <w:p w14:paraId="682D8A21" w14:textId="26419662" w:rsidR="00C20C84" w:rsidRDefault="28D5C5BD" w:rsidP="00C20C84">
      <w:pPr>
        <w:pStyle w:val="Listenabsatz"/>
        <w:ind w:left="2124"/>
        <w:jc w:val="left"/>
      </w:pPr>
      <w:r>
        <w:t>Der Spieler hat die Wahl zwischen verschiedenen, einzigartigen Charaktertypen</w:t>
      </w:r>
      <w:r w:rsidR="00E64160">
        <w:t>.</w:t>
      </w:r>
    </w:p>
    <w:p w14:paraId="29EF9614" w14:textId="7DD1D782" w:rsidR="00284AEA" w:rsidRPr="00284AEA" w:rsidRDefault="09CE7017" w:rsidP="09CE7017">
      <w:pPr>
        <w:pStyle w:val="Listenabsatz"/>
        <w:numPr>
          <w:ilvl w:val="1"/>
          <w:numId w:val="12"/>
        </w:numPr>
      </w:pPr>
      <w:r w:rsidRPr="09CE7017">
        <w:rPr>
          <w:b/>
          <w:bCs/>
        </w:rPr>
        <w:t>Z-&lt;L&gt;-&lt;HG&gt;-3.1.3.1: Fähigkeiten</w:t>
      </w:r>
    </w:p>
    <w:p w14:paraId="24B8EFDD" w14:textId="22021E54" w:rsidR="001F369D" w:rsidRDefault="09CE7017" w:rsidP="001F369D">
      <w:pPr>
        <w:pStyle w:val="Listenabsatz"/>
      </w:pPr>
      <w:r w:rsidRPr="09CE7017">
        <w:t xml:space="preserve">                              Jeder Charaktertyp hat einzigartige, erlernbare Fähigkeiten.</w:t>
      </w:r>
    </w:p>
    <w:p w14:paraId="6EAC6D59" w14:textId="3E2285C0" w:rsidR="008E3DD0" w:rsidRPr="008E3DD0" w:rsidRDefault="09CE7017" w:rsidP="001F369D">
      <w:pPr>
        <w:pStyle w:val="Listenabsatz"/>
        <w:numPr>
          <w:ilvl w:val="0"/>
          <w:numId w:val="12"/>
        </w:numPr>
      </w:pPr>
      <w:r w:rsidRPr="001F369D">
        <w:rPr>
          <w:b/>
          <w:bCs/>
        </w:rPr>
        <w:t>Z-&lt;L&gt;-&lt;SG&gt;-3.2: Items</w:t>
      </w:r>
    </w:p>
    <w:p w14:paraId="67EBEA5D" w14:textId="482EA232" w:rsidR="008E3DD0" w:rsidRDefault="09CE7017" w:rsidP="008E3DD0">
      <w:pPr>
        <w:pStyle w:val="Listenabsatz"/>
        <w:ind w:left="1440"/>
        <w:jc w:val="left"/>
      </w:pPr>
      <w:r>
        <w:t xml:space="preserve">                  Der Spieler soll Items sammeln können.</w:t>
      </w:r>
    </w:p>
    <w:p w14:paraId="608AD583" w14:textId="28046694" w:rsidR="008E3DD0" w:rsidRPr="008E3DD0" w:rsidRDefault="28D5C5BD" w:rsidP="001375E6">
      <w:pPr>
        <w:pStyle w:val="Listenabsatz"/>
        <w:numPr>
          <w:ilvl w:val="0"/>
          <w:numId w:val="12"/>
        </w:numPr>
        <w:ind w:firstLine="43"/>
        <w:jc w:val="left"/>
      </w:pPr>
      <w:r w:rsidRPr="28D5C5BD">
        <w:rPr>
          <w:b/>
          <w:bCs/>
        </w:rPr>
        <w:t>Z-&lt;L&gt;-&lt;HG&gt;-3.2.1: Items von Gegnern</w:t>
      </w:r>
    </w:p>
    <w:p w14:paraId="3031907E" w14:textId="1D3E78D1" w:rsidR="008E3DD0" w:rsidRDefault="09CE7017" w:rsidP="00B854C8">
      <w:pPr>
        <w:pStyle w:val="Listenabsatz"/>
        <w:ind w:left="2160"/>
        <w:jc w:val="left"/>
      </w:pPr>
      <w:r>
        <w:t>Der Spieler soll Items erhalten können, wenn er einen Gegner besiegt.</w:t>
      </w:r>
    </w:p>
    <w:p w14:paraId="6D02B4FC" w14:textId="5EC7DE3D" w:rsidR="00E57B97" w:rsidRPr="008E3DD0" w:rsidRDefault="001F369D" w:rsidP="00E57B97">
      <w:pPr>
        <w:pStyle w:val="Listenabsatz"/>
        <w:numPr>
          <w:ilvl w:val="0"/>
          <w:numId w:val="14"/>
        </w:numPr>
        <w:jc w:val="left"/>
      </w:pPr>
      <w:r>
        <w:rPr>
          <w:b/>
          <w:bCs/>
        </w:rPr>
        <w:t>Z-&lt;L&gt;-&lt;HG&gt;-3.3</w:t>
      </w:r>
      <w:r w:rsidR="28D5C5BD" w:rsidRPr="28D5C5BD">
        <w:rPr>
          <w:b/>
          <w:bCs/>
        </w:rPr>
        <w:t>: Geschichte</w:t>
      </w:r>
    </w:p>
    <w:p w14:paraId="2F9A1687" w14:textId="3D330545" w:rsidR="0034235C" w:rsidRPr="008E3DD0" w:rsidRDefault="09CE7017" w:rsidP="006D6801">
      <w:pPr>
        <w:pStyle w:val="Listenabsatz"/>
        <w:ind w:left="1440"/>
        <w:jc w:val="left"/>
      </w:pPr>
      <w:r>
        <w:t>Das Spiel beinhaltet eine begleitende Geschichte</w:t>
      </w:r>
      <w:r w:rsidR="00E64160">
        <w:t>.</w:t>
      </w:r>
    </w:p>
    <w:p w14:paraId="41070B16" w14:textId="54B92155" w:rsidR="001375E6" w:rsidRDefault="001F369D" w:rsidP="09CE7017">
      <w:pPr>
        <w:pStyle w:val="Listenabsatz"/>
        <w:numPr>
          <w:ilvl w:val="0"/>
          <w:numId w:val="14"/>
        </w:numPr>
      </w:pPr>
      <w:r>
        <w:rPr>
          <w:b/>
          <w:bCs/>
        </w:rPr>
        <w:t>Z-&lt;L&gt;-&lt;HG&gt;3.4</w:t>
      </w:r>
      <w:r w:rsidR="09CE7017" w:rsidRPr="09CE7017">
        <w:rPr>
          <w:b/>
          <w:bCs/>
        </w:rPr>
        <w:t>: Spielstände:</w:t>
      </w:r>
    </w:p>
    <w:p w14:paraId="4C368D10" w14:textId="77777777" w:rsidR="00011E3A" w:rsidRDefault="09CE7017" w:rsidP="09CE7017">
      <w:pPr>
        <w:pStyle w:val="Listenabsatz"/>
      </w:pPr>
      <w:r w:rsidRPr="09CE7017">
        <w:t xml:space="preserve">           Der Spieler soll die Möglichkeit haben, seinen Fortschritt in beliebig                    </w:t>
      </w:r>
    </w:p>
    <w:p w14:paraId="5FDB2446" w14:textId="695DEF79" w:rsidR="001375E6" w:rsidRDefault="00011E3A" w:rsidP="00011E3A">
      <w:pPr>
        <w:pStyle w:val="Listenabsatz"/>
      </w:pPr>
      <w:r>
        <w:t xml:space="preserve">           </w:t>
      </w:r>
      <w:r w:rsidR="09CE7017" w:rsidRPr="09CE7017">
        <w:t>vielen Spielständen abzuspeichern</w:t>
      </w:r>
      <w:r w:rsidR="00E64160">
        <w:t>.</w:t>
      </w:r>
    </w:p>
    <w:p w14:paraId="614228C5" w14:textId="582688F1" w:rsidR="000E1FC4" w:rsidRDefault="09CE7017" w:rsidP="28D5C5BD">
      <w:pPr>
        <w:pStyle w:val="Listenabsatz"/>
        <w:numPr>
          <w:ilvl w:val="0"/>
          <w:numId w:val="9"/>
        </w:numPr>
        <w:jc w:val="left"/>
        <w:rPr>
          <w:b/>
          <w:bCs/>
        </w:rPr>
      </w:pPr>
      <w:r w:rsidRPr="09CE7017">
        <w:rPr>
          <w:b/>
          <w:bCs/>
        </w:rPr>
        <w:t>Z-4: Wirtschaftssystem</w:t>
      </w:r>
    </w:p>
    <w:p w14:paraId="026EB1BC" w14:textId="53B8D2C4" w:rsidR="09CE7017" w:rsidRDefault="09CE7017" w:rsidP="09CE7017">
      <w:pPr>
        <w:pStyle w:val="Listenabsatz"/>
        <w:spacing w:line="259" w:lineRule="auto"/>
        <w:jc w:val="left"/>
      </w:pPr>
      <w:r>
        <w:t>Das Spiel beinhaltet ein eigenes Wirtschaftssystem</w:t>
      </w:r>
      <w:r w:rsidR="00E64160">
        <w:t>.</w:t>
      </w:r>
    </w:p>
    <w:p w14:paraId="4D8190DB" w14:textId="4EAC1A63" w:rsidR="000E1FC4" w:rsidRPr="000E1FC4" w:rsidRDefault="09CE7017" w:rsidP="000E1FC4">
      <w:pPr>
        <w:pStyle w:val="Listenabsatz"/>
        <w:numPr>
          <w:ilvl w:val="1"/>
          <w:numId w:val="9"/>
        </w:numPr>
        <w:jc w:val="left"/>
      </w:pPr>
      <w:r w:rsidRPr="09CE7017">
        <w:rPr>
          <w:b/>
          <w:bCs/>
        </w:rPr>
        <w:t>Z-&lt;L&gt;-&lt;HG&gt;-4.1: Währung</w:t>
      </w:r>
    </w:p>
    <w:p w14:paraId="4A6B270B" w14:textId="719E202B" w:rsidR="000E1FC4" w:rsidRDefault="28D5C5BD" w:rsidP="000E1FC4">
      <w:pPr>
        <w:pStyle w:val="Listenabsatz"/>
        <w:ind w:left="1440"/>
        <w:jc w:val="left"/>
      </w:pPr>
      <w:r>
        <w:t>Das Spiel soll eine eigene Währung haben.</w:t>
      </w:r>
    </w:p>
    <w:p w14:paraId="5A451113" w14:textId="6941734A" w:rsidR="000E1FC4" w:rsidRPr="000E1FC4" w:rsidRDefault="09CE7017" w:rsidP="09CE7017">
      <w:pPr>
        <w:pStyle w:val="Listenabsatz"/>
        <w:numPr>
          <w:ilvl w:val="1"/>
          <w:numId w:val="9"/>
        </w:numPr>
        <w:jc w:val="left"/>
      </w:pPr>
      <w:r w:rsidRPr="09CE7017">
        <w:rPr>
          <w:b/>
          <w:bCs/>
        </w:rPr>
        <w:t>Z-&lt;L&gt;-&lt;HG&gt;-4.2: Handel</w:t>
      </w:r>
    </w:p>
    <w:p w14:paraId="4272DCB2" w14:textId="44367F3D" w:rsidR="000E1FC4" w:rsidRDefault="09CE7017" w:rsidP="000E1FC4">
      <w:pPr>
        <w:pStyle w:val="Listenabsatz"/>
        <w:ind w:left="2160"/>
        <w:jc w:val="left"/>
      </w:pPr>
      <w:r>
        <w:t>Der Spieler soll Handel mit anderen Spieler treiben können.</w:t>
      </w:r>
    </w:p>
    <w:p w14:paraId="62FBF818" w14:textId="0CBC026D" w:rsidR="006D6801" w:rsidRDefault="09CE7017" w:rsidP="09CE7017">
      <w:pPr>
        <w:pStyle w:val="Listenabsatz"/>
        <w:numPr>
          <w:ilvl w:val="2"/>
          <w:numId w:val="9"/>
        </w:numPr>
      </w:pPr>
      <w:r w:rsidRPr="09CE7017">
        <w:rPr>
          <w:b/>
          <w:bCs/>
        </w:rPr>
        <w:t>Z-&lt;L&gt;-&lt;HG&gt;-4.2</w:t>
      </w:r>
      <w:r w:rsidR="006776EC">
        <w:rPr>
          <w:b/>
          <w:bCs/>
        </w:rPr>
        <w:t>.1</w:t>
      </w:r>
      <w:r w:rsidRPr="09CE7017">
        <w:rPr>
          <w:b/>
          <w:bCs/>
        </w:rPr>
        <w:t xml:space="preserve"> Auktionshaus</w:t>
      </w:r>
    </w:p>
    <w:p w14:paraId="1DECF67F" w14:textId="77777777" w:rsidR="00A91651" w:rsidRDefault="00A91651" w:rsidP="00A91651">
      <w:pPr>
        <w:pStyle w:val="Listenabsatz"/>
      </w:pPr>
      <w:r>
        <w:t xml:space="preserve">                       </w:t>
      </w:r>
      <w:r w:rsidR="09CE7017" w:rsidRPr="09CE7017">
        <w:t xml:space="preserve">Der Spieler soll die Möglichkeit haben, Items im Auktionshaus an                        </w:t>
      </w:r>
      <w:r>
        <w:t xml:space="preserve">                  </w:t>
      </w:r>
    </w:p>
    <w:p w14:paraId="67AB099E" w14:textId="747A92ED" w:rsidR="006D6801" w:rsidRDefault="00A91651" w:rsidP="00A91651">
      <w:pPr>
        <w:pStyle w:val="Listenabsatz"/>
      </w:pPr>
      <w:r>
        <w:t xml:space="preserve">                       </w:t>
      </w:r>
      <w:r w:rsidR="09CE7017" w:rsidRPr="09CE7017">
        <w:t>andere Spieler zu verkaufen</w:t>
      </w:r>
      <w:r w:rsidR="00E64160">
        <w:t>.</w:t>
      </w:r>
    </w:p>
    <w:p w14:paraId="5D91C125" w14:textId="1AE84BE4" w:rsidR="006D6801" w:rsidRDefault="09CE7017" w:rsidP="09CE7017">
      <w:pPr>
        <w:pStyle w:val="Listenabsatz"/>
        <w:numPr>
          <w:ilvl w:val="3"/>
          <w:numId w:val="9"/>
        </w:numPr>
      </w:pPr>
      <w:r w:rsidRPr="09CE7017">
        <w:rPr>
          <w:b/>
          <w:bCs/>
        </w:rPr>
        <w:t>Z-&lt;L&gt;-&lt;HG&gt;-4.2.1.1: Verkauf</w:t>
      </w:r>
    </w:p>
    <w:p w14:paraId="79E9493B" w14:textId="77777777" w:rsidR="00A91651" w:rsidRDefault="09CE7017" w:rsidP="00A91651">
      <w:pPr>
        <w:pStyle w:val="Listenabsatz"/>
      </w:pPr>
      <w:r>
        <w:t xml:space="preserve">                               Der Spieler soll die Möglichkeit haben, Items im Auktions-                                   </w:t>
      </w:r>
    </w:p>
    <w:p w14:paraId="4EA93AF9" w14:textId="167B9417" w:rsidR="006D6801" w:rsidRDefault="00A91651" w:rsidP="00A91651">
      <w:pPr>
        <w:pStyle w:val="Listenabsatz"/>
      </w:pPr>
      <w:r>
        <w:t xml:space="preserve">                               </w:t>
      </w:r>
      <w:r w:rsidR="09CE7017">
        <w:t>haus an andere Spieler zu verkaufen.</w:t>
      </w:r>
    </w:p>
    <w:p w14:paraId="1BBF6B35" w14:textId="0E9686C0" w:rsidR="006D6801" w:rsidRDefault="006776EC" w:rsidP="09CE7017">
      <w:pPr>
        <w:pStyle w:val="Listenabsatz"/>
        <w:numPr>
          <w:ilvl w:val="3"/>
          <w:numId w:val="9"/>
        </w:numPr>
      </w:pPr>
      <w:r>
        <w:rPr>
          <w:b/>
          <w:bCs/>
        </w:rPr>
        <w:t>Z-&lt;L&gt;-&lt;HG&gt;-4</w:t>
      </w:r>
      <w:r w:rsidR="09CE7017" w:rsidRPr="09CE7017">
        <w:rPr>
          <w:b/>
          <w:bCs/>
        </w:rPr>
        <w:t>.2.1.2: Kauf</w:t>
      </w:r>
    </w:p>
    <w:p w14:paraId="666C2707" w14:textId="77777777" w:rsidR="00A91651" w:rsidRDefault="09CE7017" w:rsidP="09CE7017">
      <w:pPr>
        <w:pStyle w:val="Listenabsatz"/>
      </w:pPr>
      <w:r>
        <w:t xml:space="preserve">                                Der Spieler soll die Möglichkeit haben, Items im Auktions-                                   </w:t>
      </w:r>
      <w:r w:rsidR="00A91651">
        <w:t xml:space="preserve"> </w:t>
      </w:r>
    </w:p>
    <w:p w14:paraId="79BC17A1" w14:textId="1D637341" w:rsidR="006D6801" w:rsidRDefault="00A91651" w:rsidP="00A91651">
      <w:pPr>
        <w:pStyle w:val="Listenabsatz"/>
        <w:jc w:val="left"/>
      </w:pPr>
      <w:r>
        <w:t xml:space="preserve">                                Haus von </w:t>
      </w:r>
      <w:r w:rsidR="09CE7017">
        <w:t>anderen Spielern zu erwerben</w:t>
      </w:r>
      <w:r w:rsidR="00E64160">
        <w:t>.</w:t>
      </w:r>
    </w:p>
    <w:p w14:paraId="22320948" w14:textId="200341F8" w:rsidR="00B854C8" w:rsidRDefault="09CE7017" w:rsidP="28D5C5BD">
      <w:pPr>
        <w:pStyle w:val="Listenabsatz"/>
        <w:numPr>
          <w:ilvl w:val="0"/>
          <w:numId w:val="9"/>
        </w:numPr>
        <w:jc w:val="left"/>
        <w:rPr>
          <w:b/>
          <w:bCs/>
        </w:rPr>
      </w:pPr>
      <w:r w:rsidRPr="09CE7017">
        <w:rPr>
          <w:b/>
          <w:bCs/>
        </w:rPr>
        <w:t>Z-5:</w:t>
      </w:r>
      <w:r>
        <w:t xml:space="preserve"> </w:t>
      </w:r>
      <w:r w:rsidRPr="09CE7017">
        <w:rPr>
          <w:b/>
          <w:bCs/>
        </w:rPr>
        <w:t>Spielwelt</w:t>
      </w:r>
    </w:p>
    <w:p w14:paraId="582143FD" w14:textId="16F7C4CE" w:rsidR="006D6801" w:rsidRDefault="28D5C5BD" w:rsidP="006D6801">
      <w:pPr>
        <w:pStyle w:val="Listenabsatz"/>
        <w:jc w:val="left"/>
        <w:rPr>
          <w:b/>
        </w:rPr>
      </w:pPr>
      <w:r>
        <w:t>Das Spiel hat eine Spielwelt, in der der Spieler den Charakter bewegen kann.</w:t>
      </w:r>
    </w:p>
    <w:p w14:paraId="1622DDCB" w14:textId="6BF7FB4A" w:rsidR="00B854C8" w:rsidRPr="00B854C8" w:rsidRDefault="09CE7017" w:rsidP="00B854C8">
      <w:pPr>
        <w:pStyle w:val="Listenabsatz"/>
        <w:numPr>
          <w:ilvl w:val="1"/>
          <w:numId w:val="9"/>
        </w:numPr>
        <w:jc w:val="left"/>
      </w:pPr>
      <w:r w:rsidRPr="09CE7017">
        <w:rPr>
          <w:b/>
          <w:bCs/>
        </w:rPr>
        <w:t>Z-&lt;L&gt;-&lt;HG&gt;-5.1: Bereiche</w:t>
      </w:r>
    </w:p>
    <w:p w14:paraId="0DEED4FD" w14:textId="4ABEE116" w:rsidR="00B854C8" w:rsidRPr="000E1FC4" w:rsidRDefault="09CE7017" w:rsidP="00B854C8">
      <w:pPr>
        <w:pStyle w:val="Listenabsatz"/>
        <w:ind w:left="1440"/>
        <w:jc w:val="left"/>
      </w:pPr>
      <w:r>
        <w:t>Das Spiel hat mindestens drei verschiedene Bereiche, die der Spieler durchqueren muss.</w:t>
      </w:r>
    </w:p>
    <w:p w14:paraId="226C5C9A" w14:textId="53A1D39A" w:rsidR="00B854C8" w:rsidRPr="004A6949" w:rsidRDefault="09CE7017" w:rsidP="09CE7017">
      <w:pPr>
        <w:pStyle w:val="Listenabsatz"/>
        <w:numPr>
          <w:ilvl w:val="1"/>
          <w:numId w:val="9"/>
        </w:numPr>
      </w:pPr>
      <w:r w:rsidRPr="09CE7017">
        <w:rPr>
          <w:b/>
          <w:bCs/>
        </w:rPr>
        <w:t>Z-&lt;L&gt;-&lt;SG&gt;-5.2: Gegner</w:t>
      </w:r>
    </w:p>
    <w:p w14:paraId="07B8A7BA" w14:textId="41688160" w:rsidR="004A6949" w:rsidRDefault="09CE7017" w:rsidP="09CE7017">
      <w:pPr>
        <w:pStyle w:val="Listenabsatz"/>
      </w:pPr>
      <w:r w:rsidRPr="09CE7017">
        <w:t xml:space="preserve">            Im Bereich gibt es verschiedene, zu bekämpfende Gegner.</w:t>
      </w:r>
    </w:p>
    <w:p w14:paraId="68F6DB8C" w14:textId="5F8C631A" w:rsidR="09CE7017" w:rsidRDefault="09CE7017" w:rsidP="09CE7017">
      <w:pPr>
        <w:pStyle w:val="Listenabsatz"/>
        <w:numPr>
          <w:ilvl w:val="2"/>
          <w:numId w:val="9"/>
        </w:numPr>
      </w:pPr>
      <w:r w:rsidRPr="09CE7017">
        <w:rPr>
          <w:b/>
          <w:bCs/>
        </w:rPr>
        <w:t>Z-&lt;L&gt;-&lt;HG&gt;-5.2.1: Standardgegner</w:t>
      </w:r>
    </w:p>
    <w:p w14:paraId="502B20CC" w14:textId="283AA18E" w:rsidR="09CE7017" w:rsidRDefault="09CE7017" w:rsidP="09CE7017">
      <w:pPr>
        <w:pStyle w:val="Listenabsatz"/>
      </w:pPr>
      <w:r>
        <w:t xml:space="preserve">                        Die Bereiche sollen drei verschieden Arten von Gegnern</w:t>
      </w:r>
    </w:p>
    <w:p w14:paraId="00DF1062" w14:textId="696A93CD" w:rsidR="09CE7017" w:rsidRDefault="09CE7017" w:rsidP="09CE7017">
      <w:pPr>
        <w:pStyle w:val="Listenabsatz"/>
      </w:pPr>
      <w:r>
        <w:lastRenderedPageBreak/>
        <w:t xml:space="preserve">                        </w:t>
      </w:r>
      <w:r w:rsidR="00E64160">
        <w:t>e</w:t>
      </w:r>
      <w:r>
        <w:t>nthalten</w:t>
      </w:r>
      <w:r w:rsidR="00E64160">
        <w:t>.</w:t>
      </w:r>
    </w:p>
    <w:p w14:paraId="47D9B1E0" w14:textId="4C027969" w:rsidR="09CE7017" w:rsidRDefault="09CE7017" w:rsidP="09CE7017">
      <w:pPr>
        <w:pStyle w:val="Listenabsatz"/>
        <w:numPr>
          <w:ilvl w:val="2"/>
          <w:numId w:val="9"/>
        </w:numPr>
      </w:pPr>
      <w:r w:rsidRPr="09CE7017">
        <w:rPr>
          <w:b/>
          <w:bCs/>
        </w:rPr>
        <w:t>Z-&lt;L&gt;-&lt;HG&gt;-5.2.2: Endgegner</w:t>
      </w:r>
    </w:p>
    <w:p w14:paraId="79F0EA5F" w14:textId="72AB18BA" w:rsidR="09CE7017" w:rsidRDefault="09CE7017" w:rsidP="09CE7017">
      <w:pPr>
        <w:pStyle w:val="Listenabsatz"/>
      </w:pPr>
      <w:r>
        <w:t xml:space="preserve">                        Am Ende jedes Bereichs soll ein stärkerer</w:t>
      </w:r>
    </w:p>
    <w:p w14:paraId="16A8A917" w14:textId="224E28DB" w:rsidR="09CE7017" w:rsidRDefault="09CE7017" w:rsidP="09CE7017">
      <w:pPr>
        <w:pStyle w:val="Listenabsatz"/>
      </w:pPr>
      <w:r>
        <w:t xml:space="preserve">                        Gegner sein.</w:t>
      </w:r>
    </w:p>
    <w:p w14:paraId="5F058928" w14:textId="7E3721E5" w:rsidR="09CE7017" w:rsidRDefault="09CE7017" w:rsidP="09CE7017">
      <w:pPr>
        <w:pStyle w:val="Listenabsatz"/>
        <w:numPr>
          <w:ilvl w:val="2"/>
          <w:numId w:val="9"/>
        </w:numPr>
      </w:pPr>
      <w:r w:rsidRPr="09CE7017">
        <w:rPr>
          <w:b/>
          <w:bCs/>
        </w:rPr>
        <w:t xml:space="preserve">Z-&lt;L&gt;-&lt;HG&gt;-5.2.3: </w:t>
      </w:r>
      <w:proofErr w:type="spellStart"/>
      <w:r w:rsidRPr="09CE7017">
        <w:rPr>
          <w:b/>
          <w:bCs/>
        </w:rPr>
        <w:t>Bossgegner</w:t>
      </w:r>
      <w:proofErr w:type="spellEnd"/>
    </w:p>
    <w:p w14:paraId="049988A8" w14:textId="72C4A0F5" w:rsidR="09CE7017" w:rsidRDefault="09CE7017" w:rsidP="09CE7017">
      <w:pPr>
        <w:pStyle w:val="Listenabsatz"/>
      </w:pPr>
      <w:r>
        <w:t xml:space="preserve">                        Nach Besiegen des dritten Endgegners soll ein besonders </w:t>
      </w:r>
    </w:p>
    <w:p w14:paraId="2577AA2D" w14:textId="38B50BD2" w:rsidR="09CE7017" w:rsidRDefault="09CE7017" w:rsidP="09CE7017">
      <w:pPr>
        <w:pStyle w:val="Listenabsatz"/>
      </w:pPr>
      <w:r>
        <w:t xml:space="preserve">                        starker Gegner erscheinen</w:t>
      </w:r>
      <w:r w:rsidR="00E64160">
        <w:t>.</w:t>
      </w:r>
    </w:p>
    <w:p w14:paraId="09C97B67" w14:textId="624CB0BC" w:rsidR="09CE7017" w:rsidRDefault="00A91651" w:rsidP="09CE7017">
      <w:pPr>
        <w:pStyle w:val="Listenabsatz"/>
        <w:numPr>
          <w:ilvl w:val="1"/>
          <w:numId w:val="9"/>
        </w:numPr>
      </w:pPr>
      <w:r>
        <w:rPr>
          <w:b/>
          <w:bCs/>
        </w:rPr>
        <w:t>Z-&lt;L&gt;-&lt;SG&gt;-5</w:t>
      </w:r>
      <w:r w:rsidR="09CE7017" w:rsidRPr="09CE7017">
        <w:rPr>
          <w:b/>
          <w:bCs/>
        </w:rPr>
        <w:t>.3: Truhen:</w:t>
      </w:r>
    </w:p>
    <w:p w14:paraId="544F595B" w14:textId="3EEED129" w:rsidR="09CE7017" w:rsidRDefault="09CE7017" w:rsidP="09CE7017">
      <w:pPr>
        <w:pStyle w:val="Listenabsatz"/>
      </w:pPr>
      <w:r>
        <w:t xml:space="preserve">            Der Spieler findet während des Spielens Truhen.</w:t>
      </w:r>
    </w:p>
    <w:p w14:paraId="3BF5B9CC" w14:textId="2DE378CA" w:rsidR="09CE7017" w:rsidRDefault="00A91651" w:rsidP="09CE7017">
      <w:pPr>
        <w:pStyle w:val="Listenabsatz"/>
        <w:numPr>
          <w:ilvl w:val="2"/>
          <w:numId w:val="9"/>
        </w:numPr>
      </w:pPr>
      <w:r>
        <w:rPr>
          <w:b/>
          <w:bCs/>
        </w:rPr>
        <w:t>Z-&lt;L&gt;-&lt;HG&gt;-5</w:t>
      </w:r>
      <w:r w:rsidR="09CE7017" w:rsidRPr="09CE7017">
        <w:rPr>
          <w:b/>
          <w:bCs/>
        </w:rPr>
        <w:t>.3.1: Items aus Truhen</w:t>
      </w:r>
    </w:p>
    <w:p w14:paraId="5B7B93B5" w14:textId="35D2940C" w:rsidR="09CE7017" w:rsidRDefault="09CE7017" w:rsidP="09CE7017">
      <w:pPr>
        <w:pStyle w:val="Listenabsatz"/>
      </w:pPr>
      <w:r>
        <w:t xml:space="preserve">                        Der Spieler kann Items aus Truhen erhalten.</w:t>
      </w:r>
    </w:p>
    <w:p w14:paraId="55B3E124" w14:textId="5FD2B425" w:rsidR="09CE7017" w:rsidRDefault="00A91651" w:rsidP="09CE7017">
      <w:pPr>
        <w:pStyle w:val="Listenabsatz"/>
        <w:numPr>
          <w:ilvl w:val="2"/>
          <w:numId w:val="9"/>
        </w:numPr>
      </w:pPr>
      <w:r>
        <w:rPr>
          <w:b/>
          <w:bCs/>
        </w:rPr>
        <w:t>Z-&lt;L&gt;-&lt;HG&gt;-5</w:t>
      </w:r>
      <w:r w:rsidR="09CE7017" w:rsidRPr="09CE7017">
        <w:rPr>
          <w:b/>
          <w:bCs/>
        </w:rPr>
        <w:t>.3.2: Währung aus Truhen</w:t>
      </w:r>
    </w:p>
    <w:p w14:paraId="21188973" w14:textId="14935ACC" w:rsidR="09CE7017" w:rsidRDefault="09CE7017" w:rsidP="09CE7017">
      <w:pPr>
        <w:pStyle w:val="Listenabsatz"/>
      </w:pPr>
      <w:r>
        <w:t xml:space="preserve">                       Der Spieler kann Währung aus Truhen erhalten</w:t>
      </w:r>
      <w:r w:rsidR="00E64160">
        <w:t>.</w:t>
      </w:r>
    </w:p>
    <w:p w14:paraId="4D9CD43F" w14:textId="4A95A953" w:rsidR="09CE7017" w:rsidRDefault="09CE7017" w:rsidP="09CE7017">
      <w:pPr>
        <w:pStyle w:val="Listenabsatz"/>
      </w:pPr>
    </w:p>
    <w:p w14:paraId="1166146E" w14:textId="77777777" w:rsidR="00A91651" w:rsidRDefault="00A91651" w:rsidP="09CE7017">
      <w:pPr>
        <w:pStyle w:val="Listenabsatz"/>
      </w:pPr>
    </w:p>
    <w:p w14:paraId="142A8546" w14:textId="77777777" w:rsidR="00A91651" w:rsidRDefault="00A91651" w:rsidP="09CE7017">
      <w:pPr>
        <w:pStyle w:val="Listenabsatz"/>
      </w:pPr>
    </w:p>
    <w:p w14:paraId="3E478295" w14:textId="77777777" w:rsidR="00A91651" w:rsidRDefault="00A91651" w:rsidP="09CE7017">
      <w:pPr>
        <w:pStyle w:val="Listenabsatz"/>
      </w:pPr>
    </w:p>
    <w:p w14:paraId="586951CA" w14:textId="77777777" w:rsidR="00A91651" w:rsidRDefault="00A91651" w:rsidP="09CE7017">
      <w:pPr>
        <w:pStyle w:val="Listenabsatz"/>
      </w:pPr>
    </w:p>
    <w:p w14:paraId="5B738D0B" w14:textId="77777777" w:rsidR="00A91651" w:rsidRDefault="00A91651" w:rsidP="09CE7017">
      <w:pPr>
        <w:pStyle w:val="Listenabsatz"/>
      </w:pPr>
    </w:p>
    <w:p w14:paraId="7AF6D6F4" w14:textId="77777777" w:rsidR="00A91651" w:rsidRDefault="00A91651" w:rsidP="09CE7017">
      <w:pPr>
        <w:pStyle w:val="Listenabsatz"/>
      </w:pPr>
    </w:p>
    <w:p w14:paraId="6AA1476C" w14:textId="77777777" w:rsidR="00A91651" w:rsidRDefault="00A91651" w:rsidP="09CE7017">
      <w:pPr>
        <w:pStyle w:val="Listenabsatz"/>
      </w:pPr>
    </w:p>
    <w:p w14:paraId="483DF2F2" w14:textId="77777777" w:rsidR="00A91651" w:rsidRDefault="00A91651" w:rsidP="09CE7017">
      <w:pPr>
        <w:pStyle w:val="Listenabsatz"/>
      </w:pPr>
    </w:p>
    <w:p w14:paraId="0B9DF94C" w14:textId="77777777" w:rsidR="00A91651" w:rsidRDefault="00A91651" w:rsidP="09CE7017">
      <w:pPr>
        <w:pStyle w:val="Listenabsatz"/>
      </w:pPr>
    </w:p>
    <w:p w14:paraId="467181BF" w14:textId="77777777" w:rsidR="00A91651" w:rsidRDefault="00A91651" w:rsidP="09CE7017">
      <w:pPr>
        <w:pStyle w:val="Listenabsatz"/>
      </w:pPr>
    </w:p>
    <w:p w14:paraId="0B8B4B84" w14:textId="77777777" w:rsidR="00A91651" w:rsidRDefault="00A91651" w:rsidP="09CE7017">
      <w:pPr>
        <w:pStyle w:val="Listenabsatz"/>
      </w:pPr>
    </w:p>
    <w:p w14:paraId="79DCB33C" w14:textId="77777777" w:rsidR="00A91651" w:rsidRDefault="00A91651" w:rsidP="09CE7017">
      <w:pPr>
        <w:pStyle w:val="Listenabsatz"/>
      </w:pPr>
    </w:p>
    <w:p w14:paraId="3A38B790" w14:textId="77777777" w:rsidR="00A91651" w:rsidRDefault="00216AF1" w:rsidP="00A91651">
      <w:pPr>
        <w:pStyle w:val="berschrift2"/>
      </w:pPr>
      <w:bookmarkStart w:id="6" w:name="_Toc371499338"/>
      <w:bookmarkStart w:id="7" w:name="_Toc448826190"/>
      <w:r w:rsidRPr="006B51D5">
        <w:lastRenderedPageBreak/>
        <w:t>Spielmodell</w:t>
      </w:r>
      <w:bookmarkStart w:id="8" w:name="_Toc371499339"/>
      <w:bookmarkStart w:id="9" w:name="_Toc448826191"/>
      <w:bookmarkEnd w:id="6"/>
      <w:bookmarkEnd w:id="7"/>
      <w:bookmarkEnd w:id="8"/>
      <w:bookmarkEnd w:id="9"/>
    </w:p>
    <w:p w14:paraId="2BA02E67" w14:textId="3F95B1E9" w:rsidR="00574638" w:rsidRPr="0037153B" w:rsidRDefault="00A91651" w:rsidP="00011E3A">
      <w:pPr>
        <w:pStyle w:val="berschrift2"/>
        <w:numPr>
          <w:ilvl w:val="0"/>
          <w:numId w:val="0"/>
        </w:numPr>
      </w:pPr>
      <w:r>
        <w:rPr>
          <w:noProof/>
        </w:rPr>
        <w:drawing>
          <wp:inline distT="0" distB="0" distL="0" distR="0" wp14:anchorId="4C8FC2AB" wp14:editId="7D643D95">
            <wp:extent cx="5586821" cy="4317328"/>
            <wp:effectExtent l="0" t="0" r="1270" b="1270"/>
            <wp:docPr id="1" name="Bild 1" descr="spielmodell%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elmodell%2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497" cy="4323260"/>
                    </a:xfrm>
                    <a:prstGeom prst="rect">
                      <a:avLst/>
                    </a:prstGeom>
                    <a:noFill/>
                    <a:ln>
                      <a:noFill/>
                    </a:ln>
                  </pic:spPr>
                </pic:pic>
              </a:graphicData>
            </a:graphic>
          </wp:inline>
        </w:drawing>
      </w:r>
    </w:p>
    <w:p w14:paraId="3B20FD16" w14:textId="77777777" w:rsidR="00216AF1" w:rsidRPr="006B51D5" w:rsidRDefault="00216AF1" w:rsidP="006B51D5">
      <w:pPr>
        <w:pStyle w:val="berschrift2"/>
      </w:pPr>
      <w:bookmarkStart w:id="10" w:name="_Ref292044033"/>
      <w:bookmarkStart w:id="11" w:name="_Toc371499335"/>
      <w:bookmarkStart w:id="12" w:name="_Toc448826193"/>
      <w:r w:rsidRPr="006B51D5">
        <w:t>Szenarien</w:t>
      </w:r>
      <w:bookmarkEnd w:id="10"/>
      <w:bookmarkEnd w:id="11"/>
      <w:bookmarkEnd w:id="12"/>
    </w:p>
    <w:p w14:paraId="11D50ECF" w14:textId="77777777" w:rsidR="009E33E4" w:rsidRPr="00C15845" w:rsidRDefault="009E33E4" w:rsidP="009E33E4">
      <w:pPr>
        <w:pStyle w:val="KeinLeerraum"/>
        <w:rPr>
          <w:lang w:eastAsia="de-DE"/>
        </w:rPr>
      </w:pPr>
      <w:r w:rsidRPr="00C15845">
        <w:rPr>
          <w:b/>
          <w:lang w:eastAsia="de-DE"/>
        </w:rPr>
        <w:t xml:space="preserve">Szenario </w:t>
      </w:r>
      <w:r>
        <w:rPr>
          <w:b/>
          <w:lang w:eastAsia="de-DE"/>
        </w:rPr>
        <w:t>1</w:t>
      </w:r>
      <w:r w:rsidRPr="00C15845">
        <w:rPr>
          <w:lang w:eastAsia="de-DE"/>
        </w:rPr>
        <w:t xml:space="preserve"> (Erfüllt Ziel 3.1.1.1)</w:t>
      </w:r>
    </w:p>
    <w:p w14:paraId="35A5D1D3" w14:textId="77777777" w:rsidR="009E33E4" w:rsidRPr="00C15845" w:rsidRDefault="009E33E4" w:rsidP="009E33E4">
      <w:pPr>
        <w:pStyle w:val="KeinLeerraum"/>
        <w:numPr>
          <w:ilvl w:val="0"/>
          <w:numId w:val="21"/>
        </w:numPr>
        <w:rPr>
          <w:lang w:eastAsia="de-DE"/>
        </w:rPr>
      </w:pPr>
      <w:r w:rsidRPr="00C15845">
        <w:rPr>
          <w:lang w:eastAsia="de-DE"/>
        </w:rPr>
        <w:t>Der Spieler besiegt einen Gegner.</w:t>
      </w:r>
    </w:p>
    <w:p w14:paraId="356F4F17" w14:textId="77777777" w:rsidR="009E33E4" w:rsidRPr="00C15845" w:rsidRDefault="009E33E4" w:rsidP="009E33E4">
      <w:pPr>
        <w:pStyle w:val="KeinLeerraum"/>
        <w:numPr>
          <w:ilvl w:val="0"/>
          <w:numId w:val="21"/>
        </w:numPr>
        <w:rPr>
          <w:lang w:eastAsia="de-DE"/>
        </w:rPr>
      </w:pPr>
      <w:r w:rsidRPr="00C15845">
        <w:rPr>
          <w:lang w:eastAsia="de-DE"/>
        </w:rPr>
        <w:t>Das System zeigt dem Spieler erhaltene Erfahrungspunkte an.</w:t>
      </w:r>
    </w:p>
    <w:p w14:paraId="0A39EB1E" w14:textId="77777777" w:rsidR="009E33E4" w:rsidRPr="00C15845" w:rsidRDefault="009E33E4" w:rsidP="009E33E4">
      <w:pPr>
        <w:pStyle w:val="KeinLeerraum"/>
        <w:numPr>
          <w:ilvl w:val="0"/>
          <w:numId w:val="21"/>
        </w:numPr>
        <w:rPr>
          <w:lang w:eastAsia="de-DE"/>
        </w:rPr>
      </w:pPr>
      <w:r w:rsidRPr="00C15845">
        <w:rPr>
          <w:lang w:eastAsia="de-DE"/>
        </w:rPr>
        <w:t>Das System zeigt dem Spieler an, dass er ein Level aufgestiegen ist.</w:t>
      </w:r>
    </w:p>
    <w:p w14:paraId="6AFD957E" w14:textId="77777777" w:rsidR="009E33E4" w:rsidRPr="00C15845" w:rsidRDefault="009E33E4" w:rsidP="009E33E4">
      <w:pPr>
        <w:pStyle w:val="KeinLeerraum"/>
        <w:numPr>
          <w:ilvl w:val="0"/>
          <w:numId w:val="21"/>
        </w:numPr>
        <w:rPr>
          <w:lang w:eastAsia="de-DE"/>
        </w:rPr>
      </w:pPr>
      <w:r w:rsidRPr="00C15845">
        <w:rPr>
          <w:lang w:eastAsia="de-DE"/>
        </w:rPr>
        <w:t>Das System zeigt dem Spieler seine neuen Statuspunkte an.</w:t>
      </w:r>
    </w:p>
    <w:p w14:paraId="1D5CFA70" w14:textId="77777777" w:rsidR="009E33E4" w:rsidRPr="00C15845" w:rsidRDefault="009E33E4" w:rsidP="009E33E4">
      <w:pPr>
        <w:pStyle w:val="KeinLeerraum"/>
        <w:numPr>
          <w:ilvl w:val="0"/>
          <w:numId w:val="21"/>
        </w:numPr>
        <w:rPr>
          <w:lang w:eastAsia="de-DE"/>
        </w:rPr>
      </w:pPr>
      <w:r w:rsidRPr="00C15845">
        <w:rPr>
          <w:lang w:eastAsia="de-DE"/>
        </w:rPr>
        <w:t>Der Spieler schließt die Meldung mit einem Klick auf „weiter“.</w:t>
      </w:r>
    </w:p>
    <w:p w14:paraId="13005150" w14:textId="77777777" w:rsidR="009E33E4" w:rsidRDefault="009E33E4" w:rsidP="009E33E4">
      <w:pPr>
        <w:pStyle w:val="KeinLeerraum"/>
        <w:numPr>
          <w:ilvl w:val="0"/>
          <w:numId w:val="21"/>
        </w:numPr>
        <w:rPr>
          <w:lang w:eastAsia="de-DE"/>
        </w:rPr>
      </w:pPr>
      <w:r w:rsidRPr="00C15845">
        <w:rPr>
          <w:lang w:eastAsia="de-DE"/>
        </w:rPr>
        <w:t>Das System setzt das Spiel fort.</w:t>
      </w:r>
    </w:p>
    <w:p w14:paraId="0E3C2D80" w14:textId="77777777" w:rsidR="009E33E4" w:rsidRDefault="009E33E4" w:rsidP="009E33E4">
      <w:pPr>
        <w:pStyle w:val="KeinLeerraum"/>
        <w:rPr>
          <w:lang w:eastAsia="de-DE"/>
        </w:rPr>
      </w:pPr>
    </w:p>
    <w:p w14:paraId="35AA4D42" w14:textId="77777777" w:rsidR="009E33E4" w:rsidRPr="00C15845" w:rsidRDefault="009E33E4" w:rsidP="009E33E4">
      <w:pPr>
        <w:pStyle w:val="KeinLeerraum"/>
      </w:pPr>
      <w:r w:rsidRPr="00C15845">
        <w:rPr>
          <w:b/>
        </w:rPr>
        <w:t xml:space="preserve">Szenario </w:t>
      </w:r>
      <w:r>
        <w:rPr>
          <w:b/>
        </w:rPr>
        <w:t>2</w:t>
      </w:r>
      <w:r>
        <w:t xml:space="preserve"> (Erfüllt Ziel 3</w:t>
      </w:r>
      <w:r w:rsidRPr="00C15845">
        <w:t>.1.3)</w:t>
      </w:r>
    </w:p>
    <w:p w14:paraId="6162BAEF" w14:textId="77777777" w:rsidR="009E33E4" w:rsidRPr="00C15845" w:rsidRDefault="009E33E4" w:rsidP="009E33E4">
      <w:pPr>
        <w:pStyle w:val="KeinLeerraum"/>
        <w:numPr>
          <w:ilvl w:val="0"/>
          <w:numId w:val="15"/>
        </w:numPr>
      </w:pPr>
      <w:r w:rsidRPr="00C15845">
        <w:t>Der Nutzer weist das System an, einen neuen Charakter zu erstellen.</w:t>
      </w:r>
    </w:p>
    <w:p w14:paraId="23AA5A7D" w14:textId="77777777" w:rsidR="009E33E4" w:rsidRPr="00C15845" w:rsidRDefault="009E33E4" w:rsidP="009E33E4">
      <w:pPr>
        <w:pStyle w:val="KeinLeerraum"/>
        <w:numPr>
          <w:ilvl w:val="0"/>
          <w:numId w:val="15"/>
        </w:numPr>
      </w:pPr>
      <w:r w:rsidRPr="00C15845">
        <w:t>Das System fordert den Nutzer auf, eine von vier Klassen zu wählen.</w:t>
      </w:r>
    </w:p>
    <w:p w14:paraId="595E23F5" w14:textId="77777777" w:rsidR="009E33E4" w:rsidRPr="00C15845" w:rsidRDefault="009E33E4" w:rsidP="009E33E4">
      <w:pPr>
        <w:pStyle w:val="KeinLeerraum"/>
        <w:numPr>
          <w:ilvl w:val="0"/>
          <w:numId w:val="15"/>
        </w:numPr>
      </w:pPr>
      <w:r w:rsidRPr="00C15845">
        <w:t>Der Nutzer wählt eine der vier zur Verfügung stehenden Klassen.</w:t>
      </w:r>
    </w:p>
    <w:p w14:paraId="0B9650D6" w14:textId="77777777" w:rsidR="009E33E4" w:rsidRPr="00C15845" w:rsidRDefault="009E33E4" w:rsidP="009E33E4">
      <w:pPr>
        <w:pStyle w:val="KeinLeerraum"/>
        <w:numPr>
          <w:ilvl w:val="0"/>
          <w:numId w:val="15"/>
        </w:numPr>
      </w:pPr>
      <w:r w:rsidRPr="00C15845">
        <w:t>Das System fordert den Nutzer auf, den Charakter zu benennen.</w:t>
      </w:r>
    </w:p>
    <w:p w14:paraId="20A7EBA0" w14:textId="77777777" w:rsidR="009E33E4" w:rsidRPr="00C15845" w:rsidRDefault="009E33E4" w:rsidP="009E33E4">
      <w:pPr>
        <w:pStyle w:val="KeinLeerraum"/>
        <w:numPr>
          <w:ilvl w:val="0"/>
          <w:numId w:val="15"/>
        </w:numPr>
      </w:pPr>
      <w:r w:rsidRPr="00C15845">
        <w:t>Der Nutzer gibt den Namen des Charakters ein.</w:t>
      </w:r>
    </w:p>
    <w:p w14:paraId="65071058" w14:textId="77777777" w:rsidR="009E33E4" w:rsidRPr="00C15845" w:rsidRDefault="009E33E4" w:rsidP="009E33E4">
      <w:pPr>
        <w:pStyle w:val="KeinLeerraum"/>
        <w:numPr>
          <w:ilvl w:val="0"/>
          <w:numId w:val="15"/>
        </w:numPr>
      </w:pPr>
      <w:r w:rsidRPr="00C15845">
        <w:t>Das System fordert der Nutzer auf, seine Eingabe zu bestätigen.</w:t>
      </w:r>
    </w:p>
    <w:p w14:paraId="5B0AFB26" w14:textId="77777777" w:rsidR="009E33E4" w:rsidRPr="00C15845" w:rsidRDefault="009E33E4" w:rsidP="009E33E4">
      <w:pPr>
        <w:pStyle w:val="KeinLeerraum"/>
        <w:numPr>
          <w:ilvl w:val="0"/>
          <w:numId w:val="15"/>
        </w:numPr>
      </w:pPr>
      <w:r w:rsidRPr="00C15845">
        <w:t>Der Nutzer bestätigt seine Eingabe.</w:t>
      </w:r>
    </w:p>
    <w:p w14:paraId="4F51D252" w14:textId="77777777" w:rsidR="009E33E4" w:rsidRPr="00C15845" w:rsidRDefault="009E33E4" w:rsidP="009E33E4">
      <w:pPr>
        <w:pStyle w:val="KeinLeerraum"/>
        <w:rPr>
          <w:rFonts w:eastAsia="Times New Roman"/>
        </w:rPr>
      </w:pPr>
    </w:p>
    <w:p w14:paraId="10FE74C0" w14:textId="77777777" w:rsidR="009E33E4" w:rsidRPr="00C15845" w:rsidRDefault="009E33E4" w:rsidP="009E33E4">
      <w:pPr>
        <w:pStyle w:val="KeinLeerraum"/>
        <w:rPr>
          <w:rFonts w:eastAsia="Times New Roman"/>
        </w:rPr>
      </w:pPr>
      <w:r w:rsidRPr="00C15845">
        <w:rPr>
          <w:rFonts w:eastAsia="Times New Roman"/>
          <w:b/>
        </w:rPr>
        <w:t xml:space="preserve">Szenario </w:t>
      </w:r>
      <w:r>
        <w:rPr>
          <w:rFonts w:eastAsia="Times New Roman"/>
          <w:b/>
        </w:rPr>
        <w:t>3</w:t>
      </w:r>
      <w:r w:rsidRPr="00C15845">
        <w:rPr>
          <w:rFonts w:eastAsia="Times New Roman"/>
        </w:rPr>
        <w:t xml:space="preserve"> (Erfüllt Ziel 3.2)</w:t>
      </w:r>
    </w:p>
    <w:p w14:paraId="0CD19EE1" w14:textId="77777777" w:rsidR="009E33E4" w:rsidRPr="00C15845" w:rsidRDefault="009E33E4" w:rsidP="009E33E4">
      <w:pPr>
        <w:pStyle w:val="KeinLeerraum"/>
        <w:numPr>
          <w:ilvl w:val="0"/>
          <w:numId w:val="17"/>
        </w:numPr>
        <w:rPr>
          <w:rFonts w:eastAsia="Times New Roman"/>
        </w:rPr>
      </w:pPr>
      <w:r w:rsidRPr="00C15845">
        <w:rPr>
          <w:rFonts w:eastAsia="Times New Roman"/>
        </w:rPr>
        <w:t>Der Nutzer befehlt dem System Items zu benutzen.</w:t>
      </w:r>
    </w:p>
    <w:p w14:paraId="60C8C8E5"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zeigt dem Nutzer eine Liste der Items an.</w:t>
      </w:r>
    </w:p>
    <w:p w14:paraId="11CFEB03" w14:textId="77777777" w:rsidR="009E33E4" w:rsidRPr="00C15845" w:rsidRDefault="009E33E4" w:rsidP="009E33E4">
      <w:pPr>
        <w:pStyle w:val="KeinLeerraum"/>
        <w:numPr>
          <w:ilvl w:val="0"/>
          <w:numId w:val="17"/>
        </w:numPr>
        <w:rPr>
          <w:rFonts w:eastAsia="Times New Roman"/>
        </w:rPr>
      </w:pPr>
      <w:r w:rsidRPr="00C15845">
        <w:rPr>
          <w:rFonts w:eastAsia="Times New Roman"/>
        </w:rPr>
        <w:lastRenderedPageBreak/>
        <w:t>Der Nutzer wählt im System Items au der Liste aus.</w:t>
      </w:r>
    </w:p>
    <w:p w14:paraId="70778231"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weist dem Spieler Items zu.</w:t>
      </w:r>
    </w:p>
    <w:p w14:paraId="33CA832B"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zeigt dem Spieler eine aktualisierte Items Liste an.</w:t>
      </w:r>
    </w:p>
    <w:p w14:paraId="7B16DBB7" w14:textId="77777777" w:rsidR="009E33E4" w:rsidRPr="00C15845" w:rsidRDefault="009E33E4" w:rsidP="009E33E4">
      <w:pPr>
        <w:pStyle w:val="KeinLeerraum"/>
        <w:rPr>
          <w:rFonts w:eastAsia="Times New Roman"/>
        </w:rPr>
      </w:pPr>
    </w:p>
    <w:p w14:paraId="36F7E62E" w14:textId="77777777" w:rsidR="009E33E4" w:rsidRPr="009C3C98" w:rsidRDefault="009E33E4" w:rsidP="009E33E4">
      <w:pPr>
        <w:pStyle w:val="KeinLeerraum"/>
        <w:rPr>
          <w:rFonts w:eastAsia="Times New Roman"/>
          <w:color w:val="FF0000"/>
        </w:rPr>
      </w:pPr>
      <w:r w:rsidRPr="00C15845">
        <w:rPr>
          <w:rFonts w:eastAsia="Times New Roman"/>
          <w:b/>
        </w:rPr>
        <w:t xml:space="preserve">Szenario </w:t>
      </w:r>
      <w:r>
        <w:rPr>
          <w:rFonts w:eastAsia="Times New Roman"/>
          <w:b/>
        </w:rPr>
        <w:t>4</w:t>
      </w:r>
      <w:r w:rsidRPr="00C15845">
        <w:rPr>
          <w:rFonts w:eastAsia="Times New Roman"/>
        </w:rPr>
        <w:t xml:space="preserve"> (Erfüllt Ziel 3.2.1)</w:t>
      </w:r>
      <w:r>
        <w:rPr>
          <w:rFonts w:eastAsia="Times New Roman"/>
          <w:color w:val="FF0000"/>
        </w:rPr>
        <w:t xml:space="preserve"> </w:t>
      </w:r>
    </w:p>
    <w:p w14:paraId="5F463F5C" w14:textId="77777777" w:rsidR="009E33E4" w:rsidRPr="00C15845" w:rsidRDefault="009E33E4" w:rsidP="009E33E4">
      <w:pPr>
        <w:pStyle w:val="KeinLeerraum"/>
        <w:numPr>
          <w:ilvl w:val="0"/>
          <w:numId w:val="18"/>
        </w:numPr>
        <w:rPr>
          <w:rFonts w:eastAsia="Times New Roman"/>
        </w:rPr>
      </w:pPr>
      <w:r w:rsidRPr="00C15845">
        <w:rPr>
          <w:rFonts w:eastAsia="Times New Roman"/>
        </w:rPr>
        <w:t>Der Spieler besiegt den Gegner.</w:t>
      </w:r>
    </w:p>
    <w:p w14:paraId="24F9A5A8"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weist dem Spieler</w:t>
      </w:r>
      <w:r>
        <w:rPr>
          <w:rFonts w:eastAsia="Times New Roman"/>
        </w:rPr>
        <w:t xml:space="preserve"> Betrag X</w:t>
      </w:r>
      <w:r w:rsidRPr="00C15845">
        <w:rPr>
          <w:rFonts w:eastAsia="Times New Roman"/>
        </w:rPr>
        <w:t xml:space="preserve"> </w:t>
      </w:r>
      <w:r>
        <w:rPr>
          <w:rFonts w:eastAsia="Times New Roman"/>
        </w:rPr>
        <w:t>Währung</w:t>
      </w:r>
      <w:r w:rsidRPr="00C15845">
        <w:rPr>
          <w:rFonts w:eastAsia="Times New Roman"/>
        </w:rPr>
        <w:t xml:space="preserve"> zu.</w:t>
      </w:r>
    </w:p>
    <w:p w14:paraId="1854F3D4"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zeigt den aktuellen Kontostand an.</w:t>
      </w:r>
    </w:p>
    <w:p w14:paraId="0E1ABEAC" w14:textId="77777777" w:rsidR="009E33E4" w:rsidRPr="00C15845" w:rsidRDefault="009E33E4" w:rsidP="009E33E4">
      <w:pPr>
        <w:pStyle w:val="KeinLeerraum"/>
        <w:numPr>
          <w:ilvl w:val="0"/>
          <w:numId w:val="18"/>
        </w:numPr>
        <w:rPr>
          <w:rFonts w:eastAsia="Times New Roman"/>
        </w:rPr>
      </w:pPr>
      <w:r w:rsidRPr="00C15845">
        <w:rPr>
          <w:rFonts w:eastAsia="Times New Roman"/>
        </w:rPr>
        <w:t>Der Spieler drückt auf „weiter“.</w:t>
      </w:r>
    </w:p>
    <w:p w14:paraId="331177DE"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speichert den Spielstand.</w:t>
      </w:r>
    </w:p>
    <w:p w14:paraId="40306002" w14:textId="77777777" w:rsidR="009E33E4" w:rsidRDefault="009E33E4" w:rsidP="009E33E4">
      <w:pPr>
        <w:pStyle w:val="KeinLeerraum"/>
        <w:numPr>
          <w:ilvl w:val="0"/>
          <w:numId w:val="18"/>
        </w:numPr>
        <w:rPr>
          <w:rFonts w:eastAsia="Times New Roman"/>
        </w:rPr>
      </w:pPr>
      <w:r w:rsidRPr="00C15845">
        <w:rPr>
          <w:rFonts w:eastAsia="Times New Roman"/>
        </w:rPr>
        <w:t>Das System setzt das Spiel fort.</w:t>
      </w:r>
    </w:p>
    <w:p w14:paraId="1ADFF6D5" w14:textId="77777777" w:rsidR="009E33E4" w:rsidRPr="00C15845" w:rsidRDefault="009E33E4" w:rsidP="009E33E4">
      <w:pPr>
        <w:pStyle w:val="KeinLeerraum"/>
      </w:pPr>
    </w:p>
    <w:p w14:paraId="1D0D1582" w14:textId="77777777" w:rsidR="009E33E4" w:rsidRPr="00C15845" w:rsidRDefault="009E33E4" w:rsidP="009E33E4">
      <w:pPr>
        <w:pStyle w:val="KeinLeerraum"/>
        <w:rPr>
          <w:b/>
        </w:rPr>
      </w:pPr>
      <w:r w:rsidRPr="00C15845">
        <w:rPr>
          <w:b/>
        </w:rPr>
        <w:t xml:space="preserve">Szenario </w:t>
      </w:r>
      <w:r>
        <w:rPr>
          <w:b/>
        </w:rPr>
        <w:t xml:space="preserve">5 </w:t>
      </w:r>
      <w:r w:rsidRPr="00C15845">
        <w:t>(Erfüllt Ziel 3.4)</w:t>
      </w:r>
    </w:p>
    <w:p w14:paraId="19FEE4AF" w14:textId="77777777" w:rsidR="009E33E4" w:rsidRPr="00C15845" w:rsidRDefault="009E33E4" w:rsidP="009E33E4">
      <w:pPr>
        <w:pStyle w:val="KeinLeerraum"/>
        <w:numPr>
          <w:ilvl w:val="0"/>
          <w:numId w:val="20"/>
        </w:numPr>
      </w:pPr>
      <w:r w:rsidRPr="00C15845">
        <w:t>Der Nutzer hat den ersten Bereich beendet.</w:t>
      </w:r>
    </w:p>
    <w:p w14:paraId="6297D9D9" w14:textId="77777777" w:rsidR="009E33E4" w:rsidRPr="00C15845" w:rsidRDefault="009E33E4" w:rsidP="009E33E4">
      <w:pPr>
        <w:pStyle w:val="KeinLeerraum"/>
        <w:numPr>
          <w:ilvl w:val="0"/>
          <w:numId w:val="20"/>
        </w:numPr>
      </w:pPr>
      <w:r w:rsidRPr="00C15845">
        <w:t>Das System fordert den Nutzer dazu auf weiter zu spielen oder zu beenden.</w:t>
      </w:r>
    </w:p>
    <w:p w14:paraId="768D5696" w14:textId="77777777" w:rsidR="009E33E4" w:rsidRPr="00C15845" w:rsidRDefault="009E33E4" w:rsidP="009E33E4">
      <w:pPr>
        <w:pStyle w:val="KeinLeerraum"/>
        <w:numPr>
          <w:ilvl w:val="0"/>
          <w:numId w:val="20"/>
        </w:numPr>
      </w:pPr>
      <w:r w:rsidRPr="00C15845">
        <w:t>Der Nutzer beendet das Spiel.</w:t>
      </w:r>
    </w:p>
    <w:p w14:paraId="273FA2E4" w14:textId="77777777" w:rsidR="009E33E4" w:rsidRPr="00C15845" w:rsidRDefault="009E33E4" w:rsidP="009E33E4">
      <w:pPr>
        <w:pStyle w:val="KeinLeerraum"/>
        <w:numPr>
          <w:ilvl w:val="0"/>
          <w:numId w:val="20"/>
        </w:numPr>
      </w:pPr>
      <w:r w:rsidRPr="00C15845">
        <w:t>Das System speichert den aktuellen Spielstand.</w:t>
      </w:r>
    </w:p>
    <w:p w14:paraId="4F58DBF8" w14:textId="77777777" w:rsidR="009E33E4" w:rsidRDefault="009E33E4" w:rsidP="009E33E4">
      <w:pPr>
        <w:pStyle w:val="KeinLeerraum"/>
        <w:numPr>
          <w:ilvl w:val="0"/>
          <w:numId w:val="20"/>
        </w:numPr>
      </w:pPr>
      <w:r w:rsidRPr="00C15845">
        <w:t>Der Nutzer verlässt das Spiel.</w:t>
      </w:r>
    </w:p>
    <w:p w14:paraId="1EFB9C73" w14:textId="77777777" w:rsidR="009E33E4" w:rsidRDefault="009E33E4" w:rsidP="009E33E4">
      <w:pPr>
        <w:pStyle w:val="KeinLeerraum"/>
      </w:pPr>
    </w:p>
    <w:p w14:paraId="35ADBC13" w14:textId="77777777" w:rsidR="009E33E4" w:rsidRPr="00C15845" w:rsidRDefault="009E33E4" w:rsidP="009E33E4">
      <w:pPr>
        <w:pStyle w:val="KeinLeerraum"/>
      </w:pPr>
      <w:r w:rsidRPr="00C15845">
        <w:rPr>
          <w:b/>
        </w:rPr>
        <w:t>Szenario</w:t>
      </w:r>
      <w:r>
        <w:rPr>
          <w:b/>
        </w:rPr>
        <w:t xml:space="preserve"> 6</w:t>
      </w:r>
      <w:r>
        <w:t xml:space="preserve"> (Erfüllt Ziel 4.2.1.1</w:t>
      </w:r>
      <w:r w:rsidRPr="00C15845">
        <w:t>)</w:t>
      </w:r>
    </w:p>
    <w:p w14:paraId="6514E5A3" w14:textId="77777777" w:rsidR="009E33E4" w:rsidRPr="00C15845" w:rsidRDefault="009E33E4" w:rsidP="009E33E4">
      <w:pPr>
        <w:pStyle w:val="KeinLeerraum"/>
        <w:numPr>
          <w:ilvl w:val="0"/>
          <w:numId w:val="16"/>
        </w:numPr>
      </w:pPr>
      <w:r w:rsidRPr="00C15845">
        <w:t>Der Nutzer weist das System an, das Auktionshaus zu öffnen.</w:t>
      </w:r>
    </w:p>
    <w:p w14:paraId="6DBA9C04" w14:textId="77777777" w:rsidR="009E33E4" w:rsidRPr="00C15845" w:rsidRDefault="009E33E4" w:rsidP="009E33E4">
      <w:pPr>
        <w:pStyle w:val="KeinLeerraum"/>
        <w:numPr>
          <w:ilvl w:val="0"/>
          <w:numId w:val="16"/>
        </w:numPr>
      </w:pPr>
      <w:r w:rsidRPr="00C15845">
        <w:t>Das System zeigt eine Übersicht des Auktionshauses an.</w:t>
      </w:r>
    </w:p>
    <w:p w14:paraId="2B0044AF" w14:textId="77777777" w:rsidR="009E33E4" w:rsidRPr="00C15845" w:rsidRDefault="009E33E4" w:rsidP="009E33E4">
      <w:pPr>
        <w:pStyle w:val="KeinLeerraum"/>
        <w:numPr>
          <w:ilvl w:val="0"/>
          <w:numId w:val="16"/>
        </w:numPr>
      </w:pPr>
      <w:r w:rsidRPr="00C15845">
        <w:t>Der Nutzer stellt ein Item zum Verkauf bereit.</w:t>
      </w:r>
    </w:p>
    <w:p w14:paraId="4457B189" w14:textId="77777777" w:rsidR="009E33E4" w:rsidRPr="00C15845" w:rsidRDefault="009E33E4" w:rsidP="009E33E4">
      <w:pPr>
        <w:pStyle w:val="KeinLeerraum"/>
        <w:numPr>
          <w:ilvl w:val="0"/>
          <w:numId w:val="16"/>
        </w:numPr>
      </w:pPr>
      <w:r w:rsidRPr="00C15845">
        <w:t>Das System fordert den Nutzer auf, einen Preis festzulegen.</w:t>
      </w:r>
    </w:p>
    <w:p w14:paraId="7342A4F1" w14:textId="77777777" w:rsidR="009E33E4" w:rsidRPr="00C15845" w:rsidRDefault="009E33E4" w:rsidP="009E33E4">
      <w:pPr>
        <w:pStyle w:val="KeinLeerraum"/>
        <w:numPr>
          <w:ilvl w:val="0"/>
          <w:numId w:val="16"/>
        </w:numPr>
      </w:pPr>
      <w:r w:rsidRPr="00C15845">
        <w:t>Der Nutzer gibt einen Betrag ein.</w:t>
      </w:r>
    </w:p>
    <w:p w14:paraId="5EBE9906" w14:textId="77777777" w:rsidR="009E33E4" w:rsidRPr="00C15845" w:rsidRDefault="009E33E4" w:rsidP="009E33E4">
      <w:pPr>
        <w:pStyle w:val="KeinLeerraum"/>
        <w:numPr>
          <w:ilvl w:val="0"/>
          <w:numId w:val="16"/>
        </w:numPr>
      </w:pPr>
      <w:r w:rsidRPr="00C15845">
        <w:t>Das System fordert den Nutzer auf, seine Eingabe zu bestätigen.</w:t>
      </w:r>
    </w:p>
    <w:p w14:paraId="51017589" w14:textId="77777777" w:rsidR="009E33E4" w:rsidRDefault="009E33E4" w:rsidP="009E33E4">
      <w:pPr>
        <w:pStyle w:val="KeinLeerraum"/>
        <w:numPr>
          <w:ilvl w:val="0"/>
          <w:numId w:val="16"/>
        </w:numPr>
      </w:pPr>
      <w:r w:rsidRPr="00C15845">
        <w:t>Der Nutzer bestätigt seine Eingabe.</w:t>
      </w:r>
    </w:p>
    <w:p w14:paraId="4006FA5C" w14:textId="77777777" w:rsidR="009E33E4" w:rsidRPr="005641F4" w:rsidRDefault="009E33E4" w:rsidP="009E33E4">
      <w:pPr>
        <w:pStyle w:val="KeinLeerraum"/>
        <w:numPr>
          <w:ilvl w:val="0"/>
          <w:numId w:val="16"/>
        </w:numPr>
        <w:rPr>
          <w:rFonts w:ascii="Times New Roman" w:hAnsi="Times New Roman" w:cs="Times New Roman"/>
        </w:rPr>
      </w:pPr>
      <w:r w:rsidRPr="00C15845">
        <w:t>Das System stellt das Ite</w:t>
      </w:r>
      <w:r>
        <w:t>m im Auktionshaus zum Kauf zur V</w:t>
      </w:r>
      <w:r w:rsidRPr="00C15845">
        <w:t>erfügung</w:t>
      </w:r>
    </w:p>
    <w:p w14:paraId="66BF8358" w14:textId="77777777" w:rsidR="009E33E4" w:rsidRDefault="009E33E4" w:rsidP="009E33E4">
      <w:pPr>
        <w:pStyle w:val="KeinLeerraum"/>
      </w:pPr>
    </w:p>
    <w:p w14:paraId="5C1EC4B2" w14:textId="77777777" w:rsidR="009E33E4" w:rsidRPr="00C15845" w:rsidRDefault="009E33E4" w:rsidP="009E33E4">
      <w:pPr>
        <w:pStyle w:val="KeinLeerraum"/>
        <w:rPr>
          <w:rFonts w:eastAsia="Times New Roman"/>
        </w:rPr>
      </w:pPr>
      <w:r>
        <w:rPr>
          <w:rFonts w:eastAsia="Times New Roman"/>
          <w:b/>
        </w:rPr>
        <w:t xml:space="preserve">Szenario 7 </w:t>
      </w:r>
      <w:r>
        <w:rPr>
          <w:rFonts w:eastAsia="Times New Roman"/>
        </w:rPr>
        <w:t>(Erfüllt Ziel 5.3</w:t>
      </w:r>
      <w:r w:rsidRPr="00C15845">
        <w:rPr>
          <w:rFonts w:eastAsia="Times New Roman"/>
        </w:rPr>
        <w:t>)</w:t>
      </w:r>
    </w:p>
    <w:p w14:paraId="236CD8ED"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zeigt dem Spieler eine Truhe an.</w:t>
      </w:r>
    </w:p>
    <w:p w14:paraId="21CAC408" w14:textId="77777777" w:rsidR="009E33E4" w:rsidRPr="00C15845" w:rsidRDefault="009E33E4" w:rsidP="009E33E4">
      <w:pPr>
        <w:pStyle w:val="KeinLeerraum"/>
        <w:numPr>
          <w:ilvl w:val="0"/>
          <w:numId w:val="19"/>
        </w:numPr>
        <w:rPr>
          <w:rFonts w:eastAsia="Times New Roman"/>
        </w:rPr>
      </w:pPr>
      <w:r w:rsidRPr="00C15845">
        <w:rPr>
          <w:rFonts w:eastAsia="Times New Roman"/>
        </w:rPr>
        <w:t>Der Spieler weist das System an die Truhe zu öffnen.</w:t>
      </w:r>
    </w:p>
    <w:p w14:paraId="7ACF28C4"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zeigt dem Spieler den Inhalt der Truhe an.</w:t>
      </w:r>
    </w:p>
    <w:p w14:paraId="785BDA71"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weist dem Charakter des Spielers den Inhalt zu.</w:t>
      </w:r>
    </w:p>
    <w:p w14:paraId="76D808F9"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führt das Spiel fort.</w:t>
      </w:r>
    </w:p>
    <w:p w14:paraId="58DD3643" w14:textId="77777777" w:rsidR="009E33E4" w:rsidRPr="005641F4" w:rsidRDefault="009E33E4" w:rsidP="009E33E4">
      <w:pPr>
        <w:pStyle w:val="KeinLeerraum"/>
        <w:rPr>
          <w:rFonts w:ascii="Times New Roman" w:hAnsi="Times New Roman" w:cs="Times New Roman"/>
        </w:rPr>
      </w:pPr>
    </w:p>
    <w:p w14:paraId="14A3E50E" w14:textId="77777777" w:rsidR="0017019F" w:rsidRPr="0037153B" w:rsidRDefault="0017019F">
      <w:pPr>
        <w:jc w:val="left"/>
      </w:pPr>
      <w:r w:rsidRPr="0037153B">
        <w:br w:type="page"/>
      </w:r>
    </w:p>
    <w:p w14:paraId="6E96F4CB" w14:textId="77777777" w:rsidR="00216AF1" w:rsidRPr="006B51D5" w:rsidRDefault="00216AF1" w:rsidP="006B51D5">
      <w:pPr>
        <w:pStyle w:val="berschrift1"/>
      </w:pPr>
      <w:bookmarkStart w:id="13" w:name="_Toc448826196"/>
      <w:r w:rsidRPr="006B51D5">
        <w:lastRenderedPageBreak/>
        <w:t>Logischer Architekturentwurf</w:t>
      </w:r>
      <w:bookmarkEnd w:id="13"/>
    </w:p>
    <w:p w14:paraId="3039FE1E" w14:textId="77777777" w:rsidR="00216AF1" w:rsidRPr="006B51D5" w:rsidRDefault="00216AF1" w:rsidP="006B51D5">
      <w:pPr>
        <w:pStyle w:val="berschrift2"/>
      </w:pPr>
      <w:bookmarkStart w:id="14" w:name="_Toc305757755"/>
      <w:bookmarkStart w:id="15" w:name="_Toc305757756"/>
      <w:bookmarkStart w:id="16" w:name="_Toc305757757"/>
      <w:bookmarkStart w:id="17" w:name="_Toc305757758"/>
      <w:bookmarkStart w:id="18" w:name="_Toc305757759"/>
      <w:bookmarkStart w:id="19" w:name="_Toc305757760"/>
      <w:bookmarkStart w:id="20" w:name="_Toc305757761"/>
      <w:bookmarkStart w:id="21" w:name="_Toc303353234"/>
      <w:bookmarkStart w:id="22" w:name="_Toc305757762"/>
      <w:bookmarkStart w:id="23" w:name="_Toc303353236"/>
      <w:bookmarkStart w:id="24" w:name="_Toc305757764"/>
      <w:bookmarkStart w:id="25" w:name="_Ref292043925"/>
      <w:bookmarkStart w:id="26" w:name="_Ref292051526"/>
      <w:bookmarkStart w:id="27" w:name="_Toc371499344"/>
      <w:bookmarkStart w:id="28" w:name="_Toc448826197"/>
      <w:bookmarkEnd w:id="14"/>
      <w:bookmarkEnd w:id="15"/>
      <w:bookmarkEnd w:id="16"/>
      <w:bookmarkEnd w:id="17"/>
      <w:bookmarkEnd w:id="18"/>
      <w:bookmarkEnd w:id="19"/>
      <w:bookmarkEnd w:id="20"/>
      <w:bookmarkEnd w:id="21"/>
      <w:bookmarkEnd w:id="22"/>
      <w:bookmarkEnd w:id="23"/>
      <w:bookmarkEnd w:id="24"/>
      <w:r w:rsidRPr="006B51D5">
        <w:t>Datenflussdiagramm</w:t>
      </w:r>
      <w:bookmarkEnd w:id="25"/>
      <w:bookmarkEnd w:id="26"/>
      <w:bookmarkEnd w:id="27"/>
      <w:bookmarkEnd w:id="28"/>
    </w:p>
    <w:p w14:paraId="3BD68DCE" w14:textId="77777777" w:rsidR="00216AF1" w:rsidRPr="0037153B" w:rsidRDefault="00216AF1" w:rsidP="00CF07FC">
      <w:pPr>
        <w:pStyle w:val="Notiz"/>
      </w:pPr>
      <w:r w:rsidRPr="0037153B">
        <w:t xml:space="preserve">Durch ein Datenflussdiagramm werden die Datenflüsse und Verarbeitungsprozesse der Daten innerhalb eines Systems modelliert. Daten kommen von externen Systemen oder Akteuren (Abschnitt </w:t>
      </w:r>
      <w:r w:rsidRPr="0037153B">
        <w:fldChar w:fldCharType="begin"/>
      </w:r>
      <w:r w:rsidRPr="0037153B">
        <w:instrText xml:space="preserve"> REF _Ref161730684 \r \h </w:instrText>
      </w:r>
      <w:r w:rsidR="0037153B">
        <w:instrText xml:space="preserve"> \* MERGEFORMAT </w:instrText>
      </w:r>
      <w:r w:rsidRPr="0037153B">
        <w:fldChar w:fldCharType="separate"/>
      </w:r>
      <w:r w:rsidR="00A91651">
        <w:rPr>
          <w:b/>
          <w:bCs/>
        </w:rPr>
        <w:t>Fehler! Verweisquelle konnte nicht gefunden werden.</w:t>
      </w:r>
      <w:r w:rsidRPr="0037153B">
        <w:fldChar w:fldCharType="end"/>
      </w:r>
      <w:r w:rsidRPr="0037153B">
        <w:t xml:space="preserve">) in das System und werden verarbeitet. </w:t>
      </w:r>
    </w:p>
    <w:p w14:paraId="310AE790" w14:textId="77777777" w:rsidR="00216AF1" w:rsidRPr="0037153B" w:rsidRDefault="28D5C5BD" w:rsidP="00216AF1">
      <w:r w:rsidRPr="28D5C5BD">
        <w:rPr>
          <w:highlight w:val="yellow"/>
        </w:rPr>
        <w:t>&lt;Grafik des Datenflussdiagramms&gt;</w:t>
      </w:r>
    </w:p>
    <w:p w14:paraId="0A623CFB" w14:textId="77777777" w:rsidR="00216AF1" w:rsidRPr="006B51D5" w:rsidRDefault="00216AF1" w:rsidP="006B51D5">
      <w:pPr>
        <w:pStyle w:val="berschrift2"/>
      </w:pPr>
      <w:bookmarkStart w:id="29" w:name="_Toc371499345"/>
      <w:bookmarkStart w:id="30" w:name="_Toc448826198"/>
      <w:r w:rsidRPr="006B51D5">
        <w:t>Mini Spezifikation</w:t>
      </w:r>
      <w:bookmarkEnd w:id="29"/>
      <w:bookmarkEnd w:id="30"/>
    </w:p>
    <w:p w14:paraId="75CA2F77" w14:textId="77777777" w:rsidR="00216AF1" w:rsidRPr="0037153B" w:rsidRDefault="28D5C5BD" w:rsidP="00CF07FC">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688BD09A" w14:textId="77777777" w:rsidR="00216AF1" w:rsidRPr="0037153B" w:rsidRDefault="00216AF1" w:rsidP="00216AF1">
      <w:pPr>
        <w:ind w:left="709"/>
      </w:pPr>
    </w:p>
    <w:p w14:paraId="56CEA532" w14:textId="77777777" w:rsidR="00216AF1" w:rsidRPr="006B51D5" w:rsidRDefault="00216AF1" w:rsidP="006B51D5">
      <w:pPr>
        <w:pStyle w:val="berschrift3"/>
        <w:rPr>
          <w:highlight w:val="yellow"/>
        </w:rPr>
      </w:pPr>
      <w:bookmarkStart w:id="31" w:name="_Toc371499346"/>
      <w:bookmarkStart w:id="32" w:name="_Toc448826199"/>
      <w:r w:rsidRPr="006B51D5">
        <w:rPr>
          <w:highlight w:val="yellow"/>
        </w:rPr>
        <w:t>&lt;Name Prozess 1&gt;</w:t>
      </w:r>
      <w:bookmarkEnd w:id="31"/>
      <w:bookmarkEnd w:id="32"/>
    </w:p>
    <w:p w14:paraId="50A455AA" w14:textId="77777777" w:rsidR="00216AF1" w:rsidRPr="0037153B" w:rsidRDefault="28D5C5BD" w:rsidP="00216AF1">
      <w:r>
        <w:t>&lt;Beschreibung Prozess1&gt;</w:t>
      </w:r>
    </w:p>
    <w:p w14:paraId="4B77472E" w14:textId="77777777" w:rsidR="00216AF1" w:rsidRPr="006B51D5" w:rsidRDefault="00216AF1" w:rsidP="006B51D5">
      <w:pPr>
        <w:pStyle w:val="berschrift3"/>
        <w:rPr>
          <w:highlight w:val="yellow"/>
        </w:rPr>
      </w:pPr>
      <w:bookmarkStart w:id="33" w:name="_Toc371499347"/>
      <w:bookmarkStart w:id="34" w:name="_Toc448826200"/>
      <w:r w:rsidRPr="006B51D5">
        <w:rPr>
          <w:highlight w:val="yellow"/>
        </w:rPr>
        <w:t>&lt;Name Prozess n&gt;</w:t>
      </w:r>
      <w:bookmarkEnd w:id="33"/>
      <w:bookmarkEnd w:id="34"/>
    </w:p>
    <w:p w14:paraId="39F2832F" w14:textId="77777777" w:rsidR="00216AF1" w:rsidRPr="0037153B" w:rsidRDefault="28D5C5BD" w:rsidP="00216AF1">
      <w:r>
        <w:t>&lt;Beschreibung Prozess n&gt;</w:t>
      </w:r>
    </w:p>
    <w:p w14:paraId="279F62E4" w14:textId="77777777" w:rsidR="00216AF1" w:rsidRPr="006B51D5" w:rsidRDefault="00216AF1" w:rsidP="006B51D5">
      <w:pPr>
        <w:pStyle w:val="berschrift2"/>
      </w:pPr>
      <w:bookmarkStart w:id="35" w:name="_Toc371499348"/>
      <w:bookmarkStart w:id="36" w:name="_Toc448826201"/>
      <w:r w:rsidRPr="006B51D5">
        <w:t xml:space="preserve">Data </w:t>
      </w:r>
      <w:proofErr w:type="spellStart"/>
      <w:r w:rsidRPr="006B51D5">
        <w:t>Dictionary</w:t>
      </w:r>
      <w:bookmarkEnd w:id="35"/>
      <w:bookmarkEnd w:id="36"/>
      <w:proofErr w:type="spellEnd"/>
    </w:p>
    <w:p w14:paraId="28A17CE0" w14:textId="77777777" w:rsidR="00216AF1" w:rsidRPr="0037153B" w:rsidRDefault="09CE7017" w:rsidP="00CF07FC">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5640721E" w14:textId="77777777" w:rsidR="00216AF1" w:rsidRPr="006B51D5" w:rsidRDefault="00216AF1" w:rsidP="006B51D5">
      <w:pPr>
        <w:pStyle w:val="berschrift2"/>
      </w:pPr>
      <w:bookmarkStart w:id="37" w:name="_Toc371499349"/>
      <w:bookmarkStart w:id="38" w:name="_Toc448826202"/>
      <w:r w:rsidRPr="006B51D5">
        <w:t xml:space="preserve">Message </w:t>
      </w:r>
      <w:proofErr w:type="spellStart"/>
      <w:r w:rsidRPr="006B51D5">
        <w:t>Sequence</w:t>
      </w:r>
      <w:proofErr w:type="spellEnd"/>
      <w:r w:rsidRPr="006B51D5">
        <w:t xml:space="preserve"> Charts</w:t>
      </w:r>
      <w:bookmarkEnd w:id="37"/>
      <w:bookmarkEnd w:id="38"/>
    </w:p>
    <w:p w14:paraId="0166D373" w14:textId="77777777" w:rsidR="00216AF1" w:rsidRPr="0037153B" w:rsidRDefault="00216AF1" w:rsidP="00CF07FC">
      <w:pPr>
        <w:pStyle w:val="Notiz"/>
      </w:pPr>
      <w:r w:rsidRPr="0037153B">
        <w:t xml:space="preserve">Mit Hilfe von MSC werden Interaktionen zwischen den Elementen des DFDs aus Abschnitt </w:t>
      </w:r>
      <w:r w:rsidRPr="0037153B">
        <w:fldChar w:fldCharType="begin"/>
      </w:r>
      <w:r w:rsidRPr="0037153B">
        <w:instrText xml:space="preserve"> REF _Ref292043925 \r \h </w:instrText>
      </w:r>
      <w:r w:rsidR="0037153B">
        <w:instrText xml:space="preserve"> \* MERGEFORMAT </w:instrText>
      </w:r>
      <w:r w:rsidRPr="0037153B">
        <w:fldChar w:fldCharType="separate"/>
      </w:r>
      <w:r w:rsidR="00A91651">
        <w:t>3.1</w:t>
      </w:r>
      <w:r w:rsidRPr="0037153B">
        <w:fldChar w:fldCharType="end"/>
      </w:r>
      <w:r w:rsidRPr="0037153B">
        <w:t xml:space="preserve"> modelliert. Zu jedem Szenario aus Abschnitt </w:t>
      </w:r>
      <w:r w:rsidRPr="0037153B">
        <w:fldChar w:fldCharType="begin"/>
      </w:r>
      <w:r w:rsidRPr="0037153B">
        <w:instrText xml:space="preserve"> REF _Ref292044033 \r \h </w:instrText>
      </w:r>
      <w:r w:rsidR="0037153B">
        <w:instrText xml:space="preserve"> \* MERGEFORMAT </w:instrText>
      </w:r>
      <w:r w:rsidRPr="0037153B">
        <w:fldChar w:fldCharType="separate"/>
      </w:r>
      <w:r w:rsidR="00A91651">
        <w:t>2.3</w:t>
      </w:r>
      <w:r w:rsidRPr="0037153B">
        <w:fldChar w:fldCharType="end"/>
      </w:r>
      <w:r w:rsidRPr="0037153B">
        <w:t xml:space="preserve"> wird dazu ein oder mehrere zusammenhängende </w:t>
      </w:r>
      <w:proofErr w:type="spellStart"/>
      <w:r w:rsidRPr="0037153B">
        <w:t>basic</w:t>
      </w:r>
      <w:proofErr w:type="spellEnd"/>
      <w:r w:rsidRPr="0037153B">
        <w:t xml:space="preserve"> MSC (</w:t>
      </w:r>
      <w:proofErr w:type="spellStart"/>
      <w:r w:rsidRPr="0037153B">
        <w:t>bMSC</w:t>
      </w:r>
      <w:proofErr w:type="spellEnd"/>
      <w:r w:rsidRPr="0037153B">
        <w:t xml:space="preserve">) modelliert, dass den Datenaustausch zwischen den Elementen des DFDs zeigt. Durch das </w:t>
      </w:r>
      <w:proofErr w:type="spellStart"/>
      <w:r w:rsidRPr="0037153B">
        <w:t>hMSC</w:t>
      </w:r>
      <w:proofErr w:type="spellEnd"/>
      <w:r w:rsidRPr="0037153B">
        <w:t xml:space="preserve"> werden die </w:t>
      </w:r>
      <w:proofErr w:type="spellStart"/>
      <w:r w:rsidRPr="0037153B">
        <w:t>bMSC</w:t>
      </w:r>
      <w:proofErr w:type="spellEnd"/>
      <w:r w:rsidRPr="0037153B">
        <w:t xml:space="preserve"> in einen Zusammenhang gesetzt.</w:t>
      </w:r>
    </w:p>
    <w:p w14:paraId="60CAA17E" w14:textId="77777777" w:rsidR="00216AF1" w:rsidRPr="006B51D5" w:rsidRDefault="00216AF1" w:rsidP="006B51D5">
      <w:pPr>
        <w:pStyle w:val="berschrift3"/>
        <w:rPr>
          <w:highlight w:val="yellow"/>
        </w:rPr>
      </w:pPr>
      <w:bookmarkStart w:id="39" w:name="_Toc448826203"/>
      <w:proofErr w:type="spellStart"/>
      <w:r w:rsidRPr="006B51D5">
        <w:rPr>
          <w:highlight w:val="yellow"/>
        </w:rPr>
        <w:t>bMSCs</w:t>
      </w:r>
      <w:bookmarkEnd w:id="39"/>
      <w:proofErr w:type="spellEnd"/>
    </w:p>
    <w:p w14:paraId="58A239E3" w14:textId="77777777" w:rsidR="00216AF1" w:rsidRPr="0037153B" w:rsidRDefault="00216AF1" w:rsidP="003F3B6F">
      <w:pPr>
        <w:pStyle w:val="berschrift4"/>
        <w:numPr>
          <w:ilvl w:val="3"/>
          <w:numId w:val="0"/>
        </w:numPr>
        <w:ind w:left="907" w:hanging="907"/>
        <w:rPr>
          <w:rFonts w:ascii="Times New Roman" w:hAnsi="Times New Roman"/>
          <w:b w:val="0"/>
        </w:rPr>
      </w:pPr>
      <w:bookmarkStart w:id="40" w:name="_Toc448826204"/>
      <w:r w:rsidRPr="28D5C5BD">
        <w:rPr>
          <w:rFonts w:ascii="Times New Roman" w:hAnsi="Times New Roman"/>
        </w:rPr>
        <w:t xml:space="preserve">bMSC-1: </w:t>
      </w:r>
      <w:r w:rsidRPr="28D5C5BD">
        <w:rPr>
          <w:rFonts w:ascii="Times New Roman" w:hAnsi="Times New Roman"/>
          <w:highlight w:val="yellow"/>
        </w:rPr>
        <w:t xml:space="preserve">&lt;Name des </w:t>
      </w:r>
      <w:proofErr w:type="spellStart"/>
      <w:r w:rsidRPr="28D5C5BD">
        <w:rPr>
          <w:rFonts w:ascii="Times New Roman" w:hAnsi="Times New Roman"/>
          <w:highlight w:val="yellow"/>
        </w:rPr>
        <w:t>bMSC</w:t>
      </w:r>
      <w:proofErr w:type="spellEnd"/>
      <w:r w:rsidRPr="28D5C5BD">
        <w:rPr>
          <w:rFonts w:ascii="Times New Roman" w:hAnsi="Times New Roman"/>
          <w:highlight w:val="yellow"/>
        </w:rPr>
        <w:t>&gt;</w:t>
      </w:r>
      <w:bookmarkEnd w:id="40"/>
    </w:p>
    <w:p w14:paraId="629399F8" w14:textId="77777777" w:rsidR="00216AF1" w:rsidRPr="0037153B" w:rsidRDefault="09CE7017" w:rsidP="00216AF1">
      <w:r w:rsidRPr="09CE7017">
        <w:rPr>
          <w:highlight w:val="yellow"/>
        </w:rPr>
        <w:t xml:space="preserve">&lt;Grafik des </w:t>
      </w:r>
      <w:proofErr w:type="spellStart"/>
      <w:r w:rsidRPr="09CE7017">
        <w:rPr>
          <w:highlight w:val="yellow"/>
        </w:rPr>
        <w:t>bMSC</w:t>
      </w:r>
      <w:proofErr w:type="spellEnd"/>
      <w:r w:rsidRPr="09CE7017">
        <w:rPr>
          <w:highlight w:val="yellow"/>
        </w:rPr>
        <w:t>&gt;</w:t>
      </w:r>
    </w:p>
    <w:p w14:paraId="5386BD7F" w14:textId="77777777" w:rsidR="00216AF1" w:rsidRPr="0037153B" w:rsidRDefault="00216AF1" w:rsidP="003F3B6F">
      <w:pPr>
        <w:pStyle w:val="berschrift4"/>
        <w:numPr>
          <w:ilvl w:val="3"/>
          <w:numId w:val="0"/>
        </w:numPr>
        <w:ind w:left="907" w:hanging="907"/>
        <w:rPr>
          <w:rFonts w:ascii="Times New Roman" w:hAnsi="Times New Roman"/>
          <w:b w:val="0"/>
        </w:rPr>
      </w:pPr>
      <w:bookmarkStart w:id="41" w:name="_Toc448826205"/>
      <w:proofErr w:type="spellStart"/>
      <w:r w:rsidRPr="28D5C5BD">
        <w:rPr>
          <w:rFonts w:ascii="Times New Roman" w:hAnsi="Times New Roman"/>
        </w:rPr>
        <w:t>bMSC</w:t>
      </w:r>
      <w:proofErr w:type="spellEnd"/>
      <w:r w:rsidRPr="28D5C5BD">
        <w:rPr>
          <w:rFonts w:ascii="Times New Roman" w:hAnsi="Times New Roman"/>
        </w:rPr>
        <w:t xml:space="preserve">-n: </w:t>
      </w:r>
      <w:r w:rsidRPr="28D5C5BD">
        <w:rPr>
          <w:rFonts w:ascii="Times New Roman" w:hAnsi="Times New Roman"/>
          <w:highlight w:val="yellow"/>
        </w:rPr>
        <w:t xml:space="preserve">&lt;Name des </w:t>
      </w:r>
      <w:proofErr w:type="spellStart"/>
      <w:r w:rsidRPr="28D5C5BD">
        <w:rPr>
          <w:rFonts w:ascii="Times New Roman" w:hAnsi="Times New Roman"/>
          <w:highlight w:val="yellow"/>
        </w:rPr>
        <w:t>bMSC</w:t>
      </w:r>
      <w:proofErr w:type="spellEnd"/>
      <w:r w:rsidRPr="28D5C5BD">
        <w:rPr>
          <w:rFonts w:ascii="Times New Roman" w:hAnsi="Times New Roman"/>
          <w:highlight w:val="yellow"/>
        </w:rPr>
        <w:t>&gt;</w:t>
      </w:r>
      <w:bookmarkEnd w:id="41"/>
    </w:p>
    <w:p w14:paraId="73209B62" w14:textId="77777777" w:rsidR="00216AF1" w:rsidRPr="0037153B" w:rsidRDefault="09CE7017" w:rsidP="00216AF1">
      <w:r w:rsidRPr="09CE7017">
        <w:rPr>
          <w:highlight w:val="yellow"/>
        </w:rPr>
        <w:t xml:space="preserve">&lt;Grafik des </w:t>
      </w:r>
      <w:proofErr w:type="spellStart"/>
      <w:r w:rsidRPr="09CE7017">
        <w:rPr>
          <w:highlight w:val="yellow"/>
        </w:rPr>
        <w:t>bMSC</w:t>
      </w:r>
      <w:proofErr w:type="spellEnd"/>
      <w:r w:rsidRPr="09CE7017">
        <w:rPr>
          <w:highlight w:val="yellow"/>
        </w:rPr>
        <w:t>&gt;</w:t>
      </w:r>
    </w:p>
    <w:p w14:paraId="44F5EE2B" w14:textId="77777777" w:rsidR="00216AF1" w:rsidRPr="0037153B" w:rsidRDefault="00216AF1" w:rsidP="00216AF1"/>
    <w:p w14:paraId="29BED34B" w14:textId="77777777" w:rsidR="00216AF1" w:rsidRPr="0037153B" w:rsidRDefault="00216AF1" w:rsidP="00216AF1">
      <w:pPr>
        <w:pStyle w:val="berschrift3"/>
        <w:tabs>
          <w:tab w:val="num" w:pos="426"/>
        </w:tabs>
        <w:ind w:left="709"/>
        <w:rPr>
          <w:rFonts w:ascii="Times New Roman" w:hAnsi="Times New Roman" w:cs="Times New Roman"/>
          <w:sz w:val="24"/>
          <w:szCs w:val="24"/>
          <w:highlight w:val="yellow"/>
        </w:rPr>
      </w:pPr>
      <w:bookmarkStart w:id="42" w:name="_Toc371499350"/>
      <w:bookmarkStart w:id="43" w:name="_Toc448826206"/>
      <w:r w:rsidRPr="28D5C5BD">
        <w:rPr>
          <w:rFonts w:ascii="Times New Roman" w:hAnsi="Times New Roman" w:cs="Times New Roman"/>
          <w:sz w:val="24"/>
          <w:szCs w:val="24"/>
          <w:highlight w:val="yellow"/>
        </w:rPr>
        <w:lastRenderedPageBreak/>
        <w:t xml:space="preserve">Abbildung der Szenarien auf Message </w:t>
      </w:r>
      <w:proofErr w:type="spellStart"/>
      <w:r w:rsidRPr="28D5C5BD">
        <w:rPr>
          <w:rFonts w:ascii="Times New Roman" w:hAnsi="Times New Roman" w:cs="Times New Roman"/>
          <w:sz w:val="24"/>
          <w:szCs w:val="24"/>
          <w:highlight w:val="yellow"/>
        </w:rPr>
        <w:t>Sequence</w:t>
      </w:r>
      <w:proofErr w:type="spellEnd"/>
      <w:r w:rsidRPr="28D5C5BD">
        <w:rPr>
          <w:rFonts w:ascii="Times New Roman" w:hAnsi="Times New Roman" w:cs="Times New Roman"/>
          <w:sz w:val="24"/>
          <w:szCs w:val="24"/>
          <w:highlight w:val="yellow"/>
        </w:rPr>
        <w:t xml:space="preserve"> Charts</w:t>
      </w:r>
      <w:bookmarkEnd w:id="42"/>
      <w:bookmarkEnd w:id="43"/>
    </w:p>
    <w:p w14:paraId="18BCBEC3" w14:textId="77777777" w:rsidR="00216AF1" w:rsidRPr="0037153B" w:rsidRDefault="00216AF1" w:rsidP="00216AF1">
      <w:pPr>
        <w:rPr>
          <w:b/>
          <w:sz w:val="22"/>
        </w:rPr>
      </w:pPr>
    </w:p>
    <w:p w14:paraId="1BEF0281" w14:textId="77777777" w:rsidR="00216AF1" w:rsidRPr="0037153B" w:rsidRDefault="09CE7017" w:rsidP="00CF07FC">
      <w:pPr>
        <w:pStyle w:val="Notiz"/>
      </w:pPr>
      <w:r>
        <w:t xml:space="preserve">Es muss dokumentiert werden, welche Szenarien in welchen </w:t>
      </w:r>
      <w:proofErr w:type="spellStart"/>
      <w:r>
        <w:t>bMSCs</w:t>
      </w:r>
      <w:proofErr w:type="spellEnd"/>
      <w:r>
        <w:t xml:space="preserve"> (oder in welcher Reihenfolge) umgesetzt wurden.</w:t>
      </w:r>
    </w:p>
    <w:p w14:paraId="3B3FC32A" w14:textId="77777777" w:rsidR="00216AF1" w:rsidRPr="0037153B" w:rsidRDefault="00216AF1" w:rsidP="00216AF1">
      <w:pPr>
        <w:rPr>
          <w:b/>
          <w:sz w:val="22"/>
        </w:rPr>
      </w:pPr>
    </w:p>
    <w:tbl>
      <w:tblPr>
        <w:tblStyle w:val="Tabellenraster"/>
        <w:tblW w:w="0" w:type="auto"/>
        <w:tblLook w:val="04A0" w:firstRow="1" w:lastRow="0" w:firstColumn="1" w:lastColumn="0" w:noHBand="0" w:noVBand="1"/>
      </w:tblPr>
      <w:tblGrid>
        <w:gridCol w:w="4244"/>
        <w:gridCol w:w="4250"/>
      </w:tblGrid>
      <w:tr w:rsidR="00216AF1" w:rsidRPr="0037153B" w14:paraId="54A1A384" w14:textId="77777777" w:rsidTr="09CE7017">
        <w:tc>
          <w:tcPr>
            <w:tcW w:w="4606" w:type="dxa"/>
          </w:tcPr>
          <w:p w14:paraId="182EF3DC" w14:textId="77777777" w:rsidR="00216AF1" w:rsidRPr="0037153B" w:rsidRDefault="28D5C5BD" w:rsidP="00216AF1">
            <w:pPr>
              <w:rPr>
                <w:highlight w:val="yellow"/>
              </w:rPr>
            </w:pPr>
            <w:r w:rsidRPr="28D5C5BD">
              <w:rPr>
                <w:highlight w:val="yellow"/>
              </w:rPr>
              <w:t>&lt;Name Szenario 1&gt;</w:t>
            </w:r>
          </w:p>
        </w:tc>
        <w:tc>
          <w:tcPr>
            <w:tcW w:w="4606" w:type="dxa"/>
          </w:tcPr>
          <w:p w14:paraId="5C4DEAFA" w14:textId="77777777" w:rsidR="00216AF1" w:rsidRPr="0037153B" w:rsidRDefault="09CE7017" w:rsidP="00216AF1">
            <w:pPr>
              <w:rPr>
                <w:highlight w:val="yellow"/>
              </w:rPr>
            </w:pPr>
            <w:r w:rsidRPr="09CE7017">
              <w:rPr>
                <w:highlight w:val="yellow"/>
              </w:rPr>
              <w:t xml:space="preserve">bMSC-1: &lt;Name des </w:t>
            </w:r>
            <w:proofErr w:type="spellStart"/>
            <w:r w:rsidRPr="09CE7017">
              <w:rPr>
                <w:highlight w:val="yellow"/>
              </w:rPr>
              <w:t>bMSC</w:t>
            </w:r>
            <w:proofErr w:type="spellEnd"/>
            <w:r w:rsidRPr="09CE7017">
              <w:rPr>
                <w:highlight w:val="yellow"/>
              </w:rPr>
              <w:t>&gt;</w:t>
            </w:r>
          </w:p>
          <w:p w14:paraId="343C7188" w14:textId="77777777" w:rsidR="00216AF1" w:rsidRPr="0037153B" w:rsidRDefault="09CE7017" w:rsidP="00216AF1">
            <w:pPr>
              <w:rPr>
                <w:highlight w:val="yellow"/>
              </w:rPr>
            </w:pPr>
            <w:r w:rsidRPr="09CE7017">
              <w:rPr>
                <w:highlight w:val="yellow"/>
              </w:rPr>
              <w:t xml:space="preserve">bMSC-2: &lt;Name des </w:t>
            </w:r>
            <w:proofErr w:type="spellStart"/>
            <w:r w:rsidRPr="09CE7017">
              <w:rPr>
                <w:highlight w:val="yellow"/>
              </w:rPr>
              <w:t>bMSC</w:t>
            </w:r>
            <w:proofErr w:type="spellEnd"/>
            <w:r w:rsidRPr="09CE7017">
              <w:rPr>
                <w:highlight w:val="yellow"/>
              </w:rPr>
              <w:t>&gt;</w:t>
            </w:r>
          </w:p>
          <w:p w14:paraId="0DDC39CA" w14:textId="77777777" w:rsidR="00216AF1" w:rsidRPr="0037153B" w:rsidRDefault="09CE7017" w:rsidP="00216AF1">
            <w:pPr>
              <w:rPr>
                <w:highlight w:val="yellow"/>
              </w:rPr>
            </w:pPr>
            <w:r w:rsidRPr="09CE7017">
              <w:rPr>
                <w:highlight w:val="yellow"/>
              </w:rPr>
              <w:t xml:space="preserve">bMSC-1: &lt;Name des </w:t>
            </w:r>
            <w:proofErr w:type="spellStart"/>
            <w:r w:rsidRPr="09CE7017">
              <w:rPr>
                <w:highlight w:val="yellow"/>
              </w:rPr>
              <w:t>bMSC</w:t>
            </w:r>
            <w:proofErr w:type="spellEnd"/>
            <w:r w:rsidRPr="09CE7017">
              <w:rPr>
                <w:highlight w:val="yellow"/>
              </w:rPr>
              <w:t>&gt;</w:t>
            </w:r>
          </w:p>
        </w:tc>
      </w:tr>
      <w:tr w:rsidR="00216AF1" w:rsidRPr="0037153B" w14:paraId="225A44EB" w14:textId="77777777" w:rsidTr="09CE7017">
        <w:tc>
          <w:tcPr>
            <w:tcW w:w="4606" w:type="dxa"/>
          </w:tcPr>
          <w:p w14:paraId="580AF471" w14:textId="77777777" w:rsidR="00216AF1" w:rsidRPr="0037153B" w:rsidRDefault="28D5C5BD" w:rsidP="00216AF1">
            <w:pPr>
              <w:rPr>
                <w:highlight w:val="yellow"/>
              </w:rPr>
            </w:pPr>
            <w:r w:rsidRPr="28D5C5BD">
              <w:rPr>
                <w:highlight w:val="yellow"/>
              </w:rPr>
              <w:t>…</w:t>
            </w:r>
          </w:p>
        </w:tc>
        <w:tc>
          <w:tcPr>
            <w:tcW w:w="4606" w:type="dxa"/>
          </w:tcPr>
          <w:p w14:paraId="375065B3" w14:textId="77777777" w:rsidR="00216AF1" w:rsidRPr="0037153B" w:rsidRDefault="28D5C5BD" w:rsidP="00216AF1">
            <w:pPr>
              <w:rPr>
                <w:highlight w:val="yellow"/>
              </w:rPr>
            </w:pPr>
            <w:r w:rsidRPr="28D5C5BD">
              <w:rPr>
                <w:highlight w:val="yellow"/>
              </w:rPr>
              <w:t>…</w:t>
            </w:r>
          </w:p>
        </w:tc>
      </w:tr>
      <w:tr w:rsidR="00216AF1" w:rsidRPr="0037153B" w14:paraId="16FC2D6B" w14:textId="77777777" w:rsidTr="09CE7017">
        <w:tc>
          <w:tcPr>
            <w:tcW w:w="4606" w:type="dxa"/>
          </w:tcPr>
          <w:p w14:paraId="7C12AA62" w14:textId="77777777" w:rsidR="00216AF1" w:rsidRPr="0037153B" w:rsidRDefault="28D5C5BD" w:rsidP="00216AF1">
            <w:pPr>
              <w:rPr>
                <w:highlight w:val="yellow"/>
              </w:rPr>
            </w:pPr>
            <w:r w:rsidRPr="28D5C5BD">
              <w:rPr>
                <w:highlight w:val="yellow"/>
              </w:rPr>
              <w:t>&lt;Name Szenario n&gt;</w:t>
            </w:r>
          </w:p>
        </w:tc>
        <w:tc>
          <w:tcPr>
            <w:tcW w:w="4606" w:type="dxa"/>
          </w:tcPr>
          <w:p w14:paraId="731F6896" w14:textId="77777777" w:rsidR="00216AF1" w:rsidRPr="0037153B" w:rsidRDefault="00216AF1" w:rsidP="00216AF1"/>
        </w:tc>
      </w:tr>
      <w:tr w:rsidR="00216AF1" w:rsidRPr="0037153B" w14:paraId="73890961" w14:textId="77777777" w:rsidTr="09CE7017">
        <w:tc>
          <w:tcPr>
            <w:tcW w:w="4606" w:type="dxa"/>
          </w:tcPr>
          <w:p w14:paraId="63671D23" w14:textId="77777777" w:rsidR="00216AF1" w:rsidRPr="0037153B" w:rsidRDefault="00216AF1" w:rsidP="00216AF1"/>
        </w:tc>
        <w:tc>
          <w:tcPr>
            <w:tcW w:w="4606" w:type="dxa"/>
          </w:tcPr>
          <w:p w14:paraId="05D5BB8F" w14:textId="77777777" w:rsidR="00216AF1" w:rsidRPr="0037153B" w:rsidRDefault="00216AF1" w:rsidP="00216AF1"/>
        </w:tc>
      </w:tr>
      <w:tr w:rsidR="00216AF1" w:rsidRPr="0037153B" w14:paraId="1C8142BF" w14:textId="77777777" w:rsidTr="09CE7017">
        <w:tc>
          <w:tcPr>
            <w:tcW w:w="4606" w:type="dxa"/>
          </w:tcPr>
          <w:p w14:paraId="6B39C36C" w14:textId="77777777" w:rsidR="00216AF1" w:rsidRPr="0037153B" w:rsidRDefault="00216AF1" w:rsidP="00216AF1"/>
        </w:tc>
        <w:tc>
          <w:tcPr>
            <w:tcW w:w="4606" w:type="dxa"/>
          </w:tcPr>
          <w:p w14:paraId="220B09BC" w14:textId="77777777" w:rsidR="00216AF1" w:rsidRPr="0037153B" w:rsidRDefault="00216AF1" w:rsidP="00216AF1"/>
        </w:tc>
      </w:tr>
    </w:tbl>
    <w:p w14:paraId="25EA5DE0" w14:textId="77777777" w:rsidR="00216AF1" w:rsidRPr="0037153B" w:rsidRDefault="00216AF1" w:rsidP="00216AF1"/>
    <w:p w14:paraId="2B200E9A" w14:textId="77777777" w:rsidR="00216AF1" w:rsidRPr="006B51D5" w:rsidRDefault="00216AF1" w:rsidP="006B51D5">
      <w:pPr>
        <w:pStyle w:val="berschrift3"/>
        <w:rPr>
          <w:highlight w:val="yellow"/>
        </w:rPr>
      </w:pPr>
      <w:bookmarkStart w:id="44" w:name="_Toc448826207"/>
      <w:proofErr w:type="spellStart"/>
      <w:r w:rsidRPr="006B51D5">
        <w:rPr>
          <w:highlight w:val="yellow"/>
        </w:rPr>
        <w:t>hMSC</w:t>
      </w:r>
      <w:bookmarkEnd w:id="44"/>
      <w:proofErr w:type="spellEnd"/>
    </w:p>
    <w:p w14:paraId="07DCF494" w14:textId="77777777" w:rsidR="00216AF1" w:rsidRPr="0037153B" w:rsidRDefault="09CE7017" w:rsidP="00216AF1">
      <w:r w:rsidRPr="09CE7017">
        <w:rPr>
          <w:highlight w:val="yellow"/>
        </w:rPr>
        <w:t xml:space="preserve">&lt;Grafik des </w:t>
      </w:r>
      <w:proofErr w:type="spellStart"/>
      <w:r w:rsidRPr="09CE7017">
        <w:rPr>
          <w:highlight w:val="yellow"/>
        </w:rPr>
        <w:t>hMSC</w:t>
      </w:r>
      <w:proofErr w:type="spellEnd"/>
      <w:r w:rsidRPr="09CE7017">
        <w:rPr>
          <w:highlight w:val="yellow"/>
        </w:rPr>
        <w:t>&gt;</w:t>
      </w:r>
    </w:p>
    <w:p w14:paraId="429F81F2" w14:textId="77777777" w:rsidR="00216AF1" w:rsidRPr="0037153B" w:rsidRDefault="00216AF1">
      <w:pPr>
        <w:jc w:val="left"/>
      </w:pPr>
      <w:r w:rsidRPr="0037153B">
        <w:br w:type="page"/>
      </w:r>
    </w:p>
    <w:p w14:paraId="7C48F2E2" w14:textId="77777777" w:rsidR="00216AF1" w:rsidRPr="006B51D5" w:rsidRDefault="00216AF1" w:rsidP="006B51D5">
      <w:pPr>
        <w:pStyle w:val="berschrift1"/>
      </w:pPr>
      <w:bookmarkStart w:id="45" w:name="_Toc448826208"/>
      <w:r w:rsidRPr="006B51D5">
        <w:lastRenderedPageBreak/>
        <w:t>Technischer Architekturentwurf</w:t>
      </w:r>
      <w:bookmarkEnd w:id="45"/>
    </w:p>
    <w:p w14:paraId="159ABD5E" w14:textId="77777777" w:rsidR="00216AF1" w:rsidRPr="0037153B" w:rsidRDefault="28D5C5BD" w:rsidP="00CF07FC">
      <w:pPr>
        <w:pStyle w:val="Notiz"/>
      </w:pPr>
      <w:r w:rsidRPr="28D5C5BD">
        <w:rPr>
          <w:rStyle w:val="hps"/>
        </w:rPr>
        <w:t>Dieser Abschnitt wird von der Partner-Gruppe ausgefüllt, die das Projekt auch am Ende implementieren wird. Vor der Bearbeitung dieses Abschnitts wird das Dokument an die Partner-Gruppe übergeben.</w:t>
      </w:r>
    </w:p>
    <w:p w14:paraId="6C5F7CF6" w14:textId="77777777" w:rsidR="00216AF1" w:rsidRPr="006B51D5" w:rsidRDefault="00216AF1" w:rsidP="00CF07FC">
      <w:pPr>
        <w:pStyle w:val="Notiz"/>
      </w:pPr>
      <w:r w:rsidRPr="0037153B">
        <w:t>Auf der technischen Ebene erfolgt der kreative Schritt der Konstruktion des technischen Systems. Hierbei liegt der kreative Schritt besonders in der Umsetzung der logischen Architektur der DFDs in ein technisches System mit „echten“ Komponenten.</w:t>
      </w:r>
      <w:bookmarkStart w:id="46" w:name="_Toc305757768"/>
      <w:bookmarkStart w:id="47" w:name="_Toc305757769"/>
      <w:bookmarkStart w:id="48" w:name="_Toc305757770"/>
      <w:bookmarkStart w:id="49" w:name="_Toc305757771"/>
      <w:bookmarkStart w:id="50" w:name="_Toc305757772"/>
      <w:bookmarkStart w:id="51" w:name="_Toc305757773"/>
      <w:bookmarkStart w:id="52" w:name="_Toc305757774"/>
      <w:bookmarkStart w:id="53" w:name="_Toc303353241"/>
      <w:bookmarkStart w:id="54" w:name="_Toc305757775"/>
      <w:bookmarkEnd w:id="46"/>
      <w:bookmarkEnd w:id="47"/>
      <w:bookmarkEnd w:id="48"/>
      <w:bookmarkEnd w:id="49"/>
      <w:bookmarkEnd w:id="50"/>
      <w:bookmarkEnd w:id="51"/>
      <w:bookmarkEnd w:id="52"/>
      <w:bookmarkEnd w:id="53"/>
      <w:bookmarkEnd w:id="54"/>
    </w:p>
    <w:p w14:paraId="2649E3F4" w14:textId="77777777" w:rsidR="00216AF1" w:rsidRPr="006B51D5" w:rsidRDefault="00216AF1" w:rsidP="006B51D5">
      <w:pPr>
        <w:pStyle w:val="berschrift2"/>
      </w:pPr>
      <w:bookmarkStart w:id="55" w:name="_Toc370300437"/>
      <w:bookmarkStart w:id="56" w:name="_Toc371499341"/>
      <w:bookmarkStart w:id="57" w:name="_Toc448826209"/>
      <w:bookmarkStart w:id="58" w:name="_Toc371499352"/>
      <w:r w:rsidRPr="006B51D5">
        <w:t>GUI-Papierprototyp</w:t>
      </w:r>
      <w:bookmarkEnd w:id="55"/>
      <w:bookmarkEnd w:id="56"/>
      <w:bookmarkEnd w:id="57"/>
    </w:p>
    <w:p w14:paraId="7BBAC168" w14:textId="77777777" w:rsidR="00216AF1" w:rsidRPr="006B51D5" w:rsidRDefault="00216AF1" w:rsidP="006B51D5">
      <w:pPr>
        <w:pStyle w:val="berschrift3"/>
        <w:rPr>
          <w:highlight w:val="yellow"/>
        </w:rPr>
      </w:pPr>
      <w:bookmarkStart w:id="59" w:name="_Toc371499342"/>
      <w:bookmarkStart w:id="60" w:name="_Toc448826210"/>
      <w:r w:rsidRPr="006B51D5">
        <w:rPr>
          <w:highlight w:val="yellow"/>
        </w:rPr>
        <w:t>Screen „&lt;Name des Screens&gt;“</w:t>
      </w:r>
      <w:bookmarkEnd w:id="59"/>
      <w:bookmarkEnd w:id="60"/>
    </w:p>
    <w:p w14:paraId="469AB4B5" w14:textId="77777777" w:rsidR="00216AF1" w:rsidRPr="0037153B" w:rsidRDefault="28D5C5BD" w:rsidP="00216AF1">
      <w:r w:rsidRPr="28D5C5BD">
        <w:rPr>
          <w:highlight w:val="yellow"/>
        </w:rPr>
        <w:t>&lt;Scan des Screen-Papierprototypen&gt;</w:t>
      </w:r>
    </w:p>
    <w:p w14:paraId="38135C65" w14:textId="77777777" w:rsidR="00216AF1" w:rsidRPr="0037153B" w:rsidRDefault="00216AF1" w:rsidP="00216AF1"/>
    <w:p w14:paraId="59CC63F5" w14:textId="77777777" w:rsidR="00216AF1" w:rsidRPr="006B51D5" w:rsidRDefault="00216AF1" w:rsidP="006B51D5">
      <w:pPr>
        <w:pStyle w:val="berschrift2"/>
      </w:pPr>
      <w:bookmarkStart w:id="61" w:name="_Toc448826211"/>
      <w:r w:rsidRPr="006B51D5">
        <w:t>Technisches Konzept</w:t>
      </w:r>
      <w:bookmarkEnd w:id="58"/>
      <w:bookmarkEnd w:id="61"/>
    </w:p>
    <w:p w14:paraId="1123A2F8" w14:textId="77777777" w:rsidR="00216AF1" w:rsidRPr="0037153B" w:rsidRDefault="00216AF1" w:rsidP="00216AF1"/>
    <w:p w14:paraId="1F2FCC54" w14:textId="77777777" w:rsidR="00216AF1" w:rsidRPr="0037153B" w:rsidRDefault="28D5C5BD" w:rsidP="00216AF1">
      <w:r w:rsidRPr="28D5C5BD">
        <w:rPr>
          <w:highlight w:val="yellow"/>
        </w:rPr>
        <w:t>&lt;Grafik des technischen Konzepts&gt;</w:t>
      </w:r>
    </w:p>
    <w:p w14:paraId="07BE69E4" w14:textId="77777777" w:rsidR="00216AF1" w:rsidRPr="0037153B" w:rsidRDefault="00216AF1" w:rsidP="00216AF1"/>
    <w:p w14:paraId="2EF10C39" w14:textId="77777777" w:rsidR="00216AF1" w:rsidRPr="006B51D5" w:rsidRDefault="00216AF1" w:rsidP="006B51D5">
      <w:pPr>
        <w:pStyle w:val="berschrift3"/>
        <w:rPr>
          <w:highlight w:val="yellow"/>
        </w:rPr>
      </w:pPr>
      <w:bookmarkStart w:id="62" w:name="_Toc371499353"/>
      <w:bookmarkStart w:id="63" w:name="_Toc448826212"/>
      <w:r w:rsidRPr="006B51D5">
        <w:rPr>
          <w:highlight w:val="yellow"/>
        </w:rPr>
        <w:t>&lt;Name Komponente 1&gt;</w:t>
      </w:r>
      <w:bookmarkEnd w:id="62"/>
      <w:bookmarkEnd w:id="63"/>
    </w:p>
    <w:p w14:paraId="706EA99E" w14:textId="77777777" w:rsidR="00216AF1" w:rsidRPr="0037153B" w:rsidRDefault="28D5C5BD" w:rsidP="00216AF1">
      <w:r w:rsidRPr="28D5C5BD">
        <w:rPr>
          <w:highlight w:val="yellow"/>
        </w:rPr>
        <w:t>&lt;Beschreibung zu Komponente 1&gt;</w:t>
      </w:r>
    </w:p>
    <w:p w14:paraId="606DF41A" w14:textId="77777777" w:rsidR="00216AF1" w:rsidRPr="006B51D5" w:rsidRDefault="00216AF1" w:rsidP="006B51D5">
      <w:pPr>
        <w:pStyle w:val="berschrift3"/>
        <w:rPr>
          <w:highlight w:val="yellow"/>
        </w:rPr>
      </w:pPr>
      <w:bookmarkStart w:id="64" w:name="_Toc371499354"/>
      <w:bookmarkStart w:id="65" w:name="_Toc448826213"/>
      <w:r w:rsidRPr="006B51D5">
        <w:rPr>
          <w:highlight w:val="yellow"/>
        </w:rPr>
        <w:t>&lt;Name Komponente n&gt;</w:t>
      </w:r>
      <w:bookmarkEnd w:id="64"/>
      <w:bookmarkEnd w:id="65"/>
    </w:p>
    <w:p w14:paraId="753A8440" w14:textId="77777777" w:rsidR="00216AF1" w:rsidRPr="0037153B" w:rsidRDefault="28D5C5BD" w:rsidP="00216AF1">
      <w:r w:rsidRPr="28D5C5BD">
        <w:rPr>
          <w:highlight w:val="yellow"/>
        </w:rPr>
        <w:t>&lt;Beschreibung zu Komponente n&gt;</w:t>
      </w:r>
    </w:p>
    <w:p w14:paraId="60F08049" w14:textId="77777777" w:rsidR="0037153B" w:rsidRPr="0037153B" w:rsidRDefault="0037153B">
      <w:pPr>
        <w:jc w:val="left"/>
        <w:rPr>
          <w:lang w:val="en-US"/>
        </w:rPr>
      </w:pPr>
      <w:r w:rsidRPr="0037153B">
        <w:rPr>
          <w:lang w:val="en-US"/>
        </w:rPr>
        <w:br w:type="page"/>
      </w:r>
    </w:p>
    <w:p w14:paraId="0576663C" w14:textId="77777777" w:rsidR="00216AF1" w:rsidRPr="006B51D5" w:rsidRDefault="00216AF1" w:rsidP="006B51D5">
      <w:pPr>
        <w:pStyle w:val="berschrift2"/>
      </w:pPr>
      <w:bookmarkStart w:id="66" w:name="_Toc303353243"/>
      <w:bookmarkStart w:id="67" w:name="_Toc305757777"/>
      <w:bookmarkStart w:id="68" w:name="_Toc371499356"/>
      <w:bookmarkStart w:id="69" w:name="_Toc448826214"/>
      <w:bookmarkEnd w:id="66"/>
      <w:bookmarkEnd w:id="67"/>
      <w:r w:rsidRPr="006B51D5">
        <w:lastRenderedPageBreak/>
        <w:t>Komponentendiagramm</w:t>
      </w:r>
      <w:bookmarkEnd w:id="68"/>
      <w:bookmarkEnd w:id="69"/>
    </w:p>
    <w:p w14:paraId="2A3CCCFC" w14:textId="77777777" w:rsidR="00216AF1" w:rsidRPr="0037153B" w:rsidRDefault="28D5C5BD" w:rsidP="00283307">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7990BA6F" w14:textId="77777777" w:rsidR="00216AF1" w:rsidRPr="0037153B" w:rsidRDefault="28D5C5BD" w:rsidP="00216AF1">
      <w:r w:rsidRPr="28D5C5BD">
        <w:rPr>
          <w:highlight w:val="yellow"/>
        </w:rPr>
        <w:t>&lt;Grafik des Komponentendiagramms&gt;</w:t>
      </w:r>
    </w:p>
    <w:p w14:paraId="404D1AD4" w14:textId="77777777" w:rsidR="00216AF1" w:rsidRPr="006B51D5" w:rsidRDefault="00216AF1" w:rsidP="006B51D5">
      <w:pPr>
        <w:pStyle w:val="berschrift3"/>
        <w:rPr>
          <w:highlight w:val="yellow"/>
        </w:rPr>
      </w:pPr>
      <w:bookmarkStart w:id="70" w:name="_Toc448826215"/>
      <w:r w:rsidRPr="006B51D5">
        <w:rPr>
          <w:highlight w:val="yellow"/>
        </w:rPr>
        <w:t>Komponentenbeschreibung</w:t>
      </w:r>
      <w:bookmarkEnd w:id="70"/>
    </w:p>
    <w:p w14:paraId="690AFD12"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1" w:name="_Toc448826216"/>
      <w:r w:rsidRPr="28D5C5BD">
        <w:rPr>
          <w:rFonts w:ascii="Times New Roman" w:hAnsi="Times New Roman"/>
          <w:highlight w:val="yellow"/>
        </w:rPr>
        <w:t>&lt;Name Komponente 1&gt;</w:t>
      </w:r>
      <w:bookmarkEnd w:id="71"/>
    </w:p>
    <w:p w14:paraId="659B955F" w14:textId="77777777" w:rsidR="00216AF1" w:rsidRPr="0037153B" w:rsidRDefault="28D5C5BD" w:rsidP="00216AF1">
      <w:r w:rsidRPr="28D5C5BD">
        <w:rPr>
          <w:highlight w:val="yellow"/>
        </w:rPr>
        <w:t>&lt;Beschreibung zu Komponente 1&gt;</w:t>
      </w:r>
    </w:p>
    <w:p w14:paraId="1CBE44B1"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2" w:name="_Toc448826217"/>
      <w:r w:rsidRPr="28D5C5BD">
        <w:rPr>
          <w:rFonts w:ascii="Times New Roman" w:hAnsi="Times New Roman"/>
          <w:highlight w:val="yellow"/>
        </w:rPr>
        <w:t>&lt;Name Komponente n&gt;</w:t>
      </w:r>
      <w:bookmarkEnd w:id="72"/>
    </w:p>
    <w:p w14:paraId="4A5DF259" w14:textId="77777777" w:rsidR="00216AF1" w:rsidRPr="0037153B" w:rsidRDefault="28D5C5BD" w:rsidP="00216AF1">
      <w:r w:rsidRPr="28D5C5BD">
        <w:rPr>
          <w:highlight w:val="yellow"/>
        </w:rPr>
        <w:t>&lt;Beschreibung zu Komponente n&gt;</w:t>
      </w:r>
    </w:p>
    <w:p w14:paraId="11271514" w14:textId="77777777" w:rsidR="00216AF1" w:rsidRPr="0037153B" w:rsidRDefault="00216AF1" w:rsidP="00216AF1">
      <w:pPr>
        <w:rPr>
          <w:highlight w:val="yellow"/>
        </w:rPr>
      </w:pPr>
    </w:p>
    <w:p w14:paraId="23606474" w14:textId="77777777" w:rsidR="00216AF1" w:rsidRPr="006B51D5" w:rsidRDefault="00216AF1" w:rsidP="00216AF1">
      <w:pPr>
        <w:pStyle w:val="berschrift3"/>
        <w:rPr>
          <w:highlight w:val="yellow"/>
        </w:rPr>
      </w:pPr>
      <w:bookmarkStart w:id="73" w:name="_Toc448826218"/>
      <w:r w:rsidRPr="006B51D5">
        <w:rPr>
          <w:highlight w:val="yellow"/>
        </w:rPr>
        <w:t>Interfacebeschreibung</w:t>
      </w:r>
      <w:bookmarkEnd w:id="73"/>
    </w:p>
    <w:p w14:paraId="43FA74DB"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4" w:name="_Toc448826219"/>
      <w:r w:rsidRPr="28D5C5BD">
        <w:rPr>
          <w:rFonts w:ascii="Times New Roman" w:hAnsi="Times New Roman"/>
          <w:highlight w:val="yellow"/>
        </w:rPr>
        <w:t>&lt;Name Interface 1&gt;</w:t>
      </w:r>
      <w:bookmarkEnd w:id="74"/>
    </w:p>
    <w:p w14:paraId="7A61D0AB" w14:textId="77777777" w:rsidR="00216AF1" w:rsidRPr="0037153B" w:rsidRDefault="28D5C5BD" w:rsidP="00216AF1">
      <w:r w:rsidRPr="28D5C5BD">
        <w:rPr>
          <w:highlight w:val="yellow"/>
        </w:rPr>
        <w:t>&lt;Beschreibung zu Interface 1&gt;</w:t>
      </w:r>
    </w:p>
    <w:p w14:paraId="158F2B88"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5" w:name="_Toc448826220"/>
      <w:r w:rsidRPr="28D5C5BD">
        <w:rPr>
          <w:rFonts w:ascii="Times New Roman" w:hAnsi="Times New Roman"/>
          <w:highlight w:val="yellow"/>
        </w:rPr>
        <w:t>&lt;Name Interface n&gt;</w:t>
      </w:r>
      <w:bookmarkEnd w:id="75"/>
    </w:p>
    <w:p w14:paraId="3085BA2D" w14:textId="77777777" w:rsidR="00216AF1" w:rsidRPr="0037153B" w:rsidRDefault="28D5C5BD" w:rsidP="00216AF1">
      <w:r w:rsidRPr="28D5C5BD">
        <w:rPr>
          <w:highlight w:val="yellow"/>
        </w:rPr>
        <w:t>&lt;Beschreibung zu Interface n&gt;</w:t>
      </w:r>
    </w:p>
    <w:p w14:paraId="15442BEA" w14:textId="77777777" w:rsidR="00216AF1" w:rsidRPr="0037153B" w:rsidRDefault="00216AF1" w:rsidP="00216AF1"/>
    <w:p w14:paraId="73556222" w14:textId="77777777" w:rsidR="00216AF1" w:rsidRPr="0037153B" w:rsidRDefault="00216AF1">
      <w:pPr>
        <w:jc w:val="left"/>
      </w:pPr>
      <w:r w:rsidRPr="0037153B">
        <w:br w:type="page"/>
      </w:r>
    </w:p>
    <w:p w14:paraId="2DA2A00C" w14:textId="77777777" w:rsidR="00216AF1" w:rsidRPr="006B51D5" w:rsidRDefault="00216AF1" w:rsidP="006B51D5">
      <w:pPr>
        <w:pStyle w:val="berschrift1"/>
      </w:pPr>
      <w:bookmarkStart w:id="76" w:name="_Toc448826221"/>
      <w:r w:rsidRPr="006B51D5">
        <w:lastRenderedPageBreak/>
        <w:t>Testartefakte</w:t>
      </w:r>
      <w:bookmarkEnd w:id="76"/>
    </w:p>
    <w:p w14:paraId="52E2C333" w14:textId="77777777" w:rsidR="00216AF1" w:rsidRPr="006B51D5" w:rsidRDefault="00216AF1" w:rsidP="006B51D5">
      <w:pPr>
        <w:pStyle w:val="berschrift2"/>
      </w:pPr>
      <w:bookmarkStart w:id="77" w:name="_Toc371499358"/>
      <w:bookmarkStart w:id="78" w:name="_Toc448826222"/>
      <w:r w:rsidRPr="006B51D5">
        <w:t>Modultest</w:t>
      </w:r>
      <w:bookmarkEnd w:id="77"/>
      <w:bookmarkEnd w:id="78"/>
    </w:p>
    <w:p w14:paraId="6067695F" w14:textId="77777777" w:rsidR="00216AF1" w:rsidRPr="006B51D5" w:rsidRDefault="00216AF1" w:rsidP="006B51D5">
      <w:pPr>
        <w:pStyle w:val="berschrift3"/>
        <w:rPr>
          <w:highlight w:val="yellow"/>
        </w:rPr>
      </w:pPr>
      <w:bookmarkStart w:id="79" w:name="_Toc371499359"/>
      <w:bookmarkStart w:id="80" w:name="_Toc448826223"/>
      <w:r w:rsidRPr="006B51D5">
        <w:rPr>
          <w:highlight w:val="yellow"/>
        </w:rPr>
        <w:t>Testspezifikation</w:t>
      </w:r>
      <w:bookmarkEnd w:id="79"/>
      <w:bookmarkEnd w:id="80"/>
    </w:p>
    <w:p w14:paraId="7A424649" w14:textId="77777777" w:rsidR="00216AF1" w:rsidRPr="0037153B" w:rsidRDefault="00216AF1" w:rsidP="00BF33A0">
      <w:pPr>
        <w:pStyle w:val="berschrift4"/>
        <w:numPr>
          <w:ilvl w:val="3"/>
          <w:numId w:val="0"/>
        </w:numPr>
        <w:ind w:left="907" w:hanging="907"/>
        <w:rPr>
          <w:rFonts w:ascii="Times New Roman" w:hAnsi="Times New Roman"/>
          <w:b w:val="0"/>
        </w:rPr>
      </w:pPr>
      <w:bookmarkStart w:id="81" w:name="_Toc448826224"/>
      <w:r w:rsidRPr="28D5C5BD">
        <w:rPr>
          <w:rFonts w:ascii="Times New Roman" w:hAnsi="Times New Roman"/>
        </w:rPr>
        <w:t>Modultestfall 1: &lt;Kurzbezeichnung MTF-1&gt;</w:t>
      </w:r>
      <w:bookmarkEnd w:id="81"/>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7C8A71F5" w14:textId="77777777" w:rsidTr="09CE7017">
        <w:tc>
          <w:tcPr>
            <w:tcW w:w="2444" w:type="dxa"/>
            <w:shd w:val="clear" w:color="auto" w:fill="CCCCCC"/>
          </w:tcPr>
          <w:p w14:paraId="5B8F6A7C" w14:textId="77777777" w:rsidR="00216AF1" w:rsidRPr="0037153B" w:rsidRDefault="09CE7017" w:rsidP="00216AF1">
            <w:pPr>
              <w:jc w:val="left"/>
            </w:pPr>
            <w:proofErr w:type="spellStart"/>
            <w:r>
              <w:t>Testziel</w:t>
            </w:r>
            <w:proofErr w:type="spellEnd"/>
          </w:p>
        </w:tc>
        <w:tc>
          <w:tcPr>
            <w:tcW w:w="4606" w:type="dxa"/>
            <w:shd w:val="clear" w:color="auto" w:fill="CCCCCC"/>
          </w:tcPr>
          <w:p w14:paraId="27F4FC94" w14:textId="77777777" w:rsidR="00216AF1" w:rsidRPr="0037153B" w:rsidRDefault="00216AF1" w:rsidP="00216AF1">
            <w:pPr>
              <w:jc w:val="left"/>
            </w:pPr>
          </w:p>
        </w:tc>
      </w:tr>
      <w:tr w:rsidR="00216AF1" w:rsidRPr="0037153B" w14:paraId="2C1E6A75" w14:textId="77777777" w:rsidTr="09CE7017">
        <w:tc>
          <w:tcPr>
            <w:tcW w:w="2444" w:type="dxa"/>
            <w:shd w:val="clear" w:color="auto" w:fill="CCCCCC"/>
          </w:tcPr>
          <w:p w14:paraId="6642CD0C" w14:textId="77777777" w:rsidR="00216AF1" w:rsidRPr="0037153B" w:rsidRDefault="28D5C5BD" w:rsidP="00216AF1">
            <w:pPr>
              <w:jc w:val="left"/>
            </w:pPr>
            <w:r>
              <w:t>Schnittstelle/Klasse</w:t>
            </w:r>
          </w:p>
        </w:tc>
        <w:tc>
          <w:tcPr>
            <w:tcW w:w="4606" w:type="dxa"/>
            <w:shd w:val="clear" w:color="auto" w:fill="CCCCCC"/>
          </w:tcPr>
          <w:p w14:paraId="2BC127BE" w14:textId="77777777" w:rsidR="00216AF1" w:rsidRPr="0037153B" w:rsidRDefault="00216AF1" w:rsidP="00216AF1">
            <w:pPr>
              <w:jc w:val="left"/>
            </w:pPr>
          </w:p>
        </w:tc>
      </w:tr>
      <w:tr w:rsidR="00216AF1" w:rsidRPr="0037153B" w14:paraId="480C3466" w14:textId="77777777" w:rsidTr="09CE7017">
        <w:tc>
          <w:tcPr>
            <w:tcW w:w="2444" w:type="dxa"/>
            <w:shd w:val="clear" w:color="auto" w:fill="CCCCCC"/>
          </w:tcPr>
          <w:p w14:paraId="25E6DA74" w14:textId="77777777" w:rsidR="00216AF1" w:rsidRPr="0037153B" w:rsidRDefault="28D5C5BD" w:rsidP="00216AF1">
            <w:pPr>
              <w:jc w:val="left"/>
            </w:pPr>
            <w:r>
              <w:t>Vorbedingung</w:t>
            </w:r>
          </w:p>
        </w:tc>
        <w:tc>
          <w:tcPr>
            <w:tcW w:w="4606" w:type="dxa"/>
            <w:shd w:val="clear" w:color="auto" w:fill="CCCCCC"/>
          </w:tcPr>
          <w:p w14:paraId="245766B7" w14:textId="77777777" w:rsidR="00216AF1" w:rsidRPr="0037153B" w:rsidRDefault="00216AF1" w:rsidP="00216AF1">
            <w:pPr>
              <w:jc w:val="left"/>
            </w:pPr>
          </w:p>
        </w:tc>
      </w:tr>
      <w:tr w:rsidR="00216AF1" w:rsidRPr="0037153B" w14:paraId="3AE37AD3" w14:textId="77777777" w:rsidTr="09CE7017">
        <w:tc>
          <w:tcPr>
            <w:tcW w:w="2444" w:type="dxa"/>
            <w:shd w:val="clear" w:color="auto" w:fill="CCCCCC"/>
          </w:tcPr>
          <w:p w14:paraId="1743168E" w14:textId="77777777" w:rsidR="00216AF1" w:rsidRPr="0037153B" w:rsidRDefault="28D5C5BD" w:rsidP="00216AF1">
            <w:pPr>
              <w:jc w:val="left"/>
            </w:pPr>
            <w:r>
              <w:t>Nachbedingung</w:t>
            </w:r>
          </w:p>
        </w:tc>
        <w:tc>
          <w:tcPr>
            <w:tcW w:w="4606" w:type="dxa"/>
            <w:shd w:val="clear" w:color="auto" w:fill="CCCCCC"/>
          </w:tcPr>
          <w:p w14:paraId="03C515D7" w14:textId="77777777" w:rsidR="00216AF1" w:rsidRPr="0037153B" w:rsidRDefault="00216AF1" w:rsidP="00216AF1">
            <w:pPr>
              <w:jc w:val="left"/>
            </w:pPr>
          </w:p>
        </w:tc>
      </w:tr>
      <w:tr w:rsidR="00216AF1" w:rsidRPr="0037153B" w14:paraId="0F9C2275" w14:textId="77777777" w:rsidTr="09CE7017">
        <w:tc>
          <w:tcPr>
            <w:tcW w:w="2444" w:type="dxa"/>
            <w:shd w:val="clear" w:color="auto" w:fill="CCCCCC"/>
          </w:tcPr>
          <w:p w14:paraId="43EBC073" w14:textId="77777777" w:rsidR="00216AF1" w:rsidRPr="0037153B" w:rsidRDefault="28D5C5BD" w:rsidP="00216AF1">
            <w:pPr>
              <w:jc w:val="left"/>
            </w:pPr>
            <w:r>
              <w:t>Bestehens Kriterien</w:t>
            </w:r>
          </w:p>
        </w:tc>
        <w:tc>
          <w:tcPr>
            <w:tcW w:w="4606" w:type="dxa"/>
            <w:shd w:val="clear" w:color="auto" w:fill="CCCCCC"/>
          </w:tcPr>
          <w:p w14:paraId="4642E6C6" w14:textId="77777777" w:rsidR="00216AF1" w:rsidRPr="0037153B" w:rsidRDefault="00216AF1" w:rsidP="00216AF1">
            <w:pPr>
              <w:jc w:val="left"/>
            </w:pPr>
          </w:p>
        </w:tc>
      </w:tr>
    </w:tbl>
    <w:p w14:paraId="73E2A4E3" w14:textId="77777777" w:rsidR="00216AF1" w:rsidRPr="0037153B" w:rsidRDefault="00216AF1" w:rsidP="00216AF1"/>
    <w:p w14:paraId="58DC961E" w14:textId="77777777" w:rsidR="00216AF1" w:rsidRPr="0037153B" w:rsidRDefault="00216AF1" w:rsidP="00BF33A0">
      <w:pPr>
        <w:pStyle w:val="berschrift4"/>
        <w:numPr>
          <w:ilvl w:val="3"/>
          <w:numId w:val="0"/>
        </w:numPr>
        <w:ind w:left="907" w:hanging="907"/>
        <w:rPr>
          <w:rFonts w:ascii="Times New Roman" w:hAnsi="Times New Roman"/>
          <w:b w:val="0"/>
        </w:rPr>
      </w:pPr>
      <w:bookmarkStart w:id="82" w:name="_Toc448826225"/>
      <w:r w:rsidRPr="28D5C5BD">
        <w:rPr>
          <w:rFonts w:ascii="Times New Roman" w:hAnsi="Times New Roman"/>
        </w:rPr>
        <w:t>Modultestfall n: &lt;Kurzbezeichnung MTF-n&gt;</w:t>
      </w:r>
      <w:bookmarkEnd w:id="82"/>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40D691F0" w14:textId="77777777" w:rsidTr="09CE7017">
        <w:tc>
          <w:tcPr>
            <w:tcW w:w="2444" w:type="dxa"/>
            <w:shd w:val="clear" w:color="auto" w:fill="CCCCCC"/>
          </w:tcPr>
          <w:p w14:paraId="2177EE44" w14:textId="77777777" w:rsidR="00216AF1" w:rsidRPr="0037153B" w:rsidRDefault="09CE7017" w:rsidP="00216AF1">
            <w:pPr>
              <w:jc w:val="left"/>
            </w:pPr>
            <w:proofErr w:type="spellStart"/>
            <w:r>
              <w:t>Testziel</w:t>
            </w:r>
            <w:proofErr w:type="spellEnd"/>
          </w:p>
        </w:tc>
        <w:tc>
          <w:tcPr>
            <w:tcW w:w="4606" w:type="dxa"/>
            <w:shd w:val="clear" w:color="auto" w:fill="CCCCCC"/>
          </w:tcPr>
          <w:p w14:paraId="10FC79BA" w14:textId="77777777" w:rsidR="00216AF1" w:rsidRPr="0037153B" w:rsidRDefault="00216AF1" w:rsidP="00216AF1">
            <w:pPr>
              <w:jc w:val="left"/>
            </w:pPr>
          </w:p>
        </w:tc>
      </w:tr>
      <w:tr w:rsidR="00216AF1" w:rsidRPr="0037153B" w14:paraId="19E49E9B" w14:textId="77777777" w:rsidTr="09CE7017">
        <w:tc>
          <w:tcPr>
            <w:tcW w:w="2444" w:type="dxa"/>
            <w:shd w:val="clear" w:color="auto" w:fill="CCCCCC"/>
          </w:tcPr>
          <w:p w14:paraId="02A974F7" w14:textId="77777777" w:rsidR="00216AF1" w:rsidRPr="0037153B" w:rsidRDefault="28D5C5BD" w:rsidP="00216AF1">
            <w:pPr>
              <w:jc w:val="left"/>
            </w:pPr>
            <w:r>
              <w:t>Schnittstelle/Klasse</w:t>
            </w:r>
          </w:p>
        </w:tc>
        <w:tc>
          <w:tcPr>
            <w:tcW w:w="4606" w:type="dxa"/>
            <w:shd w:val="clear" w:color="auto" w:fill="CCCCCC"/>
          </w:tcPr>
          <w:p w14:paraId="39F8D3DD" w14:textId="77777777" w:rsidR="00216AF1" w:rsidRPr="0037153B" w:rsidRDefault="00216AF1" w:rsidP="00216AF1">
            <w:pPr>
              <w:jc w:val="left"/>
            </w:pPr>
          </w:p>
        </w:tc>
      </w:tr>
      <w:tr w:rsidR="00216AF1" w:rsidRPr="0037153B" w14:paraId="42B02250" w14:textId="77777777" w:rsidTr="09CE7017">
        <w:tc>
          <w:tcPr>
            <w:tcW w:w="2444" w:type="dxa"/>
            <w:shd w:val="clear" w:color="auto" w:fill="CCCCCC"/>
          </w:tcPr>
          <w:p w14:paraId="72A55834" w14:textId="77777777" w:rsidR="00216AF1" w:rsidRPr="0037153B" w:rsidRDefault="28D5C5BD" w:rsidP="00216AF1">
            <w:pPr>
              <w:jc w:val="left"/>
            </w:pPr>
            <w:r>
              <w:t>Vorbedingung</w:t>
            </w:r>
          </w:p>
        </w:tc>
        <w:tc>
          <w:tcPr>
            <w:tcW w:w="4606" w:type="dxa"/>
            <w:shd w:val="clear" w:color="auto" w:fill="CCCCCC"/>
          </w:tcPr>
          <w:p w14:paraId="4C35B010" w14:textId="77777777" w:rsidR="00216AF1" w:rsidRPr="0037153B" w:rsidRDefault="00216AF1" w:rsidP="00216AF1">
            <w:pPr>
              <w:jc w:val="left"/>
            </w:pPr>
          </w:p>
        </w:tc>
      </w:tr>
      <w:tr w:rsidR="00216AF1" w:rsidRPr="0037153B" w14:paraId="186DDDD9" w14:textId="77777777" w:rsidTr="09CE7017">
        <w:tc>
          <w:tcPr>
            <w:tcW w:w="2444" w:type="dxa"/>
            <w:shd w:val="clear" w:color="auto" w:fill="CCCCCC"/>
          </w:tcPr>
          <w:p w14:paraId="7A21425B" w14:textId="77777777" w:rsidR="00216AF1" w:rsidRPr="0037153B" w:rsidRDefault="28D5C5BD" w:rsidP="00216AF1">
            <w:pPr>
              <w:jc w:val="left"/>
            </w:pPr>
            <w:r>
              <w:t>Nachbedingung</w:t>
            </w:r>
          </w:p>
        </w:tc>
        <w:tc>
          <w:tcPr>
            <w:tcW w:w="4606" w:type="dxa"/>
            <w:shd w:val="clear" w:color="auto" w:fill="CCCCCC"/>
          </w:tcPr>
          <w:p w14:paraId="68FBA174" w14:textId="77777777" w:rsidR="00216AF1" w:rsidRPr="0037153B" w:rsidRDefault="00216AF1" w:rsidP="00216AF1">
            <w:pPr>
              <w:jc w:val="left"/>
            </w:pPr>
          </w:p>
        </w:tc>
      </w:tr>
      <w:tr w:rsidR="00216AF1" w:rsidRPr="0037153B" w14:paraId="1A611444" w14:textId="77777777" w:rsidTr="09CE7017">
        <w:tc>
          <w:tcPr>
            <w:tcW w:w="2444" w:type="dxa"/>
            <w:shd w:val="clear" w:color="auto" w:fill="CCCCCC"/>
          </w:tcPr>
          <w:p w14:paraId="49E4873A" w14:textId="77777777" w:rsidR="00216AF1" w:rsidRPr="0037153B" w:rsidRDefault="28D5C5BD" w:rsidP="00216AF1">
            <w:pPr>
              <w:jc w:val="left"/>
            </w:pPr>
            <w:r>
              <w:t>Bestehens Kriterien</w:t>
            </w:r>
          </w:p>
        </w:tc>
        <w:tc>
          <w:tcPr>
            <w:tcW w:w="4606" w:type="dxa"/>
            <w:shd w:val="clear" w:color="auto" w:fill="CCCCCC"/>
          </w:tcPr>
          <w:p w14:paraId="5F249B27" w14:textId="77777777" w:rsidR="00216AF1" w:rsidRPr="0037153B" w:rsidRDefault="00216AF1" w:rsidP="00216AF1">
            <w:pPr>
              <w:jc w:val="left"/>
            </w:pPr>
          </w:p>
        </w:tc>
      </w:tr>
    </w:tbl>
    <w:p w14:paraId="19533A2A" w14:textId="77777777" w:rsidR="00216AF1" w:rsidRPr="0037153B" w:rsidRDefault="00216AF1" w:rsidP="00216AF1"/>
    <w:p w14:paraId="28EB1F59" w14:textId="77777777" w:rsidR="00216AF1" w:rsidRPr="006B51D5" w:rsidRDefault="00216AF1" w:rsidP="006B51D5">
      <w:pPr>
        <w:pStyle w:val="berschrift3"/>
        <w:rPr>
          <w:highlight w:val="yellow"/>
        </w:rPr>
      </w:pPr>
      <w:bookmarkStart w:id="83" w:name="_Toc371499360"/>
      <w:bookmarkStart w:id="84" w:name="_Toc448826226"/>
      <w:r w:rsidRPr="006B51D5">
        <w:rPr>
          <w:highlight w:val="yellow"/>
        </w:rPr>
        <w:t>Testergebnisse</w:t>
      </w:r>
      <w:bookmarkEnd w:id="83"/>
      <w:bookmarkEnd w:id="84"/>
    </w:p>
    <w:p w14:paraId="5F1E54C0" w14:textId="77777777" w:rsidR="00216AF1" w:rsidRPr="0037153B" w:rsidRDefault="00216AF1" w:rsidP="00BF33A0">
      <w:pPr>
        <w:pStyle w:val="berschrift4"/>
        <w:numPr>
          <w:ilvl w:val="3"/>
          <w:numId w:val="0"/>
        </w:numPr>
        <w:ind w:left="907" w:hanging="907"/>
        <w:rPr>
          <w:rFonts w:ascii="Times New Roman" w:hAnsi="Times New Roman"/>
          <w:b w:val="0"/>
        </w:rPr>
      </w:pPr>
      <w:bookmarkStart w:id="85" w:name="_Toc448826227"/>
      <w:r w:rsidRPr="28D5C5BD">
        <w:rPr>
          <w:rFonts w:ascii="Times New Roman" w:hAnsi="Times New Roman"/>
        </w:rPr>
        <w:t>Testprotokoll Modultestfall 1 (1. Testdurchführung)</w:t>
      </w:r>
      <w:bookmarkEnd w:id="85"/>
    </w:p>
    <w:tbl>
      <w:tblPr>
        <w:tblStyle w:val="Tabellenraster"/>
        <w:tblW w:w="0" w:type="auto"/>
        <w:tblLook w:val="04A0" w:firstRow="1" w:lastRow="0" w:firstColumn="1" w:lastColumn="0" w:noHBand="0" w:noVBand="1"/>
      </w:tblPr>
      <w:tblGrid>
        <w:gridCol w:w="3084"/>
        <w:gridCol w:w="4606"/>
      </w:tblGrid>
      <w:tr w:rsidR="00216AF1" w:rsidRPr="0037153B" w14:paraId="3DFCA923" w14:textId="77777777" w:rsidTr="09CE7017">
        <w:tc>
          <w:tcPr>
            <w:tcW w:w="3084" w:type="dxa"/>
            <w:shd w:val="clear" w:color="auto" w:fill="CCCCCC"/>
          </w:tcPr>
          <w:p w14:paraId="29A6252A" w14:textId="77777777" w:rsidR="00216AF1" w:rsidRPr="0037153B" w:rsidRDefault="09CE7017" w:rsidP="00216AF1">
            <w:pPr>
              <w:jc w:val="left"/>
            </w:pPr>
            <w:proofErr w:type="spellStart"/>
            <w:r>
              <w:t>Testziel</w:t>
            </w:r>
            <w:proofErr w:type="spellEnd"/>
          </w:p>
        </w:tc>
        <w:tc>
          <w:tcPr>
            <w:tcW w:w="4606" w:type="dxa"/>
            <w:shd w:val="clear" w:color="auto" w:fill="CCCCCC"/>
          </w:tcPr>
          <w:p w14:paraId="65EC86CF" w14:textId="77777777" w:rsidR="00216AF1" w:rsidRPr="0037153B" w:rsidRDefault="00216AF1" w:rsidP="00216AF1">
            <w:pPr>
              <w:jc w:val="left"/>
            </w:pPr>
          </w:p>
        </w:tc>
      </w:tr>
      <w:tr w:rsidR="00216AF1" w:rsidRPr="0037153B" w14:paraId="665348D5" w14:textId="77777777" w:rsidTr="09CE7017">
        <w:tc>
          <w:tcPr>
            <w:tcW w:w="3084" w:type="dxa"/>
            <w:shd w:val="clear" w:color="auto" w:fill="CCCCCC"/>
          </w:tcPr>
          <w:p w14:paraId="20F179CF" w14:textId="77777777" w:rsidR="00216AF1" w:rsidRPr="0037153B" w:rsidRDefault="28D5C5BD" w:rsidP="00216AF1">
            <w:pPr>
              <w:jc w:val="left"/>
            </w:pPr>
            <w:r>
              <w:t>Schnittstelle/Klasse</w:t>
            </w:r>
          </w:p>
        </w:tc>
        <w:tc>
          <w:tcPr>
            <w:tcW w:w="4606" w:type="dxa"/>
            <w:shd w:val="clear" w:color="auto" w:fill="CCCCCC"/>
          </w:tcPr>
          <w:p w14:paraId="6ADAC8B9" w14:textId="77777777" w:rsidR="00216AF1" w:rsidRPr="0037153B" w:rsidRDefault="00216AF1" w:rsidP="00216AF1">
            <w:pPr>
              <w:jc w:val="left"/>
            </w:pPr>
          </w:p>
        </w:tc>
      </w:tr>
      <w:tr w:rsidR="00216AF1" w:rsidRPr="0037153B" w14:paraId="63F2D208" w14:textId="77777777" w:rsidTr="09CE7017">
        <w:tc>
          <w:tcPr>
            <w:tcW w:w="3084" w:type="dxa"/>
            <w:shd w:val="clear" w:color="auto" w:fill="CCCCCC"/>
          </w:tcPr>
          <w:p w14:paraId="241DF550" w14:textId="77777777" w:rsidR="00216AF1" w:rsidRPr="0037153B" w:rsidRDefault="28D5C5BD" w:rsidP="00216AF1">
            <w:pPr>
              <w:jc w:val="left"/>
            </w:pPr>
            <w:r>
              <w:t>Vorbedingung</w:t>
            </w:r>
          </w:p>
        </w:tc>
        <w:tc>
          <w:tcPr>
            <w:tcW w:w="4606" w:type="dxa"/>
            <w:shd w:val="clear" w:color="auto" w:fill="CCCCCC"/>
          </w:tcPr>
          <w:p w14:paraId="2C58C10D" w14:textId="77777777" w:rsidR="00216AF1" w:rsidRPr="0037153B" w:rsidRDefault="00216AF1" w:rsidP="00216AF1">
            <w:pPr>
              <w:jc w:val="left"/>
            </w:pPr>
          </w:p>
        </w:tc>
      </w:tr>
      <w:tr w:rsidR="00216AF1" w:rsidRPr="0037153B" w14:paraId="4679EBD2" w14:textId="77777777" w:rsidTr="09CE7017">
        <w:tc>
          <w:tcPr>
            <w:tcW w:w="3084" w:type="dxa"/>
            <w:shd w:val="clear" w:color="auto" w:fill="CCCCCC"/>
          </w:tcPr>
          <w:p w14:paraId="75707397" w14:textId="77777777" w:rsidR="00216AF1" w:rsidRPr="0037153B" w:rsidRDefault="28D5C5BD" w:rsidP="00216AF1">
            <w:pPr>
              <w:jc w:val="left"/>
            </w:pPr>
            <w:r>
              <w:t>Nachbedingung</w:t>
            </w:r>
          </w:p>
        </w:tc>
        <w:tc>
          <w:tcPr>
            <w:tcW w:w="4606" w:type="dxa"/>
            <w:shd w:val="clear" w:color="auto" w:fill="CCCCCC"/>
          </w:tcPr>
          <w:p w14:paraId="760F5D44" w14:textId="77777777" w:rsidR="00216AF1" w:rsidRPr="0037153B" w:rsidRDefault="00216AF1" w:rsidP="00216AF1">
            <w:pPr>
              <w:jc w:val="left"/>
            </w:pPr>
          </w:p>
        </w:tc>
      </w:tr>
      <w:tr w:rsidR="00216AF1" w:rsidRPr="0037153B" w14:paraId="5E3FE0E7" w14:textId="77777777" w:rsidTr="09CE7017">
        <w:tc>
          <w:tcPr>
            <w:tcW w:w="3084" w:type="dxa"/>
            <w:shd w:val="clear" w:color="auto" w:fill="CCCCCC"/>
          </w:tcPr>
          <w:p w14:paraId="4E58A357" w14:textId="77777777" w:rsidR="00216AF1" w:rsidRPr="0037153B" w:rsidRDefault="28D5C5BD" w:rsidP="00216AF1">
            <w:pPr>
              <w:jc w:val="left"/>
            </w:pPr>
            <w:r>
              <w:t>Bestehens Kriterien</w:t>
            </w:r>
          </w:p>
        </w:tc>
        <w:tc>
          <w:tcPr>
            <w:tcW w:w="4606" w:type="dxa"/>
            <w:shd w:val="clear" w:color="auto" w:fill="CCCCCC"/>
          </w:tcPr>
          <w:p w14:paraId="397F2875" w14:textId="77777777" w:rsidR="00216AF1" w:rsidRPr="0037153B" w:rsidRDefault="00216AF1" w:rsidP="00216AF1">
            <w:pPr>
              <w:jc w:val="left"/>
            </w:pPr>
          </w:p>
        </w:tc>
      </w:tr>
      <w:tr w:rsidR="00216AF1" w:rsidRPr="0037153B" w14:paraId="437A15C5" w14:textId="77777777" w:rsidTr="09CE7017">
        <w:tc>
          <w:tcPr>
            <w:tcW w:w="3084" w:type="dxa"/>
            <w:shd w:val="clear" w:color="auto" w:fill="FFBEBE"/>
          </w:tcPr>
          <w:p w14:paraId="53A3D3EF" w14:textId="77777777" w:rsidR="00216AF1" w:rsidRPr="0037153B" w:rsidRDefault="28D5C5BD" w:rsidP="00216AF1">
            <w:pPr>
              <w:jc w:val="left"/>
            </w:pPr>
            <w:r>
              <w:t>Datum</w:t>
            </w:r>
          </w:p>
        </w:tc>
        <w:tc>
          <w:tcPr>
            <w:tcW w:w="4606" w:type="dxa"/>
            <w:shd w:val="clear" w:color="auto" w:fill="FFBEBE"/>
          </w:tcPr>
          <w:p w14:paraId="4F0665BE" w14:textId="77777777" w:rsidR="00216AF1" w:rsidRPr="0037153B" w:rsidRDefault="00216AF1" w:rsidP="00216AF1">
            <w:pPr>
              <w:jc w:val="left"/>
            </w:pPr>
          </w:p>
        </w:tc>
      </w:tr>
      <w:tr w:rsidR="00216AF1" w:rsidRPr="0037153B" w14:paraId="19F9D761" w14:textId="77777777" w:rsidTr="09CE7017">
        <w:tc>
          <w:tcPr>
            <w:tcW w:w="3084" w:type="dxa"/>
            <w:shd w:val="clear" w:color="auto" w:fill="FFBEBE"/>
          </w:tcPr>
          <w:p w14:paraId="3DA2080C" w14:textId="77777777" w:rsidR="00216AF1" w:rsidRPr="0037153B" w:rsidRDefault="28D5C5BD" w:rsidP="00216AF1">
            <w:pPr>
              <w:jc w:val="left"/>
            </w:pPr>
            <w:r>
              <w:t>Tester</w:t>
            </w:r>
          </w:p>
        </w:tc>
        <w:tc>
          <w:tcPr>
            <w:tcW w:w="4606" w:type="dxa"/>
            <w:shd w:val="clear" w:color="auto" w:fill="FFBEBE"/>
          </w:tcPr>
          <w:p w14:paraId="0C1B9A44" w14:textId="77777777" w:rsidR="00216AF1" w:rsidRPr="0037153B" w:rsidRDefault="00216AF1" w:rsidP="00216AF1">
            <w:pPr>
              <w:jc w:val="left"/>
            </w:pPr>
          </w:p>
        </w:tc>
      </w:tr>
      <w:tr w:rsidR="00216AF1" w:rsidRPr="0037153B" w14:paraId="6C115DBE" w14:textId="77777777" w:rsidTr="09CE7017">
        <w:tc>
          <w:tcPr>
            <w:tcW w:w="3084" w:type="dxa"/>
            <w:shd w:val="clear" w:color="auto" w:fill="FFBEBE"/>
          </w:tcPr>
          <w:p w14:paraId="20C87251" w14:textId="77777777" w:rsidR="00216AF1" w:rsidRPr="0037153B" w:rsidRDefault="28D5C5BD" w:rsidP="00216AF1">
            <w:pPr>
              <w:jc w:val="left"/>
            </w:pPr>
            <w:r>
              <w:t>Version der Software</w:t>
            </w:r>
          </w:p>
        </w:tc>
        <w:tc>
          <w:tcPr>
            <w:tcW w:w="4606" w:type="dxa"/>
            <w:shd w:val="clear" w:color="auto" w:fill="FFBEBE"/>
          </w:tcPr>
          <w:p w14:paraId="44D64B3E" w14:textId="77777777" w:rsidR="00216AF1" w:rsidRPr="0037153B" w:rsidRDefault="00216AF1" w:rsidP="00216AF1">
            <w:pPr>
              <w:jc w:val="left"/>
            </w:pPr>
          </w:p>
        </w:tc>
      </w:tr>
      <w:tr w:rsidR="00216AF1" w:rsidRPr="0037153B" w14:paraId="52733527" w14:textId="77777777" w:rsidTr="09CE7017">
        <w:tc>
          <w:tcPr>
            <w:tcW w:w="3084" w:type="dxa"/>
            <w:shd w:val="clear" w:color="auto" w:fill="FFBEBE"/>
          </w:tcPr>
          <w:p w14:paraId="71462227" w14:textId="77777777" w:rsidR="00216AF1" w:rsidRPr="0037153B" w:rsidRDefault="28D5C5BD" w:rsidP="00216AF1">
            <w:pPr>
              <w:jc w:val="left"/>
            </w:pPr>
            <w:r>
              <w:t>Testtreiber</w:t>
            </w:r>
          </w:p>
        </w:tc>
        <w:tc>
          <w:tcPr>
            <w:tcW w:w="4606" w:type="dxa"/>
            <w:shd w:val="clear" w:color="auto" w:fill="FFBEBE"/>
          </w:tcPr>
          <w:p w14:paraId="2A99342C" w14:textId="77777777" w:rsidR="00216AF1" w:rsidRPr="0037153B" w:rsidRDefault="00216AF1" w:rsidP="00216AF1">
            <w:pPr>
              <w:jc w:val="left"/>
            </w:pPr>
          </w:p>
        </w:tc>
      </w:tr>
      <w:tr w:rsidR="00216AF1" w:rsidRPr="0037153B" w14:paraId="106B2851" w14:textId="77777777" w:rsidTr="09CE7017">
        <w:tc>
          <w:tcPr>
            <w:tcW w:w="3084" w:type="dxa"/>
            <w:shd w:val="clear" w:color="auto" w:fill="FFBEBE"/>
          </w:tcPr>
          <w:p w14:paraId="28CB09B6" w14:textId="77777777" w:rsidR="00216AF1" w:rsidRPr="0037153B" w:rsidRDefault="28D5C5BD" w:rsidP="00216AF1">
            <w:pPr>
              <w:jc w:val="left"/>
            </w:pPr>
            <w:r>
              <w:t>Testsystem &amp; -umgebung</w:t>
            </w:r>
          </w:p>
        </w:tc>
        <w:tc>
          <w:tcPr>
            <w:tcW w:w="4606" w:type="dxa"/>
            <w:shd w:val="clear" w:color="auto" w:fill="FFBEBE"/>
          </w:tcPr>
          <w:p w14:paraId="10405E37" w14:textId="77777777" w:rsidR="00216AF1" w:rsidRPr="0037153B" w:rsidRDefault="00216AF1" w:rsidP="00216AF1">
            <w:pPr>
              <w:jc w:val="left"/>
            </w:pPr>
          </w:p>
        </w:tc>
      </w:tr>
      <w:tr w:rsidR="00216AF1" w:rsidRPr="0037153B" w14:paraId="0A1996A9" w14:textId="77777777" w:rsidTr="09CE7017">
        <w:tc>
          <w:tcPr>
            <w:tcW w:w="3084" w:type="dxa"/>
            <w:shd w:val="clear" w:color="auto" w:fill="FFBEBE"/>
          </w:tcPr>
          <w:p w14:paraId="79F67813" w14:textId="77777777" w:rsidR="00216AF1" w:rsidRPr="0037153B" w:rsidRDefault="28D5C5BD" w:rsidP="00216AF1">
            <w:pPr>
              <w:jc w:val="left"/>
            </w:pPr>
            <w:r>
              <w:t>Testurteil</w:t>
            </w:r>
          </w:p>
        </w:tc>
        <w:tc>
          <w:tcPr>
            <w:tcW w:w="4606" w:type="dxa"/>
            <w:shd w:val="clear" w:color="auto" w:fill="FFBEBE"/>
          </w:tcPr>
          <w:p w14:paraId="7F696A22" w14:textId="77777777" w:rsidR="00216AF1" w:rsidRPr="0037153B" w:rsidRDefault="00216AF1" w:rsidP="00216AF1">
            <w:pPr>
              <w:jc w:val="left"/>
            </w:pPr>
          </w:p>
        </w:tc>
      </w:tr>
    </w:tbl>
    <w:p w14:paraId="12B59210" w14:textId="77777777" w:rsidR="00216AF1" w:rsidRPr="0037153B" w:rsidRDefault="00216AF1" w:rsidP="00216AF1"/>
    <w:p w14:paraId="5AB119EC" w14:textId="77777777" w:rsidR="00216AF1" w:rsidRPr="0037153B" w:rsidRDefault="00216AF1" w:rsidP="00BF33A0">
      <w:pPr>
        <w:pStyle w:val="berschrift4"/>
        <w:numPr>
          <w:ilvl w:val="3"/>
          <w:numId w:val="0"/>
        </w:numPr>
        <w:ind w:left="907" w:hanging="907"/>
        <w:rPr>
          <w:rFonts w:ascii="Times New Roman" w:hAnsi="Times New Roman"/>
          <w:b w:val="0"/>
        </w:rPr>
      </w:pPr>
      <w:bookmarkStart w:id="86" w:name="_Toc448826228"/>
      <w:r w:rsidRPr="28D5C5BD">
        <w:rPr>
          <w:rFonts w:ascii="Times New Roman" w:hAnsi="Times New Roman"/>
        </w:rPr>
        <w:t>Testprotokoll Modultestfall 1 (n. Testdurchführung)</w:t>
      </w:r>
      <w:bookmarkEnd w:id="86"/>
    </w:p>
    <w:tbl>
      <w:tblPr>
        <w:tblStyle w:val="Tabellenraster"/>
        <w:tblW w:w="0" w:type="auto"/>
        <w:tblLook w:val="04A0" w:firstRow="1" w:lastRow="0" w:firstColumn="1" w:lastColumn="0" w:noHBand="0" w:noVBand="1"/>
      </w:tblPr>
      <w:tblGrid>
        <w:gridCol w:w="3084"/>
        <w:gridCol w:w="4606"/>
      </w:tblGrid>
      <w:tr w:rsidR="00216AF1" w:rsidRPr="0037153B" w14:paraId="70EF92B2" w14:textId="77777777" w:rsidTr="09CE7017">
        <w:tc>
          <w:tcPr>
            <w:tcW w:w="3084" w:type="dxa"/>
            <w:shd w:val="clear" w:color="auto" w:fill="CCCCCC"/>
          </w:tcPr>
          <w:p w14:paraId="573C4FB8" w14:textId="77777777" w:rsidR="00216AF1" w:rsidRPr="0037153B" w:rsidRDefault="09CE7017" w:rsidP="00216AF1">
            <w:pPr>
              <w:jc w:val="left"/>
            </w:pPr>
            <w:proofErr w:type="spellStart"/>
            <w:r>
              <w:t>Testziel</w:t>
            </w:r>
            <w:proofErr w:type="spellEnd"/>
          </w:p>
        </w:tc>
        <w:tc>
          <w:tcPr>
            <w:tcW w:w="4606" w:type="dxa"/>
            <w:shd w:val="clear" w:color="auto" w:fill="CCCCCC"/>
          </w:tcPr>
          <w:p w14:paraId="3FCB2FA5" w14:textId="77777777" w:rsidR="00216AF1" w:rsidRPr="0037153B" w:rsidRDefault="00216AF1" w:rsidP="00216AF1">
            <w:pPr>
              <w:jc w:val="left"/>
            </w:pPr>
          </w:p>
        </w:tc>
      </w:tr>
      <w:tr w:rsidR="00216AF1" w:rsidRPr="0037153B" w14:paraId="282186E8" w14:textId="77777777" w:rsidTr="09CE7017">
        <w:tc>
          <w:tcPr>
            <w:tcW w:w="3084" w:type="dxa"/>
            <w:shd w:val="clear" w:color="auto" w:fill="CCCCCC"/>
          </w:tcPr>
          <w:p w14:paraId="31DBBAFD" w14:textId="77777777" w:rsidR="00216AF1" w:rsidRPr="0037153B" w:rsidRDefault="28D5C5BD" w:rsidP="00216AF1">
            <w:pPr>
              <w:jc w:val="left"/>
            </w:pPr>
            <w:r>
              <w:t>Schnittstelle/Klasse</w:t>
            </w:r>
          </w:p>
        </w:tc>
        <w:tc>
          <w:tcPr>
            <w:tcW w:w="4606" w:type="dxa"/>
            <w:shd w:val="clear" w:color="auto" w:fill="CCCCCC"/>
          </w:tcPr>
          <w:p w14:paraId="55A14D5B" w14:textId="77777777" w:rsidR="00216AF1" w:rsidRPr="0037153B" w:rsidRDefault="00216AF1" w:rsidP="00216AF1">
            <w:pPr>
              <w:jc w:val="left"/>
            </w:pPr>
          </w:p>
        </w:tc>
      </w:tr>
      <w:tr w:rsidR="00216AF1" w:rsidRPr="0037153B" w14:paraId="242D571F" w14:textId="77777777" w:rsidTr="09CE7017">
        <w:tc>
          <w:tcPr>
            <w:tcW w:w="3084" w:type="dxa"/>
            <w:shd w:val="clear" w:color="auto" w:fill="CCCCCC"/>
          </w:tcPr>
          <w:p w14:paraId="29414CDF" w14:textId="77777777" w:rsidR="00216AF1" w:rsidRPr="0037153B" w:rsidRDefault="28D5C5BD" w:rsidP="00216AF1">
            <w:pPr>
              <w:jc w:val="left"/>
            </w:pPr>
            <w:r>
              <w:t>Vorbedingung</w:t>
            </w:r>
          </w:p>
        </w:tc>
        <w:tc>
          <w:tcPr>
            <w:tcW w:w="4606" w:type="dxa"/>
            <w:shd w:val="clear" w:color="auto" w:fill="CCCCCC"/>
          </w:tcPr>
          <w:p w14:paraId="492ED1A4" w14:textId="77777777" w:rsidR="00216AF1" w:rsidRPr="0037153B" w:rsidRDefault="00216AF1" w:rsidP="00216AF1">
            <w:pPr>
              <w:jc w:val="left"/>
            </w:pPr>
          </w:p>
        </w:tc>
      </w:tr>
      <w:tr w:rsidR="00216AF1" w:rsidRPr="0037153B" w14:paraId="72C6CED7" w14:textId="77777777" w:rsidTr="09CE7017">
        <w:tc>
          <w:tcPr>
            <w:tcW w:w="3084" w:type="dxa"/>
            <w:shd w:val="clear" w:color="auto" w:fill="CCCCCC"/>
          </w:tcPr>
          <w:p w14:paraId="7A74123B" w14:textId="77777777" w:rsidR="00216AF1" w:rsidRPr="0037153B" w:rsidRDefault="28D5C5BD" w:rsidP="00216AF1">
            <w:pPr>
              <w:jc w:val="left"/>
            </w:pPr>
            <w:r>
              <w:t>Nachbedingung</w:t>
            </w:r>
          </w:p>
        </w:tc>
        <w:tc>
          <w:tcPr>
            <w:tcW w:w="4606" w:type="dxa"/>
            <w:shd w:val="clear" w:color="auto" w:fill="CCCCCC"/>
          </w:tcPr>
          <w:p w14:paraId="51EC56B2" w14:textId="77777777" w:rsidR="00216AF1" w:rsidRPr="0037153B" w:rsidRDefault="00216AF1" w:rsidP="00216AF1">
            <w:pPr>
              <w:jc w:val="left"/>
            </w:pPr>
          </w:p>
        </w:tc>
      </w:tr>
      <w:tr w:rsidR="00216AF1" w:rsidRPr="0037153B" w14:paraId="270A161A" w14:textId="77777777" w:rsidTr="09CE7017">
        <w:tc>
          <w:tcPr>
            <w:tcW w:w="3084" w:type="dxa"/>
            <w:shd w:val="clear" w:color="auto" w:fill="CCCCCC"/>
          </w:tcPr>
          <w:p w14:paraId="4FFA08B0" w14:textId="77777777" w:rsidR="00216AF1" w:rsidRPr="0037153B" w:rsidRDefault="28D5C5BD" w:rsidP="00216AF1">
            <w:pPr>
              <w:jc w:val="left"/>
            </w:pPr>
            <w:r>
              <w:t>Bestehens Kriterien</w:t>
            </w:r>
          </w:p>
        </w:tc>
        <w:tc>
          <w:tcPr>
            <w:tcW w:w="4606" w:type="dxa"/>
            <w:shd w:val="clear" w:color="auto" w:fill="CCCCCC"/>
          </w:tcPr>
          <w:p w14:paraId="462C2812" w14:textId="77777777" w:rsidR="00216AF1" w:rsidRPr="0037153B" w:rsidRDefault="00216AF1" w:rsidP="00216AF1">
            <w:pPr>
              <w:jc w:val="left"/>
            </w:pPr>
          </w:p>
        </w:tc>
      </w:tr>
      <w:tr w:rsidR="00216AF1" w:rsidRPr="0037153B" w14:paraId="1D199E29" w14:textId="77777777" w:rsidTr="09CE7017">
        <w:tc>
          <w:tcPr>
            <w:tcW w:w="3084" w:type="dxa"/>
            <w:shd w:val="clear" w:color="auto" w:fill="FFBEBE"/>
          </w:tcPr>
          <w:p w14:paraId="48FEBBEF" w14:textId="77777777" w:rsidR="00216AF1" w:rsidRPr="0037153B" w:rsidRDefault="28D5C5BD" w:rsidP="00216AF1">
            <w:pPr>
              <w:jc w:val="left"/>
            </w:pPr>
            <w:r>
              <w:t>Datum</w:t>
            </w:r>
          </w:p>
        </w:tc>
        <w:tc>
          <w:tcPr>
            <w:tcW w:w="4606" w:type="dxa"/>
            <w:shd w:val="clear" w:color="auto" w:fill="FFBEBE"/>
          </w:tcPr>
          <w:p w14:paraId="6F7CAD84" w14:textId="77777777" w:rsidR="00216AF1" w:rsidRPr="0037153B" w:rsidRDefault="00216AF1" w:rsidP="00216AF1">
            <w:pPr>
              <w:jc w:val="left"/>
            </w:pPr>
          </w:p>
        </w:tc>
      </w:tr>
      <w:tr w:rsidR="00216AF1" w:rsidRPr="0037153B" w14:paraId="0BE68351" w14:textId="77777777" w:rsidTr="09CE7017">
        <w:tc>
          <w:tcPr>
            <w:tcW w:w="3084" w:type="dxa"/>
            <w:shd w:val="clear" w:color="auto" w:fill="FFBEBE"/>
          </w:tcPr>
          <w:p w14:paraId="7AD55273" w14:textId="77777777" w:rsidR="00216AF1" w:rsidRPr="0037153B" w:rsidRDefault="28D5C5BD" w:rsidP="00216AF1">
            <w:pPr>
              <w:jc w:val="left"/>
            </w:pPr>
            <w:r>
              <w:t>Tester</w:t>
            </w:r>
          </w:p>
        </w:tc>
        <w:tc>
          <w:tcPr>
            <w:tcW w:w="4606" w:type="dxa"/>
            <w:shd w:val="clear" w:color="auto" w:fill="FFBEBE"/>
          </w:tcPr>
          <w:p w14:paraId="64C8F186" w14:textId="77777777" w:rsidR="00216AF1" w:rsidRPr="0037153B" w:rsidRDefault="00216AF1" w:rsidP="00216AF1">
            <w:pPr>
              <w:jc w:val="left"/>
            </w:pPr>
          </w:p>
        </w:tc>
      </w:tr>
      <w:tr w:rsidR="00216AF1" w:rsidRPr="0037153B" w14:paraId="03CD224A" w14:textId="77777777" w:rsidTr="09CE7017">
        <w:tc>
          <w:tcPr>
            <w:tcW w:w="3084" w:type="dxa"/>
            <w:shd w:val="clear" w:color="auto" w:fill="FFBEBE"/>
          </w:tcPr>
          <w:p w14:paraId="2548618A" w14:textId="77777777" w:rsidR="00216AF1" w:rsidRPr="0037153B" w:rsidRDefault="28D5C5BD" w:rsidP="00216AF1">
            <w:pPr>
              <w:jc w:val="left"/>
            </w:pPr>
            <w:r>
              <w:t>Version der Software</w:t>
            </w:r>
          </w:p>
        </w:tc>
        <w:tc>
          <w:tcPr>
            <w:tcW w:w="4606" w:type="dxa"/>
            <w:shd w:val="clear" w:color="auto" w:fill="FFBEBE"/>
          </w:tcPr>
          <w:p w14:paraId="64D2BDED" w14:textId="77777777" w:rsidR="00216AF1" w:rsidRPr="0037153B" w:rsidRDefault="00216AF1" w:rsidP="00216AF1">
            <w:pPr>
              <w:jc w:val="left"/>
            </w:pPr>
          </w:p>
        </w:tc>
      </w:tr>
      <w:tr w:rsidR="00216AF1" w:rsidRPr="0037153B" w14:paraId="42383873" w14:textId="77777777" w:rsidTr="09CE7017">
        <w:tc>
          <w:tcPr>
            <w:tcW w:w="3084" w:type="dxa"/>
            <w:shd w:val="clear" w:color="auto" w:fill="FFBEBE"/>
          </w:tcPr>
          <w:p w14:paraId="6FA927A7" w14:textId="77777777" w:rsidR="00216AF1" w:rsidRPr="0037153B" w:rsidRDefault="28D5C5BD" w:rsidP="00216AF1">
            <w:pPr>
              <w:jc w:val="left"/>
            </w:pPr>
            <w:r>
              <w:lastRenderedPageBreak/>
              <w:t>Testtreiber</w:t>
            </w:r>
          </w:p>
        </w:tc>
        <w:tc>
          <w:tcPr>
            <w:tcW w:w="4606" w:type="dxa"/>
            <w:shd w:val="clear" w:color="auto" w:fill="FFBEBE"/>
          </w:tcPr>
          <w:p w14:paraId="47632967" w14:textId="77777777" w:rsidR="00216AF1" w:rsidRPr="0037153B" w:rsidRDefault="00216AF1" w:rsidP="00216AF1">
            <w:pPr>
              <w:jc w:val="left"/>
            </w:pPr>
          </w:p>
        </w:tc>
      </w:tr>
      <w:tr w:rsidR="00216AF1" w:rsidRPr="0037153B" w14:paraId="7E5A4E77" w14:textId="77777777" w:rsidTr="09CE7017">
        <w:tc>
          <w:tcPr>
            <w:tcW w:w="3084" w:type="dxa"/>
            <w:shd w:val="clear" w:color="auto" w:fill="FFBEBE"/>
          </w:tcPr>
          <w:p w14:paraId="01DA5A10" w14:textId="77777777" w:rsidR="00216AF1" w:rsidRPr="0037153B" w:rsidRDefault="28D5C5BD" w:rsidP="00216AF1">
            <w:pPr>
              <w:jc w:val="left"/>
            </w:pPr>
            <w:r>
              <w:t>Testsystem &amp; -umgebung</w:t>
            </w:r>
          </w:p>
        </w:tc>
        <w:tc>
          <w:tcPr>
            <w:tcW w:w="4606" w:type="dxa"/>
            <w:shd w:val="clear" w:color="auto" w:fill="FFBEBE"/>
          </w:tcPr>
          <w:p w14:paraId="30BDD9D3" w14:textId="77777777" w:rsidR="00216AF1" w:rsidRPr="0037153B" w:rsidRDefault="00216AF1" w:rsidP="00216AF1">
            <w:pPr>
              <w:jc w:val="left"/>
            </w:pPr>
          </w:p>
        </w:tc>
      </w:tr>
      <w:tr w:rsidR="00216AF1" w:rsidRPr="0037153B" w14:paraId="0AABFDE0" w14:textId="77777777" w:rsidTr="09CE7017">
        <w:tc>
          <w:tcPr>
            <w:tcW w:w="3084" w:type="dxa"/>
            <w:shd w:val="clear" w:color="auto" w:fill="FFBEBE"/>
          </w:tcPr>
          <w:p w14:paraId="698121C4" w14:textId="77777777" w:rsidR="00216AF1" w:rsidRPr="0037153B" w:rsidRDefault="28D5C5BD" w:rsidP="00216AF1">
            <w:pPr>
              <w:jc w:val="left"/>
            </w:pPr>
            <w:r>
              <w:t>Testurteil</w:t>
            </w:r>
          </w:p>
        </w:tc>
        <w:tc>
          <w:tcPr>
            <w:tcW w:w="4606" w:type="dxa"/>
            <w:shd w:val="clear" w:color="auto" w:fill="FFBEBE"/>
          </w:tcPr>
          <w:p w14:paraId="19F943D5" w14:textId="77777777" w:rsidR="00216AF1" w:rsidRPr="0037153B" w:rsidRDefault="00216AF1" w:rsidP="00216AF1">
            <w:pPr>
              <w:jc w:val="left"/>
            </w:pPr>
          </w:p>
        </w:tc>
      </w:tr>
    </w:tbl>
    <w:p w14:paraId="03373666" w14:textId="77777777" w:rsidR="00216AF1" w:rsidRPr="0037153B" w:rsidRDefault="00216AF1" w:rsidP="00216AF1"/>
    <w:p w14:paraId="782E871F" w14:textId="77777777" w:rsidR="00216AF1" w:rsidRPr="0037153B" w:rsidRDefault="00216AF1" w:rsidP="00BF33A0">
      <w:pPr>
        <w:pStyle w:val="berschrift4"/>
        <w:numPr>
          <w:ilvl w:val="3"/>
          <w:numId w:val="0"/>
        </w:numPr>
        <w:ind w:left="907" w:hanging="907"/>
        <w:rPr>
          <w:rFonts w:ascii="Times New Roman" w:hAnsi="Times New Roman"/>
          <w:b w:val="0"/>
        </w:rPr>
      </w:pPr>
      <w:bookmarkStart w:id="87" w:name="_Toc448826229"/>
      <w:r w:rsidRPr="28D5C5BD">
        <w:rPr>
          <w:rFonts w:ascii="Times New Roman" w:hAnsi="Times New Roman"/>
        </w:rPr>
        <w:t>Testprotokoll Modultestfall n (1. Testdurchführung)</w:t>
      </w:r>
      <w:bookmarkEnd w:id="87"/>
    </w:p>
    <w:tbl>
      <w:tblPr>
        <w:tblStyle w:val="Tabellenraster"/>
        <w:tblW w:w="0" w:type="auto"/>
        <w:tblLook w:val="04A0" w:firstRow="1" w:lastRow="0" w:firstColumn="1" w:lastColumn="0" w:noHBand="0" w:noVBand="1"/>
      </w:tblPr>
      <w:tblGrid>
        <w:gridCol w:w="3084"/>
        <w:gridCol w:w="4606"/>
      </w:tblGrid>
      <w:tr w:rsidR="00216AF1" w:rsidRPr="0037153B" w14:paraId="0325D40A" w14:textId="77777777" w:rsidTr="09CE7017">
        <w:tc>
          <w:tcPr>
            <w:tcW w:w="3084" w:type="dxa"/>
            <w:shd w:val="clear" w:color="auto" w:fill="CCCCCC"/>
          </w:tcPr>
          <w:p w14:paraId="2C02A694" w14:textId="77777777" w:rsidR="00216AF1" w:rsidRPr="0037153B" w:rsidRDefault="09CE7017" w:rsidP="00216AF1">
            <w:pPr>
              <w:jc w:val="left"/>
            </w:pPr>
            <w:proofErr w:type="spellStart"/>
            <w:r>
              <w:t>Testziel</w:t>
            </w:r>
            <w:proofErr w:type="spellEnd"/>
          </w:p>
        </w:tc>
        <w:tc>
          <w:tcPr>
            <w:tcW w:w="4606" w:type="dxa"/>
            <w:shd w:val="clear" w:color="auto" w:fill="CCCCCC"/>
          </w:tcPr>
          <w:p w14:paraId="7CBD3EF9" w14:textId="77777777" w:rsidR="00216AF1" w:rsidRPr="0037153B" w:rsidRDefault="00216AF1" w:rsidP="00216AF1">
            <w:pPr>
              <w:jc w:val="left"/>
            </w:pPr>
          </w:p>
        </w:tc>
      </w:tr>
      <w:tr w:rsidR="00216AF1" w:rsidRPr="0037153B" w14:paraId="5B7A94CE" w14:textId="77777777" w:rsidTr="09CE7017">
        <w:tc>
          <w:tcPr>
            <w:tcW w:w="3084" w:type="dxa"/>
            <w:shd w:val="clear" w:color="auto" w:fill="CCCCCC"/>
          </w:tcPr>
          <w:p w14:paraId="5D444797" w14:textId="77777777" w:rsidR="00216AF1" w:rsidRPr="0037153B" w:rsidRDefault="28D5C5BD" w:rsidP="00216AF1">
            <w:pPr>
              <w:jc w:val="left"/>
            </w:pPr>
            <w:r>
              <w:t>Schnittstelle/Klasse</w:t>
            </w:r>
          </w:p>
        </w:tc>
        <w:tc>
          <w:tcPr>
            <w:tcW w:w="4606" w:type="dxa"/>
            <w:shd w:val="clear" w:color="auto" w:fill="CCCCCC"/>
          </w:tcPr>
          <w:p w14:paraId="1F7B6266" w14:textId="77777777" w:rsidR="00216AF1" w:rsidRPr="0037153B" w:rsidRDefault="00216AF1" w:rsidP="00216AF1">
            <w:pPr>
              <w:jc w:val="left"/>
            </w:pPr>
          </w:p>
        </w:tc>
      </w:tr>
      <w:tr w:rsidR="00216AF1" w:rsidRPr="0037153B" w14:paraId="0B693799" w14:textId="77777777" w:rsidTr="09CE7017">
        <w:tc>
          <w:tcPr>
            <w:tcW w:w="3084" w:type="dxa"/>
            <w:shd w:val="clear" w:color="auto" w:fill="CCCCCC"/>
          </w:tcPr>
          <w:p w14:paraId="08AB940E" w14:textId="77777777" w:rsidR="00216AF1" w:rsidRPr="0037153B" w:rsidRDefault="28D5C5BD" w:rsidP="00216AF1">
            <w:pPr>
              <w:jc w:val="left"/>
            </w:pPr>
            <w:r>
              <w:t>Vorbedingung</w:t>
            </w:r>
          </w:p>
        </w:tc>
        <w:tc>
          <w:tcPr>
            <w:tcW w:w="4606" w:type="dxa"/>
            <w:shd w:val="clear" w:color="auto" w:fill="CCCCCC"/>
          </w:tcPr>
          <w:p w14:paraId="395BA22C" w14:textId="77777777" w:rsidR="00216AF1" w:rsidRPr="0037153B" w:rsidRDefault="00216AF1" w:rsidP="00216AF1">
            <w:pPr>
              <w:jc w:val="left"/>
            </w:pPr>
          </w:p>
        </w:tc>
      </w:tr>
      <w:tr w:rsidR="00216AF1" w:rsidRPr="0037153B" w14:paraId="3AE4F7FA" w14:textId="77777777" w:rsidTr="09CE7017">
        <w:tc>
          <w:tcPr>
            <w:tcW w:w="3084" w:type="dxa"/>
            <w:shd w:val="clear" w:color="auto" w:fill="CCCCCC"/>
          </w:tcPr>
          <w:p w14:paraId="5E86923E" w14:textId="77777777" w:rsidR="00216AF1" w:rsidRPr="0037153B" w:rsidRDefault="28D5C5BD" w:rsidP="00216AF1">
            <w:pPr>
              <w:jc w:val="left"/>
            </w:pPr>
            <w:r>
              <w:t>Nachbedingung</w:t>
            </w:r>
          </w:p>
        </w:tc>
        <w:tc>
          <w:tcPr>
            <w:tcW w:w="4606" w:type="dxa"/>
            <w:shd w:val="clear" w:color="auto" w:fill="CCCCCC"/>
          </w:tcPr>
          <w:p w14:paraId="6BA52E0F" w14:textId="77777777" w:rsidR="00216AF1" w:rsidRPr="0037153B" w:rsidRDefault="00216AF1" w:rsidP="00216AF1">
            <w:pPr>
              <w:jc w:val="left"/>
            </w:pPr>
          </w:p>
        </w:tc>
      </w:tr>
      <w:tr w:rsidR="00216AF1" w:rsidRPr="0037153B" w14:paraId="6C000A14" w14:textId="77777777" w:rsidTr="09CE7017">
        <w:tc>
          <w:tcPr>
            <w:tcW w:w="3084" w:type="dxa"/>
            <w:shd w:val="clear" w:color="auto" w:fill="CCCCCC"/>
          </w:tcPr>
          <w:p w14:paraId="7D09F57A" w14:textId="77777777" w:rsidR="00216AF1" w:rsidRPr="0037153B" w:rsidRDefault="28D5C5BD" w:rsidP="00216AF1">
            <w:pPr>
              <w:jc w:val="left"/>
            </w:pPr>
            <w:r>
              <w:t>Bestehens Kriterien</w:t>
            </w:r>
          </w:p>
        </w:tc>
        <w:tc>
          <w:tcPr>
            <w:tcW w:w="4606" w:type="dxa"/>
            <w:shd w:val="clear" w:color="auto" w:fill="CCCCCC"/>
          </w:tcPr>
          <w:p w14:paraId="021B4A5A" w14:textId="77777777" w:rsidR="00216AF1" w:rsidRPr="0037153B" w:rsidRDefault="00216AF1" w:rsidP="00216AF1">
            <w:pPr>
              <w:jc w:val="left"/>
            </w:pPr>
          </w:p>
        </w:tc>
      </w:tr>
      <w:tr w:rsidR="00216AF1" w:rsidRPr="0037153B" w14:paraId="29E778BB" w14:textId="77777777" w:rsidTr="09CE7017">
        <w:tc>
          <w:tcPr>
            <w:tcW w:w="3084" w:type="dxa"/>
            <w:shd w:val="clear" w:color="auto" w:fill="FFBEBE"/>
          </w:tcPr>
          <w:p w14:paraId="588F81A0" w14:textId="77777777" w:rsidR="00216AF1" w:rsidRPr="0037153B" w:rsidRDefault="28D5C5BD" w:rsidP="00216AF1">
            <w:pPr>
              <w:jc w:val="left"/>
            </w:pPr>
            <w:r>
              <w:t>Datum</w:t>
            </w:r>
          </w:p>
        </w:tc>
        <w:tc>
          <w:tcPr>
            <w:tcW w:w="4606" w:type="dxa"/>
            <w:shd w:val="clear" w:color="auto" w:fill="FFBEBE"/>
          </w:tcPr>
          <w:p w14:paraId="146CB84F" w14:textId="77777777" w:rsidR="00216AF1" w:rsidRPr="0037153B" w:rsidRDefault="00216AF1" w:rsidP="00216AF1">
            <w:pPr>
              <w:jc w:val="left"/>
            </w:pPr>
          </w:p>
        </w:tc>
      </w:tr>
      <w:tr w:rsidR="00216AF1" w:rsidRPr="0037153B" w14:paraId="54369B83" w14:textId="77777777" w:rsidTr="09CE7017">
        <w:tc>
          <w:tcPr>
            <w:tcW w:w="3084" w:type="dxa"/>
            <w:shd w:val="clear" w:color="auto" w:fill="FFBEBE"/>
          </w:tcPr>
          <w:p w14:paraId="300F6318" w14:textId="77777777" w:rsidR="00216AF1" w:rsidRPr="0037153B" w:rsidRDefault="28D5C5BD" w:rsidP="00216AF1">
            <w:pPr>
              <w:jc w:val="left"/>
            </w:pPr>
            <w:r>
              <w:t>Tester</w:t>
            </w:r>
          </w:p>
        </w:tc>
        <w:tc>
          <w:tcPr>
            <w:tcW w:w="4606" w:type="dxa"/>
            <w:shd w:val="clear" w:color="auto" w:fill="FFBEBE"/>
          </w:tcPr>
          <w:p w14:paraId="59595C4B" w14:textId="77777777" w:rsidR="00216AF1" w:rsidRPr="0037153B" w:rsidRDefault="00216AF1" w:rsidP="00216AF1">
            <w:pPr>
              <w:jc w:val="left"/>
            </w:pPr>
          </w:p>
        </w:tc>
      </w:tr>
      <w:tr w:rsidR="00216AF1" w:rsidRPr="0037153B" w14:paraId="57F71D21" w14:textId="77777777" w:rsidTr="09CE7017">
        <w:tc>
          <w:tcPr>
            <w:tcW w:w="3084" w:type="dxa"/>
            <w:shd w:val="clear" w:color="auto" w:fill="FFBEBE"/>
          </w:tcPr>
          <w:p w14:paraId="4DF8CA81" w14:textId="77777777" w:rsidR="00216AF1" w:rsidRPr="0037153B" w:rsidRDefault="28D5C5BD" w:rsidP="00216AF1">
            <w:pPr>
              <w:jc w:val="left"/>
            </w:pPr>
            <w:r>
              <w:t>Version der Software</w:t>
            </w:r>
          </w:p>
        </w:tc>
        <w:tc>
          <w:tcPr>
            <w:tcW w:w="4606" w:type="dxa"/>
            <w:shd w:val="clear" w:color="auto" w:fill="FFBEBE"/>
          </w:tcPr>
          <w:p w14:paraId="5C7D8F81" w14:textId="77777777" w:rsidR="00216AF1" w:rsidRPr="0037153B" w:rsidRDefault="00216AF1" w:rsidP="00216AF1">
            <w:pPr>
              <w:jc w:val="left"/>
            </w:pPr>
          </w:p>
        </w:tc>
      </w:tr>
      <w:tr w:rsidR="00216AF1" w:rsidRPr="0037153B" w14:paraId="0E8267C0" w14:textId="77777777" w:rsidTr="09CE7017">
        <w:tc>
          <w:tcPr>
            <w:tcW w:w="3084" w:type="dxa"/>
            <w:shd w:val="clear" w:color="auto" w:fill="FFBEBE"/>
          </w:tcPr>
          <w:p w14:paraId="3E256FF4" w14:textId="77777777" w:rsidR="00216AF1" w:rsidRPr="0037153B" w:rsidRDefault="28D5C5BD" w:rsidP="00216AF1">
            <w:pPr>
              <w:jc w:val="left"/>
            </w:pPr>
            <w:r>
              <w:t>Testtreiber</w:t>
            </w:r>
          </w:p>
        </w:tc>
        <w:tc>
          <w:tcPr>
            <w:tcW w:w="4606" w:type="dxa"/>
            <w:shd w:val="clear" w:color="auto" w:fill="FFBEBE"/>
          </w:tcPr>
          <w:p w14:paraId="3D44ABDF" w14:textId="77777777" w:rsidR="00216AF1" w:rsidRPr="0037153B" w:rsidRDefault="00216AF1" w:rsidP="00216AF1">
            <w:pPr>
              <w:jc w:val="left"/>
            </w:pPr>
          </w:p>
        </w:tc>
      </w:tr>
      <w:tr w:rsidR="00216AF1" w:rsidRPr="0037153B" w14:paraId="2CE9C967" w14:textId="77777777" w:rsidTr="09CE7017">
        <w:tc>
          <w:tcPr>
            <w:tcW w:w="3084" w:type="dxa"/>
            <w:shd w:val="clear" w:color="auto" w:fill="FFBEBE"/>
          </w:tcPr>
          <w:p w14:paraId="3BD2ED25" w14:textId="77777777" w:rsidR="00216AF1" w:rsidRPr="0037153B" w:rsidRDefault="28D5C5BD" w:rsidP="00216AF1">
            <w:pPr>
              <w:jc w:val="left"/>
            </w:pPr>
            <w:r>
              <w:t>Testsystem &amp; -umgebung</w:t>
            </w:r>
          </w:p>
        </w:tc>
        <w:tc>
          <w:tcPr>
            <w:tcW w:w="4606" w:type="dxa"/>
            <w:shd w:val="clear" w:color="auto" w:fill="FFBEBE"/>
          </w:tcPr>
          <w:p w14:paraId="25E0675B" w14:textId="77777777" w:rsidR="00216AF1" w:rsidRPr="0037153B" w:rsidRDefault="00216AF1" w:rsidP="00216AF1">
            <w:pPr>
              <w:jc w:val="left"/>
            </w:pPr>
          </w:p>
        </w:tc>
      </w:tr>
      <w:tr w:rsidR="00216AF1" w:rsidRPr="0037153B" w14:paraId="2028F092" w14:textId="77777777" w:rsidTr="09CE7017">
        <w:tc>
          <w:tcPr>
            <w:tcW w:w="3084" w:type="dxa"/>
            <w:shd w:val="clear" w:color="auto" w:fill="FFBEBE"/>
          </w:tcPr>
          <w:p w14:paraId="1FE048DD" w14:textId="77777777" w:rsidR="00216AF1" w:rsidRPr="0037153B" w:rsidRDefault="28D5C5BD" w:rsidP="00216AF1">
            <w:pPr>
              <w:jc w:val="left"/>
            </w:pPr>
            <w:r>
              <w:t>Testurteil</w:t>
            </w:r>
          </w:p>
        </w:tc>
        <w:tc>
          <w:tcPr>
            <w:tcW w:w="4606" w:type="dxa"/>
            <w:shd w:val="clear" w:color="auto" w:fill="FFBEBE"/>
          </w:tcPr>
          <w:p w14:paraId="7A5814F5" w14:textId="77777777" w:rsidR="00216AF1" w:rsidRPr="0037153B" w:rsidRDefault="00216AF1" w:rsidP="00216AF1">
            <w:pPr>
              <w:jc w:val="left"/>
            </w:pPr>
          </w:p>
        </w:tc>
      </w:tr>
    </w:tbl>
    <w:p w14:paraId="5DA1C45D" w14:textId="77777777" w:rsidR="00216AF1" w:rsidRPr="0037153B" w:rsidRDefault="00216AF1" w:rsidP="00216AF1"/>
    <w:p w14:paraId="21F70DE3" w14:textId="77777777" w:rsidR="00216AF1" w:rsidRPr="0037153B" w:rsidRDefault="00216AF1" w:rsidP="00BF33A0">
      <w:pPr>
        <w:pStyle w:val="berschrift4"/>
        <w:numPr>
          <w:ilvl w:val="3"/>
          <w:numId w:val="0"/>
        </w:numPr>
        <w:ind w:left="907" w:hanging="907"/>
        <w:rPr>
          <w:rFonts w:ascii="Times New Roman" w:hAnsi="Times New Roman"/>
          <w:b w:val="0"/>
        </w:rPr>
      </w:pPr>
      <w:bookmarkStart w:id="88" w:name="_Toc448826230"/>
      <w:r w:rsidRPr="28D5C5BD">
        <w:rPr>
          <w:rFonts w:ascii="Times New Roman" w:hAnsi="Times New Roman"/>
        </w:rPr>
        <w:t>Testprotokoll Modultestfall n (n. Testdurchführung)</w:t>
      </w:r>
      <w:bookmarkEnd w:id="88"/>
    </w:p>
    <w:tbl>
      <w:tblPr>
        <w:tblStyle w:val="Tabellenraster"/>
        <w:tblW w:w="0" w:type="auto"/>
        <w:tblLook w:val="04A0" w:firstRow="1" w:lastRow="0" w:firstColumn="1" w:lastColumn="0" w:noHBand="0" w:noVBand="1"/>
      </w:tblPr>
      <w:tblGrid>
        <w:gridCol w:w="3084"/>
        <w:gridCol w:w="4606"/>
      </w:tblGrid>
      <w:tr w:rsidR="00216AF1" w:rsidRPr="0037153B" w14:paraId="4CB52BBA" w14:textId="77777777" w:rsidTr="09CE7017">
        <w:tc>
          <w:tcPr>
            <w:tcW w:w="3084" w:type="dxa"/>
            <w:shd w:val="clear" w:color="auto" w:fill="CCCCCC"/>
          </w:tcPr>
          <w:p w14:paraId="1DDC78BC" w14:textId="77777777" w:rsidR="00216AF1" w:rsidRPr="0037153B" w:rsidRDefault="09CE7017" w:rsidP="00216AF1">
            <w:pPr>
              <w:jc w:val="left"/>
            </w:pPr>
            <w:proofErr w:type="spellStart"/>
            <w:r>
              <w:t>Testziel</w:t>
            </w:r>
            <w:proofErr w:type="spellEnd"/>
          </w:p>
        </w:tc>
        <w:tc>
          <w:tcPr>
            <w:tcW w:w="4606" w:type="dxa"/>
            <w:shd w:val="clear" w:color="auto" w:fill="CCCCCC"/>
          </w:tcPr>
          <w:p w14:paraId="2E1091C6" w14:textId="77777777" w:rsidR="00216AF1" w:rsidRPr="0037153B" w:rsidRDefault="00216AF1" w:rsidP="00216AF1">
            <w:pPr>
              <w:jc w:val="left"/>
            </w:pPr>
          </w:p>
        </w:tc>
      </w:tr>
      <w:tr w:rsidR="00216AF1" w:rsidRPr="0037153B" w14:paraId="43BAAE63" w14:textId="77777777" w:rsidTr="09CE7017">
        <w:tc>
          <w:tcPr>
            <w:tcW w:w="3084" w:type="dxa"/>
            <w:shd w:val="clear" w:color="auto" w:fill="CCCCCC"/>
          </w:tcPr>
          <w:p w14:paraId="5D5B4D65" w14:textId="77777777" w:rsidR="00216AF1" w:rsidRPr="0037153B" w:rsidRDefault="28D5C5BD" w:rsidP="00216AF1">
            <w:pPr>
              <w:jc w:val="left"/>
            </w:pPr>
            <w:r>
              <w:t>Schnittstelle/Klasse</w:t>
            </w:r>
          </w:p>
        </w:tc>
        <w:tc>
          <w:tcPr>
            <w:tcW w:w="4606" w:type="dxa"/>
            <w:shd w:val="clear" w:color="auto" w:fill="CCCCCC"/>
          </w:tcPr>
          <w:p w14:paraId="12B4F8D5" w14:textId="77777777" w:rsidR="00216AF1" w:rsidRPr="0037153B" w:rsidRDefault="00216AF1" w:rsidP="00216AF1">
            <w:pPr>
              <w:jc w:val="left"/>
            </w:pPr>
          </w:p>
        </w:tc>
      </w:tr>
      <w:tr w:rsidR="00216AF1" w:rsidRPr="0037153B" w14:paraId="0D7F7EF8" w14:textId="77777777" w:rsidTr="09CE7017">
        <w:tc>
          <w:tcPr>
            <w:tcW w:w="3084" w:type="dxa"/>
            <w:shd w:val="clear" w:color="auto" w:fill="CCCCCC"/>
          </w:tcPr>
          <w:p w14:paraId="6BC0EFD8" w14:textId="77777777" w:rsidR="00216AF1" w:rsidRPr="0037153B" w:rsidRDefault="28D5C5BD" w:rsidP="00216AF1">
            <w:pPr>
              <w:jc w:val="left"/>
            </w:pPr>
            <w:r>
              <w:t>Vorbedingung</w:t>
            </w:r>
          </w:p>
        </w:tc>
        <w:tc>
          <w:tcPr>
            <w:tcW w:w="4606" w:type="dxa"/>
            <w:shd w:val="clear" w:color="auto" w:fill="CCCCCC"/>
          </w:tcPr>
          <w:p w14:paraId="63BE102D" w14:textId="77777777" w:rsidR="00216AF1" w:rsidRPr="0037153B" w:rsidRDefault="00216AF1" w:rsidP="00216AF1">
            <w:pPr>
              <w:jc w:val="left"/>
            </w:pPr>
          </w:p>
        </w:tc>
      </w:tr>
      <w:tr w:rsidR="00216AF1" w:rsidRPr="0037153B" w14:paraId="2D3F0241" w14:textId="77777777" w:rsidTr="09CE7017">
        <w:tc>
          <w:tcPr>
            <w:tcW w:w="3084" w:type="dxa"/>
            <w:shd w:val="clear" w:color="auto" w:fill="CCCCCC"/>
          </w:tcPr>
          <w:p w14:paraId="6F36A3CB" w14:textId="77777777" w:rsidR="00216AF1" w:rsidRPr="0037153B" w:rsidRDefault="28D5C5BD" w:rsidP="00216AF1">
            <w:pPr>
              <w:jc w:val="left"/>
            </w:pPr>
            <w:r>
              <w:t>Nachbedingung</w:t>
            </w:r>
          </w:p>
        </w:tc>
        <w:tc>
          <w:tcPr>
            <w:tcW w:w="4606" w:type="dxa"/>
            <w:shd w:val="clear" w:color="auto" w:fill="CCCCCC"/>
          </w:tcPr>
          <w:p w14:paraId="1E368953" w14:textId="77777777" w:rsidR="00216AF1" w:rsidRPr="0037153B" w:rsidRDefault="00216AF1" w:rsidP="00216AF1">
            <w:pPr>
              <w:jc w:val="left"/>
            </w:pPr>
          </w:p>
        </w:tc>
      </w:tr>
      <w:tr w:rsidR="00216AF1" w:rsidRPr="0037153B" w14:paraId="0ECBB418" w14:textId="77777777" w:rsidTr="09CE7017">
        <w:tc>
          <w:tcPr>
            <w:tcW w:w="3084" w:type="dxa"/>
            <w:shd w:val="clear" w:color="auto" w:fill="CCCCCC"/>
          </w:tcPr>
          <w:p w14:paraId="65464DEE" w14:textId="77777777" w:rsidR="00216AF1" w:rsidRPr="0037153B" w:rsidRDefault="28D5C5BD" w:rsidP="00216AF1">
            <w:pPr>
              <w:jc w:val="left"/>
            </w:pPr>
            <w:r>
              <w:t>Bestehens Kriterien</w:t>
            </w:r>
          </w:p>
        </w:tc>
        <w:tc>
          <w:tcPr>
            <w:tcW w:w="4606" w:type="dxa"/>
            <w:shd w:val="clear" w:color="auto" w:fill="CCCCCC"/>
          </w:tcPr>
          <w:p w14:paraId="552886E4" w14:textId="77777777" w:rsidR="00216AF1" w:rsidRPr="0037153B" w:rsidRDefault="00216AF1" w:rsidP="00216AF1">
            <w:pPr>
              <w:jc w:val="left"/>
            </w:pPr>
          </w:p>
        </w:tc>
      </w:tr>
      <w:tr w:rsidR="00216AF1" w:rsidRPr="0037153B" w14:paraId="495844CB" w14:textId="77777777" w:rsidTr="09CE7017">
        <w:tc>
          <w:tcPr>
            <w:tcW w:w="3084" w:type="dxa"/>
            <w:shd w:val="clear" w:color="auto" w:fill="FFBEBE"/>
          </w:tcPr>
          <w:p w14:paraId="37C8B956" w14:textId="77777777" w:rsidR="00216AF1" w:rsidRPr="0037153B" w:rsidRDefault="28D5C5BD" w:rsidP="00216AF1">
            <w:pPr>
              <w:jc w:val="left"/>
            </w:pPr>
            <w:r>
              <w:t>Datum</w:t>
            </w:r>
          </w:p>
        </w:tc>
        <w:tc>
          <w:tcPr>
            <w:tcW w:w="4606" w:type="dxa"/>
            <w:shd w:val="clear" w:color="auto" w:fill="FFBEBE"/>
          </w:tcPr>
          <w:p w14:paraId="2A7AF00F" w14:textId="77777777" w:rsidR="00216AF1" w:rsidRPr="0037153B" w:rsidRDefault="00216AF1" w:rsidP="00216AF1">
            <w:pPr>
              <w:jc w:val="left"/>
            </w:pPr>
          </w:p>
        </w:tc>
      </w:tr>
      <w:tr w:rsidR="00216AF1" w:rsidRPr="0037153B" w14:paraId="5843ADE1" w14:textId="77777777" w:rsidTr="09CE7017">
        <w:tc>
          <w:tcPr>
            <w:tcW w:w="3084" w:type="dxa"/>
            <w:shd w:val="clear" w:color="auto" w:fill="FFBEBE"/>
          </w:tcPr>
          <w:p w14:paraId="5A53F550" w14:textId="77777777" w:rsidR="00216AF1" w:rsidRPr="0037153B" w:rsidRDefault="28D5C5BD" w:rsidP="00216AF1">
            <w:pPr>
              <w:jc w:val="left"/>
            </w:pPr>
            <w:r>
              <w:t>Tester</w:t>
            </w:r>
          </w:p>
        </w:tc>
        <w:tc>
          <w:tcPr>
            <w:tcW w:w="4606" w:type="dxa"/>
            <w:shd w:val="clear" w:color="auto" w:fill="FFBEBE"/>
          </w:tcPr>
          <w:p w14:paraId="61F6E889" w14:textId="77777777" w:rsidR="00216AF1" w:rsidRPr="0037153B" w:rsidRDefault="00216AF1" w:rsidP="00216AF1">
            <w:pPr>
              <w:jc w:val="left"/>
            </w:pPr>
          </w:p>
        </w:tc>
      </w:tr>
      <w:tr w:rsidR="00216AF1" w:rsidRPr="0037153B" w14:paraId="43934734" w14:textId="77777777" w:rsidTr="09CE7017">
        <w:tc>
          <w:tcPr>
            <w:tcW w:w="3084" w:type="dxa"/>
            <w:shd w:val="clear" w:color="auto" w:fill="FFBEBE"/>
          </w:tcPr>
          <w:p w14:paraId="37726FF9" w14:textId="77777777" w:rsidR="00216AF1" w:rsidRPr="0037153B" w:rsidRDefault="28D5C5BD" w:rsidP="00216AF1">
            <w:pPr>
              <w:jc w:val="left"/>
            </w:pPr>
            <w:r>
              <w:t>Version der Software</w:t>
            </w:r>
          </w:p>
        </w:tc>
        <w:tc>
          <w:tcPr>
            <w:tcW w:w="4606" w:type="dxa"/>
            <w:shd w:val="clear" w:color="auto" w:fill="FFBEBE"/>
          </w:tcPr>
          <w:p w14:paraId="3C3E7820" w14:textId="77777777" w:rsidR="00216AF1" w:rsidRPr="0037153B" w:rsidRDefault="00216AF1" w:rsidP="00216AF1">
            <w:pPr>
              <w:jc w:val="left"/>
            </w:pPr>
          </w:p>
        </w:tc>
      </w:tr>
      <w:tr w:rsidR="00216AF1" w:rsidRPr="0037153B" w14:paraId="19E82149" w14:textId="77777777" w:rsidTr="09CE7017">
        <w:tc>
          <w:tcPr>
            <w:tcW w:w="3084" w:type="dxa"/>
            <w:shd w:val="clear" w:color="auto" w:fill="FFBEBE"/>
          </w:tcPr>
          <w:p w14:paraId="041F7F18" w14:textId="77777777" w:rsidR="00216AF1" w:rsidRPr="0037153B" w:rsidRDefault="28D5C5BD" w:rsidP="00216AF1">
            <w:pPr>
              <w:jc w:val="left"/>
            </w:pPr>
            <w:r>
              <w:t>Testtreiber</w:t>
            </w:r>
          </w:p>
        </w:tc>
        <w:tc>
          <w:tcPr>
            <w:tcW w:w="4606" w:type="dxa"/>
            <w:shd w:val="clear" w:color="auto" w:fill="FFBEBE"/>
          </w:tcPr>
          <w:p w14:paraId="475B7018" w14:textId="77777777" w:rsidR="00216AF1" w:rsidRPr="0037153B" w:rsidRDefault="00216AF1" w:rsidP="00216AF1">
            <w:pPr>
              <w:jc w:val="left"/>
            </w:pPr>
          </w:p>
        </w:tc>
      </w:tr>
      <w:tr w:rsidR="00216AF1" w:rsidRPr="0037153B" w14:paraId="2A814CF3" w14:textId="77777777" w:rsidTr="09CE7017">
        <w:tc>
          <w:tcPr>
            <w:tcW w:w="3084" w:type="dxa"/>
            <w:shd w:val="clear" w:color="auto" w:fill="FFBEBE"/>
          </w:tcPr>
          <w:p w14:paraId="7951BBD1" w14:textId="77777777" w:rsidR="00216AF1" w:rsidRPr="0037153B" w:rsidRDefault="28D5C5BD" w:rsidP="00216AF1">
            <w:pPr>
              <w:jc w:val="left"/>
            </w:pPr>
            <w:r>
              <w:t>Testsystem &amp; -umgebung</w:t>
            </w:r>
          </w:p>
        </w:tc>
        <w:tc>
          <w:tcPr>
            <w:tcW w:w="4606" w:type="dxa"/>
            <w:shd w:val="clear" w:color="auto" w:fill="FFBEBE"/>
          </w:tcPr>
          <w:p w14:paraId="4F9F3A02" w14:textId="77777777" w:rsidR="00216AF1" w:rsidRPr="0037153B" w:rsidRDefault="00216AF1" w:rsidP="00216AF1">
            <w:pPr>
              <w:jc w:val="left"/>
            </w:pPr>
          </w:p>
        </w:tc>
      </w:tr>
      <w:tr w:rsidR="00216AF1" w:rsidRPr="0037153B" w14:paraId="0B7CD597" w14:textId="77777777" w:rsidTr="09CE7017">
        <w:tc>
          <w:tcPr>
            <w:tcW w:w="3084" w:type="dxa"/>
            <w:shd w:val="clear" w:color="auto" w:fill="FFBEBE"/>
          </w:tcPr>
          <w:p w14:paraId="3D71C12C" w14:textId="77777777" w:rsidR="00216AF1" w:rsidRPr="0037153B" w:rsidRDefault="28D5C5BD" w:rsidP="00216AF1">
            <w:pPr>
              <w:jc w:val="left"/>
            </w:pPr>
            <w:r>
              <w:t>Testurteil</w:t>
            </w:r>
          </w:p>
        </w:tc>
        <w:tc>
          <w:tcPr>
            <w:tcW w:w="4606" w:type="dxa"/>
            <w:shd w:val="clear" w:color="auto" w:fill="FFBEBE"/>
          </w:tcPr>
          <w:p w14:paraId="500C85FB" w14:textId="77777777" w:rsidR="00216AF1" w:rsidRPr="0037153B" w:rsidRDefault="00216AF1" w:rsidP="00216AF1">
            <w:pPr>
              <w:jc w:val="left"/>
            </w:pPr>
          </w:p>
        </w:tc>
      </w:tr>
    </w:tbl>
    <w:p w14:paraId="4F1AA871" w14:textId="77777777" w:rsidR="00216AF1" w:rsidRPr="0037153B" w:rsidRDefault="00216AF1" w:rsidP="00216AF1"/>
    <w:p w14:paraId="4CBCE5CB" w14:textId="77777777" w:rsidR="00216AF1" w:rsidRPr="006B51D5" w:rsidRDefault="00216AF1" w:rsidP="006B51D5">
      <w:pPr>
        <w:pStyle w:val="berschrift2"/>
      </w:pPr>
      <w:bookmarkStart w:id="89" w:name="_Toc371499361"/>
      <w:bookmarkStart w:id="90" w:name="_Toc448826231"/>
      <w:r w:rsidRPr="006B51D5">
        <w:t>Systemtest</w:t>
      </w:r>
      <w:bookmarkEnd w:id="89"/>
      <w:bookmarkEnd w:id="90"/>
      <w:r w:rsidRPr="006B51D5">
        <w:t xml:space="preserve"> </w:t>
      </w:r>
    </w:p>
    <w:p w14:paraId="05C8886C" w14:textId="77777777" w:rsidR="00216AF1" w:rsidRPr="006B51D5" w:rsidRDefault="00216AF1" w:rsidP="006B51D5">
      <w:pPr>
        <w:pStyle w:val="berschrift3"/>
        <w:rPr>
          <w:highlight w:val="yellow"/>
        </w:rPr>
      </w:pPr>
      <w:bookmarkStart w:id="91" w:name="_Toc371499362"/>
      <w:bookmarkStart w:id="92" w:name="_Toc448826232"/>
      <w:r w:rsidRPr="006B51D5">
        <w:rPr>
          <w:highlight w:val="yellow"/>
        </w:rPr>
        <w:t>Testspezifikation</w:t>
      </w:r>
      <w:bookmarkEnd w:id="91"/>
      <w:bookmarkEnd w:id="92"/>
    </w:p>
    <w:p w14:paraId="79264B62" w14:textId="77777777" w:rsidR="00216AF1" w:rsidRPr="0037153B" w:rsidRDefault="00216AF1" w:rsidP="00BF33A0">
      <w:pPr>
        <w:pStyle w:val="berschrift4"/>
        <w:numPr>
          <w:ilvl w:val="3"/>
          <w:numId w:val="0"/>
        </w:numPr>
        <w:ind w:left="907" w:hanging="907"/>
        <w:rPr>
          <w:rFonts w:ascii="Times New Roman" w:hAnsi="Times New Roman"/>
          <w:b w:val="0"/>
        </w:rPr>
      </w:pPr>
      <w:bookmarkStart w:id="93" w:name="_Toc448826233"/>
      <w:r w:rsidRPr="28D5C5BD">
        <w:rPr>
          <w:rFonts w:ascii="Times New Roman" w:hAnsi="Times New Roman"/>
        </w:rPr>
        <w:t>Systemtestfall 1: &lt;Kurzbezeichnung STF-1&gt;</w:t>
      </w:r>
      <w:bookmarkEnd w:id="93"/>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57FE92D9" w14:textId="77777777" w:rsidTr="09CE7017">
        <w:trPr>
          <w:trHeight w:val="273"/>
        </w:trPr>
        <w:tc>
          <w:tcPr>
            <w:tcW w:w="1248" w:type="dxa"/>
            <w:shd w:val="clear" w:color="auto" w:fill="CCCCCC"/>
          </w:tcPr>
          <w:p w14:paraId="4D26D8A0" w14:textId="77777777" w:rsidR="00216AF1" w:rsidRPr="0037153B" w:rsidRDefault="28D5C5BD" w:rsidP="00216AF1">
            <w:pPr>
              <w:jc w:val="left"/>
            </w:pPr>
            <w:r>
              <w:t>Szenario</w:t>
            </w:r>
          </w:p>
        </w:tc>
        <w:tc>
          <w:tcPr>
            <w:tcW w:w="5478" w:type="dxa"/>
            <w:gridSpan w:val="2"/>
            <w:shd w:val="clear" w:color="auto" w:fill="CCCCCC"/>
          </w:tcPr>
          <w:p w14:paraId="66514CDC" w14:textId="77777777" w:rsidR="00216AF1" w:rsidRPr="0037153B" w:rsidRDefault="00216AF1" w:rsidP="00216AF1">
            <w:pPr>
              <w:jc w:val="left"/>
            </w:pPr>
          </w:p>
        </w:tc>
      </w:tr>
      <w:tr w:rsidR="00216AF1" w:rsidRPr="0037153B" w14:paraId="0815CF8E" w14:textId="77777777" w:rsidTr="09CE7017">
        <w:trPr>
          <w:trHeight w:val="546"/>
        </w:trPr>
        <w:tc>
          <w:tcPr>
            <w:tcW w:w="1248" w:type="dxa"/>
            <w:shd w:val="clear" w:color="auto" w:fill="CCCCCC"/>
          </w:tcPr>
          <w:p w14:paraId="5C54837E" w14:textId="77777777" w:rsidR="00216AF1" w:rsidRPr="0037153B" w:rsidRDefault="28D5C5BD" w:rsidP="00216AF1">
            <w:pPr>
              <w:jc w:val="left"/>
            </w:pPr>
            <w:r>
              <w:t>Schritt</w:t>
            </w:r>
          </w:p>
        </w:tc>
        <w:tc>
          <w:tcPr>
            <w:tcW w:w="2275" w:type="dxa"/>
            <w:shd w:val="clear" w:color="auto" w:fill="CCCCCC"/>
          </w:tcPr>
          <w:p w14:paraId="314571DC" w14:textId="77777777" w:rsidR="00216AF1" w:rsidRPr="0037153B" w:rsidRDefault="28D5C5BD" w:rsidP="00216AF1">
            <w:pPr>
              <w:jc w:val="left"/>
            </w:pPr>
            <w:r>
              <w:t>Aktion (User)</w:t>
            </w:r>
          </w:p>
        </w:tc>
        <w:tc>
          <w:tcPr>
            <w:tcW w:w="3203" w:type="dxa"/>
            <w:shd w:val="clear" w:color="auto" w:fill="CCCCCC"/>
          </w:tcPr>
          <w:p w14:paraId="502DCCC7" w14:textId="77777777" w:rsidR="00216AF1" w:rsidRPr="0037153B" w:rsidRDefault="28D5C5BD" w:rsidP="00216AF1">
            <w:pPr>
              <w:jc w:val="left"/>
            </w:pPr>
            <w:r>
              <w:t>Erwartete Reaktion (System)</w:t>
            </w:r>
          </w:p>
        </w:tc>
      </w:tr>
      <w:tr w:rsidR="00216AF1" w:rsidRPr="0037153B" w14:paraId="5315A9FC" w14:textId="77777777" w:rsidTr="09CE7017">
        <w:trPr>
          <w:trHeight w:val="261"/>
        </w:trPr>
        <w:tc>
          <w:tcPr>
            <w:tcW w:w="1248" w:type="dxa"/>
            <w:shd w:val="clear" w:color="auto" w:fill="CCCCCC"/>
          </w:tcPr>
          <w:p w14:paraId="47C82538" w14:textId="77777777" w:rsidR="00216AF1" w:rsidRPr="0037153B" w:rsidRDefault="09CE7017" w:rsidP="00216AF1">
            <w:pPr>
              <w:jc w:val="left"/>
            </w:pPr>
            <w:r>
              <w:t>1</w:t>
            </w:r>
          </w:p>
        </w:tc>
        <w:tc>
          <w:tcPr>
            <w:tcW w:w="2275" w:type="dxa"/>
            <w:shd w:val="clear" w:color="auto" w:fill="CCCCCC"/>
          </w:tcPr>
          <w:p w14:paraId="6448BCBE" w14:textId="77777777" w:rsidR="00216AF1" w:rsidRPr="0037153B" w:rsidRDefault="00216AF1" w:rsidP="00216AF1">
            <w:pPr>
              <w:jc w:val="left"/>
            </w:pPr>
          </w:p>
        </w:tc>
        <w:tc>
          <w:tcPr>
            <w:tcW w:w="3203" w:type="dxa"/>
            <w:shd w:val="clear" w:color="auto" w:fill="CCCCCC"/>
          </w:tcPr>
          <w:p w14:paraId="557DB856" w14:textId="77777777" w:rsidR="00216AF1" w:rsidRPr="0037153B" w:rsidRDefault="00216AF1" w:rsidP="00216AF1">
            <w:pPr>
              <w:jc w:val="left"/>
            </w:pPr>
          </w:p>
        </w:tc>
      </w:tr>
      <w:tr w:rsidR="00216AF1" w:rsidRPr="0037153B" w14:paraId="02593B43" w14:textId="77777777" w:rsidTr="09CE7017">
        <w:trPr>
          <w:trHeight w:val="273"/>
        </w:trPr>
        <w:tc>
          <w:tcPr>
            <w:tcW w:w="1248" w:type="dxa"/>
            <w:shd w:val="clear" w:color="auto" w:fill="CCCCCC"/>
          </w:tcPr>
          <w:p w14:paraId="01271439" w14:textId="77777777" w:rsidR="00216AF1" w:rsidRPr="0037153B" w:rsidRDefault="09CE7017" w:rsidP="00216AF1">
            <w:pPr>
              <w:jc w:val="left"/>
            </w:pPr>
            <w:r>
              <w:t>2</w:t>
            </w:r>
          </w:p>
        </w:tc>
        <w:tc>
          <w:tcPr>
            <w:tcW w:w="2275" w:type="dxa"/>
            <w:shd w:val="clear" w:color="auto" w:fill="CCCCCC"/>
          </w:tcPr>
          <w:p w14:paraId="533F82DB" w14:textId="77777777" w:rsidR="00216AF1" w:rsidRPr="0037153B" w:rsidRDefault="00216AF1" w:rsidP="00216AF1">
            <w:pPr>
              <w:jc w:val="left"/>
            </w:pPr>
          </w:p>
        </w:tc>
        <w:tc>
          <w:tcPr>
            <w:tcW w:w="3203" w:type="dxa"/>
            <w:shd w:val="clear" w:color="auto" w:fill="CCCCCC"/>
          </w:tcPr>
          <w:p w14:paraId="468BF595" w14:textId="77777777" w:rsidR="00216AF1" w:rsidRPr="0037153B" w:rsidRDefault="00216AF1" w:rsidP="00216AF1">
            <w:pPr>
              <w:jc w:val="left"/>
            </w:pPr>
          </w:p>
        </w:tc>
      </w:tr>
      <w:tr w:rsidR="00216AF1" w:rsidRPr="0037153B" w14:paraId="4A85DFFA" w14:textId="77777777" w:rsidTr="09CE7017">
        <w:trPr>
          <w:trHeight w:val="273"/>
        </w:trPr>
        <w:tc>
          <w:tcPr>
            <w:tcW w:w="1248" w:type="dxa"/>
            <w:shd w:val="clear" w:color="auto" w:fill="CCCCCC"/>
          </w:tcPr>
          <w:p w14:paraId="34431C8F" w14:textId="77777777" w:rsidR="00216AF1" w:rsidRPr="0037153B" w:rsidRDefault="09CE7017" w:rsidP="00216AF1">
            <w:pPr>
              <w:jc w:val="left"/>
            </w:pPr>
            <w:r>
              <w:t>3</w:t>
            </w:r>
          </w:p>
        </w:tc>
        <w:tc>
          <w:tcPr>
            <w:tcW w:w="2275" w:type="dxa"/>
            <w:shd w:val="clear" w:color="auto" w:fill="CCCCCC"/>
          </w:tcPr>
          <w:p w14:paraId="0DAB5BAB" w14:textId="77777777" w:rsidR="00216AF1" w:rsidRPr="0037153B" w:rsidRDefault="00216AF1" w:rsidP="00216AF1">
            <w:pPr>
              <w:jc w:val="left"/>
            </w:pPr>
          </w:p>
        </w:tc>
        <w:tc>
          <w:tcPr>
            <w:tcW w:w="3203" w:type="dxa"/>
            <w:shd w:val="clear" w:color="auto" w:fill="CCCCCC"/>
          </w:tcPr>
          <w:p w14:paraId="01E85EB4" w14:textId="77777777" w:rsidR="00216AF1" w:rsidRPr="0037153B" w:rsidRDefault="00216AF1" w:rsidP="00216AF1">
            <w:pPr>
              <w:jc w:val="left"/>
            </w:pPr>
          </w:p>
        </w:tc>
      </w:tr>
      <w:tr w:rsidR="00216AF1" w:rsidRPr="0037153B" w14:paraId="3090FDF3" w14:textId="77777777" w:rsidTr="09CE7017">
        <w:trPr>
          <w:trHeight w:val="273"/>
        </w:trPr>
        <w:tc>
          <w:tcPr>
            <w:tcW w:w="1248" w:type="dxa"/>
            <w:shd w:val="clear" w:color="auto" w:fill="CCCCCC"/>
          </w:tcPr>
          <w:p w14:paraId="0CEE69B2" w14:textId="77777777" w:rsidR="00216AF1" w:rsidRPr="0037153B" w:rsidRDefault="09CE7017" w:rsidP="00216AF1">
            <w:pPr>
              <w:jc w:val="left"/>
            </w:pPr>
            <w:r>
              <w:t>4</w:t>
            </w:r>
          </w:p>
        </w:tc>
        <w:tc>
          <w:tcPr>
            <w:tcW w:w="2275" w:type="dxa"/>
            <w:shd w:val="clear" w:color="auto" w:fill="CCCCCC"/>
          </w:tcPr>
          <w:p w14:paraId="31597D0C" w14:textId="77777777" w:rsidR="00216AF1" w:rsidRPr="0037153B" w:rsidRDefault="00216AF1" w:rsidP="00216AF1">
            <w:pPr>
              <w:jc w:val="left"/>
            </w:pPr>
          </w:p>
        </w:tc>
        <w:tc>
          <w:tcPr>
            <w:tcW w:w="3203" w:type="dxa"/>
            <w:shd w:val="clear" w:color="auto" w:fill="CCCCCC"/>
          </w:tcPr>
          <w:p w14:paraId="511F15B7" w14:textId="77777777" w:rsidR="00216AF1" w:rsidRPr="0037153B" w:rsidRDefault="00216AF1" w:rsidP="00216AF1">
            <w:pPr>
              <w:jc w:val="left"/>
            </w:pPr>
          </w:p>
        </w:tc>
      </w:tr>
      <w:tr w:rsidR="00216AF1" w:rsidRPr="0037153B" w14:paraId="28B13815" w14:textId="77777777" w:rsidTr="09CE7017">
        <w:trPr>
          <w:trHeight w:val="285"/>
        </w:trPr>
        <w:tc>
          <w:tcPr>
            <w:tcW w:w="1248" w:type="dxa"/>
            <w:shd w:val="clear" w:color="auto" w:fill="CCCCCC"/>
          </w:tcPr>
          <w:p w14:paraId="456B1F68" w14:textId="77777777" w:rsidR="00216AF1" w:rsidRPr="0037153B" w:rsidRDefault="28D5C5BD" w:rsidP="00216AF1">
            <w:pPr>
              <w:jc w:val="left"/>
            </w:pPr>
            <w:r>
              <w:t>…</w:t>
            </w:r>
          </w:p>
        </w:tc>
        <w:tc>
          <w:tcPr>
            <w:tcW w:w="2275" w:type="dxa"/>
            <w:shd w:val="clear" w:color="auto" w:fill="CCCCCC"/>
          </w:tcPr>
          <w:p w14:paraId="39A0A13D" w14:textId="77777777" w:rsidR="00216AF1" w:rsidRPr="0037153B" w:rsidRDefault="00216AF1" w:rsidP="00216AF1">
            <w:pPr>
              <w:jc w:val="left"/>
            </w:pPr>
          </w:p>
        </w:tc>
        <w:tc>
          <w:tcPr>
            <w:tcW w:w="3203" w:type="dxa"/>
            <w:shd w:val="clear" w:color="auto" w:fill="CCCCCC"/>
          </w:tcPr>
          <w:p w14:paraId="62566D6F" w14:textId="77777777" w:rsidR="00216AF1" w:rsidRPr="0037153B" w:rsidRDefault="00216AF1" w:rsidP="00216AF1">
            <w:pPr>
              <w:jc w:val="left"/>
            </w:pPr>
          </w:p>
        </w:tc>
      </w:tr>
    </w:tbl>
    <w:p w14:paraId="31C141AA" w14:textId="77777777" w:rsidR="00216AF1" w:rsidRPr="0037153B" w:rsidRDefault="00216AF1" w:rsidP="00216AF1"/>
    <w:p w14:paraId="5E00EDE6" w14:textId="77777777" w:rsidR="00216AF1" w:rsidRPr="0037153B" w:rsidRDefault="00216AF1" w:rsidP="00BF33A0">
      <w:pPr>
        <w:pStyle w:val="berschrift4"/>
        <w:numPr>
          <w:ilvl w:val="3"/>
          <w:numId w:val="0"/>
        </w:numPr>
        <w:ind w:left="907" w:hanging="907"/>
        <w:rPr>
          <w:rFonts w:ascii="Times New Roman" w:hAnsi="Times New Roman"/>
          <w:b w:val="0"/>
        </w:rPr>
      </w:pPr>
      <w:bookmarkStart w:id="94" w:name="_Toc448826234"/>
      <w:r w:rsidRPr="28D5C5BD">
        <w:rPr>
          <w:rFonts w:ascii="Times New Roman" w:hAnsi="Times New Roman"/>
        </w:rPr>
        <w:lastRenderedPageBreak/>
        <w:t>Systemtestfall n: &lt;Kurzbezeichnung STF-n&gt;</w:t>
      </w:r>
      <w:bookmarkEnd w:id="94"/>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6B892F49" w14:textId="77777777" w:rsidTr="09CE7017">
        <w:trPr>
          <w:trHeight w:val="273"/>
        </w:trPr>
        <w:tc>
          <w:tcPr>
            <w:tcW w:w="1248" w:type="dxa"/>
            <w:shd w:val="clear" w:color="auto" w:fill="CCCCCC"/>
          </w:tcPr>
          <w:p w14:paraId="64B373E8" w14:textId="77777777" w:rsidR="00216AF1" w:rsidRPr="0037153B" w:rsidRDefault="28D5C5BD" w:rsidP="00216AF1">
            <w:pPr>
              <w:jc w:val="left"/>
            </w:pPr>
            <w:r>
              <w:t>Szenario</w:t>
            </w:r>
          </w:p>
        </w:tc>
        <w:tc>
          <w:tcPr>
            <w:tcW w:w="5478" w:type="dxa"/>
            <w:gridSpan w:val="2"/>
            <w:shd w:val="clear" w:color="auto" w:fill="CCCCCC"/>
          </w:tcPr>
          <w:p w14:paraId="537285F0" w14:textId="77777777" w:rsidR="00216AF1" w:rsidRPr="0037153B" w:rsidRDefault="00216AF1" w:rsidP="00216AF1">
            <w:pPr>
              <w:jc w:val="left"/>
            </w:pPr>
          </w:p>
        </w:tc>
      </w:tr>
      <w:tr w:rsidR="00216AF1" w:rsidRPr="0037153B" w14:paraId="07D5399F" w14:textId="77777777" w:rsidTr="09CE7017">
        <w:trPr>
          <w:trHeight w:val="546"/>
        </w:trPr>
        <w:tc>
          <w:tcPr>
            <w:tcW w:w="1248" w:type="dxa"/>
            <w:shd w:val="clear" w:color="auto" w:fill="CCCCCC"/>
          </w:tcPr>
          <w:p w14:paraId="08E80154" w14:textId="77777777" w:rsidR="00216AF1" w:rsidRPr="0037153B" w:rsidRDefault="28D5C5BD" w:rsidP="00216AF1">
            <w:pPr>
              <w:jc w:val="left"/>
            </w:pPr>
            <w:r>
              <w:t>Schritt</w:t>
            </w:r>
          </w:p>
        </w:tc>
        <w:tc>
          <w:tcPr>
            <w:tcW w:w="2275" w:type="dxa"/>
            <w:shd w:val="clear" w:color="auto" w:fill="CCCCCC"/>
          </w:tcPr>
          <w:p w14:paraId="4787A618" w14:textId="77777777" w:rsidR="00216AF1" w:rsidRPr="0037153B" w:rsidRDefault="28D5C5BD" w:rsidP="00216AF1">
            <w:pPr>
              <w:jc w:val="left"/>
            </w:pPr>
            <w:r>
              <w:t>Aktion (User)</w:t>
            </w:r>
          </w:p>
        </w:tc>
        <w:tc>
          <w:tcPr>
            <w:tcW w:w="3203" w:type="dxa"/>
            <w:shd w:val="clear" w:color="auto" w:fill="CCCCCC"/>
          </w:tcPr>
          <w:p w14:paraId="39FBB17F" w14:textId="77777777" w:rsidR="00216AF1" w:rsidRPr="0037153B" w:rsidRDefault="28D5C5BD" w:rsidP="00216AF1">
            <w:pPr>
              <w:jc w:val="left"/>
            </w:pPr>
            <w:r>
              <w:t>Erwartete Reaktion (System)</w:t>
            </w:r>
          </w:p>
        </w:tc>
      </w:tr>
      <w:tr w:rsidR="00216AF1" w:rsidRPr="0037153B" w14:paraId="44BDB559" w14:textId="77777777" w:rsidTr="09CE7017">
        <w:trPr>
          <w:trHeight w:val="261"/>
        </w:trPr>
        <w:tc>
          <w:tcPr>
            <w:tcW w:w="1248" w:type="dxa"/>
            <w:shd w:val="clear" w:color="auto" w:fill="CCCCCC"/>
          </w:tcPr>
          <w:p w14:paraId="1A102C21" w14:textId="77777777" w:rsidR="00216AF1" w:rsidRPr="0037153B" w:rsidRDefault="09CE7017" w:rsidP="00216AF1">
            <w:pPr>
              <w:jc w:val="left"/>
            </w:pPr>
            <w:r>
              <w:t>1</w:t>
            </w:r>
          </w:p>
        </w:tc>
        <w:tc>
          <w:tcPr>
            <w:tcW w:w="2275" w:type="dxa"/>
            <w:shd w:val="clear" w:color="auto" w:fill="CCCCCC"/>
          </w:tcPr>
          <w:p w14:paraId="7979BDA2" w14:textId="77777777" w:rsidR="00216AF1" w:rsidRPr="0037153B" w:rsidRDefault="00216AF1" w:rsidP="00216AF1">
            <w:pPr>
              <w:jc w:val="left"/>
            </w:pPr>
          </w:p>
        </w:tc>
        <w:tc>
          <w:tcPr>
            <w:tcW w:w="3203" w:type="dxa"/>
            <w:shd w:val="clear" w:color="auto" w:fill="CCCCCC"/>
          </w:tcPr>
          <w:p w14:paraId="4E6CF346" w14:textId="77777777" w:rsidR="00216AF1" w:rsidRPr="0037153B" w:rsidRDefault="00216AF1" w:rsidP="00216AF1">
            <w:pPr>
              <w:jc w:val="left"/>
            </w:pPr>
          </w:p>
        </w:tc>
      </w:tr>
      <w:tr w:rsidR="00216AF1" w:rsidRPr="0037153B" w14:paraId="667365AE" w14:textId="77777777" w:rsidTr="09CE7017">
        <w:trPr>
          <w:trHeight w:val="273"/>
        </w:trPr>
        <w:tc>
          <w:tcPr>
            <w:tcW w:w="1248" w:type="dxa"/>
            <w:shd w:val="clear" w:color="auto" w:fill="CCCCCC"/>
          </w:tcPr>
          <w:p w14:paraId="3CE2E6E8" w14:textId="77777777" w:rsidR="00216AF1" w:rsidRPr="0037153B" w:rsidRDefault="09CE7017" w:rsidP="00216AF1">
            <w:pPr>
              <w:jc w:val="left"/>
            </w:pPr>
            <w:r>
              <w:t>2</w:t>
            </w:r>
          </w:p>
        </w:tc>
        <w:tc>
          <w:tcPr>
            <w:tcW w:w="2275" w:type="dxa"/>
            <w:shd w:val="clear" w:color="auto" w:fill="CCCCCC"/>
          </w:tcPr>
          <w:p w14:paraId="67C1285F" w14:textId="77777777" w:rsidR="00216AF1" w:rsidRPr="0037153B" w:rsidRDefault="00216AF1" w:rsidP="00216AF1">
            <w:pPr>
              <w:jc w:val="left"/>
            </w:pPr>
          </w:p>
        </w:tc>
        <w:tc>
          <w:tcPr>
            <w:tcW w:w="3203" w:type="dxa"/>
            <w:shd w:val="clear" w:color="auto" w:fill="CCCCCC"/>
          </w:tcPr>
          <w:p w14:paraId="7836B966" w14:textId="77777777" w:rsidR="00216AF1" w:rsidRPr="0037153B" w:rsidRDefault="00216AF1" w:rsidP="00216AF1">
            <w:pPr>
              <w:jc w:val="left"/>
            </w:pPr>
          </w:p>
        </w:tc>
      </w:tr>
      <w:tr w:rsidR="00216AF1" w:rsidRPr="0037153B" w14:paraId="5AE90F7E" w14:textId="77777777" w:rsidTr="09CE7017">
        <w:trPr>
          <w:trHeight w:val="273"/>
        </w:trPr>
        <w:tc>
          <w:tcPr>
            <w:tcW w:w="1248" w:type="dxa"/>
            <w:shd w:val="clear" w:color="auto" w:fill="CCCCCC"/>
          </w:tcPr>
          <w:p w14:paraId="7410A624" w14:textId="77777777" w:rsidR="00216AF1" w:rsidRPr="0037153B" w:rsidRDefault="09CE7017" w:rsidP="00216AF1">
            <w:pPr>
              <w:jc w:val="left"/>
            </w:pPr>
            <w:r>
              <w:t>3</w:t>
            </w:r>
          </w:p>
        </w:tc>
        <w:tc>
          <w:tcPr>
            <w:tcW w:w="2275" w:type="dxa"/>
            <w:shd w:val="clear" w:color="auto" w:fill="CCCCCC"/>
          </w:tcPr>
          <w:p w14:paraId="3DC29C6E" w14:textId="77777777" w:rsidR="00216AF1" w:rsidRPr="0037153B" w:rsidRDefault="00216AF1" w:rsidP="00216AF1">
            <w:pPr>
              <w:jc w:val="left"/>
            </w:pPr>
          </w:p>
        </w:tc>
        <w:tc>
          <w:tcPr>
            <w:tcW w:w="3203" w:type="dxa"/>
            <w:shd w:val="clear" w:color="auto" w:fill="CCCCCC"/>
          </w:tcPr>
          <w:p w14:paraId="6DF7EA6B" w14:textId="77777777" w:rsidR="00216AF1" w:rsidRPr="0037153B" w:rsidRDefault="00216AF1" w:rsidP="00216AF1">
            <w:pPr>
              <w:jc w:val="left"/>
            </w:pPr>
          </w:p>
        </w:tc>
      </w:tr>
      <w:tr w:rsidR="00216AF1" w:rsidRPr="0037153B" w14:paraId="5D954162" w14:textId="77777777" w:rsidTr="09CE7017">
        <w:trPr>
          <w:trHeight w:val="273"/>
        </w:trPr>
        <w:tc>
          <w:tcPr>
            <w:tcW w:w="1248" w:type="dxa"/>
            <w:shd w:val="clear" w:color="auto" w:fill="CCCCCC"/>
          </w:tcPr>
          <w:p w14:paraId="3A044218" w14:textId="77777777" w:rsidR="00216AF1" w:rsidRPr="0037153B" w:rsidRDefault="09CE7017" w:rsidP="00216AF1">
            <w:pPr>
              <w:jc w:val="left"/>
            </w:pPr>
            <w:r>
              <w:t>4</w:t>
            </w:r>
          </w:p>
        </w:tc>
        <w:tc>
          <w:tcPr>
            <w:tcW w:w="2275" w:type="dxa"/>
            <w:shd w:val="clear" w:color="auto" w:fill="CCCCCC"/>
          </w:tcPr>
          <w:p w14:paraId="50686D15" w14:textId="77777777" w:rsidR="00216AF1" w:rsidRPr="0037153B" w:rsidRDefault="00216AF1" w:rsidP="00216AF1">
            <w:pPr>
              <w:jc w:val="left"/>
            </w:pPr>
          </w:p>
        </w:tc>
        <w:tc>
          <w:tcPr>
            <w:tcW w:w="3203" w:type="dxa"/>
            <w:shd w:val="clear" w:color="auto" w:fill="CCCCCC"/>
          </w:tcPr>
          <w:p w14:paraId="512D9AB7" w14:textId="77777777" w:rsidR="00216AF1" w:rsidRPr="0037153B" w:rsidRDefault="00216AF1" w:rsidP="00216AF1">
            <w:pPr>
              <w:jc w:val="left"/>
            </w:pPr>
          </w:p>
        </w:tc>
      </w:tr>
      <w:tr w:rsidR="00216AF1" w:rsidRPr="0037153B" w14:paraId="1616134B" w14:textId="77777777" w:rsidTr="09CE7017">
        <w:trPr>
          <w:trHeight w:val="285"/>
        </w:trPr>
        <w:tc>
          <w:tcPr>
            <w:tcW w:w="1248" w:type="dxa"/>
            <w:shd w:val="clear" w:color="auto" w:fill="CCCCCC"/>
          </w:tcPr>
          <w:p w14:paraId="41FA43D0" w14:textId="77777777" w:rsidR="00216AF1" w:rsidRPr="0037153B" w:rsidRDefault="28D5C5BD" w:rsidP="00216AF1">
            <w:pPr>
              <w:jc w:val="left"/>
            </w:pPr>
            <w:r>
              <w:t>…</w:t>
            </w:r>
          </w:p>
        </w:tc>
        <w:tc>
          <w:tcPr>
            <w:tcW w:w="2275" w:type="dxa"/>
            <w:shd w:val="clear" w:color="auto" w:fill="CCCCCC"/>
          </w:tcPr>
          <w:p w14:paraId="39085C07" w14:textId="77777777" w:rsidR="00216AF1" w:rsidRPr="0037153B" w:rsidRDefault="00216AF1" w:rsidP="00216AF1">
            <w:pPr>
              <w:jc w:val="left"/>
            </w:pPr>
          </w:p>
        </w:tc>
        <w:tc>
          <w:tcPr>
            <w:tcW w:w="3203" w:type="dxa"/>
            <w:shd w:val="clear" w:color="auto" w:fill="CCCCCC"/>
          </w:tcPr>
          <w:p w14:paraId="10BF4DBD" w14:textId="77777777" w:rsidR="00216AF1" w:rsidRPr="0037153B" w:rsidRDefault="00216AF1" w:rsidP="00216AF1">
            <w:pPr>
              <w:jc w:val="left"/>
            </w:pPr>
          </w:p>
        </w:tc>
      </w:tr>
    </w:tbl>
    <w:p w14:paraId="67EEF099" w14:textId="77777777" w:rsidR="00216AF1" w:rsidRPr="0037153B" w:rsidRDefault="00216AF1" w:rsidP="00216AF1"/>
    <w:p w14:paraId="5490FAF1" w14:textId="77777777" w:rsidR="00216AF1" w:rsidRPr="006B51D5" w:rsidRDefault="00216AF1" w:rsidP="006B51D5">
      <w:pPr>
        <w:pStyle w:val="berschrift3"/>
        <w:rPr>
          <w:highlight w:val="yellow"/>
        </w:rPr>
      </w:pPr>
      <w:bookmarkStart w:id="95" w:name="_Toc371499363"/>
      <w:bookmarkStart w:id="96" w:name="_Toc448826235"/>
      <w:r w:rsidRPr="006B51D5">
        <w:rPr>
          <w:highlight w:val="yellow"/>
        </w:rPr>
        <w:t>Testergebnisse</w:t>
      </w:r>
      <w:bookmarkEnd w:id="95"/>
      <w:bookmarkEnd w:id="96"/>
    </w:p>
    <w:p w14:paraId="58F7D5D4" w14:textId="77777777" w:rsidR="00216AF1" w:rsidRPr="0037153B" w:rsidRDefault="00216AF1" w:rsidP="00BF33A0">
      <w:pPr>
        <w:pStyle w:val="berschrift4"/>
        <w:numPr>
          <w:ilvl w:val="3"/>
          <w:numId w:val="0"/>
        </w:numPr>
        <w:ind w:left="907" w:hanging="907"/>
        <w:rPr>
          <w:rFonts w:ascii="Times New Roman" w:hAnsi="Times New Roman"/>
          <w:b w:val="0"/>
        </w:rPr>
      </w:pPr>
      <w:bookmarkStart w:id="97" w:name="_Toc448826236"/>
      <w:r w:rsidRPr="28D5C5BD">
        <w:rPr>
          <w:rFonts w:ascii="Times New Roman" w:hAnsi="Times New Roman"/>
        </w:rPr>
        <w:t>Testprotokoll Systemtestfall 1 (&lt;1. Testdurchführung&gt;)</w:t>
      </w:r>
      <w:bookmarkEnd w:id="97"/>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79424C36" w14:textId="77777777" w:rsidTr="09CE7017">
        <w:tc>
          <w:tcPr>
            <w:tcW w:w="3610" w:type="dxa"/>
            <w:gridSpan w:val="2"/>
            <w:shd w:val="clear" w:color="auto" w:fill="FFBEBE"/>
          </w:tcPr>
          <w:p w14:paraId="36D2FD88" w14:textId="77777777" w:rsidR="00216AF1" w:rsidRPr="0037153B" w:rsidRDefault="28D5C5BD" w:rsidP="00216AF1">
            <w:pPr>
              <w:jc w:val="left"/>
            </w:pPr>
            <w:r>
              <w:t>Datum</w:t>
            </w:r>
          </w:p>
        </w:tc>
        <w:tc>
          <w:tcPr>
            <w:tcW w:w="5678" w:type="dxa"/>
            <w:gridSpan w:val="3"/>
            <w:shd w:val="clear" w:color="auto" w:fill="FFBEBE"/>
          </w:tcPr>
          <w:p w14:paraId="57552A3D" w14:textId="77777777" w:rsidR="00216AF1" w:rsidRPr="0037153B" w:rsidRDefault="00216AF1" w:rsidP="00216AF1">
            <w:pPr>
              <w:jc w:val="left"/>
            </w:pPr>
          </w:p>
        </w:tc>
      </w:tr>
      <w:tr w:rsidR="00216AF1" w:rsidRPr="0037153B" w14:paraId="50126C99" w14:textId="77777777" w:rsidTr="09CE7017">
        <w:tc>
          <w:tcPr>
            <w:tcW w:w="3610" w:type="dxa"/>
            <w:gridSpan w:val="2"/>
            <w:shd w:val="clear" w:color="auto" w:fill="FFBEBE"/>
          </w:tcPr>
          <w:p w14:paraId="7F729C97" w14:textId="77777777" w:rsidR="00216AF1" w:rsidRPr="0037153B" w:rsidRDefault="28D5C5BD" w:rsidP="00216AF1">
            <w:pPr>
              <w:jc w:val="left"/>
            </w:pPr>
            <w:r>
              <w:t>Tester</w:t>
            </w:r>
          </w:p>
        </w:tc>
        <w:tc>
          <w:tcPr>
            <w:tcW w:w="5678" w:type="dxa"/>
            <w:gridSpan w:val="3"/>
            <w:shd w:val="clear" w:color="auto" w:fill="FFBEBE"/>
          </w:tcPr>
          <w:p w14:paraId="6AEE3920" w14:textId="77777777" w:rsidR="00216AF1" w:rsidRPr="0037153B" w:rsidRDefault="00216AF1" w:rsidP="00216AF1">
            <w:pPr>
              <w:jc w:val="left"/>
            </w:pPr>
          </w:p>
        </w:tc>
      </w:tr>
      <w:tr w:rsidR="00216AF1" w:rsidRPr="0037153B" w14:paraId="6DB532E2" w14:textId="77777777" w:rsidTr="09CE7017">
        <w:tc>
          <w:tcPr>
            <w:tcW w:w="3610" w:type="dxa"/>
            <w:gridSpan w:val="2"/>
            <w:shd w:val="clear" w:color="auto" w:fill="FFBEBE"/>
          </w:tcPr>
          <w:p w14:paraId="6DDCF9AE" w14:textId="77777777" w:rsidR="00216AF1" w:rsidRPr="0037153B" w:rsidRDefault="28D5C5BD" w:rsidP="00216AF1">
            <w:pPr>
              <w:jc w:val="left"/>
            </w:pPr>
            <w:r>
              <w:t>Version der Software</w:t>
            </w:r>
          </w:p>
        </w:tc>
        <w:tc>
          <w:tcPr>
            <w:tcW w:w="5678" w:type="dxa"/>
            <w:gridSpan w:val="3"/>
            <w:shd w:val="clear" w:color="auto" w:fill="FFBEBE"/>
          </w:tcPr>
          <w:p w14:paraId="516368B8" w14:textId="77777777" w:rsidR="00216AF1" w:rsidRPr="0037153B" w:rsidRDefault="00216AF1" w:rsidP="00216AF1">
            <w:pPr>
              <w:jc w:val="left"/>
            </w:pPr>
          </w:p>
        </w:tc>
      </w:tr>
      <w:tr w:rsidR="00216AF1" w:rsidRPr="0037153B" w14:paraId="5CFB35E4" w14:textId="77777777" w:rsidTr="09CE7017">
        <w:tc>
          <w:tcPr>
            <w:tcW w:w="3610" w:type="dxa"/>
            <w:gridSpan w:val="2"/>
            <w:shd w:val="clear" w:color="auto" w:fill="CCCCCC"/>
          </w:tcPr>
          <w:p w14:paraId="5B6DF259" w14:textId="77777777" w:rsidR="00216AF1" w:rsidRPr="0037153B" w:rsidRDefault="28D5C5BD" w:rsidP="00216AF1">
            <w:pPr>
              <w:jc w:val="left"/>
            </w:pPr>
            <w:r>
              <w:t>Szenario</w:t>
            </w:r>
          </w:p>
        </w:tc>
        <w:tc>
          <w:tcPr>
            <w:tcW w:w="5678" w:type="dxa"/>
            <w:gridSpan w:val="3"/>
            <w:shd w:val="clear" w:color="auto" w:fill="CCCCCC"/>
          </w:tcPr>
          <w:p w14:paraId="23F7300D" w14:textId="77777777" w:rsidR="00216AF1" w:rsidRPr="0037153B" w:rsidRDefault="00216AF1" w:rsidP="00216AF1">
            <w:pPr>
              <w:jc w:val="left"/>
            </w:pPr>
          </w:p>
        </w:tc>
      </w:tr>
      <w:tr w:rsidR="00216AF1" w:rsidRPr="0037153B" w14:paraId="3C736E53" w14:textId="77777777" w:rsidTr="09CE7017">
        <w:tc>
          <w:tcPr>
            <w:tcW w:w="1805" w:type="dxa"/>
            <w:shd w:val="clear" w:color="auto" w:fill="CCCCCC"/>
          </w:tcPr>
          <w:p w14:paraId="2C4F5D7F" w14:textId="77777777" w:rsidR="00216AF1" w:rsidRPr="0037153B" w:rsidRDefault="28D5C5BD" w:rsidP="00216AF1">
            <w:pPr>
              <w:jc w:val="left"/>
            </w:pPr>
            <w:r>
              <w:t>Schritt</w:t>
            </w:r>
          </w:p>
        </w:tc>
        <w:tc>
          <w:tcPr>
            <w:tcW w:w="1805" w:type="dxa"/>
            <w:shd w:val="clear" w:color="auto" w:fill="CCCCCC"/>
          </w:tcPr>
          <w:p w14:paraId="7BC299AA" w14:textId="77777777" w:rsidR="00216AF1" w:rsidRPr="0037153B" w:rsidRDefault="28D5C5BD" w:rsidP="00216AF1">
            <w:pPr>
              <w:jc w:val="left"/>
            </w:pPr>
            <w:r>
              <w:t>Aktion (User)</w:t>
            </w:r>
          </w:p>
        </w:tc>
        <w:tc>
          <w:tcPr>
            <w:tcW w:w="2334" w:type="dxa"/>
            <w:shd w:val="clear" w:color="auto" w:fill="CCCCCC"/>
          </w:tcPr>
          <w:p w14:paraId="738E085D" w14:textId="77777777" w:rsidR="00216AF1" w:rsidRPr="0037153B" w:rsidRDefault="28D5C5BD" w:rsidP="00216AF1">
            <w:pPr>
              <w:jc w:val="left"/>
            </w:pPr>
            <w:r>
              <w:t>Erwartete Reaktion (System)</w:t>
            </w:r>
          </w:p>
        </w:tc>
        <w:tc>
          <w:tcPr>
            <w:tcW w:w="2528" w:type="dxa"/>
            <w:shd w:val="clear" w:color="auto" w:fill="FFBEBE"/>
          </w:tcPr>
          <w:p w14:paraId="2AE3D07F" w14:textId="77777777" w:rsidR="00216AF1" w:rsidRPr="0037153B" w:rsidRDefault="28D5C5BD" w:rsidP="00216AF1">
            <w:pPr>
              <w:jc w:val="left"/>
            </w:pPr>
            <w:r>
              <w:t>Tatsächliche Reaktion (System)</w:t>
            </w:r>
          </w:p>
        </w:tc>
        <w:tc>
          <w:tcPr>
            <w:tcW w:w="816" w:type="dxa"/>
            <w:shd w:val="clear" w:color="auto" w:fill="FFBEBE"/>
            <w:vAlign w:val="center"/>
          </w:tcPr>
          <w:p w14:paraId="00C26398" w14:textId="77777777" w:rsidR="00216AF1" w:rsidRPr="0037153B" w:rsidRDefault="28D5C5BD" w:rsidP="00216AF1">
            <w:pPr>
              <w:jc w:val="center"/>
            </w:pPr>
            <w:r w:rsidRPr="28D5C5BD">
              <w:rPr>
                <w:b/>
                <w:bCs/>
              </w:rPr>
              <w:t>√ / X</w:t>
            </w:r>
          </w:p>
        </w:tc>
      </w:tr>
      <w:tr w:rsidR="00216AF1" w:rsidRPr="0037153B" w14:paraId="1C6EB323" w14:textId="77777777" w:rsidTr="09CE7017">
        <w:tc>
          <w:tcPr>
            <w:tcW w:w="1805" w:type="dxa"/>
            <w:shd w:val="clear" w:color="auto" w:fill="CCCCCC"/>
          </w:tcPr>
          <w:p w14:paraId="335C3128" w14:textId="77777777" w:rsidR="00216AF1" w:rsidRPr="0037153B" w:rsidRDefault="09CE7017" w:rsidP="00216AF1">
            <w:pPr>
              <w:jc w:val="left"/>
            </w:pPr>
            <w:r>
              <w:t>1</w:t>
            </w:r>
          </w:p>
        </w:tc>
        <w:tc>
          <w:tcPr>
            <w:tcW w:w="1805" w:type="dxa"/>
            <w:shd w:val="clear" w:color="auto" w:fill="CCCCCC"/>
          </w:tcPr>
          <w:p w14:paraId="72D6AA03" w14:textId="77777777" w:rsidR="00216AF1" w:rsidRPr="0037153B" w:rsidRDefault="00216AF1" w:rsidP="00216AF1">
            <w:pPr>
              <w:jc w:val="left"/>
            </w:pPr>
          </w:p>
        </w:tc>
        <w:tc>
          <w:tcPr>
            <w:tcW w:w="2334" w:type="dxa"/>
            <w:shd w:val="clear" w:color="auto" w:fill="CCCCCC"/>
          </w:tcPr>
          <w:p w14:paraId="3045372B" w14:textId="77777777" w:rsidR="00216AF1" w:rsidRPr="0037153B" w:rsidRDefault="00216AF1" w:rsidP="00216AF1">
            <w:pPr>
              <w:jc w:val="left"/>
            </w:pPr>
          </w:p>
        </w:tc>
        <w:tc>
          <w:tcPr>
            <w:tcW w:w="2528" w:type="dxa"/>
            <w:shd w:val="clear" w:color="auto" w:fill="FFBEBE"/>
          </w:tcPr>
          <w:p w14:paraId="6A622CAF" w14:textId="77777777" w:rsidR="00216AF1" w:rsidRPr="0037153B" w:rsidRDefault="00216AF1" w:rsidP="00216AF1">
            <w:pPr>
              <w:jc w:val="left"/>
            </w:pPr>
          </w:p>
        </w:tc>
        <w:tc>
          <w:tcPr>
            <w:tcW w:w="816" w:type="dxa"/>
            <w:shd w:val="clear" w:color="auto" w:fill="FFBEBE"/>
          </w:tcPr>
          <w:p w14:paraId="53591B07" w14:textId="77777777" w:rsidR="00216AF1" w:rsidRPr="0037153B" w:rsidRDefault="00216AF1" w:rsidP="00216AF1">
            <w:pPr>
              <w:jc w:val="left"/>
            </w:pPr>
          </w:p>
        </w:tc>
      </w:tr>
      <w:tr w:rsidR="00216AF1" w:rsidRPr="0037153B" w14:paraId="4D7DDA2F" w14:textId="77777777" w:rsidTr="09CE7017">
        <w:tc>
          <w:tcPr>
            <w:tcW w:w="1805" w:type="dxa"/>
            <w:shd w:val="clear" w:color="auto" w:fill="CCCCCC"/>
          </w:tcPr>
          <w:p w14:paraId="5DDB0627" w14:textId="77777777" w:rsidR="00216AF1" w:rsidRPr="0037153B" w:rsidRDefault="09CE7017" w:rsidP="00216AF1">
            <w:pPr>
              <w:jc w:val="left"/>
            </w:pPr>
            <w:r>
              <w:t>2</w:t>
            </w:r>
          </w:p>
        </w:tc>
        <w:tc>
          <w:tcPr>
            <w:tcW w:w="1805" w:type="dxa"/>
            <w:shd w:val="clear" w:color="auto" w:fill="CCCCCC"/>
          </w:tcPr>
          <w:p w14:paraId="3687E81A" w14:textId="77777777" w:rsidR="00216AF1" w:rsidRPr="0037153B" w:rsidRDefault="00216AF1" w:rsidP="00216AF1">
            <w:pPr>
              <w:jc w:val="left"/>
            </w:pPr>
          </w:p>
        </w:tc>
        <w:tc>
          <w:tcPr>
            <w:tcW w:w="2334" w:type="dxa"/>
            <w:shd w:val="clear" w:color="auto" w:fill="CCCCCC"/>
          </w:tcPr>
          <w:p w14:paraId="16DFF06F" w14:textId="77777777" w:rsidR="00216AF1" w:rsidRPr="0037153B" w:rsidRDefault="00216AF1" w:rsidP="00216AF1">
            <w:pPr>
              <w:jc w:val="left"/>
            </w:pPr>
          </w:p>
        </w:tc>
        <w:tc>
          <w:tcPr>
            <w:tcW w:w="2528" w:type="dxa"/>
            <w:shd w:val="clear" w:color="auto" w:fill="FFBEBE"/>
          </w:tcPr>
          <w:p w14:paraId="281794A3" w14:textId="77777777" w:rsidR="00216AF1" w:rsidRPr="0037153B" w:rsidRDefault="00216AF1" w:rsidP="00216AF1">
            <w:pPr>
              <w:jc w:val="left"/>
            </w:pPr>
          </w:p>
        </w:tc>
        <w:tc>
          <w:tcPr>
            <w:tcW w:w="816" w:type="dxa"/>
            <w:shd w:val="clear" w:color="auto" w:fill="FFBEBE"/>
          </w:tcPr>
          <w:p w14:paraId="2BAE018A" w14:textId="77777777" w:rsidR="00216AF1" w:rsidRPr="0037153B" w:rsidRDefault="00216AF1" w:rsidP="00216AF1">
            <w:pPr>
              <w:jc w:val="left"/>
            </w:pPr>
          </w:p>
        </w:tc>
      </w:tr>
      <w:tr w:rsidR="00216AF1" w:rsidRPr="0037153B" w14:paraId="3025EE86" w14:textId="77777777" w:rsidTr="09CE7017">
        <w:tc>
          <w:tcPr>
            <w:tcW w:w="1805" w:type="dxa"/>
            <w:shd w:val="clear" w:color="auto" w:fill="CCCCCC"/>
          </w:tcPr>
          <w:p w14:paraId="702808C0" w14:textId="77777777" w:rsidR="00216AF1" w:rsidRPr="0037153B" w:rsidRDefault="09CE7017" w:rsidP="00216AF1">
            <w:pPr>
              <w:jc w:val="left"/>
            </w:pPr>
            <w:r>
              <w:t>3</w:t>
            </w:r>
          </w:p>
        </w:tc>
        <w:tc>
          <w:tcPr>
            <w:tcW w:w="1805" w:type="dxa"/>
            <w:shd w:val="clear" w:color="auto" w:fill="CCCCCC"/>
          </w:tcPr>
          <w:p w14:paraId="4AE4991F" w14:textId="77777777" w:rsidR="00216AF1" w:rsidRPr="0037153B" w:rsidRDefault="00216AF1" w:rsidP="00216AF1">
            <w:pPr>
              <w:jc w:val="left"/>
            </w:pPr>
          </w:p>
        </w:tc>
        <w:tc>
          <w:tcPr>
            <w:tcW w:w="2334" w:type="dxa"/>
            <w:shd w:val="clear" w:color="auto" w:fill="CCCCCC"/>
          </w:tcPr>
          <w:p w14:paraId="3ED31F57" w14:textId="77777777" w:rsidR="00216AF1" w:rsidRPr="0037153B" w:rsidRDefault="00216AF1" w:rsidP="00216AF1">
            <w:pPr>
              <w:jc w:val="left"/>
            </w:pPr>
          </w:p>
        </w:tc>
        <w:tc>
          <w:tcPr>
            <w:tcW w:w="2528" w:type="dxa"/>
            <w:shd w:val="clear" w:color="auto" w:fill="FFBEBE"/>
          </w:tcPr>
          <w:p w14:paraId="446627B8" w14:textId="77777777" w:rsidR="00216AF1" w:rsidRPr="0037153B" w:rsidRDefault="00216AF1" w:rsidP="00216AF1">
            <w:pPr>
              <w:jc w:val="left"/>
            </w:pPr>
          </w:p>
        </w:tc>
        <w:tc>
          <w:tcPr>
            <w:tcW w:w="816" w:type="dxa"/>
            <w:shd w:val="clear" w:color="auto" w:fill="FFBEBE"/>
          </w:tcPr>
          <w:p w14:paraId="1E0E92E4" w14:textId="77777777" w:rsidR="00216AF1" w:rsidRPr="0037153B" w:rsidRDefault="00216AF1" w:rsidP="00216AF1">
            <w:pPr>
              <w:jc w:val="left"/>
            </w:pPr>
          </w:p>
        </w:tc>
      </w:tr>
      <w:tr w:rsidR="00216AF1" w:rsidRPr="0037153B" w14:paraId="6C8664AE" w14:textId="77777777" w:rsidTr="09CE7017">
        <w:tc>
          <w:tcPr>
            <w:tcW w:w="1805" w:type="dxa"/>
            <w:shd w:val="clear" w:color="auto" w:fill="CCCCCC"/>
          </w:tcPr>
          <w:p w14:paraId="3A3C5F46" w14:textId="77777777" w:rsidR="00216AF1" w:rsidRPr="0037153B" w:rsidRDefault="09CE7017" w:rsidP="00216AF1">
            <w:pPr>
              <w:jc w:val="left"/>
            </w:pPr>
            <w:r>
              <w:t>4</w:t>
            </w:r>
          </w:p>
        </w:tc>
        <w:tc>
          <w:tcPr>
            <w:tcW w:w="1805" w:type="dxa"/>
            <w:shd w:val="clear" w:color="auto" w:fill="CCCCCC"/>
          </w:tcPr>
          <w:p w14:paraId="391FDD0B" w14:textId="77777777" w:rsidR="00216AF1" w:rsidRPr="0037153B" w:rsidRDefault="00216AF1" w:rsidP="00216AF1">
            <w:pPr>
              <w:jc w:val="left"/>
            </w:pPr>
          </w:p>
        </w:tc>
        <w:tc>
          <w:tcPr>
            <w:tcW w:w="2334" w:type="dxa"/>
            <w:shd w:val="clear" w:color="auto" w:fill="CCCCCC"/>
          </w:tcPr>
          <w:p w14:paraId="166FB5F5" w14:textId="77777777" w:rsidR="00216AF1" w:rsidRPr="0037153B" w:rsidRDefault="00216AF1" w:rsidP="00216AF1">
            <w:pPr>
              <w:jc w:val="left"/>
            </w:pPr>
          </w:p>
        </w:tc>
        <w:tc>
          <w:tcPr>
            <w:tcW w:w="2528" w:type="dxa"/>
            <w:shd w:val="clear" w:color="auto" w:fill="FFBEBE"/>
          </w:tcPr>
          <w:p w14:paraId="56A42C01" w14:textId="77777777" w:rsidR="00216AF1" w:rsidRPr="0037153B" w:rsidRDefault="00216AF1" w:rsidP="00216AF1">
            <w:pPr>
              <w:jc w:val="left"/>
            </w:pPr>
          </w:p>
        </w:tc>
        <w:tc>
          <w:tcPr>
            <w:tcW w:w="816" w:type="dxa"/>
            <w:shd w:val="clear" w:color="auto" w:fill="FFBEBE"/>
          </w:tcPr>
          <w:p w14:paraId="7338FE73" w14:textId="77777777" w:rsidR="00216AF1" w:rsidRPr="0037153B" w:rsidRDefault="00216AF1" w:rsidP="00216AF1">
            <w:pPr>
              <w:jc w:val="left"/>
            </w:pPr>
          </w:p>
        </w:tc>
      </w:tr>
      <w:tr w:rsidR="00216AF1" w:rsidRPr="0037153B" w14:paraId="27345503" w14:textId="77777777" w:rsidTr="09CE7017">
        <w:tc>
          <w:tcPr>
            <w:tcW w:w="1805" w:type="dxa"/>
            <w:shd w:val="clear" w:color="auto" w:fill="CCCCCC"/>
          </w:tcPr>
          <w:p w14:paraId="7AD15E6B" w14:textId="77777777" w:rsidR="00216AF1" w:rsidRPr="0037153B" w:rsidRDefault="28D5C5BD" w:rsidP="00216AF1">
            <w:pPr>
              <w:jc w:val="left"/>
            </w:pPr>
            <w:r>
              <w:t>…</w:t>
            </w:r>
          </w:p>
        </w:tc>
        <w:tc>
          <w:tcPr>
            <w:tcW w:w="1805" w:type="dxa"/>
            <w:shd w:val="clear" w:color="auto" w:fill="CCCCCC"/>
          </w:tcPr>
          <w:p w14:paraId="4D202EC6" w14:textId="77777777" w:rsidR="00216AF1" w:rsidRPr="0037153B" w:rsidRDefault="00216AF1" w:rsidP="00216AF1">
            <w:pPr>
              <w:jc w:val="left"/>
            </w:pPr>
          </w:p>
        </w:tc>
        <w:tc>
          <w:tcPr>
            <w:tcW w:w="2334" w:type="dxa"/>
            <w:shd w:val="clear" w:color="auto" w:fill="CCCCCC"/>
          </w:tcPr>
          <w:p w14:paraId="66AF3E2A" w14:textId="77777777" w:rsidR="00216AF1" w:rsidRPr="0037153B" w:rsidRDefault="00216AF1" w:rsidP="00216AF1">
            <w:pPr>
              <w:jc w:val="left"/>
            </w:pPr>
          </w:p>
        </w:tc>
        <w:tc>
          <w:tcPr>
            <w:tcW w:w="2528" w:type="dxa"/>
            <w:shd w:val="clear" w:color="auto" w:fill="FFBEBE"/>
          </w:tcPr>
          <w:p w14:paraId="6BF0C219" w14:textId="77777777" w:rsidR="00216AF1" w:rsidRPr="0037153B" w:rsidRDefault="00216AF1" w:rsidP="00216AF1">
            <w:pPr>
              <w:jc w:val="left"/>
            </w:pPr>
          </w:p>
        </w:tc>
        <w:tc>
          <w:tcPr>
            <w:tcW w:w="816" w:type="dxa"/>
            <w:shd w:val="clear" w:color="auto" w:fill="FFBEBE"/>
          </w:tcPr>
          <w:p w14:paraId="0E53280E" w14:textId="77777777" w:rsidR="00216AF1" w:rsidRPr="0037153B" w:rsidRDefault="00216AF1" w:rsidP="00216AF1">
            <w:pPr>
              <w:jc w:val="left"/>
            </w:pPr>
          </w:p>
        </w:tc>
      </w:tr>
      <w:tr w:rsidR="00216AF1" w:rsidRPr="0037153B" w14:paraId="02BD43A2" w14:textId="77777777" w:rsidTr="09CE7017">
        <w:tc>
          <w:tcPr>
            <w:tcW w:w="3610" w:type="dxa"/>
            <w:gridSpan w:val="2"/>
            <w:shd w:val="clear" w:color="auto" w:fill="FFBEBE"/>
          </w:tcPr>
          <w:p w14:paraId="1DAE2936" w14:textId="77777777" w:rsidR="00216AF1" w:rsidRPr="0037153B" w:rsidRDefault="28D5C5BD" w:rsidP="00216AF1">
            <w:pPr>
              <w:jc w:val="left"/>
            </w:pPr>
            <w:r>
              <w:t>Testurteil</w:t>
            </w:r>
          </w:p>
        </w:tc>
        <w:tc>
          <w:tcPr>
            <w:tcW w:w="5678" w:type="dxa"/>
            <w:gridSpan w:val="3"/>
            <w:shd w:val="clear" w:color="auto" w:fill="FFBEBE"/>
          </w:tcPr>
          <w:p w14:paraId="3D6FBD48" w14:textId="77777777" w:rsidR="00216AF1" w:rsidRPr="0037153B" w:rsidRDefault="00216AF1" w:rsidP="00216AF1">
            <w:pPr>
              <w:jc w:val="left"/>
            </w:pPr>
          </w:p>
        </w:tc>
      </w:tr>
    </w:tbl>
    <w:p w14:paraId="31D8547A" w14:textId="77777777" w:rsidR="00216AF1" w:rsidRPr="0037153B" w:rsidRDefault="00216AF1" w:rsidP="00216AF1"/>
    <w:p w14:paraId="532D8FC2" w14:textId="77777777" w:rsidR="00216AF1" w:rsidRPr="0037153B" w:rsidRDefault="00216AF1" w:rsidP="00BF33A0">
      <w:pPr>
        <w:pStyle w:val="berschrift4"/>
        <w:numPr>
          <w:ilvl w:val="3"/>
          <w:numId w:val="0"/>
        </w:numPr>
        <w:ind w:left="907" w:hanging="907"/>
        <w:rPr>
          <w:rFonts w:ascii="Times New Roman" w:hAnsi="Times New Roman"/>
          <w:b w:val="0"/>
        </w:rPr>
      </w:pPr>
      <w:bookmarkStart w:id="98" w:name="_Toc448826237"/>
      <w:r w:rsidRPr="28D5C5BD">
        <w:rPr>
          <w:rFonts w:ascii="Times New Roman" w:hAnsi="Times New Roman"/>
        </w:rPr>
        <w:t>Testprotokoll Systemtestfall 1 (&lt;n. Testdurchführung&gt;)</w:t>
      </w:r>
      <w:bookmarkEnd w:id="98"/>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3FBD235" w14:textId="77777777" w:rsidTr="09CE7017">
        <w:tc>
          <w:tcPr>
            <w:tcW w:w="3610" w:type="dxa"/>
            <w:gridSpan w:val="2"/>
            <w:shd w:val="clear" w:color="auto" w:fill="FFBEBE"/>
          </w:tcPr>
          <w:p w14:paraId="15F0E23E" w14:textId="77777777" w:rsidR="00216AF1" w:rsidRPr="0037153B" w:rsidRDefault="28D5C5BD" w:rsidP="00216AF1">
            <w:pPr>
              <w:jc w:val="left"/>
            </w:pPr>
            <w:r>
              <w:t>Datum</w:t>
            </w:r>
          </w:p>
        </w:tc>
        <w:tc>
          <w:tcPr>
            <w:tcW w:w="5678" w:type="dxa"/>
            <w:gridSpan w:val="3"/>
            <w:shd w:val="clear" w:color="auto" w:fill="FFBEBE"/>
          </w:tcPr>
          <w:p w14:paraId="5524130E" w14:textId="77777777" w:rsidR="00216AF1" w:rsidRPr="0037153B" w:rsidRDefault="00216AF1" w:rsidP="00216AF1">
            <w:pPr>
              <w:jc w:val="left"/>
            </w:pPr>
          </w:p>
        </w:tc>
      </w:tr>
      <w:tr w:rsidR="00216AF1" w:rsidRPr="0037153B" w14:paraId="72FC6057" w14:textId="77777777" w:rsidTr="09CE7017">
        <w:tc>
          <w:tcPr>
            <w:tcW w:w="3610" w:type="dxa"/>
            <w:gridSpan w:val="2"/>
            <w:shd w:val="clear" w:color="auto" w:fill="FFBEBE"/>
          </w:tcPr>
          <w:p w14:paraId="4EBC1817" w14:textId="77777777" w:rsidR="00216AF1" w:rsidRPr="0037153B" w:rsidRDefault="28D5C5BD" w:rsidP="00216AF1">
            <w:pPr>
              <w:jc w:val="left"/>
            </w:pPr>
            <w:r>
              <w:t>Tester</w:t>
            </w:r>
          </w:p>
        </w:tc>
        <w:tc>
          <w:tcPr>
            <w:tcW w:w="5678" w:type="dxa"/>
            <w:gridSpan w:val="3"/>
            <w:shd w:val="clear" w:color="auto" w:fill="FFBEBE"/>
          </w:tcPr>
          <w:p w14:paraId="20F50638" w14:textId="77777777" w:rsidR="00216AF1" w:rsidRPr="0037153B" w:rsidRDefault="00216AF1" w:rsidP="00216AF1">
            <w:pPr>
              <w:jc w:val="left"/>
            </w:pPr>
          </w:p>
        </w:tc>
      </w:tr>
      <w:tr w:rsidR="00216AF1" w:rsidRPr="0037153B" w14:paraId="1F43907C" w14:textId="77777777" w:rsidTr="09CE7017">
        <w:tc>
          <w:tcPr>
            <w:tcW w:w="3610" w:type="dxa"/>
            <w:gridSpan w:val="2"/>
            <w:shd w:val="clear" w:color="auto" w:fill="FFBEBE"/>
          </w:tcPr>
          <w:p w14:paraId="5708ED2E" w14:textId="77777777" w:rsidR="00216AF1" w:rsidRPr="0037153B" w:rsidRDefault="28D5C5BD" w:rsidP="00216AF1">
            <w:pPr>
              <w:jc w:val="left"/>
            </w:pPr>
            <w:r>
              <w:t>Version der Software</w:t>
            </w:r>
          </w:p>
        </w:tc>
        <w:tc>
          <w:tcPr>
            <w:tcW w:w="5678" w:type="dxa"/>
            <w:gridSpan w:val="3"/>
            <w:shd w:val="clear" w:color="auto" w:fill="FFBEBE"/>
          </w:tcPr>
          <w:p w14:paraId="0C7FD60E" w14:textId="77777777" w:rsidR="00216AF1" w:rsidRPr="0037153B" w:rsidRDefault="00216AF1" w:rsidP="00216AF1">
            <w:pPr>
              <w:jc w:val="left"/>
            </w:pPr>
          </w:p>
        </w:tc>
      </w:tr>
      <w:tr w:rsidR="00216AF1" w:rsidRPr="0037153B" w14:paraId="2FFC306F" w14:textId="77777777" w:rsidTr="09CE7017">
        <w:tc>
          <w:tcPr>
            <w:tcW w:w="3610" w:type="dxa"/>
            <w:gridSpan w:val="2"/>
            <w:shd w:val="clear" w:color="auto" w:fill="CCCCCC"/>
          </w:tcPr>
          <w:p w14:paraId="7E0A9DC4" w14:textId="77777777" w:rsidR="00216AF1" w:rsidRPr="0037153B" w:rsidRDefault="28D5C5BD" w:rsidP="00216AF1">
            <w:pPr>
              <w:jc w:val="left"/>
            </w:pPr>
            <w:r>
              <w:t>Szenario</w:t>
            </w:r>
          </w:p>
        </w:tc>
        <w:tc>
          <w:tcPr>
            <w:tcW w:w="5678" w:type="dxa"/>
            <w:gridSpan w:val="3"/>
            <w:shd w:val="clear" w:color="auto" w:fill="CCCCCC"/>
          </w:tcPr>
          <w:p w14:paraId="7853554C" w14:textId="77777777" w:rsidR="00216AF1" w:rsidRPr="0037153B" w:rsidRDefault="00216AF1" w:rsidP="00216AF1">
            <w:pPr>
              <w:jc w:val="left"/>
            </w:pPr>
          </w:p>
        </w:tc>
      </w:tr>
      <w:tr w:rsidR="00216AF1" w:rsidRPr="0037153B" w14:paraId="4AA7E3BF" w14:textId="77777777" w:rsidTr="09CE7017">
        <w:tc>
          <w:tcPr>
            <w:tcW w:w="1805" w:type="dxa"/>
            <w:shd w:val="clear" w:color="auto" w:fill="CCCCCC"/>
          </w:tcPr>
          <w:p w14:paraId="78DAD47C" w14:textId="77777777" w:rsidR="00216AF1" w:rsidRPr="0037153B" w:rsidRDefault="28D5C5BD" w:rsidP="00216AF1">
            <w:pPr>
              <w:jc w:val="left"/>
            </w:pPr>
            <w:r>
              <w:t>Schritt</w:t>
            </w:r>
          </w:p>
        </w:tc>
        <w:tc>
          <w:tcPr>
            <w:tcW w:w="1805" w:type="dxa"/>
            <w:shd w:val="clear" w:color="auto" w:fill="CCCCCC"/>
          </w:tcPr>
          <w:p w14:paraId="7E1681CB" w14:textId="77777777" w:rsidR="00216AF1" w:rsidRPr="0037153B" w:rsidRDefault="28D5C5BD" w:rsidP="00216AF1">
            <w:pPr>
              <w:jc w:val="left"/>
            </w:pPr>
            <w:r>
              <w:t>Aktion (User)</w:t>
            </w:r>
          </w:p>
        </w:tc>
        <w:tc>
          <w:tcPr>
            <w:tcW w:w="2334" w:type="dxa"/>
            <w:shd w:val="clear" w:color="auto" w:fill="CCCCCC"/>
          </w:tcPr>
          <w:p w14:paraId="407E468D" w14:textId="77777777" w:rsidR="00216AF1" w:rsidRPr="0037153B" w:rsidRDefault="28D5C5BD" w:rsidP="00216AF1">
            <w:pPr>
              <w:jc w:val="left"/>
            </w:pPr>
            <w:r>
              <w:t>Erwartete Reaktion (System)</w:t>
            </w:r>
          </w:p>
        </w:tc>
        <w:tc>
          <w:tcPr>
            <w:tcW w:w="2528" w:type="dxa"/>
            <w:shd w:val="clear" w:color="auto" w:fill="FFBEBE"/>
          </w:tcPr>
          <w:p w14:paraId="4765682A" w14:textId="77777777" w:rsidR="00216AF1" w:rsidRPr="0037153B" w:rsidRDefault="28D5C5BD" w:rsidP="00216AF1">
            <w:pPr>
              <w:jc w:val="left"/>
            </w:pPr>
            <w:r>
              <w:t>Tatsächliche Reaktion (System)</w:t>
            </w:r>
          </w:p>
        </w:tc>
        <w:tc>
          <w:tcPr>
            <w:tcW w:w="816" w:type="dxa"/>
            <w:shd w:val="clear" w:color="auto" w:fill="FFBEBE"/>
            <w:vAlign w:val="center"/>
          </w:tcPr>
          <w:p w14:paraId="1859DE0A" w14:textId="77777777" w:rsidR="00216AF1" w:rsidRPr="0037153B" w:rsidRDefault="28D5C5BD" w:rsidP="00216AF1">
            <w:pPr>
              <w:jc w:val="center"/>
            </w:pPr>
            <w:r w:rsidRPr="28D5C5BD">
              <w:rPr>
                <w:b/>
                <w:bCs/>
              </w:rPr>
              <w:t>√ / X</w:t>
            </w:r>
          </w:p>
        </w:tc>
      </w:tr>
      <w:tr w:rsidR="00216AF1" w:rsidRPr="0037153B" w14:paraId="37AC91EA" w14:textId="77777777" w:rsidTr="09CE7017">
        <w:tc>
          <w:tcPr>
            <w:tcW w:w="1805" w:type="dxa"/>
            <w:shd w:val="clear" w:color="auto" w:fill="CCCCCC"/>
          </w:tcPr>
          <w:p w14:paraId="25D9067B" w14:textId="77777777" w:rsidR="00216AF1" w:rsidRPr="0037153B" w:rsidRDefault="09CE7017" w:rsidP="00216AF1">
            <w:pPr>
              <w:jc w:val="left"/>
            </w:pPr>
            <w:r>
              <w:t>1</w:t>
            </w:r>
          </w:p>
        </w:tc>
        <w:tc>
          <w:tcPr>
            <w:tcW w:w="1805" w:type="dxa"/>
            <w:shd w:val="clear" w:color="auto" w:fill="CCCCCC"/>
          </w:tcPr>
          <w:p w14:paraId="11DA6C56" w14:textId="77777777" w:rsidR="00216AF1" w:rsidRPr="0037153B" w:rsidRDefault="00216AF1" w:rsidP="00216AF1">
            <w:pPr>
              <w:jc w:val="left"/>
            </w:pPr>
          </w:p>
        </w:tc>
        <w:tc>
          <w:tcPr>
            <w:tcW w:w="2334" w:type="dxa"/>
            <w:shd w:val="clear" w:color="auto" w:fill="CCCCCC"/>
          </w:tcPr>
          <w:p w14:paraId="037AD5F2" w14:textId="77777777" w:rsidR="00216AF1" w:rsidRPr="0037153B" w:rsidRDefault="00216AF1" w:rsidP="00216AF1">
            <w:pPr>
              <w:jc w:val="left"/>
            </w:pPr>
          </w:p>
        </w:tc>
        <w:tc>
          <w:tcPr>
            <w:tcW w:w="2528" w:type="dxa"/>
            <w:shd w:val="clear" w:color="auto" w:fill="FFBEBE"/>
          </w:tcPr>
          <w:p w14:paraId="1A6E48F5" w14:textId="77777777" w:rsidR="00216AF1" w:rsidRPr="0037153B" w:rsidRDefault="00216AF1" w:rsidP="00216AF1">
            <w:pPr>
              <w:jc w:val="left"/>
            </w:pPr>
          </w:p>
        </w:tc>
        <w:tc>
          <w:tcPr>
            <w:tcW w:w="816" w:type="dxa"/>
            <w:shd w:val="clear" w:color="auto" w:fill="FFBEBE"/>
          </w:tcPr>
          <w:p w14:paraId="13F1A0A5" w14:textId="77777777" w:rsidR="00216AF1" w:rsidRPr="0037153B" w:rsidRDefault="00216AF1" w:rsidP="00216AF1">
            <w:pPr>
              <w:jc w:val="left"/>
            </w:pPr>
          </w:p>
        </w:tc>
      </w:tr>
      <w:tr w:rsidR="00216AF1" w:rsidRPr="0037153B" w14:paraId="6754213D" w14:textId="77777777" w:rsidTr="09CE7017">
        <w:tc>
          <w:tcPr>
            <w:tcW w:w="1805" w:type="dxa"/>
            <w:shd w:val="clear" w:color="auto" w:fill="CCCCCC"/>
          </w:tcPr>
          <w:p w14:paraId="72668BC8" w14:textId="77777777" w:rsidR="00216AF1" w:rsidRPr="0037153B" w:rsidRDefault="09CE7017" w:rsidP="00216AF1">
            <w:pPr>
              <w:jc w:val="left"/>
            </w:pPr>
            <w:r>
              <w:t>2</w:t>
            </w:r>
          </w:p>
        </w:tc>
        <w:tc>
          <w:tcPr>
            <w:tcW w:w="1805" w:type="dxa"/>
            <w:shd w:val="clear" w:color="auto" w:fill="CCCCCC"/>
          </w:tcPr>
          <w:p w14:paraId="630D6653" w14:textId="77777777" w:rsidR="00216AF1" w:rsidRPr="0037153B" w:rsidRDefault="00216AF1" w:rsidP="00216AF1">
            <w:pPr>
              <w:jc w:val="left"/>
            </w:pPr>
          </w:p>
        </w:tc>
        <w:tc>
          <w:tcPr>
            <w:tcW w:w="2334" w:type="dxa"/>
            <w:shd w:val="clear" w:color="auto" w:fill="CCCCCC"/>
          </w:tcPr>
          <w:p w14:paraId="141B62EF" w14:textId="77777777" w:rsidR="00216AF1" w:rsidRPr="0037153B" w:rsidRDefault="00216AF1" w:rsidP="00216AF1">
            <w:pPr>
              <w:jc w:val="left"/>
            </w:pPr>
          </w:p>
        </w:tc>
        <w:tc>
          <w:tcPr>
            <w:tcW w:w="2528" w:type="dxa"/>
            <w:shd w:val="clear" w:color="auto" w:fill="FFBEBE"/>
          </w:tcPr>
          <w:p w14:paraId="79AF2A0F" w14:textId="77777777" w:rsidR="00216AF1" w:rsidRPr="0037153B" w:rsidRDefault="00216AF1" w:rsidP="00216AF1">
            <w:pPr>
              <w:jc w:val="left"/>
            </w:pPr>
          </w:p>
        </w:tc>
        <w:tc>
          <w:tcPr>
            <w:tcW w:w="816" w:type="dxa"/>
            <w:shd w:val="clear" w:color="auto" w:fill="FFBEBE"/>
          </w:tcPr>
          <w:p w14:paraId="4FED8D57" w14:textId="77777777" w:rsidR="00216AF1" w:rsidRPr="0037153B" w:rsidRDefault="00216AF1" w:rsidP="00216AF1">
            <w:pPr>
              <w:jc w:val="left"/>
            </w:pPr>
          </w:p>
        </w:tc>
      </w:tr>
      <w:tr w:rsidR="00216AF1" w:rsidRPr="0037153B" w14:paraId="7E907969" w14:textId="77777777" w:rsidTr="09CE7017">
        <w:tc>
          <w:tcPr>
            <w:tcW w:w="1805" w:type="dxa"/>
            <w:shd w:val="clear" w:color="auto" w:fill="CCCCCC"/>
          </w:tcPr>
          <w:p w14:paraId="218C0AD0" w14:textId="77777777" w:rsidR="00216AF1" w:rsidRPr="0037153B" w:rsidRDefault="09CE7017" w:rsidP="00216AF1">
            <w:pPr>
              <w:jc w:val="left"/>
            </w:pPr>
            <w:r>
              <w:t>3</w:t>
            </w:r>
          </w:p>
        </w:tc>
        <w:tc>
          <w:tcPr>
            <w:tcW w:w="1805" w:type="dxa"/>
            <w:shd w:val="clear" w:color="auto" w:fill="CCCCCC"/>
          </w:tcPr>
          <w:p w14:paraId="14878563" w14:textId="77777777" w:rsidR="00216AF1" w:rsidRPr="0037153B" w:rsidRDefault="00216AF1" w:rsidP="00216AF1">
            <w:pPr>
              <w:jc w:val="left"/>
            </w:pPr>
          </w:p>
        </w:tc>
        <w:tc>
          <w:tcPr>
            <w:tcW w:w="2334" w:type="dxa"/>
            <w:shd w:val="clear" w:color="auto" w:fill="CCCCCC"/>
          </w:tcPr>
          <w:p w14:paraId="2E14E6CE" w14:textId="77777777" w:rsidR="00216AF1" w:rsidRPr="0037153B" w:rsidRDefault="00216AF1" w:rsidP="00216AF1">
            <w:pPr>
              <w:jc w:val="left"/>
            </w:pPr>
          </w:p>
        </w:tc>
        <w:tc>
          <w:tcPr>
            <w:tcW w:w="2528" w:type="dxa"/>
            <w:shd w:val="clear" w:color="auto" w:fill="FFBEBE"/>
          </w:tcPr>
          <w:p w14:paraId="72E73D62" w14:textId="77777777" w:rsidR="00216AF1" w:rsidRPr="0037153B" w:rsidRDefault="00216AF1" w:rsidP="00216AF1">
            <w:pPr>
              <w:jc w:val="left"/>
            </w:pPr>
          </w:p>
        </w:tc>
        <w:tc>
          <w:tcPr>
            <w:tcW w:w="816" w:type="dxa"/>
            <w:shd w:val="clear" w:color="auto" w:fill="FFBEBE"/>
          </w:tcPr>
          <w:p w14:paraId="2C2ABC8F" w14:textId="77777777" w:rsidR="00216AF1" w:rsidRPr="0037153B" w:rsidRDefault="00216AF1" w:rsidP="00216AF1">
            <w:pPr>
              <w:jc w:val="left"/>
            </w:pPr>
          </w:p>
        </w:tc>
      </w:tr>
      <w:tr w:rsidR="00216AF1" w:rsidRPr="0037153B" w14:paraId="10B11AD9" w14:textId="77777777" w:rsidTr="09CE7017">
        <w:tc>
          <w:tcPr>
            <w:tcW w:w="1805" w:type="dxa"/>
            <w:shd w:val="clear" w:color="auto" w:fill="CCCCCC"/>
          </w:tcPr>
          <w:p w14:paraId="078EAB95" w14:textId="77777777" w:rsidR="00216AF1" w:rsidRPr="0037153B" w:rsidRDefault="09CE7017" w:rsidP="00216AF1">
            <w:pPr>
              <w:jc w:val="left"/>
            </w:pPr>
            <w:r>
              <w:t>4</w:t>
            </w:r>
          </w:p>
        </w:tc>
        <w:tc>
          <w:tcPr>
            <w:tcW w:w="1805" w:type="dxa"/>
            <w:shd w:val="clear" w:color="auto" w:fill="CCCCCC"/>
          </w:tcPr>
          <w:p w14:paraId="07591F1E" w14:textId="77777777" w:rsidR="00216AF1" w:rsidRPr="0037153B" w:rsidRDefault="00216AF1" w:rsidP="00216AF1">
            <w:pPr>
              <w:jc w:val="left"/>
            </w:pPr>
          </w:p>
        </w:tc>
        <w:tc>
          <w:tcPr>
            <w:tcW w:w="2334" w:type="dxa"/>
            <w:shd w:val="clear" w:color="auto" w:fill="CCCCCC"/>
          </w:tcPr>
          <w:p w14:paraId="010B66EB" w14:textId="77777777" w:rsidR="00216AF1" w:rsidRPr="0037153B" w:rsidRDefault="00216AF1" w:rsidP="00216AF1">
            <w:pPr>
              <w:jc w:val="left"/>
            </w:pPr>
          </w:p>
        </w:tc>
        <w:tc>
          <w:tcPr>
            <w:tcW w:w="2528" w:type="dxa"/>
            <w:shd w:val="clear" w:color="auto" w:fill="FFBEBE"/>
          </w:tcPr>
          <w:p w14:paraId="2D77EE82" w14:textId="77777777" w:rsidR="00216AF1" w:rsidRPr="0037153B" w:rsidRDefault="00216AF1" w:rsidP="00216AF1">
            <w:pPr>
              <w:jc w:val="left"/>
            </w:pPr>
          </w:p>
        </w:tc>
        <w:tc>
          <w:tcPr>
            <w:tcW w:w="816" w:type="dxa"/>
            <w:shd w:val="clear" w:color="auto" w:fill="FFBEBE"/>
          </w:tcPr>
          <w:p w14:paraId="6D05C059" w14:textId="77777777" w:rsidR="00216AF1" w:rsidRPr="0037153B" w:rsidRDefault="00216AF1" w:rsidP="00216AF1">
            <w:pPr>
              <w:jc w:val="left"/>
            </w:pPr>
          </w:p>
        </w:tc>
      </w:tr>
      <w:tr w:rsidR="00216AF1" w:rsidRPr="0037153B" w14:paraId="173C232A" w14:textId="77777777" w:rsidTr="09CE7017">
        <w:tc>
          <w:tcPr>
            <w:tcW w:w="1805" w:type="dxa"/>
            <w:shd w:val="clear" w:color="auto" w:fill="CCCCCC"/>
          </w:tcPr>
          <w:p w14:paraId="755FA01D" w14:textId="77777777" w:rsidR="00216AF1" w:rsidRPr="0037153B" w:rsidRDefault="28D5C5BD" w:rsidP="00216AF1">
            <w:pPr>
              <w:jc w:val="left"/>
            </w:pPr>
            <w:r>
              <w:t>…</w:t>
            </w:r>
          </w:p>
        </w:tc>
        <w:tc>
          <w:tcPr>
            <w:tcW w:w="1805" w:type="dxa"/>
            <w:shd w:val="clear" w:color="auto" w:fill="CCCCCC"/>
          </w:tcPr>
          <w:p w14:paraId="708E7BF5" w14:textId="77777777" w:rsidR="00216AF1" w:rsidRPr="0037153B" w:rsidRDefault="00216AF1" w:rsidP="00216AF1">
            <w:pPr>
              <w:jc w:val="left"/>
            </w:pPr>
          </w:p>
        </w:tc>
        <w:tc>
          <w:tcPr>
            <w:tcW w:w="2334" w:type="dxa"/>
            <w:shd w:val="clear" w:color="auto" w:fill="CCCCCC"/>
          </w:tcPr>
          <w:p w14:paraId="253656EC" w14:textId="77777777" w:rsidR="00216AF1" w:rsidRPr="0037153B" w:rsidRDefault="00216AF1" w:rsidP="00216AF1">
            <w:pPr>
              <w:jc w:val="left"/>
            </w:pPr>
          </w:p>
        </w:tc>
        <w:tc>
          <w:tcPr>
            <w:tcW w:w="2528" w:type="dxa"/>
            <w:shd w:val="clear" w:color="auto" w:fill="FFBEBE"/>
          </w:tcPr>
          <w:p w14:paraId="30B16B62" w14:textId="77777777" w:rsidR="00216AF1" w:rsidRPr="0037153B" w:rsidRDefault="00216AF1" w:rsidP="00216AF1">
            <w:pPr>
              <w:jc w:val="left"/>
            </w:pPr>
          </w:p>
        </w:tc>
        <w:tc>
          <w:tcPr>
            <w:tcW w:w="816" w:type="dxa"/>
            <w:shd w:val="clear" w:color="auto" w:fill="FFBEBE"/>
          </w:tcPr>
          <w:p w14:paraId="21716BAA" w14:textId="77777777" w:rsidR="00216AF1" w:rsidRPr="0037153B" w:rsidRDefault="00216AF1" w:rsidP="00216AF1">
            <w:pPr>
              <w:jc w:val="left"/>
            </w:pPr>
          </w:p>
        </w:tc>
      </w:tr>
      <w:tr w:rsidR="00216AF1" w:rsidRPr="0037153B" w14:paraId="0A9436E6" w14:textId="77777777" w:rsidTr="09CE7017">
        <w:tc>
          <w:tcPr>
            <w:tcW w:w="3610" w:type="dxa"/>
            <w:gridSpan w:val="2"/>
            <w:shd w:val="clear" w:color="auto" w:fill="FFBEBE"/>
          </w:tcPr>
          <w:p w14:paraId="791DC3E4" w14:textId="77777777" w:rsidR="00216AF1" w:rsidRPr="0037153B" w:rsidRDefault="28D5C5BD" w:rsidP="00216AF1">
            <w:pPr>
              <w:jc w:val="left"/>
            </w:pPr>
            <w:r>
              <w:t>Testurteil</w:t>
            </w:r>
          </w:p>
        </w:tc>
        <w:tc>
          <w:tcPr>
            <w:tcW w:w="5678" w:type="dxa"/>
            <w:gridSpan w:val="3"/>
            <w:shd w:val="clear" w:color="auto" w:fill="FFBEBE"/>
          </w:tcPr>
          <w:p w14:paraId="05F10688" w14:textId="77777777" w:rsidR="00216AF1" w:rsidRPr="0037153B" w:rsidRDefault="00216AF1" w:rsidP="00216AF1">
            <w:pPr>
              <w:jc w:val="left"/>
            </w:pPr>
          </w:p>
        </w:tc>
      </w:tr>
    </w:tbl>
    <w:p w14:paraId="730ABE76" w14:textId="77777777" w:rsidR="00216AF1" w:rsidRPr="0037153B" w:rsidRDefault="00216AF1" w:rsidP="00216AF1"/>
    <w:p w14:paraId="7E39BBCF" w14:textId="77777777" w:rsidR="00216AF1" w:rsidRPr="0037153B" w:rsidRDefault="00216AF1" w:rsidP="00BF33A0">
      <w:pPr>
        <w:pStyle w:val="berschrift4"/>
        <w:numPr>
          <w:ilvl w:val="3"/>
          <w:numId w:val="0"/>
        </w:numPr>
        <w:ind w:left="907" w:hanging="907"/>
        <w:rPr>
          <w:rFonts w:ascii="Times New Roman" w:hAnsi="Times New Roman"/>
          <w:b w:val="0"/>
        </w:rPr>
      </w:pPr>
      <w:bookmarkStart w:id="99" w:name="_Toc448826238"/>
      <w:r w:rsidRPr="28D5C5BD">
        <w:rPr>
          <w:rFonts w:ascii="Times New Roman" w:hAnsi="Times New Roman"/>
        </w:rPr>
        <w:t>Testprotokoll Systemtestfall n (Version &lt;1. Testdurchführung&gt;)</w:t>
      </w:r>
      <w:bookmarkEnd w:id="99"/>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0FB750F7" w14:textId="77777777" w:rsidTr="09CE7017">
        <w:tc>
          <w:tcPr>
            <w:tcW w:w="3610" w:type="dxa"/>
            <w:gridSpan w:val="2"/>
            <w:shd w:val="clear" w:color="auto" w:fill="FFBEBE"/>
          </w:tcPr>
          <w:p w14:paraId="07E6F9A6" w14:textId="77777777" w:rsidR="00216AF1" w:rsidRPr="0037153B" w:rsidRDefault="28D5C5BD" w:rsidP="00216AF1">
            <w:pPr>
              <w:jc w:val="left"/>
            </w:pPr>
            <w:r>
              <w:t>Datum</w:t>
            </w:r>
          </w:p>
        </w:tc>
        <w:tc>
          <w:tcPr>
            <w:tcW w:w="5678" w:type="dxa"/>
            <w:gridSpan w:val="3"/>
            <w:shd w:val="clear" w:color="auto" w:fill="FFBEBE"/>
          </w:tcPr>
          <w:p w14:paraId="43041C1D" w14:textId="77777777" w:rsidR="00216AF1" w:rsidRPr="0037153B" w:rsidRDefault="00216AF1" w:rsidP="00216AF1">
            <w:pPr>
              <w:jc w:val="left"/>
            </w:pPr>
          </w:p>
        </w:tc>
      </w:tr>
      <w:tr w:rsidR="00216AF1" w:rsidRPr="0037153B" w14:paraId="6140FF2E" w14:textId="77777777" w:rsidTr="09CE7017">
        <w:tc>
          <w:tcPr>
            <w:tcW w:w="3610" w:type="dxa"/>
            <w:gridSpan w:val="2"/>
            <w:shd w:val="clear" w:color="auto" w:fill="FFBEBE"/>
          </w:tcPr>
          <w:p w14:paraId="06A9D1B3" w14:textId="77777777" w:rsidR="00216AF1" w:rsidRPr="0037153B" w:rsidRDefault="28D5C5BD" w:rsidP="00216AF1">
            <w:pPr>
              <w:jc w:val="left"/>
            </w:pPr>
            <w:r>
              <w:t>Tester</w:t>
            </w:r>
          </w:p>
        </w:tc>
        <w:tc>
          <w:tcPr>
            <w:tcW w:w="5678" w:type="dxa"/>
            <w:gridSpan w:val="3"/>
            <w:shd w:val="clear" w:color="auto" w:fill="FFBEBE"/>
          </w:tcPr>
          <w:p w14:paraId="3BDE7BD2" w14:textId="77777777" w:rsidR="00216AF1" w:rsidRPr="0037153B" w:rsidRDefault="00216AF1" w:rsidP="00216AF1">
            <w:pPr>
              <w:jc w:val="left"/>
            </w:pPr>
          </w:p>
        </w:tc>
      </w:tr>
      <w:tr w:rsidR="00216AF1" w:rsidRPr="0037153B" w14:paraId="29C6E3F9" w14:textId="77777777" w:rsidTr="09CE7017">
        <w:tc>
          <w:tcPr>
            <w:tcW w:w="3610" w:type="dxa"/>
            <w:gridSpan w:val="2"/>
            <w:shd w:val="clear" w:color="auto" w:fill="FFBEBE"/>
          </w:tcPr>
          <w:p w14:paraId="158A6407" w14:textId="77777777" w:rsidR="00216AF1" w:rsidRPr="0037153B" w:rsidRDefault="28D5C5BD" w:rsidP="00216AF1">
            <w:pPr>
              <w:jc w:val="left"/>
            </w:pPr>
            <w:r>
              <w:t>Version der Software</w:t>
            </w:r>
          </w:p>
        </w:tc>
        <w:tc>
          <w:tcPr>
            <w:tcW w:w="5678" w:type="dxa"/>
            <w:gridSpan w:val="3"/>
            <w:shd w:val="clear" w:color="auto" w:fill="FFBEBE"/>
          </w:tcPr>
          <w:p w14:paraId="792C0BA0" w14:textId="77777777" w:rsidR="00216AF1" w:rsidRPr="0037153B" w:rsidRDefault="00216AF1" w:rsidP="00216AF1">
            <w:pPr>
              <w:jc w:val="left"/>
            </w:pPr>
          </w:p>
        </w:tc>
      </w:tr>
      <w:tr w:rsidR="00216AF1" w:rsidRPr="0037153B" w14:paraId="3AAD443C" w14:textId="77777777" w:rsidTr="09CE7017">
        <w:tc>
          <w:tcPr>
            <w:tcW w:w="3610" w:type="dxa"/>
            <w:gridSpan w:val="2"/>
            <w:shd w:val="clear" w:color="auto" w:fill="CCCCCC"/>
          </w:tcPr>
          <w:p w14:paraId="4E24A232" w14:textId="77777777" w:rsidR="00216AF1" w:rsidRPr="0037153B" w:rsidRDefault="28D5C5BD" w:rsidP="00216AF1">
            <w:pPr>
              <w:jc w:val="left"/>
            </w:pPr>
            <w:r>
              <w:t>Szenario</w:t>
            </w:r>
          </w:p>
        </w:tc>
        <w:tc>
          <w:tcPr>
            <w:tcW w:w="5678" w:type="dxa"/>
            <w:gridSpan w:val="3"/>
            <w:shd w:val="clear" w:color="auto" w:fill="CCCCCC"/>
          </w:tcPr>
          <w:p w14:paraId="6E6F30BA" w14:textId="77777777" w:rsidR="00216AF1" w:rsidRPr="0037153B" w:rsidRDefault="00216AF1" w:rsidP="00216AF1">
            <w:pPr>
              <w:jc w:val="left"/>
            </w:pPr>
          </w:p>
        </w:tc>
      </w:tr>
      <w:tr w:rsidR="00216AF1" w:rsidRPr="0037153B" w14:paraId="2F595DB4" w14:textId="77777777" w:rsidTr="09CE7017">
        <w:tc>
          <w:tcPr>
            <w:tcW w:w="1805" w:type="dxa"/>
            <w:shd w:val="clear" w:color="auto" w:fill="CCCCCC"/>
          </w:tcPr>
          <w:p w14:paraId="241F8498" w14:textId="77777777" w:rsidR="00216AF1" w:rsidRPr="0037153B" w:rsidRDefault="28D5C5BD" w:rsidP="00216AF1">
            <w:pPr>
              <w:jc w:val="left"/>
            </w:pPr>
            <w:r>
              <w:lastRenderedPageBreak/>
              <w:t>Schritt</w:t>
            </w:r>
          </w:p>
        </w:tc>
        <w:tc>
          <w:tcPr>
            <w:tcW w:w="1805" w:type="dxa"/>
            <w:shd w:val="clear" w:color="auto" w:fill="CCCCCC"/>
          </w:tcPr>
          <w:p w14:paraId="682E8A0B" w14:textId="77777777" w:rsidR="00216AF1" w:rsidRPr="0037153B" w:rsidRDefault="28D5C5BD" w:rsidP="00216AF1">
            <w:pPr>
              <w:jc w:val="left"/>
            </w:pPr>
            <w:r>
              <w:t>Aktion (User)</w:t>
            </w:r>
          </w:p>
        </w:tc>
        <w:tc>
          <w:tcPr>
            <w:tcW w:w="2334" w:type="dxa"/>
            <w:shd w:val="clear" w:color="auto" w:fill="CCCCCC"/>
          </w:tcPr>
          <w:p w14:paraId="5C72A521" w14:textId="77777777" w:rsidR="00216AF1" w:rsidRPr="0037153B" w:rsidRDefault="28D5C5BD" w:rsidP="00216AF1">
            <w:pPr>
              <w:jc w:val="left"/>
            </w:pPr>
            <w:r>
              <w:t>Erwartete Reaktion (System)</w:t>
            </w:r>
          </w:p>
        </w:tc>
        <w:tc>
          <w:tcPr>
            <w:tcW w:w="2528" w:type="dxa"/>
            <w:shd w:val="clear" w:color="auto" w:fill="FFBEBE"/>
          </w:tcPr>
          <w:p w14:paraId="3535DABA" w14:textId="77777777" w:rsidR="00216AF1" w:rsidRPr="0037153B" w:rsidRDefault="28D5C5BD" w:rsidP="00216AF1">
            <w:pPr>
              <w:jc w:val="left"/>
            </w:pPr>
            <w:r>
              <w:t>Tatsächliche Reaktion (System)</w:t>
            </w:r>
          </w:p>
        </w:tc>
        <w:tc>
          <w:tcPr>
            <w:tcW w:w="816" w:type="dxa"/>
            <w:shd w:val="clear" w:color="auto" w:fill="FFBEBE"/>
            <w:vAlign w:val="center"/>
          </w:tcPr>
          <w:p w14:paraId="6E14CF15" w14:textId="77777777" w:rsidR="00216AF1" w:rsidRPr="0037153B" w:rsidRDefault="28D5C5BD" w:rsidP="00216AF1">
            <w:pPr>
              <w:jc w:val="center"/>
            </w:pPr>
            <w:r w:rsidRPr="28D5C5BD">
              <w:rPr>
                <w:b/>
                <w:bCs/>
              </w:rPr>
              <w:t>√ / X</w:t>
            </w:r>
          </w:p>
        </w:tc>
      </w:tr>
      <w:tr w:rsidR="00216AF1" w:rsidRPr="0037153B" w14:paraId="06A78F17" w14:textId="77777777" w:rsidTr="09CE7017">
        <w:tc>
          <w:tcPr>
            <w:tcW w:w="1805" w:type="dxa"/>
            <w:shd w:val="clear" w:color="auto" w:fill="CCCCCC"/>
          </w:tcPr>
          <w:p w14:paraId="126C8CA6" w14:textId="77777777" w:rsidR="00216AF1" w:rsidRPr="0037153B" w:rsidRDefault="09CE7017" w:rsidP="00216AF1">
            <w:pPr>
              <w:jc w:val="left"/>
            </w:pPr>
            <w:r>
              <w:t>1</w:t>
            </w:r>
          </w:p>
        </w:tc>
        <w:tc>
          <w:tcPr>
            <w:tcW w:w="1805" w:type="dxa"/>
            <w:shd w:val="clear" w:color="auto" w:fill="CCCCCC"/>
          </w:tcPr>
          <w:p w14:paraId="695C7001" w14:textId="77777777" w:rsidR="00216AF1" w:rsidRPr="0037153B" w:rsidRDefault="00216AF1" w:rsidP="00216AF1">
            <w:pPr>
              <w:jc w:val="left"/>
            </w:pPr>
          </w:p>
        </w:tc>
        <w:tc>
          <w:tcPr>
            <w:tcW w:w="2334" w:type="dxa"/>
            <w:shd w:val="clear" w:color="auto" w:fill="CCCCCC"/>
          </w:tcPr>
          <w:p w14:paraId="1A41BCF1" w14:textId="77777777" w:rsidR="00216AF1" w:rsidRPr="0037153B" w:rsidRDefault="00216AF1" w:rsidP="00216AF1">
            <w:pPr>
              <w:jc w:val="left"/>
            </w:pPr>
          </w:p>
        </w:tc>
        <w:tc>
          <w:tcPr>
            <w:tcW w:w="2528" w:type="dxa"/>
            <w:shd w:val="clear" w:color="auto" w:fill="FFBEBE"/>
          </w:tcPr>
          <w:p w14:paraId="66FA3693" w14:textId="77777777" w:rsidR="00216AF1" w:rsidRPr="0037153B" w:rsidRDefault="00216AF1" w:rsidP="00216AF1">
            <w:pPr>
              <w:jc w:val="left"/>
            </w:pPr>
          </w:p>
        </w:tc>
        <w:tc>
          <w:tcPr>
            <w:tcW w:w="816" w:type="dxa"/>
            <w:shd w:val="clear" w:color="auto" w:fill="FFBEBE"/>
          </w:tcPr>
          <w:p w14:paraId="280C9B1E" w14:textId="77777777" w:rsidR="00216AF1" w:rsidRPr="0037153B" w:rsidRDefault="00216AF1" w:rsidP="00216AF1">
            <w:pPr>
              <w:jc w:val="left"/>
            </w:pPr>
          </w:p>
        </w:tc>
      </w:tr>
      <w:tr w:rsidR="00216AF1" w:rsidRPr="0037153B" w14:paraId="0C4870C8" w14:textId="77777777" w:rsidTr="09CE7017">
        <w:tc>
          <w:tcPr>
            <w:tcW w:w="1805" w:type="dxa"/>
            <w:shd w:val="clear" w:color="auto" w:fill="CCCCCC"/>
          </w:tcPr>
          <w:p w14:paraId="652919E1" w14:textId="77777777" w:rsidR="00216AF1" w:rsidRPr="0037153B" w:rsidRDefault="09CE7017" w:rsidP="00216AF1">
            <w:pPr>
              <w:jc w:val="left"/>
            </w:pPr>
            <w:r>
              <w:t>2</w:t>
            </w:r>
          </w:p>
        </w:tc>
        <w:tc>
          <w:tcPr>
            <w:tcW w:w="1805" w:type="dxa"/>
            <w:shd w:val="clear" w:color="auto" w:fill="CCCCCC"/>
          </w:tcPr>
          <w:p w14:paraId="74D2B33D" w14:textId="77777777" w:rsidR="00216AF1" w:rsidRPr="0037153B" w:rsidRDefault="00216AF1" w:rsidP="00216AF1">
            <w:pPr>
              <w:jc w:val="left"/>
            </w:pPr>
          </w:p>
        </w:tc>
        <w:tc>
          <w:tcPr>
            <w:tcW w:w="2334" w:type="dxa"/>
            <w:shd w:val="clear" w:color="auto" w:fill="CCCCCC"/>
          </w:tcPr>
          <w:p w14:paraId="52331795" w14:textId="77777777" w:rsidR="00216AF1" w:rsidRPr="0037153B" w:rsidRDefault="00216AF1" w:rsidP="00216AF1">
            <w:pPr>
              <w:jc w:val="left"/>
            </w:pPr>
          </w:p>
        </w:tc>
        <w:tc>
          <w:tcPr>
            <w:tcW w:w="2528" w:type="dxa"/>
            <w:shd w:val="clear" w:color="auto" w:fill="FFBEBE"/>
          </w:tcPr>
          <w:p w14:paraId="0D1C82AD" w14:textId="77777777" w:rsidR="00216AF1" w:rsidRPr="0037153B" w:rsidRDefault="00216AF1" w:rsidP="00216AF1">
            <w:pPr>
              <w:jc w:val="left"/>
            </w:pPr>
          </w:p>
        </w:tc>
        <w:tc>
          <w:tcPr>
            <w:tcW w:w="816" w:type="dxa"/>
            <w:shd w:val="clear" w:color="auto" w:fill="FFBEBE"/>
          </w:tcPr>
          <w:p w14:paraId="19CDEEA2" w14:textId="77777777" w:rsidR="00216AF1" w:rsidRPr="0037153B" w:rsidRDefault="00216AF1" w:rsidP="00216AF1">
            <w:pPr>
              <w:jc w:val="left"/>
            </w:pPr>
          </w:p>
        </w:tc>
      </w:tr>
      <w:tr w:rsidR="00216AF1" w:rsidRPr="0037153B" w14:paraId="44D79528" w14:textId="77777777" w:rsidTr="09CE7017">
        <w:tc>
          <w:tcPr>
            <w:tcW w:w="1805" w:type="dxa"/>
            <w:shd w:val="clear" w:color="auto" w:fill="CCCCCC"/>
          </w:tcPr>
          <w:p w14:paraId="521B5769" w14:textId="77777777" w:rsidR="00216AF1" w:rsidRPr="0037153B" w:rsidRDefault="09CE7017" w:rsidP="00216AF1">
            <w:pPr>
              <w:jc w:val="left"/>
            </w:pPr>
            <w:r>
              <w:t>3</w:t>
            </w:r>
          </w:p>
        </w:tc>
        <w:tc>
          <w:tcPr>
            <w:tcW w:w="1805" w:type="dxa"/>
            <w:shd w:val="clear" w:color="auto" w:fill="CCCCCC"/>
          </w:tcPr>
          <w:p w14:paraId="7DF53E2B" w14:textId="77777777" w:rsidR="00216AF1" w:rsidRPr="0037153B" w:rsidRDefault="00216AF1" w:rsidP="00216AF1">
            <w:pPr>
              <w:jc w:val="left"/>
            </w:pPr>
          </w:p>
        </w:tc>
        <w:tc>
          <w:tcPr>
            <w:tcW w:w="2334" w:type="dxa"/>
            <w:shd w:val="clear" w:color="auto" w:fill="CCCCCC"/>
          </w:tcPr>
          <w:p w14:paraId="445EEE75" w14:textId="77777777" w:rsidR="00216AF1" w:rsidRPr="0037153B" w:rsidRDefault="00216AF1" w:rsidP="00216AF1">
            <w:pPr>
              <w:jc w:val="left"/>
            </w:pPr>
          </w:p>
        </w:tc>
        <w:tc>
          <w:tcPr>
            <w:tcW w:w="2528" w:type="dxa"/>
            <w:shd w:val="clear" w:color="auto" w:fill="FFBEBE"/>
          </w:tcPr>
          <w:p w14:paraId="08EEDBA5" w14:textId="77777777" w:rsidR="00216AF1" w:rsidRPr="0037153B" w:rsidRDefault="00216AF1" w:rsidP="00216AF1">
            <w:pPr>
              <w:jc w:val="left"/>
            </w:pPr>
          </w:p>
        </w:tc>
        <w:tc>
          <w:tcPr>
            <w:tcW w:w="816" w:type="dxa"/>
            <w:shd w:val="clear" w:color="auto" w:fill="FFBEBE"/>
          </w:tcPr>
          <w:p w14:paraId="4E6CF3F3" w14:textId="77777777" w:rsidR="00216AF1" w:rsidRPr="0037153B" w:rsidRDefault="00216AF1" w:rsidP="00216AF1">
            <w:pPr>
              <w:jc w:val="left"/>
            </w:pPr>
          </w:p>
        </w:tc>
      </w:tr>
      <w:tr w:rsidR="00216AF1" w:rsidRPr="0037153B" w14:paraId="215A92E0" w14:textId="77777777" w:rsidTr="09CE7017">
        <w:tc>
          <w:tcPr>
            <w:tcW w:w="1805" w:type="dxa"/>
            <w:shd w:val="clear" w:color="auto" w:fill="CCCCCC"/>
          </w:tcPr>
          <w:p w14:paraId="1D81FE3E" w14:textId="77777777" w:rsidR="00216AF1" w:rsidRPr="0037153B" w:rsidRDefault="09CE7017" w:rsidP="00216AF1">
            <w:pPr>
              <w:jc w:val="left"/>
            </w:pPr>
            <w:r>
              <w:t>4</w:t>
            </w:r>
          </w:p>
        </w:tc>
        <w:tc>
          <w:tcPr>
            <w:tcW w:w="1805" w:type="dxa"/>
            <w:shd w:val="clear" w:color="auto" w:fill="CCCCCC"/>
          </w:tcPr>
          <w:p w14:paraId="1F035AC8" w14:textId="77777777" w:rsidR="00216AF1" w:rsidRPr="0037153B" w:rsidRDefault="00216AF1" w:rsidP="00216AF1">
            <w:pPr>
              <w:jc w:val="left"/>
            </w:pPr>
          </w:p>
        </w:tc>
        <w:tc>
          <w:tcPr>
            <w:tcW w:w="2334" w:type="dxa"/>
            <w:shd w:val="clear" w:color="auto" w:fill="CCCCCC"/>
          </w:tcPr>
          <w:p w14:paraId="5EBE5E5B" w14:textId="77777777" w:rsidR="00216AF1" w:rsidRPr="0037153B" w:rsidRDefault="00216AF1" w:rsidP="00216AF1">
            <w:pPr>
              <w:jc w:val="left"/>
            </w:pPr>
          </w:p>
        </w:tc>
        <w:tc>
          <w:tcPr>
            <w:tcW w:w="2528" w:type="dxa"/>
            <w:shd w:val="clear" w:color="auto" w:fill="FFBEBE"/>
          </w:tcPr>
          <w:p w14:paraId="4836AFA3" w14:textId="77777777" w:rsidR="00216AF1" w:rsidRPr="0037153B" w:rsidRDefault="00216AF1" w:rsidP="00216AF1">
            <w:pPr>
              <w:jc w:val="left"/>
            </w:pPr>
          </w:p>
        </w:tc>
        <w:tc>
          <w:tcPr>
            <w:tcW w:w="816" w:type="dxa"/>
            <w:shd w:val="clear" w:color="auto" w:fill="FFBEBE"/>
          </w:tcPr>
          <w:p w14:paraId="74FCCD3D" w14:textId="77777777" w:rsidR="00216AF1" w:rsidRPr="0037153B" w:rsidRDefault="00216AF1" w:rsidP="00216AF1">
            <w:pPr>
              <w:jc w:val="left"/>
            </w:pPr>
          </w:p>
        </w:tc>
      </w:tr>
      <w:tr w:rsidR="00216AF1" w:rsidRPr="0037153B" w14:paraId="63E6239C" w14:textId="77777777" w:rsidTr="09CE7017">
        <w:tc>
          <w:tcPr>
            <w:tcW w:w="1805" w:type="dxa"/>
            <w:shd w:val="clear" w:color="auto" w:fill="CCCCCC"/>
          </w:tcPr>
          <w:p w14:paraId="2AC15CA4" w14:textId="77777777" w:rsidR="00216AF1" w:rsidRPr="0037153B" w:rsidRDefault="28D5C5BD" w:rsidP="00216AF1">
            <w:pPr>
              <w:jc w:val="left"/>
            </w:pPr>
            <w:r>
              <w:t>…</w:t>
            </w:r>
          </w:p>
        </w:tc>
        <w:tc>
          <w:tcPr>
            <w:tcW w:w="1805" w:type="dxa"/>
            <w:shd w:val="clear" w:color="auto" w:fill="CCCCCC"/>
          </w:tcPr>
          <w:p w14:paraId="570BBB12" w14:textId="77777777" w:rsidR="00216AF1" w:rsidRPr="0037153B" w:rsidRDefault="00216AF1" w:rsidP="00216AF1">
            <w:pPr>
              <w:jc w:val="left"/>
            </w:pPr>
          </w:p>
        </w:tc>
        <w:tc>
          <w:tcPr>
            <w:tcW w:w="2334" w:type="dxa"/>
            <w:shd w:val="clear" w:color="auto" w:fill="CCCCCC"/>
          </w:tcPr>
          <w:p w14:paraId="781483EB" w14:textId="77777777" w:rsidR="00216AF1" w:rsidRPr="0037153B" w:rsidRDefault="00216AF1" w:rsidP="00216AF1">
            <w:pPr>
              <w:jc w:val="left"/>
            </w:pPr>
          </w:p>
        </w:tc>
        <w:tc>
          <w:tcPr>
            <w:tcW w:w="2528" w:type="dxa"/>
            <w:shd w:val="clear" w:color="auto" w:fill="FFBEBE"/>
          </w:tcPr>
          <w:p w14:paraId="4615BB2B" w14:textId="77777777" w:rsidR="00216AF1" w:rsidRPr="0037153B" w:rsidRDefault="00216AF1" w:rsidP="00216AF1">
            <w:pPr>
              <w:jc w:val="left"/>
            </w:pPr>
          </w:p>
        </w:tc>
        <w:tc>
          <w:tcPr>
            <w:tcW w:w="816" w:type="dxa"/>
            <w:shd w:val="clear" w:color="auto" w:fill="FFBEBE"/>
          </w:tcPr>
          <w:p w14:paraId="4ABA3092" w14:textId="77777777" w:rsidR="00216AF1" w:rsidRPr="0037153B" w:rsidRDefault="00216AF1" w:rsidP="00216AF1">
            <w:pPr>
              <w:jc w:val="left"/>
            </w:pPr>
          </w:p>
        </w:tc>
      </w:tr>
      <w:tr w:rsidR="00216AF1" w:rsidRPr="0037153B" w14:paraId="3EB47654" w14:textId="77777777" w:rsidTr="09CE7017">
        <w:tc>
          <w:tcPr>
            <w:tcW w:w="3610" w:type="dxa"/>
            <w:gridSpan w:val="2"/>
            <w:shd w:val="clear" w:color="auto" w:fill="FFBEBE"/>
          </w:tcPr>
          <w:p w14:paraId="0EF0F7F5" w14:textId="77777777" w:rsidR="00216AF1" w:rsidRPr="0037153B" w:rsidRDefault="28D5C5BD" w:rsidP="00216AF1">
            <w:pPr>
              <w:jc w:val="left"/>
            </w:pPr>
            <w:r>
              <w:t>Testurteil</w:t>
            </w:r>
          </w:p>
        </w:tc>
        <w:tc>
          <w:tcPr>
            <w:tcW w:w="5678" w:type="dxa"/>
            <w:gridSpan w:val="3"/>
            <w:shd w:val="clear" w:color="auto" w:fill="FFBEBE"/>
          </w:tcPr>
          <w:p w14:paraId="4D653524" w14:textId="77777777" w:rsidR="00216AF1" w:rsidRPr="0037153B" w:rsidRDefault="00216AF1" w:rsidP="00216AF1">
            <w:pPr>
              <w:jc w:val="left"/>
            </w:pPr>
          </w:p>
        </w:tc>
      </w:tr>
    </w:tbl>
    <w:p w14:paraId="2C2C3C99" w14:textId="77777777" w:rsidR="00216AF1" w:rsidRPr="0037153B" w:rsidRDefault="00216AF1" w:rsidP="00216AF1"/>
    <w:p w14:paraId="381D8962" w14:textId="77777777" w:rsidR="00216AF1" w:rsidRPr="0037153B" w:rsidRDefault="00216AF1" w:rsidP="00BF33A0">
      <w:pPr>
        <w:pStyle w:val="berschrift4"/>
        <w:numPr>
          <w:ilvl w:val="3"/>
          <w:numId w:val="0"/>
        </w:numPr>
        <w:ind w:left="907" w:hanging="907"/>
        <w:rPr>
          <w:rFonts w:ascii="Times New Roman" w:hAnsi="Times New Roman"/>
          <w:b w:val="0"/>
        </w:rPr>
      </w:pPr>
      <w:bookmarkStart w:id="100" w:name="_Toc448826239"/>
      <w:r w:rsidRPr="28D5C5BD">
        <w:rPr>
          <w:rFonts w:ascii="Times New Roman" w:hAnsi="Times New Roman"/>
        </w:rPr>
        <w:t>Testprotokoll Systemtestfall n (Version &lt;n. Testdurchführung&gt;)</w:t>
      </w:r>
      <w:bookmarkEnd w:id="100"/>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1FF8189" w14:textId="77777777" w:rsidTr="09CE7017">
        <w:tc>
          <w:tcPr>
            <w:tcW w:w="3610" w:type="dxa"/>
            <w:gridSpan w:val="2"/>
            <w:shd w:val="clear" w:color="auto" w:fill="FFBEBE"/>
          </w:tcPr>
          <w:p w14:paraId="602C393C" w14:textId="77777777" w:rsidR="00216AF1" w:rsidRPr="0037153B" w:rsidRDefault="28D5C5BD" w:rsidP="00216AF1">
            <w:pPr>
              <w:jc w:val="left"/>
            </w:pPr>
            <w:r>
              <w:t>Datum</w:t>
            </w:r>
          </w:p>
        </w:tc>
        <w:tc>
          <w:tcPr>
            <w:tcW w:w="5678" w:type="dxa"/>
            <w:gridSpan w:val="3"/>
            <w:shd w:val="clear" w:color="auto" w:fill="FFBEBE"/>
          </w:tcPr>
          <w:p w14:paraId="1B9C9B53" w14:textId="77777777" w:rsidR="00216AF1" w:rsidRPr="0037153B" w:rsidRDefault="00216AF1" w:rsidP="00216AF1">
            <w:pPr>
              <w:jc w:val="left"/>
            </w:pPr>
          </w:p>
        </w:tc>
      </w:tr>
      <w:tr w:rsidR="00216AF1" w:rsidRPr="0037153B" w14:paraId="68BD9918" w14:textId="77777777" w:rsidTr="09CE7017">
        <w:tc>
          <w:tcPr>
            <w:tcW w:w="3610" w:type="dxa"/>
            <w:gridSpan w:val="2"/>
            <w:shd w:val="clear" w:color="auto" w:fill="FFBEBE"/>
          </w:tcPr>
          <w:p w14:paraId="2219626D" w14:textId="77777777" w:rsidR="00216AF1" w:rsidRPr="0037153B" w:rsidRDefault="28D5C5BD" w:rsidP="00216AF1">
            <w:pPr>
              <w:jc w:val="left"/>
            </w:pPr>
            <w:r>
              <w:t>Tester</w:t>
            </w:r>
          </w:p>
        </w:tc>
        <w:tc>
          <w:tcPr>
            <w:tcW w:w="5678" w:type="dxa"/>
            <w:gridSpan w:val="3"/>
            <w:shd w:val="clear" w:color="auto" w:fill="FFBEBE"/>
          </w:tcPr>
          <w:p w14:paraId="42E1BA87" w14:textId="77777777" w:rsidR="00216AF1" w:rsidRPr="0037153B" w:rsidRDefault="00216AF1" w:rsidP="00216AF1">
            <w:pPr>
              <w:jc w:val="left"/>
            </w:pPr>
          </w:p>
        </w:tc>
      </w:tr>
      <w:tr w:rsidR="00216AF1" w:rsidRPr="0037153B" w14:paraId="51AE68B4" w14:textId="77777777" w:rsidTr="09CE7017">
        <w:tc>
          <w:tcPr>
            <w:tcW w:w="3610" w:type="dxa"/>
            <w:gridSpan w:val="2"/>
            <w:shd w:val="clear" w:color="auto" w:fill="FFBEBE"/>
          </w:tcPr>
          <w:p w14:paraId="4CA71592" w14:textId="77777777" w:rsidR="00216AF1" w:rsidRPr="0037153B" w:rsidRDefault="28D5C5BD" w:rsidP="00216AF1">
            <w:pPr>
              <w:jc w:val="left"/>
            </w:pPr>
            <w:r>
              <w:t>Version der Software</w:t>
            </w:r>
          </w:p>
        </w:tc>
        <w:tc>
          <w:tcPr>
            <w:tcW w:w="5678" w:type="dxa"/>
            <w:gridSpan w:val="3"/>
            <w:shd w:val="clear" w:color="auto" w:fill="FFBEBE"/>
          </w:tcPr>
          <w:p w14:paraId="40F35270" w14:textId="77777777" w:rsidR="00216AF1" w:rsidRPr="0037153B" w:rsidRDefault="00216AF1" w:rsidP="00216AF1">
            <w:pPr>
              <w:jc w:val="left"/>
            </w:pPr>
          </w:p>
        </w:tc>
      </w:tr>
      <w:tr w:rsidR="00216AF1" w:rsidRPr="0037153B" w14:paraId="526FD7E5" w14:textId="77777777" w:rsidTr="09CE7017">
        <w:tc>
          <w:tcPr>
            <w:tcW w:w="3610" w:type="dxa"/>
            <w:gridSpan w:val="2"/>
            <w:shd w:val="clear" w:color="auto" w:fill="CCCCCC"/>
          </w:tcPr>
          <w:p w14:paraId="2AF3AF50" w14:textId="77777777" w:rsidR="00216AF1" w:rsidRPr="0037153B" w:rsidRDefault="28D5C5BD" w:rsidP="00216AF1">
            <w:pPr>
              <w:jc w:val="left"/>
            </w:pPr>
            <w:r>
              <w:t>Szenario</w:t>
            </w:r>
          </w:p>
        </w:tc>
        <w:tc>
          <w:tcPr>
            <w:tcW w:w="5678" w:type="dxa"/>
            <w:gridSpan w:val="3"/>
            <w:shd w:val="clear" w:color="auto" w:fill="CCCCCC"/>
          </w:tcPr>
          <w:p w14:paraId="61995572" w14:textId="77777777" w:rsidR="00216AF1" w:rsidRPr="0037153B" w:rsidRDefault="00216AF1" w:rsidP="00216AF1">
            <w:pPr>
              <w:jc w:val="left"/>
            </w:pPr>
          </w:p>
        </w:tc>
      </w:tr>
      <w:tr w:rsidR="00216AF1" w:rsidRPr="0037153B" w14:paraId="19FCBE5A" w14:textId="77777777" w:rsidTr="09CE7017">
        <w:tc>
          <w:tcPr>
            <w:tcW w:w="1805" w:type="dxa"/>
            <w:shd w:val="clear" w:color="auto" w:fill="CCCCCC"/>
          </w:tcPr>
          <w:p w14:paraId="27BA5218" w14:textId="77777777" w:rsidR="00216AF1" w:rsidRPr="0037153B" w:rsidRDefault="28D5C5BD" w:rsidP="00216AF1">
            <w:pPr>
              <w:jc w:val="left"/>
            </w:pPr>
            <w:r>
              <w:t>Schritt</w:t>
            </w:r>
          </w:p>
        </w:tc>
        <w:tc>
          <w:tcPr>
            <w:tcW w:w="1805" w:type="dxa"/>
            <w:shd w:val="clear" w:color="auto" w:fill="CCCCCC"/>
          </w:tcPr>
          <w:p w14:paraId="31EC3DC2" w14:textId="77777777" w:rsidR="00216AF1" w:rsidRPr="0037153B" w:rsidRDefault="28D5C5BD" w:rsidP="00216AF1">
            <w:pPr>
              <w:jc w:val="left"/>
            </w:pPr>
            <w:r>
              <w:t>Aktion (User)</w:t>
            </w:r>
          </w:p>
        </w:tc>
        <w:tc>
          <w:tcPr>
            <w:tcW w:w="2334" w:type="dxa"/>
            <w:shd w:val="clear" w:color="auto" w:fill="CCCCCC"/>
          </w:tcPr>
          <w:p w14:paraId="4F0A098D" w14:textId="77777777" w:rsidR="00216AF1" w:rsidRPr="0037153B" w:rsidRDefault="28D5C5BD" w:rsidP="00216AF1">
            <w:pPr>
              <w:jc w:val="left"/>
            </w:pPr>
            <w:r>
              <w:t>Erwartete Reaktion (System)</w:t>
            </w:r>
          </w:p>
        </w:tc>
        <w:tc>
          <w:tcPr>
            <w:tcW w:w="2528" w:type="dxa"/>
            <w:shd w:val="clear" w:color="auto" w:fill="FFBEBE"/>
          </w:tcPr>
          <w:p w14:paraId="4F1D4A67" w14:textId="77777777" w:rsidR="00216AF1" w:rsidRPr="0037153B" w:rsidRDefault="28D5C5BD" w:rsidP="00216AF1">
            <w:pPr>
              <w:jc w:val="left"/>
            </w:pPr>
            <w:r>
              <w:t>Tatsächliche Reaktion (System)</w:t>
            </w:r>
          </w:p>
        </w:tc>
        <w:tc>
          <w:tcPr>
            <w:tcW w:w="816" w:type="dxa"/>
            <w:shd w:val="clear" w:color="auto" w:fill="FFBEBE"/>
            <w:vAlign w:val="center"/>
          </w:tcPr>
          <w:p w14:paraId="31BC25A3" w14:textId="77777777" w:rsidR="00216AF1" w:rsidRPr="0037153B" w:rsidRDefault="28D5C5BD" w:rsidP="00216AF1">
            <w:pPr>
              <w:jc w:val="center"/>
            </w:pPr>
            <w:r w:rsidRPr="28D5C5BD">
              <w:rPr>
                <w:b/>
                <w:bCs/>
              </w:rPr>
              <w:t>√ / X</w:t>
            </w:r>
          </w:p>
        </w:tc>
      </w:tr>
      <w:tr w:rsidR="00216AF1" w:rsidRPr="0037153B" w14:paraId="35216E97" w14:textId="77777777" w:rsidTr="09CE7017">
        <w:tc>
          <w:tcPr>
            <w:tcW w:w="1805" w:type="dxa"/>
            <w:shd w:val="clear" w:color="auto" w:fill="CCCCCC"/>
          </w:tcPr>
          <w:p w14:paraId="101F37E6" w14:textId="77777777" w:rsidR="00216AF1" w:rsidRPr="0037153B" w:rsidRDefault="09CE7017" w:rsidP="00216AF1">
            <w:pPr>
              <w:jc w:val="left"/>
            </w:pPr>
            <w:r>
              <w:t>1</w:t>
            </w:r>
          </w:p>
        </w:tc>
        <w:tc>
          <w:tcPr>
            <w:tcW w:w="1805" w:type="dxa"/>
            <w:shd w:val="clear" w:color="auto" w:fill="CCCCCC"/>
          </w:tcPr>
          <w:p w14:paraId="18B024AF" w14:textId="77777777" w:rsidR="00216AF1" w:rsidRPr="0037153B" w:rsidRDefault="00216AF1" w:rsidP="00216AF1">
            <w:pPr>
              <w:jc w:val="left"/>
            </w:pPr>
          </w:p>
        </w:tc>
        <w:tc>
          <w:tcPr>
            <w:tcW w:w="2334" w:type="dxa"/>
            <w:shd w:val="clear" w:color="auto" w:fill="CCCCCC"/>
          </w:tcPr>
          <w:p w14:paraId="387C14E8" w14:textId="77777777" w:rsidR="00216AF1" w:rsidRPr="0037153B" w:rsidRDefault="00216AF1" w:rsidP="00216AF1">
            <w:pPr>
              <w:jc w:val="left"/>
            </w:pPr>
          </w:p>
        </w:tc>
        <w:tc>
          <w:tcPr>
            <w:tcW w:w="2528" w:type="dxa"/>
            <w:shd w:val="clear" w:color="auto" w:fill="FFBEBE"/>
          </w:tcPr>
          <w:p w14:paraId="0B3ADF20" w14:textId="77777777" w:rsidR="00216AF1" w:rsidRPr="0037153B" w:rsidRDefault="00216AF1" w:rsidP="00216AF1">
            <w:pPr>
              <w:jc w:val="left"/>
            </w:pPr>
          </w:p>
        </w:tc>
        <w:tc>
          <w:tcPr>
            <w:tcW w:w="816" w:type="dxa"/>
            <w:shd w:val="clear" w:color="auto" w:fill="FFBEBE"/>
          </w:tcPr>
          <w:p w14:paraId="6C8E961B" w14:textId="77777777" w:rsidR="00216AF1" w:rsidRPr="0037153B" w:rsidRDefault="00216AF1" w:rsidP="00216AF1">
            <w:pPr>
              <w:jc w:val="left"/>
            </w:pPr>
          </w:p>
        </w:tc>
      </w:tr>
      <w:tr w:rsidR="00216AF1" w:rsidRPr="0037153B" w14:paraId="04867CEB" w14:textId="77777777" w:rsidTr="09CE7017">
        <w:tc>
          <w:tcPr>
            <w:tcW w:w="1805" w:type="dxa"/>
            <w:shd w:val="clear" w:color="auto" w:fill="CCCCCC"/>
          </w:tcPr>
          <w:p w14:paraId="5E9C562B" w14:textId="77777777" w:rsidR="00216AF1" w:rsidRPr="0037153B" w:rsidRDefault="09CE7017" w:rsidP="00216AF1">
            <w:pPr>
              <w:jc w:val="left"/>
            </w:pPr>
            <w:r>
              <w:t>2</w:t>
            </w:r>
          </w:p>
        </w:tc>
        <w:tc>
          <w:tcPr>
            <w:tcW w:w="1805" w:type="dxa"/>
            <w:shd w:val="clear" w:color="auto" w:fill="CCCCCC"/>
          </w:tcPr>
          <w:p w14:paraId="2EA29C1E" w14:textId="77777777" w:rsidR="00216AF1" w:rsidRPr="0037153B" w:rsidRDefault="00216AF1" w:rsidP="00216AF1">
            <w:pPr>
              <w:jc w:val="left"/>
            </w:pPr>
          </w:p>
        </w:tc>
        <w:tc>
          <w:tcPr>
            <w:tcW w:w="2334" w:type="dxa"/>
            <w:shd w:val="clear" w:color="auto" w:fill="CCCCCC"/>
          </w:tcPr>
          <w:p w14:paraId="2F4C0557" w14:textId="77777777" w:rsidR="00216AF1" w:rsidRPr="0037153B" w:rsidRDefault="00216AF1" w:rsidP="00216AF1">
            <w:pPr>
              <w:jc w:val="left"/>
            </w:pPr>
          </w:p>
        </w:tc>
        <w:tc>
          <w:tcPr>
            <w:tcW w:w="2528" w:type="dxa"/>
            <w:shd w:val="clear" w:color="auto" w:fill="FFBEBE"/>
          </w:tcPr>
          <w:p w14:paraId="1275974D" w14:textId="77777777" w:rsidR="00216AF1" w:rsidRPr="0037153B" w:rsidRDefault="00216AF1" w:rsidP="00216AF1">
            <w:pPr>
              <w:jc w:val="left"/>
            </w:pPr>
          </w:p>
        </w:tc>
        <w:tc>
          <w:tcPr>
            <w:tcW w:w="816" w:type="dxa"/>
            <w:shd w:val="clear" w:color="auto" w:fill="FFBEBE"/>
          </w:tcPr>
          <w:p w14:paraId="443A1D65" w14:textId="77777777" w:rsidR="00216AF1" w:rsidRPr="0037153B" w:rsidRDefault="00216AF1" w:rsidP="00216AF1">
            <w:pPr>
              <w:jc w:val="left"/>
            </w:pPr>
          </w:p>
        </w:tc>
      </w:tr>
      <w:tr w:rsidR="00216AF1" w:rsidRPr="0037153B" w14:paraId="4D138A86" w14:textId="77777777" w:rsidTr="09CE7017">
        <w:tc>
          <w:tcPr>
            <w:tcW w:w="1805" w:type="dxa"/>
            <w:shd w:val="clear" w:color="auto" w:fill="CCCCCC"/>
          </w:tcPr>
          <w:p w14:paraId="3672F2F4" w14:textId="77777777" w:rsidR="00216AF1" w:rsidRPr="0037153B" w:rsidRDefault="09CE7017" w:rsidP="00216AF1">
            <w:pPr>
              <w:jc w:val="left"/>
            </w:pPr>
            <w:r>
              <w:t>3</w:t>
            </w:r>
          </w:p>
        </w:tc>
        <w:tc>
          <w:tcPr>
            <w:tcW w:w="1805" w:type="dxa"/>
            <w:shd w:val="clear" w:color="auto" w:fill="CCCCCC"/>
          </w:tcPr>
          <w:p w14:paraId="72DF3B3A" w14:textId="77777777" w:rsidR="00216AF1" w:rsidRPr="0037153B" w:rsidRDefault="00216AF1" w:rsidP="00216AF1">
            <w:pPr>
              <w:jc w:val="left"/>
            </w:pPr>
          </w:p>
        </w:tc>
        <w:tc>
          <w:tcPr>
            <w:tcW w:w="2334" w:type="dxa"/>
            <w:shd w:val="clear" w:color="auto" w:fill="CCCCCC"/>
          </w:tcPr>
          <w:p w14:paraId="78F00FEF" w14:textId="77777777" w:rsidR="00216AF1" w:rsidRPr="0037153B" w:rsidRDefault="00216AF1" w:rsidP="00216AF1">
            <w:pPr>
              <w:jc w:val="left"/>
            </w:pPr>
          </w:p>
        </w:tc>
        <w:tc>
          <w:tcPr>
            <w:tcW w:w="2528" w:type="dxa"/>
            <w:shd w:val="clear" w:color="auto" w:fill="FFBEBE"/>
          </w:tcPr>
          <w:p w14:paraId="2CA04B5F" w14:textId="77777777" w:rsidR="00216AF1" w:rsidRPr="0037153B" w:rsidRDefault="00216AF1" w:rsidP="00216AF1">
            <w:pPr>
              <w:jc w:val="left"/>
            </w:pPr>
          </w:p>
        </w:tc>
        <w:tc>
          <w:tcPr>
            <w:tcW w:w="816" w:type="dxa"/>
            <w:shd w:val="clear" w:color="auto" w:fill="FFBEBE"/>
          </w:tcPr>
          <w:p w14:paraId="1C78459E" w14:textId="77777777" w:rsidR="00216AF1" w:rsidRPr="0037153B" w:rsidRDefault="00216AF1" w:rsidP="00216AF1">
            <w:pPr>
              <w:jc w:val="left"/>
            </w:pPr>
          </w:p>
        </w:tc>
      </w:tr>
      <w:tr w:rsidR="00216AF1" w:rsidRPr="0037153B" w14:paraId="14BB1660" w14:textId="77777777" w:rsidTr="09CE7017">
        <w:tc>
          <w:tcPr>
            <w:tcW w:w="1805" w:type="dxa"/>
            <w:shd w:val="clear" w:color="auto" w:fill="CCCCCC"/>
          </w:tcPr>
          <w:p w14:paraId="01B62581" w14:textId="77777777" w:rsidR="00216AF1" w:rsidRPr="0037153B" w:rsidRDefault="09CE7017" w:rsidP="00216AF1">
            <w:pPr>
              <w:jc w:val="left"/>
            </w:pPr>
            <w:r>
              <w:t>4</w:t>
            </w:r>
          </w:p>
        </w:tc>
        <w:tc>
          <w:tcPr>
            <w:tcW w:w="1805" w:type="dxa"/>
            <w:shd w:val="clear" w:color="auto" w:fill="CCCCCC"/>
          </w:tcPr>
          <w:p w14:paraId="43C96BC7" w14:textId="77777777" w:rsidR="00216AF1" w:rsidRPr="0037153B" w:rsidRDefault="00216AF1" w:rsidP="00216AF1">
            <w:pPr>
              <w:jc w:val="left"/>
            </w:pPr>
          </w:p>
        </w:tc>
        <w:tc>
          <w:tcPr>
            <w:tcW w:w="2334" w:type="dxa"/>
            <w:shd w:val="clear" w:color="auto" w:fill="CCCCCC"/>
          </w:tcPr>
          <w:p w14:paraId="213887B1" w14:textId="77777777" w:rsidR="00216AF1" w:rsidRPr="0037153B" w:rsidRDefault="00216AF1" w:rsidP="00216AF1">
            <w:pPr>
              <w:jc w:val="left"/>
            </w:pPr>
          </w:p>
        </w:tc>
        <w:tc>
          <w:tcPr>
            <w:tcW w:w="2528" w:type="dxa"/>
            <w:shd w:val="clear" w:color="auto" w:fill="FFBEBE"/>
          </w:tcPr>
          <w:p w14:paraId="10BA45FB" w14:textId="77777777" w:rsidR="00216AF1" w:rsidRPr="0037153B" w:rsidRDefault="00216AF1" w:rsidP="00216AF1">
            <w:pPr>
              <w:jc w:val="left"/>
            </w:pPr>
          </w:p>
        </w:tc>
        <w:tc>
          <w:tcPr>
            <w:tcW w:w="816" w:type="dxa"/>
            <w:shd w:val="clear" w:color="auto" w:fill="FFBEBE"/>
          </w:tcPr>
          <w:p w14:paraId="551B55E5" w14:textId="77777777" w:rsidR="00216AF1" w:rsidRPr="0037153B" w:rsidRDefault="00216AF1" w:rsidP="00216AF1">
            <w:pPr>
              <w:jc w:val="left"/>
            </w:pPr>
          </w:p>
        </w:tc>
      </w:tr>
      <w:tr w:rsidR="00216AF1" w:rsidRPr="0037153B" w14:paraId="25382A37" w14:textId="77777777" w:rsidTr="09CE7017">
        <w:tc>
          <w:tcPr>
            <w:tcW w:w="1805" w:type="dxa"/>
            <w:shd w:val="clear" w:color="auto" w:fill="CCCCCC"/>
          </w:tcPr>
          <w:p w14:paraId="68560EBB" w14:textId="77777777" w:rsidR="00216AF1" w:rsidRPr="0037153B" w:rsidRDefault="28D5C5BD" w:rsidP="00216AF1">
            <w:pPr>
              <w:jc w:val="left"/>
            </w:pPr>
            <w:r>
              <w:t>…</w:t>
            </w:r>
          </w:p>
        </w:tc>
        <w:tc>
          <w:tcPr>
            <w:tcW w:w="1805" w:type="dxa"/>
            <w:shd w:val="clear" w:color="auto" w:fill="CCCCCC"/>
          </w:tcPr>
          <w:p w14:paraId="487FFC11" w14:textId="77777777" w:rsidR="00216AF1" w:rsidRPr="0037153B" w:rsidRDefault="00216AF1" w:rsidP="00216AF1">
            <w:pPr>
              <w:jc w:val="left"/>
            </w:pPr>
          </w:p>
        </w:tc>
        <w:tc>
          <w:tcPr>
            <w:tcW w:w="2334" w:type="dxa"/>
            <w:shd w:val="clear" w:color="auto" w:fill="CCCCCC"/>
          </w:tcPr>
          <w:p w14:paraId="70F5F3BC" w14:textId="77777777" w:rsidR="00216AF1" w:rsidRPr="0037153B" w:rsidRDefault="00216AF1" w:rsidP="00216AF1">
            <w:pPr>
              <w:jc w:val="left"/>
            </w:pPr>
          </w:p>
        </w:tc>
        <w:tc>
          <w:tcPr>
            <w:tcW w:w="2528" w:type="dxa"/>
            <w:shd w:val="clear" w:color="auto" w:fill="FFBEBE"/>
          </w:tcPr>
          <w:p w14:paraId="26947227" w14:textId="77777777" w:rsidR="00216AF1" w:rsidRPr="0037153B" w:rsidRDefault="00216AF1" w:rsidP="00216AF1">
            <w:pPr>
              <w:jc w:val="left"/>
            </w:pPr>
          </w:p>
        </w:tc>
        <w:tc>
          <w:tcPr>
            <w:tcW w:w="816" w:type="dxa"/>
            <w:shd w:val="clear" w:color="auto" w:fill="FFBEBE"/>
          </w:tcPr>
          <w:p w14:paraId="27EC0994" w14:textId="77777777" w:rsidR="00216AF1" w:rsidRPr="0037153B" w:rsidRDefault="00216AF1" w:rsidP="00216AF1">
            <w:pPr>
              <w:jc w:val="left"/>
            </w:pPr>
          </w:p>
        </w:tc>
      </w:tr>
      <w:tr w:rsidR="00216AF1" w:rsidRPr="0037153B" w14:paraId="0A0D05B6" w14:textId="77777777" w:rsidTr="09CE7017">
        <w:tc>
          <w:tcPr>
            <w:tcW w:w="3610" w:type="dxa"/>
            <w:gridSpan w:val="2"/>
            <w:shd w:val="clear" w:color="auto" w:fill="FFBEBE"/>
          </w:tcPr>
          <w:p w14:paraId="76B84357" w14:textId="77777777" w:rsidR="00216AF1" w:rsidRPr="0037153B" w:rsidRDefault="28D5C5BD" w:rsidP="00216AF1">
            <w:pPr>
              <w:jc w:val="left"/>
            </w:pPr>
            <w:r>
              <w:t>Testurteil</w:t>
            </w:r>
          </w:p>
        </w:tc>
        <w:tc>
          <w:tcPr>
            <w:tcW w:w="5678" w:type="dxa"/>
            <w:gridSpan w:val="3"/>
            <w:shd w:val="clear" w:color="auto" w:fill="FFBEBE"/>
          </w:tcPr>
          <w:p w14:paraId="15FC45C3" w14:textId="77777777" w:rsidR="00216AF1" w:rsidRPr="0037153B" w:rsidRDefault="00216AF1" w:rsidP="00216AF1">
            <w:pPr>
              <w:jc w:val="left"/>
            </w:pPr>
          </w:p>
        </w:tc>
      </w:tr>
    </w:tbl>
    <w:p w14:paraId="30A0CF9D" w14:textId="77777777" w:rsidR="00216AF1" w:rsidRPr="0037153B" w:rsidRDefault="00216AF1" w:rsidP="00216AF1"/>
    <w:sectPr w:rsidR="00216AF1" w:rsidRPr="0037153B" w:rsidSect="00F535FB">
      <w:footerReference w:type="default" r:id="rId15"/>
      <w:footerReference w:type="first" r:id="rId16"/>
      <w:pgSz w:w="11906" w:h="16838" w:code="9"/>
      <w:pgMar w:top="1418" w:right="1134" w:bottom="1134"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A677F" w14:textId="77777777" w:rsidR="0076726A" w:rsidRDefault="0076726A">
      <w:r>
        <w:separator/>
      </w:r>
    </w:p>
    <w:p w14:paraId="43815465" w14:textId="77777777" w:rsidR="0076726A" w:rsidRDefault="0076726A"/>
  </w:endnote>
  <w:endnote w:type="continuationSeparator" w:id="0">
    <w:p w14:paraId="41EF8257" w14:textId="77777777" w:rsidR="0076726A" w:rsidRDefault="0076726A">
      <w:r>
        <w:continuationSeparator/>
      </w:r>
    </w:p>
    <w:p w14:paraId="1C68108F" w14:textId="77777777" w:rsidR="0076726A" w:rsidRDefault="00767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SimSun">
    <w:panose1 w:val="00000000000000000000"/>
    <w:charset w:val="86"/>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E191C" w14:textId="297668E1" w:rsidR="00A91651" w:rsidRPr="00BB105C" w:rsidRDefault="00A91651" w:rsidP="0017019F">
    <w:pPr>
      <w:pStyle w:val="Kopfzeile"/>
      <w:tabs>
        <w:tab w:val="clear" w:pos="9072"/>
        <w:tab w:val="right" w:pos="8460"/>
      </w:tabs>
      <w:ind w:right="360"/>
      <w:jc w:val="center"/>
    </w:pPr>
    <w:r w:rsidRPr="28D5C5BD">
      <w:rPr>
        <w:rStyle w:val="Seitenzahl"/>
      </w:rPr>
      <w:t xml:space="preserve">Seite </w:t>
    </w:r>
    <w:r w:rsidRPr="28D5C5BD">
      <w:rPr>
        <w:rStyle w:val="Seitenzahl"/>
        <w:noProof/>
      </w:rPr>
      <w:fldChar w:fldCharType="begin"/>
    </w:r>
    <w:r w:rsidRPr="28D5C5BD">
      <w:rPr>
        <w:rStyle w:val="Seitenzahl"/>
        <w:noProof/>
      </w:rPr>
      <w:instrText xml:space="preserve"> PAGE  \* Arabic  \* MERGEFORMAT </w:instrText>
    </w:r>
    <w:r w:rsidRPr="28D5C5BD">
      <w:rPr>
        <w:rStyle w:val="Seitenzahl"/>
        <w:noProof/>
      </w:rPr>
      <w:fldChar w:fldCharType="separate"/>
    </w:r>
    <w:r w:rsidR="00C54B53">
      <w:rPr>
        <w:rStyle w:val="Seitenzahl"/>
        <w:noProof/>
      </w:rPr>
      <w:t>10</w:t>
    </w:r>
    <w:r w:rsidRPr="28D5C5BD">
      <w:rPr>
        <w:rStyle w:val="Seitenzahl"/>
        <w:noProof/>
      </w:rPr>
      <w:fldChar w:fldCharType="end"/>
    </w:r>
    <w:r w:rsidRPr="28D5C5BD">
      <w:rPr>
        <w:rStyle w:val="Seitenzahl"/>
      </w:rPr>
      <w:t xml:space="preserve"> von </w:t>
    </w:r>
    <w:r w:rsidRPr="28D5C5BD">
      <w:rPr>
        <w:rStyle w:val="Seitenzahl"/>
        <w:noProof/>
      </w:rPr>
      <w:fldChar w:fldCharType="begin"/>
    </w:r>
    <w:r w:rsidRPr="28D5C5BD">
      <w:rPr>
        <w:rStyle w:val="Seitenzahl"/>
        <w:noProof/>
      </w:rPr>
      <w:instrText xml:space="preserve"> NUMPAGES   \* MERGEFORMAT </w:instrText>
    </w:r>
    <w:r w:rsidRPr="28D5C5BD">
      <w:rPr>
        <w:rStyle w:val="Seitenzahl"/>
        <w:noProof/>
      </w:rPr>
      <w:fldChar w:fldCharType="separate"/>
    </w:r>
    <w:r w:rsidR="00C54B53">
      <w:rPr>
        <w:rStyle w:val="Seitenzahl"/>
        <w:noProof/>
      </w:rPr>
      <w:t>19</w:t>
    </w:r>
    <w:r w:rsidRPr="28D5C5BD">
      <w:rPr>
        <w:rStyle w:val="Seitenzahl"/>
        <w:noProof/>
      </w:rPr>
      <w:fldChar w:fldCharType="end"/>
    </w:r>
  </w:p>
  <w:p w14:paraId="3C661B9E" w14:textId="77777777" w:rsidR="00A91651" w:rsidRDefault="00A91651" w:rsidP="0017019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E71A" w14:textId="30840D6B" w:rsidR="00A91651" w:rsidRPr="00BB105C" w:rsidRDefault="00A91651" w:rsidP="0017019F">
    <w:pPr>
      <w:pStyle w:val="Kopfzeile"/>
      <w:tabs>
        <w:tab w:val="clear" w:pos="9072"/>
        <w:tab w:val="right" w:pos="8460"/>
      </w:tabs>
      <w:ind w:right="360"/>
      <w:jc w:val="center"/>
    </w:pPr>
    <w:r w:rsidRPr="28D5C5BD">
      <w:rPr>
        <w:rStyle w:val="Seitenzahl"/>
      </w:rPr>
      <w:t xml:space="preserve">Seite </w:t>
    </w:r>
    <w:r w:rsidRPr="28D5C5BD">
      <w:rPr>
        <w:rStyle w:val="Seitenzahl"/>
        <w:noProof/>
      </w:rPr>
      <w:fldChar w:fldCharType="begin"/>
    </w:r>
    <w:r w:rsidRPr="28D5C5BD">
      <w:rPr>
        <w:rStyle w:val="Seitenzahl"/>
        <w:noProof/>
      </w:rPr>
      <w:instrText xml:space="preserve"> PAGE  \* Arabic  \* MERGEFORMAT </w:instrText>
    </w:r>
    <w:r w:rsidRPr="28D5C5BD">
      <w:rPr>
        <w:rStyle w:val="Seitenzahl"/>
        <w:noProof/>
      </w:rPr>
      <w:fldChar w:fldCharType="separate"/>
    </w:r>
    <w:r w:rsidR="00C54B53">
      <w:rPr>
        <w:rStyle w:val="Seitenzahl"/>
        <w:noProof/>
      </w:rPr>
      <w:t>4</w:t>
    </w:r>
    <w:r w:rsidRPr="28D5C5BD">
      <w:rPr>
        <w:rStyle w:val="Seitenzahl"/>
        <w:noProof/>
      </w:rPr>
      <w:fldChar w:fldCharType="end"/>
    </w:r>
    <w:r w:rsidRPr="28D5C5BD">
      <w:rPr>
        <w:rStyle w:val="Seitenzahl"/>
      </w:rPr>
      <w:t xml:space="preserve"> von </w:t>
    </w:r>
    <w:r w:rsidRPr="28D5C5BD">
      <w:rPr>
        <w:rStyle w:val="Seitenzahl"/>
        <w:noProof/>
      </w:rPr>
      <w:fldChar w:fldCharType="begin"/>
    </w:r>
    <w:r w:rsidRPr="28D5C5BD">
      <w:rPr>
        <w:rStyle w:val="Seitenzahl"/>
        <w:noProof/>
      </w:rPr>
      <w:instrText xml:space="preserve"> NUMPAGES  \* Arabic  \* MERGEFORMAT </w:instrText>
    </w:r>
    <w:r w:rsidRPr="28D5C5BD">
      <w:rPr>
        <w:rStyle w:val="Seitenzahl"/>
        <w:noProof/>
      </w:rPr>
      <w:fldChar w:fldCharType="separate"/>
    </w:r>
    <w:r w:rsidR="00C54B53">
      <w:rPr>
        <w:rStyle w:val="Seitenzahl"/>
        <w:noProof/>
      </w:rPr>
      <w:t>19</w:t>
    </w:r>
    <w:r w:rsidRPr="28D5C5BD">
      <w:rPr>
        <w:rStyle w:val="Seitenzahl"/>
        <w:noProof/>
      </w:rPr>
      <w:fldChar w:fldCharType="end"/>
    </w:r>
  </w:p>
  <w:p w14:paraId="39F8AA0F" w14:textId="77777777" w:rsidR="00A91651" w:rsidRDefault="00A91651" w:rsidP="0017019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7794A" w14:textId="77777777" w:rsidR="0076726A" w:rsidRDefault="0076726A">
      <w:r>
        <w:separator/>
      </w:r>
    </w:p>
    <w:p w14:paraId="3DE4BD90" w14:textId="77777777" w:rsidR="0076726A" w:rsidRDefault="0076726A"/>
  </w:footnote>
  <w:footnote w:type="continuationSeparator" w:id="0">
    <w:p w14:paraId="0ABFCABC" w14:textId="77777777" w:rsidR="0076726A" w:rsidRDefault="0076726A">
      <w:r>
        <w:continuationSeparator/>
      </w:r>
    </w:p>
    <w:p w14:paraId="7AD15387" w14:textId="77777777" w:rsidR="0076726A" w:rsidRDefault="0076726A"/>
  </w:footnote>
  <w:footnote w:id="1">
    <w:p w14:paraId="7957A66A" w14:textId="77777777" w:rsidR="00A91651" w:rsidRPr="00453852" w:rsidRDefault="00A91651" w:rsidP="005A6CE8">
      <w:pPr>
        <w:pStyle w:val="Funotentext"/>
        <w:rPr>
          <w:lang w:val="en-GB"/>
        </w:rPr>
      </w:pPr>
      <w:r>
        <w:rPr>
          <w:rStyle w:val="Funotenzeichen"/>
        </w:rPr>
        <w:footnoteRef/>
      </w:r>
      <w:r w:rsidRPr="00453852">
        <w:rPr>
          <w:lang w:val="en-GB"/>
        </w:rPr>
        <w:t xml:space="preserve"> </w:t>
      </w:r>
      <w:proofErr w:type="spellStart"/>
      <w:r>
        <w:rPr>
          <w:lang w:val="en-GB"/>
        </w:rPr>
        <w:t>v</w:t>
      </w:r>
      <w:r w:rsidRPr="00453852">
        <w:rPr>
          <w:lang w:val="en-GB"/>
        </w:rPr>
        <w:t>gl</w:t>
      </w:r>
      <w:proofErr w:type="spellEnd"/>
      <w:r w:rsidRPr="00453852">
        <w:rPr>
          <w:lang w:val="en-GB"/>
        </w:rPr>
        <w:t xml:space="preserve">. B. </w:t>
      </w:r>
      <w:proofErr w:type="spellStart"/>
      <w:r w:rsidRPr="00453852">
        <w:rPr>
          <w:lang w:val="en-GB"/>
        </w:rPr>
        <w:t>Kovitz</w:t>
      </w:r>
      <w:proofErr w:type="spellEnd"/>
      <w:r w:rsidRPr="00453852">
        <w:rPr>
          <w:lang w:val="en-GB"/>
        </w:rPr>
        <w:t>: Practical Software Requiremen</w:t>
      </w:r>
      <w:r>
        <w:rPr>
          <w:lang w:val="en-GB"/>
        </w:rPr>
        <w:t>ts: A Manual of Content &amp; Style;</w:t>
      </w:r>
      <w:r w:rsidRPr="00453852">
        <w:rPr>
          <w:lang w:val="en-GB"/>
        </w:rPr>
        <w:t xml:space="preserve"> </w:t>
      </w:r>
      <w:r>
        <w:rPr>
          <w:lang w:val="en-GB"/>
        </w:rPr>
        <w:t>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24407" w14:textId="77777777" w:rsidR="00A91651" w:rsidRPr="00BB105C" w:rsidRDefault="00A91651" w:rsidP="0017019F">
    <w:pPr>
      <w:pStyle w:val="Kopfzeile"/>
      <w:tabs>
        <w:tab w:val="clear" w:pos="9072"/>
        <w:tab w:val="right" w:pos="8460"/>
      </w:tabs>
      <w:ind w:right="360"/>
      <w:jc w:val="center"/>
    </w:pPr>
    <w:r w:rsidRPr="28D5C5BD">
      <w:rPr>
        <w:rStyle w:val="Seitenzahl"/>
      </w:rPr>
      <w:t>Software-Entwicklung und Programmierung Wintersemester 2015/2016</w:t>
    </w:r>
  </w:p>
  <w:p w14:paraId="634876DD" w14:textId="77777777" w:rsidR="00A91651" w:rsidRPr="00BB105C" w:rsidRDefault="00A91651" w:rsidP="00BB105C">
    <w:pPr>
      <w:pStyle w:val="Kopfzeile"/>
      <w:tabs>
        <w:tab w:val="clear" w:pos="9072"/>
        <w:tab w:val="right" w:pos="846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257"/>
    <w:multiLevelType w:val="hybridMultilevel"/>
    <w:tmpl w:val="09985AA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261746F"/>
    <w:multiLevelType w:val="hybridMultilevel"/>
    <w:tmpl w:val="3942F7B2"/>
    <w:lvl w:ilvl="0" w:tplc="EDA471DA">
      <w:start w:val="1"/>
      <w:numFmt w:val="bullet"/>
      <w:lvlText w:val=""/>
      <w:lvlJc w:val="left"/>
      <w:pPr>
        <w:ind w:left="720" w:hanging="360"/>
      </w:pPr>
      <w:rPr>
        <w:rFonts w:ascii="Symbol" w:hAnsi="Symbol" w:hint="default"/>
      </w:rPr>
    </w:lvl>
    <w:lvl w:ilvl="1" w:tplc="3688540A">
      <w:start w:val="1"/>
      <w:numFmt w:val="bullet"/>
      <w:lvlText w:val="o"/>
      <w:lvlJc w:val="left"/>
      <w:pPr>
        <w:ind w:left="1440" w:hanging="360"/>
      </w:pPr>
      <w:rPr>
        <w:rFonts w:ascii="Courier New" w:hAnsi="Courier New" w:hint="default"/>
      </w:rPr>
    </w:lvl>
    <w:lvl w:ilvl="2" w:tplc="7CBA718A">
      <w:start w:val="1"/>
      <w:numFmt w:val="bullet"/>
      <w:lvlText w:val=""/>
      <w:lvlJc w:val="left"/>
      <w:pPr>
        <w:ind w:left="2160" w:hanging="360"/>
      </w:pPr>
      <w:rPr>
        <w:rFonts w:ascii="Wingdings" w:hAnsi="Wingdings" w:hint="default"/>
      </w:rPr>
    </w:lvl>
    <w:lvl w:ilvl="3" w:tplc="23968E56">
      <w:start w:val="1"/>
      <w:numFmt w:val="bullet"/>
      <w:lvlText w:val=""/>
      <w:lvlJc w:val="left"/>
      <w:pPr>
        <w:ind w:left="2880" w:hanging="360"/>
      </w:pPr>
      <w:rPr>
        <w:rFonts w:ascii="Symbol" w:hAnsi="Symbol" w:hint="default"/>
      </w:rPr>
    </w:lvl>
    <w:lvl w:ilvl="4" w:tplc="E526A444">
      <w:start w:val="1"/>
      <w:numFmt w:val="bullet"/>
      <w:lvlText w:val="o"/>
      <w:lvlJc w:val="left"/>
      <w:pPr>
        <w:ind w:left="3600" w:hanging="360"/>
      </w:pPr>
      <w:rPr>
        <w:rFonts w:ascii="Courier New" w:hAnsi="Courier New" w:hint="default"/>
      </w:rPr>
    </w:lvl>
    <w:lvl w:ilvl="5" w:tplc="5E647A6C">
      <w:start w:val="1"/>
      <w:numFmt w:val="bullet"/>
      <w:lvlText w:val=""/>
      <w:lvlJc w:val="left"/>
      <w:pPr>
        <w:ind w:left="4320" w:hanging="360"/>
      </w:pPr>
      <w:rPr>
        <w:rFonts w:ascii="Wingdings" w:hAnsi="Wingdings" w:hint="default"/>
      </w:rPr>
    </w:lvl>
    <w:lvl w:ilvl="6" w:tplc="0AA47026">
      <w:start w:val="1"/>
      <w:numFmt w:val="bullet"/>
      <w:lvlText w:val=""/>
      <w:lvlJc w:val="left"/>
      <w:pPr>
        <w:ind w:left="5040" w:hanging="360"/>
      </w:pPr>
      <w:rPr>
        <w:rFonts w:ascii="Symbol" w:hAnsi="Symbol" w:hint="default"/>
      </w:rPr>
    </w:lvl>
    <w:lvl w:ilvl="7" w:tplc="BC48B7AC">
      <w:start w:val="1"/>
      <w:numFmt w:val="bullet"/>
      <w:lvlText w:val="o"/>
      <w:lvlJc w:val="left"/>
      <w:pPr>
        <w:ind w:left="5760" w:hanging="360"/>
      </w:pPr>
      <w:rPr>
        <w:rFonts w:ascii="Courier New" w:hAnsi="Courier New" w:hint="default"/>
      </w:rPr>
    </w:lvl>
    <w:lvl w:ilvl="8" w:tplc="C1682B70">
      <w:start w:val="1"/>
      <w:numFmt w:val="bullet"/>
      <w:lvlText w:val=""/>
      <w:lvlJc w:val="left"/>
      <w:pPr>
        <w:ind w:left="6480" w:hanging="360"/>
      </w:pPr>
      <w:rPr>
        <w:rFonts w:ascii="Wingdings" w:hAnsi="Wingdings" w:hint="default"/>
      </w:rPr>
    </w:lvl>
  </w:abstractNum>
  <w:abstractNum w:abstractNumId="2">
    <w:nsid w:val="0604704F"/>
    <w:multiLevelType w:val="multilevel"/>
    <w:tmpl w:val="0E6CB674"/>
    <w:lvl w:ilvl="0">
      <w:start w:val="1"/>
      <w:numFmt w:val="decimal"/>
      <w:pStyle w:val="berschrift1"/>
      <w:lvlText w:val="%1."/>
      <w:lvlJc w:val="left"/>
      <w:pPr>
        <w:tabs>
          <w:tab w:val="num" w:pos="454"/>
        </w:tabs>
        <w:ind w:left="454" w:hanging="454"/>
      </w:pPr>
      <w:rPr>
        <w:rFonts w:cs="Times New Roman" w:hint="default"/>
      </w:rPr>
    </w:lvl>
    <w:lvl w:ilvl="1">
      <w:start w:val="1"/>
      <w:numFmt w:val="decimal"/>
      <w:pStyle w:val="berschrift2"/>
      <w:lvlText w:val="%1.%2"/>
      <w:lvlJc w:val="left"/>
      <w:pPr>
        <w:tabs>
          <w:tab w:val="num" w:pos="624"/>
        </w:tabs>
        <w:ind w:left="624" w:hanging="6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94"/>
        </w:tabs>
        <w:ind w:left="794" w:hanging="794"/>
      </w:pPr>
      <w:rPr>
        <w:rFonts w:cs="Times New Roman" w:hint="default"/>
      </w:rPr>
    </w:lvl>
    <w:lvl w:ilvl="3">
      <w:start w:val="1"/>
      <w:numFmt w:val="decimal"/>
      <w:pStyle w:val="berschrift4"/>
      <w:lvlText w:val="%1.%2.%3.%4"/>
      <w:lvlJc w:val="left"/>
      <w:pPr>
        <w:tabs>
          <w:tab w:val="num" w:pos="907"/>
        </w:tabs>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nsid w:val="14EF5BBA"/>
    <w:multiLevelType w:val="hybridMultilevel"/>
    <w:tmpl w:val="8B967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1C314A"/>
    <w:multiLevelType w:val="multilevel"/>
    <w:tmpl w:val="8DDA76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136"/>
        </w:tabs>
        <w:ind w:left="2136" w:hanging="576"/>
      </w:pPr>
      <w:rPr>
        <w:rFonts w:hint="default"/>
      </w:rPr>
    </w:lvl>
    <w:lvl w:ilvl="2">
      <w:start w:val="1"/>
      <w:numFmt w:val="decimal"/>
      <w:pStyle w:val="4teEbene"/>
      <w:lvlText w:val="%1.%2.%3"/>
      <w:lvlJc w:val="left"/>
      <w:pPr>
        <w:tabs>
          <w:tab w:val="num" w:pos="7241"/>
        </w:tabs>
        <w:ind w:left="724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006AE3"/>
    <w:multiLevelType w:val="hybridMultilevel"/>
    <w:tmpl w:val="332C9E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C61A55"/>
    <w:multiLevelType w:val="hybridMultilevel"/>
    <w:tmpl w:val="A406F0EA"/>
    <w:lvl w:ilvl="0" w:tplc="DCB804F2">
      <w:start w:val="1"/>
      <w:numFmt w:val="bullet"/>
      <w:lvlText w:val=""/>
      <w:lvlJc w:val="left"/>
      <w:pPr>
        <w:ind w:left="720" w:hanging="360"/>
      </w:pPr>
      <w:rPr>
        <w:rFonts w:ascii="Symbol" w:hAnsi="Symbol" w:hint="default"/>
      </w:rPr>
    </w:lvl>
    <w:lvl w:ilvl="1" w:tplc="15C81E82">
      <w:start w:val="1"/>
      <w:numFmt w:val="bullet"/>
      <w:lvlText w:val="o"/>
      <w:lvlJc w:val="left"/>
      <w:pPr>
        <w:ind w:left="1440" w:hanging="360"/>
      </w:pPr>
      <w:rPr>
        <w:rFonts w:ascii="Courier New" w:hAnsi="Courier New" w:hint="default"/>
      </w:rPr>
    </w:lvl>
    <w:lvl w:ilvl="2" w:tplc="BF9C644E">
      <w:start w:val="1"/>
      <w:numFmt w:val="bullet"/>
      <w:lvlText w:val=""/>
      <w:lvlJc w:val="left"/>
      <w:pPr>
        <w:ind w:left="2160" w:hanging="360"/>
      </w:pPr>
      <w:rPr>
        <w:rFonts w:ascii="Wingdings" w:hAnsi="Wingdings" w:hint="default"/>
      </w:rPr>
    </w:lvl>
    <w:lvl w:ilvl="3" w:tplc="872ABE60">
      <w:start w:val="1"/>
      <w:numFmt w:val="bullet"/>
      <w:lvlText w:val=""/>
      <w:lvlJc w:val="left"/>
      <w:pPr>
        <w:ind w:left="2880" w:hanging="360"/>
      </w:pPr>
      <w:rPr>
        <w:rFonts w:ascii="Symbol" w:hAnsi="Symbol" w:hint="default"/>
      </w:rPr>
    </w:lvl>
    <w:lvl w:ilvl="4" w:tplc="0784AABE">
      <w:start w:val="1"/>
      <w:numFmt w:val="bullet"/>
      <w:lvlText w:val="o"/>
      <w:lvlJc w:val="left"/>
      <w:pPr>
        <w:ind w:left="3600" w:hanging="360"/>
      </w:pPr>
      <w:rPr>
        <w:rFonts w:ascii="Courier New" w:hAnsi="Courier New" w:hint="default"/>
      </w:rPr>
    </w:lvl>
    <w:lvl w:ilvl="5" w:tplc="B8FAE52A">
      <w:start w:val="1"/>
      <w:numFmt w:val="bullet"/>
      <w:lvlText w:val=""/>
      <w:lvlJc w:val="left"/>
      <w:pPr>
        <w:ind w:left="4320" w:hanging="360"/>
      </w:pPr>
      <w:rPr>
        <w:rFonts w:ascii="Wingdings" w:hAnsi="Wingdings" w:hint="default"/>
      </w:rPr>
    </w:lvl>
    <w:lvl w:ilvl="6" w:tplc="3FD062EC">
      <w:start w:val="1"/>
      <w:numFmt w:val="bullet"/>
      <w:lvlText w:val=""/>
      <w:lvlJc w:val="left"/>
      <w:pPr>
        <w:ind w:left="5040" w:hanging="360"/>
      </w:pPr>
      <w:rPr>
        <w:rFonts w:ascii="Symbol" w:hAnsi="Symbol" w:hint="default"/>
      </w:rPr>
    </w:lvl>
    <w:lvl w:ilvl="7" w:tplc="88DCD244">
      <w:start w:val="1"/>
      <w:numFmt w:val="bullet"/>
      <w:lvlText w:val="o"/>
      <w:lvlJc w:val="left"/>
      <w:pPr>
        <w:ind w:left="5760" w:hanging="360"/>
      </w:pPr>
      <w:rPr>
        <w:rFonts w:ascii="Courier New" w:hAnsi="Courier New" w:hint="default"/>
      </w:rPr>
    </w:lvl>
    <w:lvl w:ilvl="8" w:tplc="15641C54">
      <w:start w:val="1"/>
      <w:numFmt w:val="bullet"/>
      <w:lvlText w:val=""/>
      <w:lvlJc w:val="left"/>
      <w:pPr>
        <w:ind w:left="6480" w:hanging="360"/>
      </w:pPr>
      <w:rPr>
        <w:rFonts w:ascii="Wingdings" w:hAnsi="Wingdings" w:hint="default"/>
      </w:rPr>
    </w:lvl>
  </w:abstractNum>
  <w:abstractNum w:abstractNumId="7">
    <w:nsid w:val="32E65DD0"/>
    <w:multiLevelType w:val="hybridMultilevel"/>
    <w:tmpl w:val="467A26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3E5162B"/>
    <w:multiLevelType w:val="hybridMultilevel"/>
    <w:tmpl w:val="CBAAF6E8"/>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nsid w:val="340B4AF1"/>
    <w:multiLevelType w:val="hybridMultilevel"/>
    <w:tmpl w:val="A67C60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116876"/>
    <w:multiLevelType w:val="hybridMultilevel"/>
    <w:tmpl w:val="50FAE8B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3BA7315C"/>
    <w:multiLevelType w:val="hybridMultilevel"/>
    <w:tmpl w:val="31D41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052499"/>
    <w:multiLevelType w:val="multilevel"/>
    <w:tmpl w:val="82DA64B6"/>
    <w:styleLink w:val="FormatvorlageAufgezhlt"/>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02D1FAB"/>
    <w:multiLevelType w:val="hybridMultilevel"/>
    <w:tmpl w:val="4ECC7E7E"/>
    <w:lvl w:ilvl="0" w:tplc="1112529E">
      <w:start w:val="1"/>
      <w:numFmt w:val="bullet"/>
      <w:lvlText w:val=""/>
      <w:lvlJc w:val="left"/>
      <w:pPr>
        <w:ind w:left="720" w:hanging="360"/>
      </w:pPr>
      <w:rPr>
        <w:rFonts w:ascii="Symbol" w:hAnsi="Symbol" w:hint="default"/>
      </w:rPr>
    </w:lvl>
    <w:lvl w:ilvl="1" w:tplc="F3FA8472">
      <w:start w:val="1"/>
      <w:numFmt w:val="bullet"/>
      <w:lvlText w:val="o"/>
      <w:lvlJc w:val="left"/>
      <w:pPr>
        <w:ind w:left="1440" w:hanging="360"/>
      </w:pPr>
      <w:rPr>
        <w:rFonts w:ascii="Courier New" w:hAnsi="Courier New" w:hint="default"/>
      </w:rPr>
    </w:lvl>
    <w:lvl w:ilvl="2" w:tplc="8EC20FEC">
      <w:start w:val="1"/>
      <w:numFmt w:val="bullet"/>
      <w:lvlText w:val=""/>
      <w:lvlJc w:val="left"/>
      <w:pPr>
        <w:ind w:left="2160" w:hanging="360"/>
      </w:pPr>
      <w:rPr>
        <w:rFonts w:ascii="Wingdings" w:hAnsi="Wingdings" w:hint="default"/>
      </w:rPr>
    </w:lvl>
    <w:lvl w:ilvl="3" w:tplc="18A8640C">
      <w:start w:val="1"/>
      <w:numFmt w:val="bullet"/>
      <w:lvlText w:val=""/>
      <w:lvlJc w:val="left"/>
      <w:pPr>
        <w:ind w:left="2880" w:hanging="360"/>
      </w:pPr>
      <w:rPr>
        <w:rFonts w:ascii="Symbol" w:hAnsi="Symbol" w:hint="default"/>
      </w:rPr>
    </w:lvl>
    <w:lvl w:ilvl="4" w:tplc="B49A2D12">
      <w:start w:val="1"/>
      <w:numFmt w:val="bullet"/>
      <w:lvlText w:val="o"/>
      <w:lvlJc w:val="left"/>
      <w:pPr>
        <w:ind w:left="3600" w:hanging="360"/>
      </w:pPr>
      <w:rPr>
        <w:rFonts w:ascii="Courier New" w:hAnsi="Courier New" w:hint="default"/>
      </w:rPr>
    </w:lvl>
    <w:lvl w:ilvl="5" w:tplc="68E6E0CE">
      <w:start w:val="1"/>
      <w:numFmt w:val="bullet"/>
      <w:lvlText w:val=""/>
      <w:lvlJc w:val="left"/>
      <w:pPr>
        <w:ind w:left="4320" w:hanging="360"/>
      </w:pPr>
      <w:rPr>
        <w:rFonts w:ascii="Wingdings" w:hAnsi="Wingdings" w:hint="default"/>
      </w:rPr>
    </w:lvl>
    <w:lvl w:ilvl="6" w:tplc="01046AC4">
      <w:start w:val="1"/>
      <w:numFmt w:val="bullet"/>
      <w:lvlText w:val=""/>
      <w:lvlJc w:val="left"/>
      <w:pPr>
        <w:ind w:left="5040" w:hanging="360"/>
      </w:pPr>
      <w:rPr>
        <w:rFonts w:ascii="Symbol" w:hAnsi="Symbol" w:hint="default"/>
      </w:rPr>
    </w:lvl>
    <w:lvl w:ilvl="7" w:tplc="46B02646">
      <w:start w:val="1"/>
      <w:numFmt w:val="bullet"/>
      <w:lvlText w:val="o"/>
      <w:lvlJc w:val="left"/>
      <w:pPr>
        <w:ind w:left="5760" w:hanging="360"/>
      </w:pPr>
      <w:rPr>
        <w:rFonts w:ascii="Courier New" w:hAnsi="Courier New" w:hint="default"/>
      </w:rPr>
    </w:lvl>
    <w:lvl w:ilvl="8" w:tplc="9C725CD8">
      <w:start w:val="1"/>
      <w:numFmt w:val="bullet"/>
      <w:lvlText w:val=""/>
      <w:lvlJc w:val="left"/>
      <w:pPr>
        <w:ind w:left="6480" w:hanging="360"/>
      </w:pPr>
      <w:rPr>
        <w:rFonts w:ascii="Wingdings" w:hAnsi="Wingdings" w:hint="default"/>
      </w:rPr>
    </w:lvl>
  </w:abstractNum>
  <w:abstractNum w:abstractNumId="14">
    <w:nsid w:val="544D556A"/>
    <w:multiLevelType w:val="hybridMultilevel"/>
    <w:tmpl w:val="3A289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90011AB"/>
    <w:multiLevelType w:val="multilevel"/>
    <w:tmpl w:val="0407001D"/>
    <w:styleLink w:val="berschrift-Ebene1"/>
    <w:lvl w:ilvl="0">
      <w:start w:val="1"/>
      <w:numFmt w:val="decimal"/>
      <w:lvlText w:val="%1)"/>
      <w:lvlJc w:val="left"/>
      <w:pPr>
        <w:ind w:left="360" w:hanging="360"/>
      </w:pPr>
      <w:rPr>
        <w:rFonts w:asciiTheme="minorHAnsi"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BDF30A3"/>
    <w:multiLevelType w:val="hybridMultilevel"/>
    <w:tmpl w:val="1E38CF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FD3242"/>
    <w:multiLevelType w:val="hybridMultilevel"/>
    <w:tmpl w:val="9DB25414"/>
    <w:lvl w:ilvl="0" w:tplc="B5F4DDC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8">
    <w:nsid w:val="61013A98"/>
    <w:multiLevelType w:val="hybridMultilevel"/>
    <w:tmpl w:val="4DC889AE"/>
    <w:lvl w:ilvl="0" w:tplc="04070005">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9">
    <w:nsid w:val="6522141B"/>
    <w:multiLevelType w:val="hybridMultilevel"/>
    <w:tmpl w:val="20C0B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2CA0887"/>
    <w:multiLevelType w:val="hybridMultilevel"/>
    <w:tmpl w:val="878EDA16"/>
    <w:lvl w:ilvl="0" w:tplc="23FCDCCC">
      <w:start w:val="1"/>
      <w:numFmt w:val="bullet"/>
      <w:lvlText w:val=""/>
      <w:lvlJc w:val="left"/>
      <w:pPr>
        <w:ind w:left="720" w:hanging="360"/>
      </w:pPr>
      <w:rPr>
        <w:rFonts w:ascii="Symbol" w:hAnsi="Symbol" w:hint="default"/>
      </w:rPr>
    </w:lvl>
    <w:lvl w:ilvl="1" w:tplc="33F21EEC">
      <w:start w:val="1"/>
      <w:numFmt w:val="bullet"/>
      <w:lvlText w:val="o"/>
      <w:lvlJc w:val="left"/>
      <w:pPr>
        <w:ind w:left="1440" w:hanging="360"/>
      </w:pPr>
      <w:rPr>
        <w:rFonts w:ascii="Courier New" w:hAnsi="Courier New" w:hint="default"/>
      </w:rPr>
    </w:lvl>
    <w:lvl w:ilvl="2" w:tplc="B6903F9C">
      <w:start w:val="1"/>
      <w:numFmt w:val="bullet"/>
      <w:lvlText w:val=""/>
      <w:lvlJc w:val="left"/>
      <w:pPr>
        <w:ind w:left="2160" w:hanging="360"/>
      </w:pPr>
      <w:rPr>
        <w:rFonts w:ascii="Wingdings" w:hAnsi="Wingdings" w:hint="default"/>
      </w:rPr>
    </w:lvl>
    <w:lvl w:ilvl="3" w:tplc="CF48AE6C">
      <w:start w:val="1"/>
      <w:numFmt w:val="bullet"/>
      <w:lvlText w:val=""/>
      <w:lvlJc w:val="left"/>
      <w:pPr>
        <w:ind w:left="2880" w:hanging="360"/>
      </w:pPr>
      <w:rPr>
        <w:rFonts w:ascii="Symbol" w:hAnsi="Symbol" w:hint="default"/>
      </w:rPr>
    </w:lvl>
    <w:lvl w:ilvl="4" w:tplc="F744A66A">
      <w:start w:val="1"/>
      <w:numFmt w:val="bullet"/>
      <w:lvlText w:val="o"/>
      <w:lvlJc w:val="left"/>
      <w:pPr>
        <w:ind w:left="3600" w:hanging="360"/>
      </w:pPr>
      <w:rPr>
        <w:rFonts w:ascii="Courier New" w:hAnsi="Courier New" w:hint="default"/>
      </w:rPr>
    </w:lvl>
    <w:lvl w:ilvl="5" w:tplc="B0DA2968">
      <w:start w:val="1"/>
      <w:numFmt w:val="bullet"/>
      <w:lvlText w:val=""/>
      <w:lvlJc w:val="left"/>
      <w:pPr>
        <w:ind w:left="4320" w:hanging="360"/>
      </w:pPr>
      <w:rPr>
        <w:rFonts w:ascii="Wingdings" w:hAnsi="Wingdings" w:hint="default"/>
      </w:rPr>
    </w:lvl>
    <w:lvl w:ilvl="6" w:tplc="C3DAF496">
      <w:start w:val="1"/>
      <w:numFmt w:val="bullet"/>
      <w:lvlText w:val=""/>
      <w:lvlJc w:val="left"/>
      <w:pPr>
        <w:ind w:left="5040" w:hanging="360"/>
      </w:pPr>
      <w:rPr>
        <w:rFonts w:ascii="Symbol" w:hAnsi="Symbol" w:hint="default"/>
      </w:rPr>
    </w:lvl>
    <w:lvl w:ilvl="7" w:tplc="A45E4E84">
      <w:start w:val="1"/>
      <w:numFmt w:val="bullet"/>
      <w:lvlText w:val="o"/>
      <w:lvlJc w:val="left"/>
      <w:pPr>
        <w:ind w:left="5760" w:hanging="360"/>
      </w:pPr>
      <w:rPr>
        <w:rFonts w:ascii="Courier New" w:hAnsi="Courier New" w:hint="default"/>
      </w:rPr>
    </w:lvl>
    <w:lvl w:ilvl="8" w:tplc="B3847976">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20"/>
  </w:num>
  <w:num w:numId="5">
    <w:abstractNumId w:val="2"/>
  </w:num>
  <w:num w:numId="6">
    <w:abstractNumId w:val="12"/>
  </w:num>
  <w:num w:numId="7">
    <w:abstractNumId w:val="15"/>
  </w:num>
  <w:num w:numId="8">
    <w:abstractNumId w:val="17"/>
  </w:num>
  <w:num w:numId="9">
    <w:abstractNumId w:val="5"/>
  </w:num>
  <w:num w:numId="10">
    <w:abstractNumId w:val="4"/>
  </w:num>
  <w:num w:numId="11">
    <w:abstractNumId w:val="0"/>
  </w:num>
  <w:num w:numId="12">
    <w:abstractNumId w:val="8"/>
  </w:num>
  <w:num w:numId="13">
    <w:abstractNumId w:val="18"/>
  </w:num>
  <w:num w:numId="14">
    <w:abstractNumId w:val="10"/>
  </w:num>
  <w:num w:numId="15">
    <w:abstractNumId w:val="11"/>
  </w:num>
  <w:num w:numId="16">
    <w:abstractNumId w:val="7"/>
  </w:num>
  <w:num w:numId="17">
    <w:abstractNumId w:val="16"/>
  </w:num>
  <w:num w:numId="18">
    <w:abstractNumId w:val="9"/>
  </w:num>
  <w:num w:numId="19">
    <w:abstractNumId w:val="19"/>
  </w:num>
  <w:num w:numId="20">
    <w:abstractNumId w:val="3"/>
  </w:num>
  <w:num w:numId="2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autoHyphenation/>
  <w:hyphenationZone w:val="22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3"/>
    <w:rsid w:val="00011E3A"/>
    <w:rsid w:val="000175F5"/>
    <w:rsid w:val="000321D3"/>
    <w:rsid w:val="000552FB"/>
    <w:rsid w:val="00056B3E"/>
    <w:rsid w:val="00077C4E"/>
    <w:rsid w:val="000A6A6A"/>
    <w:rsid w:val="000E1FC4"/>
    <w:rsid w:val="000F6375"/>
    <w:rsid w:val="001375E6"/>
    <w:rsid w:val="001448C5"/>
    <w:rsid w:val="00150B83"/>
    <w:rsid w:val="00155CEF"/>
    <w:rsid w:val="00161C99"/>
    <w:rsid w:val="001649ED"/>
    <w:rsid w:val="0017019F"/>
    <w:rsid w:val="001851F0"/>
    <w:rsid w:val="00185B5A"/>
    <w:rsid w:val="001A0099"/>
    <w:rsid w:val="001C3F58"/>
    <w:rsid w:val="001D0C60"/>
    <w:rsid w:val="001F369D"/>
    <w:rsid w:val="001F7E65"/>
    <w:rsid w:val="00216AF1"/>
    <w:rsid w:val="002246E5"/>
    <w:rsid w:val="002265EA"/>
    <w:rsid w:val="00233A90"/>
    <w:rsid w:val="00261E10"/>
    <w:rsid w:val="00264D77"/>
    <w:rsid w:val="00283307"/>
    <w:rsid w:val="00284AEA"/>
    <w:rsid w:val="00291B4E"/>
    <w:rsid w:val="002C1A1D"/>
    <w:rsid w:val="002C3232"/>
    <w:rsid w:val="00314FFE"/>
    <w:rsid w:val="0031651A"/>
    <w:rsid w:val="00333A9C"/>
    <w:rsid w:val="00335D16"/>
    <w:rsid w:val="0034235C"/>
    <w:rsid w:val="003444D1"/>
    <w:rsid w:val="0037153B"/>
    <w:rsid w:val="00372743"/>
    <w:rsid w:val="00380DEF"/>
    <w:rsid w:val="00382A5B"/>
    <w:rsid w:val="00392DF1"/>
    <w:rsid w:val="003D4AD8"/>
    <w:rsid w:val="003D5C5B"/>
    <w:rsid w:val="003F3B6F"/>
    <w:rsid w:val="00417B09"/>
    <w:rsid w:val="00421186"/>
    <w:rsid w:val="00421D13"/>
    <w:rsid w:val="00433994"/>
    <w:rsid w:val="004354C4"/>
    <w:rsid w:val="0044012C"/>
    <w:rsid w:val="00446665"/>
    <w:rsid w:val="0045693B"/>
    <w:rsid w:val="00496675"/>
    <w:rsid w:val="004A6949"/>
    <w:rsid w:val="004B3B6A"/>
    <w:rsid w:val="004B488D"/>
    <w:rsid w:val="004C50F6"/>
    <w:rsid w:val="004D0D74"/>
    <w:rsid w:val="004D6168"/>
    <w:rsid w:val="004E2568"/>
    <w:rsid w:val="005253D4"/>
    <w:rsid w:val="005502E8"/>
    <w:rsid w:val="00562F94"/>
    <w:rsid w:val="005657C6"/>
    <w:rsid w:val="00574638"/>
    <w:rsid w:val="00576ABC"/>
    <w:rsid w:val="00594EEB"/>
    <w:rsid w:val="005A245B"/>
    <w:rsid w:val="005A276F"/>
    <w:rsid w:val="005A6CE8"/>
    <w:rsid w:val="0061469A"/>
    <w:rsid w:val="00630043"/>
    <w:rsid w:val="0063259E"/>
    <w:rsid w:val="00634C6E"/>
    <w:rsid w:val="00635A08"/>
    <w:rsid w:val="00651ACF"/>
    <w:rsid w:val="006776EC"/>
    <w:rsid w:val="006B51D5"/>
    <w:rsid w:val="006D6801"/>
    <w:rsid w:val="006F4464"/>
    <w:rsid w:val="00701302"/>
    <w:rsid w:val="007046D0"/>
    <w:rsid w:val="00710BC5"/>
    <w:rsid w:val="00714A7D"/>
    <w:rsid w:val="007154A0"/>
    <w:rsid w:val="00725525"/>
    <w:rsid w:val="0072724F"/>
    <w:rsid w:val="007523E3"/>
    <w:rsid w:val="0076726A"/>
    <w:rsid w:val="00782AE0"/>
    <w:rsid w:val="00783411"/>
    <w:rsid w:val="00794ACE"/>
    <w:rsid w:val="007A020C"/>
    <w:rsid w:val="007A1720"/>
    <w:rsid w:val="007D3383"/>
    <w:rsid w:val="007D63A5"/>
    <w:rsid w:val="007E14CD"/>
    <w:rsid w:val="00831F87"/>
    <w:rsid w:val="008441E7"/>
    <w:rsid w:val="0085311A"/>
    <w:rsid w:val="008711C2"/>
    <w:rsid w:val="00875498"/>
    <w:rsid w:val="008D4D64"/>
    <w:rsid w:val="008E26A6"/>
    <w:rsid w:val="008E3DD0"/>
    <w:rsid w:val="008F2707"/>
    <w:rsid w:val="008F33F3"/>
    <w:rsid w:val="00901003"/>
    <w:rsid w:val="009208DE"/>
    <w:rsid w:val="00924D17"/>
    <w:rsid w:val="00925C37"/>
    <w:rsid w:val="00960B7D"/>
    <w:rsid w:val="00962784"/>
    <w:rsid w:val="00963AD8"/>
    <w:rsid w:val="009A7DE2"/>
    <w:rsid w:val="009B748B"/>
    <w:rsid w:val="009B7D13"/>
    <w:rsid w:val="009C54B6"/>
    <w:rsid w:val="009E33E4"/>
    <w:rsid w:val="00A01733"/>
    <w:rsid w:val="00A11AA5"/>
    <w:rsid w:val="00A67425"/>
    <w:rsid w:val="00A75CC0"/>
    <w:rsid w:val="00A91651"/>
    <w:rsid w:val="00AA452D"/>
    <w:rsid w:val="00AB7C0F"/>
    <w:rsid w:val="00AC4F42"/>
    <w:rsid w:val="00B10E1E"/>
    <w:rsid w:val="00B61EAC"/>
    <w:rsid w:val="00B65DEF"/>
    <w:rsid w:val="00B84BC4"/>
    <w:rsid w:val="00B854C8"/>
    <w:rsid w:val="00BA4C59"/>
    <w:rsid w:val="00BB105C"/>
    <w:rsid w:val="00BC4B70"/>
    <w:rsid w:val="00BF33A0"/>
    <w:rsid w:val="00BF38A2"/>
    <w:rsid w:val="00C11199"/>
    <w:rsid w:val="00C20C84"/>
    <w:rsid w:val="00C24504"/>
    <w:rsid w:val="00C54B53"/>
    <w:rsid w:val="00C562F0"/>
    <w:rsid w:val="00C7570F"/>
    <w:rsid w:val="00C86B06"/>
    <w:rsid w:val="00C87A81"/>
    <w:rsid w:val="00C91D0A"/>
    <w:rsid w:val="00C94004"/>
    <w:rsid w:val="00CA236A"/>
    <w:rsid w:val="00CD068B"/>
    <w:rsid w:val="00CF07FC"/>
    <w:rsid w:val="00D1005F"/>
    <w:rsid w:val="00D245B0"/>
    <w:rsid w:val="00D468D4"/>
    <w:rsid w:val="00D60E8C"/>
    <w:rsid w:val="00D64C99"/>
    <w:rsid w:val="00D85C90"/>
    <w:rsid w:val="00DE03C1"/>
    <w:rsid w:val="00E00B7F"/>
    <w:rsid w:val="00E10BC3"/>
    <w:rsid w:val="00E36A85"/>
    <w:rsid w:val="00E37541"/>
    <w:rsid w:val="00E57B97"/>
    <w:rsid w:val="00E64160"/>
    <w:rsid w:val="00E668FB"/>
    <w:rsid w:val="00EC1F66"/>
    <w:rsid w:val="00EC79D2"/>
    <w:rsid w:val="00F014BE"/>
    <w:rsid w:val="00F02AFD"/>
    <w:rsid w:val="00F14CC4"/>
    <w:rsid w:val="00F33CB9"/>
    <w:rsid w:val="00F535FB"/>
    <w:rsid w:val="00F547A7"/>
    <w:rsid w:val="00F65479"/>
    <w:rsid w:val="00FA47C4"/>
    <w:rsid w:val="00FA75D0"/>
    <w:rsid w:val="00FC6617"/>
    <w:rsid w:val="09CE7017"/>
    <w:rsid w:val="28D5C5BD"/>
    <w:rsid w:val="6466B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6CFB1"/>
  <w15:docId w15:val="{36EF44AF-32E4-42EC-B6D7-1C500D3A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locked="1" w:uiPriority="0"/>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ohne Einrückung"/>
    <w:next w:val="TextmitEinrckung"/>
    <w:qFormat/>
    <w:rsid w:val="00CF07FC"/>
    <w:pPr>
      <w:jc w:val="both"/>
    </w:pPr>
    <w:rPr>
      <w:sz w:val="24"/>
      <w:szCs w:val="24"/>
    </w:rPr>
  </w:style>
  <w:style w:type="paragraph" w:styleId="berschrift1">
    <w:name w:val="heading 1"/>
    <w:basedOn w:val="Standard"/>
    <w:next w:val="Standard"/>
    <w:link w:val="berschrift1Zchn"/>
    <w:qFormat/>
    <w:rsid w:val="00960B7D"/>
    <w:pPr>
      <w:keepNext/>
      <w:numPr>
        <w:numId w:val="5"/>
      </w:numPr>
      <w:spacing w:after="120"/>
      <w:jc w:val="left"/>
      <w:outlineLvl w:val="0"/>
    </w:pPr>
    <w:rPr>
      <w:rFonts w:ascii="Arial" w:hAnsi="Arial" w:cs="Arial"/>
      <w:b/>
      <w:bCs/>
      <w:kern w:val="32"/>
      <w:sz w:val="40"/>
      <w:szCs w:val="32"/>
    </w:rPr>
  </w:style>
  <w:style w:type="paragraph" w:styleId="berschrift2">
    <w:name w:val="heading 2"/>
    <w:basedOn w:val="Standard"/>
    <w:next w:val="Standard"/>
    <w:link w:val="berschrift2Zchn"/>
    <w:qFormat/>
    <w:rsid w:val="00056B3E"/>
    <w:pPr>
      <w:keepNext/>
      <w:numPr>
        <w:ilvl w:val="1"/>
        <w:numId w:val="5"/>
      </w:numPr>
      <w:spacing w:before="240" w:after="120"/>
      <w:jc w:val="left"/>
      <w:outlineLvl w:val="1"/>
    </w:pPr>
    <w:rPr>
      <w:rFonts w:ascii="Arial" w:hAnsi="Arial" w:cs="Arial"/>
      <w:b/>
      <w:bCs/>
      <w:iCs/>
      <w:sz w:val="32"/>
      <w:szCs w:val="28"/>
    </w:rPr>
  </w:style>
  <w:style w:type="paragraph" w:styleId="berschrift3">
    <w:name w:val="heading 3"/>
    <w:basedOn w:val="Standard"/>
    <w:next w:val="Standard"/>
    <w:link w:val="berschrift3Zchn"/>
    <w:qFormat/>
    <w:rsid w:val="00056B3E"/>
    <w:pPr>
      <w:keepNext/>
      <w:numPr>
        <w:ilvl w:val="2"/>
        <w:numId w:val="5"/>
      </w:numPr>
      <w:spacing w:before="240" w:after="120"/>
      <w:jc w:val="left"/>
      <w:outlineLvl w:val="2"/>
    </w:pPr>
    <w:rPr>
      <w:rFonts w:ascii="Arial" w:hAnsi="Arial" w:cs="Arial"/>
      <w:b/>
      <w:bCs/>
      <w:sz w:val="28"/>
      <w:szCs w:val="26"/>
    </w:rPr>
  </w:style>
  <w:style w:type="paragraph" w:styleId="berschrift4">
    <w:name w:val="heading 4"/>
    <w:basedOn w:val="Standard"/>
    <w:next w:val="Standard"/>
    <w:link w:val="berschrift4Zchn"/>
    <w:qFormat/>
    <w:rsid w:val="00056B3E"/>
    <w:pPr>
      <w:keepNext/>
      <w:numPr>
        <w:ilvl w:val="3"/>
        <w:numId w:val="5"/>
      </w:numPr>
      <w:spacing w:before="240" w:after="120"/>
      <w:jc w:val="left"/>
      <w:outlineLvl w:val="3"/>
    </w:pPr>
    <w:rPr>
      <w:rFonts w:ascii="Arial" w:hAnsi="Arial"/>
      <w:b/>
      <w:bCs/>
      <w:szCs w:val="28"/>
    </w:rPr>
  </w:style>
  <w:style w:type="paragraph" w:styleId="berschrift5">
    <w:name w:val="heading 5"/>
    <w:basedOn w:val="Standard"/>
    <w:next w:val="Standard"/>
    <w:link w:val="berschrift5Zchn"/>
    <w:qFormat/>
    <w:rsid w:val="00056B3E"/>
    <w:pPr>
      <w:spacing w:before="240" w:after="60"/>
      <w:outlineLvl w:val="4"/>
    </w:pPr>
    <w:rPr>
      <w:b/>
      <w:bCs/>
      <w:i/>
      <w:iCs/>
      <w:sz w:val="26"/>
      <w:szCs w:val="26"/>
    </w:rPr>
  </w:style>
  <w:style w:type="paragraph" w:styleId="berschrift6">
    <w:name w:val="heading 6"/>
    <w:basedOn w:val="Standard"/>
    <w:next w:val="Standard"/>
    <w:link w:val="berschrift6Zchn"/>
    <w:qFormat/>
    <w:locked/>
    <w:rsid w:val="00216AF1"/>
    <w:pPr>
      <w:tabs>
        <w:tab w:val="num" w:pos="1152"/>
      </w:tabs>
      <w:spacing w:before="240" w:after="60"/>
      <w:ind w:left="1152" w:hanging="1152"/>
      <w:outlineLvl w:val="5"/>
    </w:pPr>
    <w:rPr>
      <w:rFonts w:ascii="Arial" w:hAnsi="Arial"/>
      <w:b/>
      <w:bCs/>
      <w:sz w:val="22"/>
      <w:szCs w:val="22"/>
    </w:rPr>
  </w:style>
  <w:style w:type="paragraph" w:styleId="berschrift7">
    <w:name w:val="heading 7"/>
    <w:basedOn w:val="Standard"/>
    <w:next w:val="Standard"/>
    <w:link w:val="berschrift7Zchn"/>
    <w:qFormat/>
    <w:locked/>
    <w:rsid w:val="00216AF1"/>
    <w:pPr>
      <w:tabs>
        <w:tab w:val="num" w:pos="1296"/>
      </w:tabs>
      <w:spacing w:before="240" w:after="60"/>
      <w:ind w:left="1296" w:hanging="1296"/>
      <w:outlineLvl w:val="6"/>
    </w:pPr>
    <w:rPr>
      <w:rFonts w:ascii="Arial" w:hAnsi="Arial"/>
      <w:sz w:val="20"/>
    </w:rPr>
  </w:style>
  <w:style w:type="paragraph" w:styleId="berschrift8">
    <w:name w:val="heading 8"/>
    <w:basedOn w:val="Standard"/>
    <w:next w:val="Standard"/>
    <w:link w:val="berschrift8Zchn"/>
    <w:qFormat/>
    <w:locked/>
    <w:rsid w:val="00216AF1"/>
    <w:pPr>
      <w:tabs>
        <w:tab w:val="num" w:pos="1440"/>
      </w:tabs>
      <w:spacing w:before="240" w:after="60"/>
      <w:ind w:left="1440" w:hanging="1440"/>
      <w:outlineLvl w:val="7"/>
    </w:pPr>
    <w:rPr>
      <w:rFonts w:ascii="Arial" w:hAnsi="Arial"/>
      <w:i/>
      <w:iCs/>
      <w:sz w:val="20"/>
    </w:rPr>
  </w:style>
  <w:style w:type="paragraph" w:styleId="berschrift9">
    <w:name w:val="heading 9"/>
    <w:basedOn w:val="Standard"/>
    <w:next w:val="Standard"/>
    <w:link w:val="berschrift9Zchn"/>
    <w:qFormat/>
    <w:locked/>
    <w:rsid w:val="00216AF1"/>
    <w:pPr>
      <w:tabs>
        <w:tab w:val="num" w:pos="1584"/>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960B7D"/>
    <w:rPr>
      <w:rFonts w:ascii="Arial" w:hAnsi="Arial" w:cs="Arial"/>
      <w:b/>
      <w:bCs/>
      <w:kern w:val="32"/>
      <w:sz w:val="40"/>
      <w:szCs w:val="32"/>
    </w:rPr>
  </w:style>
  <w:style w:type="character" w:customStyle="1" w:styleId="berschrift2Zchn">
    <w:name w:val="Überschrift 2 Zchn"/>
    <w:basedOn w:val="Absatz-Standardschriftart"/>
    <w:link w:val="berschrift2"/>
    <w:locked/>
    <w:rsid w:val="00056B3E"/>
    <w:rPr>
      <w:rFonts w:ascii="Arial" w:hAnsi="Arial" w:cs="Arial"/>
      <w:b/>
      <w:bCs/>
      <w:iCs/>
      <w:sz w:val="32"/>
      <w:szCs w:val="28"/>
    </w:rPr>
  </w:style>
  <w:style w:type="character" w:customStyle="1" w:styleId="berschrift3Zchn">
    <w:name w:val="Überschrift 3 Zchn"/>
    <w:basedOn w:val="Absatz-Standardschriftart"/>
    <w:link w:val="berschrift3"/>
    <w:locked/>
    <w:rsid w:val="00056B3E"/>
    <w:rPr>
      <w:rFonts w:ascii="Arial" w:hAnsi="Arial" w:cs="Arial"/>
      <w:b/>
      <w:bCs/>
      <w:sz w:val="28"/>
      <w:szCs w:val="26"/>
    </w:rPr>
  </w:style>
  <w:style w:type="character" w:customStyle="1" w:styleId="berschrift4Zchn">
    <w:name w:val="Überschrift 4 Zchn"/>
    <w:basedOn w:val="Absatz-Standardschriftart"/>
    <w:link w:val="berschrift4"/>
    <w:locked/>
    <w:rsid w:val="00056B3E"/>
    <w:rPr>
      <w:rFonts w:ascii="Arial" w:hAnsi="Arial"/>
      <w:b/>
      <w:bCs/>
      <w:sz w:val="24"/>
      <w:szCs w:val="28"/>
    </w:rPr>
  </w:style>
  <w:style w:type="character" w:customStyle="1" w:styleId="berschrift5Zchn">
    <w:name w:val="Überschrift 5 Zchn"/>
    <w:basedOn w:val="Absatz-Standardschriftart"/>
    <w:link w:val="berschrift5"/>
    <w:uiPriority w:val="99"/>
    <w:semiHidden/>
    <w:locked/>
    <w:rsid w:val="00056B3E"/>
    <w:rPr>
      <w:rFonts w:ascii="Calibri" w:hAnsi="Calibri" w:cs="Times New Roman"/>
      <w:b/>
      <w:bCs/>
      <w:i/>
      <w:iCs/>
      <w:sz w:val="26"/>
      <w:szCs w:val="26"/>
    </w:rPr>
  </w:style>
  <w:style w:type="paragraph" w:styleId="Kopfzeile">
    <w:name w:val="header"/>
    <w:basedOn w:val="Standard"/>
    <w:link w:val="KopfzeileZchn"/>
    <w:uiPriority w:val="99"/>
    <w:rsid w:val="00056B3E"/>
    <w:pPr>
      <w:tabs>
        <w:tab w:val="center" w:pos="4536"/>
        <w:tab w:val="right" w:pos="9072"/>
      </w:tabs>
    </w:pPr>
    <w:rPr>
      <w:i/>
      <w:u w:val="single"/>
    </w:rPr>
  </w:style>
  <w:style w:type="character" w:customStyle="1" w:styleId="KopfzeileZchn">
    <w:name w:val="Kopfzeile Zchn"/>
    <w:basedOn w:val="Absatz-Standardschriftart"/>
    <w:link w:val="Kopfzeile"/>
    <w:uiPriority w:val="99"/>
    <w:semiHidden/>
    <w:locked/>
    <w:rsid w:val="00056B3E"/>
    <w:rPr>
      <w:rFonts w:cs="Times New Roman"/>
      <w:sz w:val="24"/>
      <w:szCs w:val="24"/>
    </w:rPr>
  </w:style>
  <w:style w:type="character" w:styleId="Seitenzahl">
    <w:name w:val="page number"/>
    <w:basedOn w:val="Absatz-Standardschriftart"/>
    <w:uiPriority w:val="99"/>
    <w:rsid w:val="00056B3E"/>
    <w:rPr>
      <w:rFonts w:cs="Times New Roman"/>
    </w:rPr>
  </w:style>
  <w:style w:type="paragraph" w:styleId="Verzeichnis1">
    <w:name w:val="toc 1"/>
    <w:basedOn w:val="Standard"/>
    <w:next w:val="Standard"/>
    <w:autoRedefine/>
    <w:uiPriority w:val="39"/>
    <w:rsid w:val="00056B3E"/>
    <w:pPr>
      <w:spacing w:before="120" w:after="120"/>
    </w:pPr>
    <w:rPr>
      <w:b/>
      <w:bCs/>
      <w:caps/>
      <w:sz w:val="20"/>
      <w:szCs w:val="20"/>
    </w:rPr>
  </w:style>
  <w:style w:type="paragraph" w:styleId="Verzeichnis2">
    <w:name w:val="toc 2"/>
    <w:basedOn w:val="Standard"/>
    <w:next w:val="Standard"/>
    <w:autoRedefine/>
    <w:uiPriority w:val="39"/>
    <w:rsid w:val="00056B3E"/>
    <w:pPr>
      <w:ind w:left="240"/>
    </w:pPr>
    <w:rPr>
      <w:smallCaps/>
      <w:sz w:val="20"/>
      <w:szCs w:val="20"/>
    </w:rPr>
  </w:style>
  <w:style w:type="paragraph" w:styleId="Verzeichnis3">
    <w:name w:val="toc 3"/>
    <w:basedOn w:val="Standard"/>
    <w:next w:val="Standard"/>
    <w:autoRedefine/>
    <w:uiPriority w:val="39"/>
    <w:rsid w:val="00056B3E"/>
    <w:pPr>
      <w:ind w:left="480"/>
    </w:pPr>
    <w:rPr>
      <w:i/>
      <w:iCs/>
      <w:sz w:val="20"/>
      <w:szCs w:val="20"/>
    </w:rPr>
  </w:style>
  <w:style w:type="paragraph" w:styleId="Verzeichnis4">
    <w:name w:val="toc 4"/>
    <w:basedOn w:val="Standard"/>
    <w:next w:val="Standard"/>
    <w:autoRedefine/>
    <w:uiPriority w:val="39"/>
    <w:rsid w:val="00056B3E"/>
    <w:pPr>
      <w:ind w:left="720"/>
    </w:pPr>
    <w:rPr>
      <w:sz w:val="18"/>
      <w:szCs w:val="18"/>
    </w:rPr>
  </w:style>
  <w:style w:type="paragraph" w:styleId="Verzeichnis5">
    <w:name w:val="toc 5"/>
    <w:basedOn w:val="Standard"/>
    <w:next w:val="Standard"/>
    <w:autoRedefine/>
    <w:uiPriority w:val="99"/>
    <w:semiHidden/>
    <w:rsid w:val="00056B3E"/>
    <w:pPr>
      <w:ind w:left="960"/>
    </w:pPr>
    <w:rPr>
      <w:sz w:val="18"/>
      <w:szCs w:val="18"/>
    </w:rPr>
  </w:style>
  <w:style w:type="paragraph" w:styleId="Verzeichnis6">
    <w:name w:val="toc 6"/>
    <w:basedOn w:val="Standard"/>
    <w:next w:val="Standard"/>
    <w:autoRedefine/>
    <w:uiPriority w:val="99"/>
    <w:semiHidden/>
    <w:rsid w:val="00056B3E"/>
    <w:pPr>
      <w:ind w:left="1200"/>
    </w:pPr>
    <w:rPr>
      <w:sz w:val="18"/>
      <w:szCs w:val="18"/>
    </w:rPr>
  </w:style>
  <w:style w:type="paragraph" w:styleId="Verzeichnis7">
    <w:name w:val="toc 7"/>
    <w:basedOn w:val="Standard"/>
    <w:next w:val="Standard"/>
    <w:autoRedefine/>
    <w:uiPriority w:val="99"/>
    <w:semiHidden/>
    <w:rsid w:val="00056B3E"/>
    <w:pPr>
      <w:ind w:left="1440"/>
    </w:pPr>
    <w:rPr>
      <w:sz w:val="18"/>
      <w:szCs w:val="18"/>
    </w:rPr>
  </w:style>
  <w:style w:type="paragraph" w:styleId="Verzeichnis8">
    <w:name w:val="toc 8"/>
    <w:basedOn w:val="Standard"/>
    <w:next w:val="Standard"/>
    <w:autoRedefine/>
    <w:uiPriority w:val="99"/>
    <w:semiHidden/>
    <w:rsid w:val="00056B3E"/>
    <w:pPr>
      <w:ind w:left="1680"/>
    </w:pPr>
    <w:rPr>
      <w:sz w:val="18"/>
      <w:szCs w:val="18"/>
    </w:rPr>
  </w:style>
  <w:style w:type="paragraph" w:styleId="Verzeichnis9">
    <w:name w:val="toc 9"/>
    <w:basedOn w:val="Standard"/>
    <w:next w:val="Standard"/>
    <w:autoRedefine/>
    <w:uiPriority w:val="99"/>
    <w:semiHidden/>
    <w:rsid w:val="00056B3E"/>
    <w:pPr>
      <w:ind w:left="1920"/>
    </w:pPr>
    <w:rPr>
      <w:sz w:val="18"/>
      <w:szCs w:val="18"/>
    </w:rPr>
  </w:style>
  <w:style w:type="character" w:styleId="Link">
    <w:name w:val="Hyperlink"/>
    <w:basedOn w:val="Absatz-Standardschriftart"/>
    <w:uiPriority w:val="99"/>
    <w:rsid w:val="00056B3E"/>
    <w:rPr>
      <w:rFonts w:cs="Times New Roman"/>
      <w:color w:val="0000FF"/>
      <w:u w:val="single"/>
    </w:rPr>
  </w:style>
  <w:style w:type="paragraph" w:customStyle="1" w:styleId="berschrift1ohneNummerierung">
    <w:name w:val="Überschrift 1 ohne Nummerierung"/>
    <w:basedOn w:val="berschrift1"/>
    <w:link w:val="berschrift1ohneNummerierungZchn"/>
    <w:uiPriority w:val="99"/>
    <w:rsid w:val="00960B7D"/>
    <w:pPr>
      <w:numPr>
        <w:numId w:val="0"/>
      </w:numPr>
      <w:spacing w:after="600"/>
    </w:pPr>
    <w:rPr>
      <w:rFonts w:cs="Times New Roman"/>
      <w:bCs w:val="0"/>
      <w:szCs w:val="20"/>
    </w:rPr>
  </w:style>
  <w:style w:type="paragraph" w:styleId="Funotentext">
    <w:name w:val="footnote text"/>
    <w:basedOn w:val="Standard"/>
    <w:link w:val="FunotentextZchn"/>
    <w:semiHidden/>
    <w:rsid w:val="00056B3E"/>
    <w:rPr>
      <w:sz w:val="20"/>
      <w:szCs w:val="20"/>
    </w:rPr>
  </w:style>
  <w:style w:type="character" w:customStyle="1" w:styleId="FunotentextZchn">
    <w:name w:val="Fußnotentext Zchn"/>
    <w:basedOn w:val="Absatz-Standardschriftart"/>
    <w:link w:val="Funotentext"/>
    <w:semiHidden/>
    <w:locked/>
    <w:rsid w:val="00056B3E"/>
    <w:rPr>
      <w:rFonts w:cs="Times New Roman"/>
      <w:sz w:val="20"/>
      <w:szCs w:val="20"/>
    </w:rPr>
  </w:style>
  <w:style w:type="character" w:styleId="Funotenzeichen">
    <w:name w:val="footnote reference"/>
    <w:basedOn w:val="Absatz-Standardschriftart"/>
    <w:semiHidden/>
    <w:rsid w:val="00056B3E"/>
    <w:rPr>
      <w:rFonts w:cs="Times New Roman"/>
      <w:vertAlign w:val="superscript"/>
    </w:rPr>
  </w:style>
  <w:style w:type="paragraph" w:customStyle="1" w:styleId="BeschriftungBild">
    <w:name w:val="Beschriftung Bild"/>
    <w:basedOn w:val="Standard"/>
    <w:next w:val="BeschriftungQuelleBild"/>
    <w:link w:val="BeschriftungBildZchn"/>
    <w:uiPriority w:val="99"/>
    <w:rsid w:val="00056B3E"/>
    <w:pPr>
      <w:spacing w:before="120"/>
      <w:jc w:val="center"/>
    </w:pPr>
    <w:rPr>
      <w:b/>
      <w:sz w:val="20"/>
    </w:rPr>
  </w:style>
  <w:style w:type="paragraph" w:styleId="Abbildungsverzeichnis">
    <w:name w:val="table of figures"/>
    <w:basedOn w:val="Standard"/>
    <w:next w:val="Standard"/>
    <w:uiPriority w:val="99"/>
    <w:rsid w:val="00056B3E"/>
    <w:pPr>
      <w:ind w:left="480" w:hanging="480"/>
      <w:jc w:val="left"/>
    </w:pPr>
    <w:rPr>
      <w:smallCaps/>
      <w:sz w:val="20"/>
      <w:szCs w:val="20"/>
    </w:rPr>
  </w:style>
  <w:style w:type="paragraph" w:styleId="Dokumentstruktur">
    <w:name w:val="Document Map"/>
    <w:basedOn w:val="Standard"/>
    <w:link w:val="DokumentstrukturZchn"/>
    <w:uiPriority w:val="99"/>
    <w:semiHidden/>
    <w:rsid w:val="00056B3E"/>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locked/>
    <w:rsid w:val="00056B3E"/>
    <w:rPr>
      <w:rFonts w:cs="Times New Roman"/>
      <w:sz w:val="2"/>
    </w:rPr>
  </w:style>
  <w:style w:type="paragraph" w:styleId="Fuzeile">
    <w:name w:val="footer"/>
    <w:basedOn w:val="Standard"/>
    <w:link w:val="FuzeileZchn"/>
    <w:uiPriority w:val="99"/>
    <w:rsid w:val="00056B3E"/>
    <w:pPr>
      <w:tabs>
        <w:tab w:val="center" w:pos="4536"/>
        <w:tab w:val="right" w:pos="9072"/>
      </w:tabs>
    </w:pPr>
  </w:style>
  <w:style w:type="character" w:customStyle="1" w:styleId="FuzeileZchn">
    <w:name w:val="Fußzeile Zchn"/>
    <w:basedOn w:val="Absatz-Standardschriftart"/>
    <w:link w:val="Fuzeile"/>
    <w:uiPriority w:val="99"/>
    <w:semiHidden/>
    <w:locked/>
    <w:rsid w:val="00056B3E"/>
    <w:rPr>
      <w:rFonts w:cs="Times New Roman"/>
      <w:sz w:val="24"/>
      <w:szCs w:val="24"/>
    </w:rPr>
  </w:style>
  <w:style w:type="paragraph" w:customStyle="1" w:styleId="Inhaltsverzeichnis">
    <w:name w:val="Inhaltsverzeichnis"/>
    <w:link w:val="InhaltsverzeichnisZchn"/>
    <w:uiPriority w:val="99"/>
    <w:rsid w:val="00594EEB"/>
    <w:pPr>
      <w:spacing w:after="600"/>
    </w:pPr>
    <w:rPr>
      <w:rFonts w:ascii="Arial" w:hAnsi="Arial"/>
      <w:b/>
      <w:kern w:val="32"/>
      <w:sz w:val="40"/>
      <w:szCs w:val="20"/>
    </w:rPr>
  </w:style>
  <w:style w:type="character" w:customStyle="1" w:styleId="InhaltsverzeichnisZchn">
    <w:name w:val="Inhaltsverzeichnis Zchn"/>
    <w:basedOn w:val="Absatz-Standardschriftart"/>
    <w:link w:val="Inhaltsverzeichnis"/>
    <w:uiPriority w:val="99"/>
    <w:locked/>
    <w:rsid w:val="00594EEB"/>
    <w:rPr>
      <w:rFonts w:ascii="Arial" w:hAnsi="Arial" w:cs="Times New Roman"/>
      <w:b/>
      <w:kern w:val="32"/>
      <w:sz w:val="40"/>
      <w:lang w:val="de-DE" w:eastAsia="de-DE" w:bidi="ar-SA"/>
    </w:rPr>
  </w:style>
  <w:style w:type="paragraph" w:styleId="Listenabsatz">
    <w:name w:val="List Paragraph"/>
    <w:basedOn w:val="Standard"/>
    <w:uiPriority w:val="34"/>
    <w:qFormat/>
    <w:rsid w:val="00056B3E"/>
    <w:pPr>
      <w:ind w:left="720"/>
      <w:contextualSpacing/>
    </w:pPr>
  </w:style>
  <w:style w:type="paragraph" w:customStyle="1" w:styleId="TextmitEinrckung">
    <w:name w:val="Text mit Einrückung"/>
    <w:basedOn w:val="Standard"/>
    <w:link w:val="TextmitEinrckungZchn"/>
    <w:uiPriority w:val="99"/>
    <w:rsid w:val="007154A0"/>
    <w:pPr>
      <w:ind w:firstLine="284"/>
    </w:pPr>
  </w:style>
  <w:style w:type="character" w:customStyle="1" w:styleId="TextmitEinrckungZchn">
    <w:name w:val="Text mit Einrückung Zchn"/>
    <w:basedOn w:val="Absatz-Standardschriftart"/>
    <w:link w:val="TextmitEinrckung"/>
    <w:uiPriority w:val="99"/>
    <w:locked/>
    <w:rsid w:val="007154A0"/>
    <w:rPr>
      <w:rFonts w:cs="Times New Roman"/>
      <w:sz w:val="24"/>
      <w:szCs w:val="24"/>
      <w:lang w:val="de-DE" w:eastAsia="de-DE" w:bidi="ar-SA"/>
    </w:rPr>
  </w:style>
  <w:style w:type="paragraph" w:styleId="Sprechblasentext">
    <w:name w:val="Balloon Text"/>
    <w:basedOn w:val="Standard"/>
    <w:link w:val="SprechblasentextZchn"/>
    <w:uiPriority w:val="99"/>
    <w:rsid w:val="00056B3E"/>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056B3E"/>
    <w:rPr>
      <w:rFonts w:ascii="Tahoma" w:hAnsi="Tahoma" w:cs="Tahoma"/>
      <w:sz w:val="16"/>
      <w:szCs w:val="16"/>
    </w:rPr>
  </w:style>
  <w:style w:type="paragraph" w:customStyle="1" w:styleId="Abbildungzentriert">
    <w:name w:val="Abbildung zentriert"/>
    <w:basedOn w:val="Standard"/>
    <w:next w:val="Standard"/>
    <w:uiPriority w:val="99"/>
    <w:rsid w:val="00056B3E"/>
    <w:pPr>
      <w:keepNext/>
      <w:spacing w:before="240" w:after="120"/>
      <w:jc w:val="center"/>
    </w:pPr>
  </w:style>
  <w:style w:type="paragraph" w:customStyle="1" w:styleId="BeschriftungQuelleBild">
    <w:name w:val="Beschriftung Quelle Bild"/>
    <w:basedOn w:val="Standard"/>
    <w:next w:val="Standard"/>
    <w:link w:val="BeschriftungQuelleBildZchn"/>
    <w:uiPriority w:val="99"/>
    <w:rsid w:val="00056B3E"/>
    <w:pPr>
      <w:spacing w:after="120"/>
      <w:jc w:val="center"/>
    </w:pPr>
    <w:rPr>
      <w:sz w:val="20"/>
    </w:rPr>
  </w:style>
  <w:style w:type="table" w:styleId="Tabellenraster">
    <w:name w:val="Table Grid"/>
    <w:basedOn w:val="NormaleTabelle"/>
    <w:rsid w:val="00056B3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eschriftungQuelleTabelle">
    <w:name w:val="Beschriftung Quelle Tabelle"/>
    <w:basedOn w:val="Standard"/>
    <w:next w:val="Standard"/>
    <w:link w:val="BeschriftungQuelleTabelleZchn"/>
    <w:uiPriority w:val="99"/>
    <w:rsid w:val="00056B3E"/>
    <w:pPr>
      <w:spacing w:after="120"/>
      <w:jc w:val="center"/>
    </w:pPr>
    <w:rPr>
      <w:sz w:val="20"/>
    </w:rPr>
  </w:style>
  <w:style w:type="character" w:customStyle="1" w:styleId="BeschriftungQuelleBildZchn">
    <w:name w:val="Beschriftung Quelle Bild Zchn"/>
    <w:basedOn w:val="Absatz-Standardschriftart"/>
    <w:link w:val="BeschriftungQuelleBild"/>
    <w:uiPriority w:val="99"/>
    <w:locked/>
    <w:rsid w:val="00056B3E"/>
    <w:rPr>
      <w:rFonts w:cs="Times New Roman"/>
      <w:sz w:val="24"/>
      <w:szCs w:val="24"/>
    </w:rPr>
  </w:style>
  <w:style w:type="paragraph" w:customStyle="1" w:styleId="Tabelleninhalt">
    <w:name w:val="Tabelleninhalt"/>
    <w:basedOn w:val="Standard"/>
    <w:link w:val="TabelleninhaltZchn"/>
    <w:uiPriority w:val="99"/>
    <w:rsid w:val="00056B3E"/>
    <w:pPr>
      <w:spacing w:before="60" w:after="60" w:line="288" w:lineRule="auto"/>
      <w:jc w:val="left"/>
    </w:pPr>
  </w:style>
  <w:style w:type="paragraph" w:customStyle="1" w:styleId="BeschriftungTabelle">
    <w:name w:val="Beschriftung Tabelle"/>
    <w:basedOn w:val="Standard"/>
    <w:link w:val="BeschriftungTabelleZchn"/>
    <w:uiPriority w:val="99"/>
    <w:rsid w:val="00056B3E"/>
    <w:pPr>
      <w:spacing w:before="240"/>
      <w:jc w:val="center"/>
    </w:pPr>
    <w:rPr>
      <w:b/>
      <w:sz w:val="20"/>
    </w:rPr>
  </w:style>
  <w:style w:type="character" w:customStyle="1" w:styleId="TabelleninhaltZchn">
    <w:name w:val="Tabelleninhalt Zchn"/>
    <w:basedOn w:val="Absatz-Standardschriftart"/>
    <w:link w:val="Tabelleninhalt"/>
    <w:uiPriority w:val="99"/>
    <w:locked/>
    <w:rsid w:val="00056B3E"/>
    <w:rPr>
      <w:rFonts w:cs="Times New Roman"/>
      <w:sz w:val="24"/>
      <w:szCs w:val="24"/>
    </w:rPr>
  </w:style>
  <w:style w:type="character" w:customStyle="1" w:styleId="BeschriftungBildZchn">
    <w:name w:val="Beschriftung Bild Zchn"/>
    <w:basedOn w:val="Absatz-Standardschriftart"/>
    <w:link w:val="BeschriftungBild"/>
    <w:uiPriority w:val="99"/>
    <w:locked/>
    <w:rsid w:val="00056B3E"/>
    <w:rPr>
      <w:rFonts w:cs="Times New Roman"/>
      <w:b/>
      <w:sz w:val="24"/>
      <w:szCs w:val="24"/>
    </w:rPr>
  </w:style>
  <w:style w:type="character" w:customStyle="1" w:styleId="BeschriftungTabelleZchn">
    <w:name w:val="Beschriftung Tabelle Zchn"/>
    <w:basedOn w:val="Absatz-Standardschriftart"/>
    <w:link w:val="BeschriftungTabelle"/>
    <w:uiPriority w:val="99"/>
    <w:locked/>
    <w:rsid w:val="00056B3E"/>
    <w:rPr>
      <w:rFonts w:cs="Times New Roman"/>
      <w:b/>
      <w:sz w:val="24"/>
      <w:szCs w:val="24"/>
    </w:rPr>
  </w:style>
  <w:style w:type="paragraph" w:customStyle="1" w:styleId="Literatur">
    <w:name w:val="Literatur"/>
    <w:basedOn w:val="Standard"/>
    <w:link w:val="LiteraturZchn"/>
    <w:uiPriority w:val="99"/>
    <w:rsid w:val="00056B3E"/>
    <w:pPr>
      <w:spacing w:after="60"/>
    </w:pPr>
  </w:style>
  <w:style w:type="character" w:customStyle="1" w:styleId="BeschriftungQuelleTabelleZchn">
    <w:name w:val="Beschriftung Quelle Tabelle Zchn"/>
    <w:basedOn w:val="Absatz-Standardschriftart"/>
    <w:link w:val="BeschriftungQuelleTabelle"/>
    <w:uiPriority w:val="99"/>
    <w:locked/>
    <w:rsid w:val="00056B3E"/>
    <w:rPr>
      <w:rFonts w:cs="Times New Roman"/>
      <w:sz w:val="24"/>
      <w:szCs w:val="24"/>
    </w:rPr>
  </w:style>
  <w:style w:type="paragraph" w:customStyle="1" w:styleId="berschriftLiteraturverzeichnis">
    <w:name w:val="Überschrift Literaturverzeichnis"/>
    <w:basedOn w:val="berschrift1ohneNummerierung"/>
    <w:next w:val="Literatur"/>
    <w:link w:val="berschriftLiteraturverzeichnisZchn"/>
    <w:uiPriority w:val="99"/>
    <w:rsid w:val="00056B3E"/>
  </w:style>
  <w:style w:type="character" w:customStyle="1" w:styleId="LiteraturZchn">
    <w:name w:val="Literatur Zchn"/>
    <w:basedOn w:val="Absatz-Standardschriftart"/>
    <w:link w:val="Literatur"/>
    <w:uiPriority w:val="99"/>
    <w:locked/>
    <w:rsid w:val="00056B3E"/>
    <w:rPr>
      <w:rFonts w:cs="Times New Roman"/>
      <w:sz w:val="24"/>
      <w:szCs w:val="24"/>
    </w:rPr>
  </w:style>
  <w:style w:type="character" w:customStyle="1" w:styleId="berschrift1ohneNummerierungZchn">
    <w:name w:val="Überschrift 1 ohne Nummerierung Zchn"/>
    <w:basedOn w:val="berschrift1Zchn"/>
    <w:link w:val="berschrift1ohneNummerierung"/>
    <w:uiPriority w:val="99"/>
    <w:locked/>
    <w:rsid w:val="00960B7D"/>
    <w:rPr>
      <w:rFonts w:ascii="Arial" w:hAnsi="Arial" w:cs="Arial"/>
      <w:b/>
      <w:bCs/>
      <w:kern w:val="32"/>
      <w:sz w:val="20"/>
      <w:szCs w:val="20"/>
    </w:rPr>
  </w:style>
  <w:style w:type="character" w:customStyle="1" w:styleId="berschriftLiteraturverzeichnisZchn">
    <w:name w:val="Überschrift Literaturverzeichnis Zchn"/>
    <w:basedOn w:val="berschrift1ohneNummerierungZchn"/>
    <w:link w:val="berschriftLiteraturverzeichnis"/>
    <w:uiPriority w:val="99"/>
    <w:locked/>
    <w:rsid w:val="00056B3E"/>
    <w:rPr>
      <w:rFonts w:ascii="Arial" w:hAnsi="Arial" w:cs="Arial"/>
      <w:b/>
      <w:bCs/>
      <w:kern w:val="32"/>
      <w:sz w:val="20"/>
      <w:szCs w:val="20"/>
    </w:rPr>
  </w:style>
  <w:style w:type="character" w:styleId="Kommentarzeichen">
    <w:name w:val="annotation reference"/>
    <w:basedOn w:val="Absatz-Standardschriftart"/>
    <w:uiPriority w:val="99"/>
    <w:semiHidden/>
    <w:rsid w:val="00056B3E"/>
    <w:rPr>
      <w:rFonts w:cs="Times New Roman"/>
      <w:sz w:val="18"/>
      <w:szCs w:val="18"/>
    </w:rPr>
  </w:style>
  <w:style w:type="paragraph" w:styleId="Kommentartext">
    <w:name w:val="annotation text"/>
    <w:basedOn w:val="Standard"/>
    <w:link w:val="KommentartextZchn"/>
    <w:uiPriority w:val="99"/>
    <w:semiHidden/>
    <w:rsid w:val="00056B3E"/>
  </w:style>
  <w:style w:type="character" w:customStyle="1" w:styleId="KommentartextZchn">
    <w:name w:val="Kommentartext Zchn"/>
    <w:basedOn w:val="Absatz-Standardschriftart"/>
    <w:link w:val="Kommentartext"/>
    <w:uiPriority w:val="99"/>
    <w:semiHidden/>
    <w:locked/>
    <w:rsid w:val="00056B3E"/>
    <w:rPr>
      <w:rFonts w:cs="Times New Roman"/>
      <w:sz w:val="24"/>
      <w:szCs w:val="24"/>
    </w:rPr>
  </w:style>
  <w:style w:type="paragraph" w:styleId="Kommentarthema">
    <w:name w:val="annotation subject"/>
    <w:basedOn w:val="Kommentartext"/>
    <w:next w:val="Kommentartext"/>
    <w:link w:val="KommentarthemaZchn"/>
    <w:uiPriority w:val="99"/>
    <w:semiHidden/>
    <w:rsid w:val="00056B3E"/>
    <w:rPr>
      <w:b/>
      <w:bCs/>
      <w:sz w:val="20"/>
      <w:szCs w:val="20"/>
    </w:rPr>
  </w:style>
  <w:style w:type="character" w:customStyle="1" w:styleId="KommentarthemaZchn">
    <w:name w:val="Kommentarthema Zchn"/>
    <w:basedOn w:val="KommentartextZchn"/>
    <w:link w:val="Kommentarthema"/>
    <w:uiPriority w:val="99"/>
    <w:semiHidden/>
    <w:locked/>
    <w:rsid w:val="00056B3E"/>
    <w:rPr>
      <w:rFonts w:cs="Times New Roman"/>
      <w:b/>
      <w:bCs/>
      <w:sz w:val="20"/>
      <w:szCs w:val="20"/>
    </w:rPr>
  </w:style>
  <w:style w:type="numbering" w:customStyle="1" w:styleId="FormatvorlageAufgezhlt">
    <w:name w:val="Formatvorlage Aufgezählt"/>
    <w:rsid w:val="00014E39"/>
    <w:pPr>
      <w:numPr>
        <w:numId w:val="6"/>
      </w:numPr>
    </w:pPr>
  </w:style>
  <w:style w:type="paragraph" w:styleId="Titel">
    <w:name w:val="Title"/>
    <w:basedOn w:val="Standard"/>
    <w:next w:val="Standard"/>
    <w:link w:val="TitelZchn"/>
    <w:uiPriority w:val="10"/>
    <w:qFormat/>
    <w:locked/>
    <w:rsid w:val="005A6CE8"/>
    <w:pPr>
      <w:contextualSpacing/>
      <w:jc w:val="left"/>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5A6CE8"/>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locked/>
    <w:rsid w:val="005A6CE8"/>
    <w:pPr>
      <w:numPr>
        <w:ilvl w:val="1"/>
      </w:numPr>
      <w:spacing w:after="160" w:line="259" w:lineRule="auto"/>
      <w:jc w:val="left"/>
    </w:pPr>
    <w:rPr>
      <w:rFonts w:asciiTheme="minorHAnsi" w:eastAsiaTheme="minorEastAsia" w:hAnsiTheme="minorHAnsi" w:cstheme="minorBidi"/>
      <w:color w:val="5A5A5A" w:themeColor="text1" w:themeTint="A5"/>
      <w:spacing w:val="15"/>
      <w:sz w:val="22"/>
      <w:szCs w:val="22"/>
      <w:lang w:eastAsia="en-US"/>
    </w:rPr>
  </w:style>
  <w:style w:type="character" w:customStyle="1" w:styleId="UntertitelZchn">
    <w:name w:val="Untertitel Zchn"/>
    <w:basedOn w:val="Absatz-Standardschriftart"/>
    <w:link w:val="Untertitel"/>
    <w:uiPriority w:val="11"/>
    <w:rsid w:val="005A6CE8"/>
    <w:rPr>
      <w:rFonts w:asciiTheme="minorHAnsi" w:eastAsiaTheme="minorEastAsia" w:hAnsiTheme="minorHAnsi" w:cstheme="minorBidi"/>
      <w:color w:val="5A5A5A" w:themeColor="text1" w:themeTint="A5"/>
      <w:spacing w:val="15"/>
      <w:lang w:eastAsia="en-US"/>
    </w:rPr>
  </w:style>
  <w:style w:type="numbering" w:customStyle="1" w:styleId="berschrift-Ebene1">
    <w:name w:val="Überschrift - Ebene 1"/>
    <w:basedOn w:val="KeineListe"/>
    <w:uiPriority w:val="99"/>
    <w:rsid w:val="005A6CE8"/>
    <w:pPr>
      <w:numPr>
        <w:numId w:val="7"/>
      </w:numPr>
    </w:pPr>
  </w:style>
  <w:style w:type="paragraph" w:customStyle="1" w:styleId="Ziel">
    <w:name w:val="Ziel"/>
    <w:basedOn w:val="Standard"/>
    <w:next w:val="Standard"/>
    <w:link w:val="ZielZchn"/>
    <w:rsid w:val="005A6CE8"/>
    <w:pPr>
      <w:pBdr>
        <w:top w:val="single" w:sz="4" w:space="1" w:color="auto"/>
        <w:left w:val="single" w:sz="4" w:space="4" w:color="auto"/>
        <w:bottom w:val="single" w:sz="4" w:space="1" w:color="auto"/>
        <w:right w:val="single" w:sz="4" w:space="4" w:color="auto"/>
      </w:pBdr>
      <w:spacing w:before="240" w:after="240"/>
      <w:ind w:left="567" w:right="567"/>
    </w:pPr>
    <w:rPr>
      <w:rFonts w:ascii="Arial" w:hAnsi="Arial"/>
      <w:i/>
      <w:sz w:val="20"/>
      <w:szCs w:val="20"/>
    </w:rPr>
  </w:style>
  <w:style w:type="character" w:customStyle="1" w:styleId="ZielZchn">
    <w:name w:val="Ziel Zchn"/>
    <w:basedOn w:val="Absatz-Standardschriftart"/>
    <w:link w:val="Ziel"/>
    <w:rsid w:val="005A6CE8"/>
    <w:rPr>
      <w:rFonts w:ascii="Arial" w:hAnsi="Arial"/>
      <w:i/>
      <w:sz w:val="20"/>
      <w:szCs w:val="20"/>
    </w:rPr>
  </w:style>
  <w:style w:type="paragraph" w:styleId="StandardWeb">
    <w:name w:val="Normal (Web)"/>
    <w:basedOn w:val="Standard"/>
    <w:uiPriority w:val="99"/>
    <w:semiHidden/>
    <w:unhideWhenUsed/>
    <w:rsid w:val="00574638"/>
    <w:pPr>
      <w:spacing w:before="100" w:beforeAutospacing="1" w:after="100" w:afterAutospacing="1"/>
      <w:jc w:val="left"/>
    </w:pPr>
    <w:rPr>
      <w:rFonts w:eastAsiaTheme="minorEastAsia"/>
    </w:rPr>
  </w:style>
  <w:style w:type="character" w:customStyle="1" w:styleId="hps">
    <w:name w:val="hps"/>
    <w:basedOn w:val="Absatz-Standardschriftart"/>
    <w:rsid w:val="00574638"/>
  </w:style>
  <w:style w:type="paragraph" w:customStyle="1" w:styleId="Notiz">
    <w:name w:val="Notiz"/>
    <w:basedOn w:val="Ziel"/>
    <w:link w:val="NotizZchn"/>
    <w:qFormat/>
    <w:rsid w:val="00CF07FC"/>
    <w:rPr>
      <w:rFonts w:ascii="Times New Roman" w:hAnsi="Times New Roman"/>
    </w:rPr>
  </w:style>
  <w:style w:type="character" w:customStyle="1" w:styleId="NotizZchn">
    <w:name w:val="Notiz Zchn"/>
    <w:basedOn w:val="ZielZchn"/>
    <w:link w:val="Notiz"/>
    <w:rsid w:val="00CF07FC"/>
    <w:rPr>
      <w:rFonts w:ascii="Arial" w:hAnsi="Arial"/>
      <w:i/>
      <w:sz w:val="20"/>
      <w:szCs w:val="20"/>
    </w:rPr>
  </w:style>
  <w:style w:type="character" w:customStyle="1" w:styleId="berschrift6Zchn">
    <w:name w:val="Überschrift 6 Zchn"/>
    <w:basedOn w:val="Absatz-Standardschriftart"/>
    <w:link w:val="berschrift6"/>
    <w:rsid w:val="00216AF1"/>
    <w:rPr>
      <w:rFonts w:ascii="Arial" w:hAnsi="Arial"/>
      <w:b/>
      <w:bCs/>
    </w:rPr>
  </w:style>
  <w:style w:type="character" w:customStyle="1" w:styleId="berschrift7Zchn">
    <w:name w:val="Überschrift 7 Zchn"/>
    <w:basedOn w:val="Absatz-Standardschriftart"/>
    <w:link w:val="berschrift7"/>
    <w:rsid w:val="00216AF1"/>
    <w:rPr>
      <w:rFonts w:ascii="Arial" w:hAnsi="Arial"/>
      <w:sz w:val="20"/>
      <w:szCs w:val="24"/>
    </w:rPr>
  </w:style>
  <w:style w:type="character" w:customStyle="1" w:styleId="berschrift8Zchn">
    <w:name w:val="Überschrift 8 Zchn"/>
    <w:basedOn w:val="Absatz-Standardschriftart"/>
    <w:link w:val="berschrift8"/>
    <w:rsid w:val="00216AF1"/>
    <w:rPr>
      <w:rFonts w:ascii="Arial" w:hAnsi="Arial"/>
      <w:i/>
      <w:iCs/>
      <w:sz w:val="20"/>
      <w:szCs w:val="24"/>
    </w:rPr>
  </w:style>
  <w:style w:type="character" w:customStyle="1" w:styleId="berschrift9Zchn">
    <w:name w:val="Überschrift 9 Zchn"/>
    <w:basedOn w:val="Absatz-Standardschriftart"/>
    <w:link w:val="berschrift9"/>
    <w:rsid w:val="00216AF1"/>
    <w:rPr>
      <w:rFonts w:ascii="Arial" w:hAnsi="Arial" w:cs="Arial"/>
    </w:rPr>
  </w:style>
  <w:style w:type="character" w:styleId="Fett">
    <w:name w:val="Strong"/>
    <w:basedOn w:val="Absatz-Standardschriftart"/>
    <w:qFormat/>
    <w:locked/>
    <w:rsid w:val="009B748B"/>
    <w:rPr>
      <w:b/>
      <w:bCs/>
    </w:rPr>
  </w:style>
  <w:style w:type="character" w:styleId="SchwacherVerweis">
    <w:name w:val="Subtle Reference"/>
    <w:basedOn w:val="Absatz-Standardschriftart"/>
    <w:uiPriority w:val="31"/>
    <w:qFormat/>
    <w:rsid w:val="009B748B"/>
    <w:rPr>
      <w:smallCaps/>
      <w:color w:val="5A5A5A" w:themeColor="text1" w:themeTint="A5"/>
    </w:rPr>
  </w:style>
  <w:style w:type="paragraph" w:customStyle="1" w:styleId="4teEbene">
    <w:name w:val="4te Ebene"/>
    <w:basedOn w:val="berschrift3"/>
    <w:link w:val="4teEbeneZchn"/>
    <w:qFormat/>
    <w:rsid w:val="006B51D5"/>
    <w:pPr>
      <w:numPr>
        <w:numId w:val="10"/>
      </w:numPr>
      <w:tabs>
        <w:tab w:val="clear" w:pos="7241"/>
        <w:tab w:val="num" w:pos="426"/>
      </w:tabs>
      <w:spacing w:after="60"/>
      <w:ind w:left="709"/>
      <w:jc w:val="both"/>
    </w:pPr>
    <w:rPr>
      <w:rFonts w:ascii="Times New Roman" w:hAnsi="Times New Roman" w:cs="Times New Roman"/>
      <w:sz w:val="24"/>
    </w:rPr>
  </w:style>
  <w:style w:type="character" w:customStyle="1" w:styleId="4teEbeneZchn">
    <w:name w:val="4te Ebene Zchn"/>
    <w:basedOn w:val="berschrift3Zchn"/>
    <w:link w:val="4teEbene"/>
    <w:rsid w:val="006B51D5"/>
    <w:rPr>
      <w:rFonts w:ascii="Arial" w:hAnsi="Arial" w:cs="Arial"/>
      <w:b/>
      <w:bCs/>
      <w:sz w:val="24"/>
      <w:szCs w:val="26"/>
    </w:rPr>
  </w:style>
  <w:style w:type="paragraph" w:styleId="KeinLeerraum">
    <w:name w:val="No Spacing"/>
    <w:uiPriority w:val="1"/>
    <w:qFormat/>
    <w:rsid w:val="009E33E4"/>
    <w:pPr>
      <w:suppressAutoHyphens/>
    </w:pPr>
    <w:rPr>
      <w:rFonts w:ascii="Calibri" w:eastAsia="SimSun" w:hAnsi="Calibri" w:cs="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gif"/><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leifeld/Downloads/SEP_Projektmappe_v_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12C9-4D19-144B-A25A-E8BEA217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SEP_Projektmappe_v_1.0.dotx</Template>
  <TotalTime>0</TotalTime>
  <Pages>19</Pages>
  <Words>3251</Words>
  <Characters>20486</Characters>
  <Application>Microsoft Macintosh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Kathi_000</dc:creator>
  <cp:lastModifiedBy>Mark Leifeld</cp:lastModifiedBy>
  <cp:revision>2</cp:revision>
  <cp:lastPrinted>2016-04-24T15:34:00Z</cp:lastPrinted>
  <dcterms:created xsi:type="dcterms:W3CDTF">2016-04-25T17:16:00Z</dcterms:created>
  <dcterms:modified xsi:type="dcterms:W3CDTF">2016-04-25T17:16:00Z</dcterms:modified>
</cp:coreProperties>
</file>
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3CD8B" w14:textId="77777777" w:rsidR="005A6CE8" w:rsidRPr="0037153B" w:rsidRDefault="005A6CE8" w:rsidP="005A6CE8">
      <w:pPr>
        <w:pStyle w:val="Titel"/>
        <w:jc w:val="center"/>
        <w:rPr>
          <w:rFonts w:ascii="Times New Roman" w:hAnsi="Times New Roman" w:cs="Times New Roman"/>
        </w:rPr>
      </w:pPr>
      <w:r w:rsidRPr="0037153B">
        <w:rPr>
          <w:rFonts w:ascii="Times New Roman" w:hAnsi="Times New Roman" w:cs="Times New Roman"/>
        </w:rPr>
        <w:t>SEP – Hauptaufgabe</w:t>
      </w:r>
    </w:p>
    <w:p w14:paraId="439120E4" w14:textId="77777777" w:rsidR="005A6CE8" w:rsidRPr="0037153B" w:rsidRDefault="005A6CE8" w:rsidP="005A6CE8">
      <w:pPr>
        <w:jc w:val="center"/>
      </w:pPr>
    </w:p>
    <w:p w14:paraId="31A7AB0A" w14:textId="77777777" w:rsidR="005A6CE8" w:rsidRPr="009B748B" w:rsidRDefault="005A6CE8" w:rsidP="009B748B">
      <w:pPr>
        <w:pStyle w:val="berschrift7"/>
        <w:jc w:val="center"/>
        <w:rPr>
          <w:rStyle w:val="SchwacherVerweis"/>
          <w:rFonts w:ascii="Times New Roman" w:hAnsi="Times New Roman"/>
          <w:b/>
          <w:smallCaps w:val="0"/>
          <w:color w:val="000000" w:themeColor="text1"/>
          <w:sz w:val="40"/>
          <w:szCs w:val="40"/>
        </w:rPr>
      </w:pPr>
      <w:r w:rsidRPr="009B748B">
        <w:rPr>
          <w:rStyle w:val="SchwacherVerweis"/>
          <w:rFonts w:ascii="Times New Roman" w:hAnsi="Times New Roman"/>
          <w:b/>
          <w:smallCaps w:val="0"/>
          <w:color w:val="000000" w:themeColor="text1"/>
          <w:sz w:val="40"/>
          <w:szCs w:val="40"/>
        </w:rPr>
        <w:t>Projektmappe des Projektes</w:t>
      </w:r>
    </w:p>
    <w:p w14:paraId="08595ACE" w14:textId="77777777" w:rsidR="005A6CE8" w:rsidRPr="0037153B" w:rsidRDefault="005A6CE8" w:rsidP="005A6CE8">
      <w:pPr>
        <w:pStyle w:val="Titel"/>
        <w:jc w:val="center"/>
        <w:rPr>
          <w:rFonts w:ascii="Times New Roman" w:hAnsi="Times New Roman" w:cs="Times New Roman"/>
        </w:rPr>
      </w:pPr>
      <w:r w:rsidRPr="0037153B">
        <w:rPr>
          <w:rFonts w:ascii="Times New Roman" w:hAnsi="Times New Roman" w:cs="Times New Roman"/>
          <w:highlight w:val="yellow"/>
        </w:rPr>
        <w:t>&lt;Projektname&gt;</w:t>
      </w:r>
    </w:p>
    <w:p w14:paraId="66FD3ED7" w14:textId="77777777" w:rsidR="005A6CE8" w:rsidRPr="0037153B" w:rsidRDefault="005A6CE8" w:rsidP="005A6CE8">
      <w:pPr>
        <w:jc w:val="center"/>
      </w:pPr>
    </w:p>
    <w:p w14:paraId="1C60AC2D" w14:textId="77777777" w:rsidR="005A6CE8" w:rsidRPr="009B748B" w:rsidRDefault="005A6CE8" w:rsidP="009B748B">
      <w:pPr>
        <w:jc w:val="center"/>
        <w:rPr>
          <w:b/>
          <w:sz w:val="32"/>
          <w:szCs w:val="32"/>
        </w:rPr>
      </w:pPr>
      <w:r w:rsidRPr="009B748B">
        <w:rPr>
          <w:b/>
          <w:sz w:val="32"/>
          <w:szCs w:val="32"/>
        </w:rPr>
        <w:t>Spezifikation des Projektes</w:t>
      </w:r>
    </w:p>
    <w:p w14:paraId="43BA0DAB" w14:textId="77777777" w:rsidR="005A6CE8" w:rsidRPr="0037153B" w:rsidRDefault="005A6CE8" w:rsidP="005A6CE8">
      <w:pPr>
        <w:pStyle w:val="Untertitel"/>
        <w:jc w:val="center"/>
        <w:rPr>
          <w:rFonts w:ascii="Times New Roman" w:hAnsi="Times New Roman" w:cs="Times New Roman"/>
        </w:rPr>
      </w:pPr>
      <w:r w:rsidRPr="0037153B">
        <w:rPr>
          <w:rFonts w:ascii="Times New Roman" w:hAnsi="Times New Roman" w:cs="Times New Roman"/>
        </w:rPr>
        <w:t xml:space="preserve">Gruppe </w:t>
      </w:r>
      <w:r w:rsidRPr="0037153B">
        <w:rPr>
          <w:rFonts w:ascii="Times New Roman" w:hAnsi="Times New Roman" w:cs="Times New Roman"/>
          <w:highlight w:val="yellow"/>
        </w:rPr>
        <w:t>&lt;Gruppenbezeichner&gt;</w:t>
      </w:r>
      <w:r w:rsidRPr="0037153B">
        <w:rPr>
          <w:rFonts w:ascii="Times New Roman" w:hAnsi="Times New Roman" w:cs="Times New Roman"/>
        </w:rPr>
        <w:t>:</w:t>
      </w:r>
    </w:p>
    <w:p w14:paraId="53AB325C" w14:textId="77777777" w:rsidR="005A6CE8" w:rsidRPr="0037153B" w:rsidRDefault="005A6CE8" w:rsidP="005A6CE8">
      <w:pPr>
        <w:jc w:val="center"/>
        <w:rPr>
          <w:highlight w:val="yellow"/>
        </w:rPr>
      </w:pPr>
      <w:r w:rsidRPr="0037153B">
        <w:rPr>
          <w:highlight w:val="yellow"/>
        </w:rPr>
        <w:t>&lt;Teilnehmer 1&gt;</w:t>
      </w:r>
    </w:p>
    <w:p w14:paraId="69B7DA12" w14:textId="77777777" w:rsidR="005A6CE8" w:rsidRPr="0037153B" w:rsidRDefault="005A6CE8" w:rsidP="005A6CE8">
      <w:pPr>
        <w:jc w:val="center"/>
        <w:rPr>
          <w:highlight w:val="yellow"/>
        </w:rPr>
      </w:pPr>
      <w:r w:rsidRPr="0037153B">
        <w:rPr>
          <w:highlight w:val="yellow"/>
        </w:rPr>
        <w:t>&lt;Teilnehmer 2&gt;</w:t>
      </w:r>
    </w:p>
    <w:p w14:paraId="4D35DEE5" w14:textId="77777777" w:rsidR="005A6CE8" w:rsidRPr="0037153B" w:rsidRDefault="005A6CE8" w:rsidP="005A6CE8">
      <w:pPr>
        <w:jc w:val="center"/>
        <w:rPr>
          <w:highlight w:val="yellow"/>
        </w:rPr>
      </w:pPr>
      <w:r w:rsidRPr="0037153B">
        <w:rPr>
          <w:highlight w:val="yellow"/>
        </w:rPr>
        <w:t>…</w:t>
      </w:r>
    </w:p>
    <w:p w14:paraId="26B4E8C9" w14:textId="77777777" w:rsidR="005A6CE8" w:rsidRPr="0037153B" w:rsidRDefault="005A6CE8" w:rsidP="005A6CE8">
      <w:pPr>
        <w:jc w:val="center"/>
      </w:pPr>
      <w:r w:rsidRPr="0037153B">
        <w:rPr>
          <w:highlight w:val="yellow"/>
        </w:rPr>
        <w:t>&lt;Teilnehmer n&gt;</w:t>
      </w:r>
    </w:p>
    <w:p w14:paraId="05532896" w14:textId="77777777" w:rsidR="005A6CE8" w:rsidRPr="0037153B" w:rsidRDefault="005A6CE8" w:rsidP="005A6CE8">
      <w:pPr>
        <w:jc w:val="center"/>
      </w:pPr>
    </w:p>
    <w:p w14:paraId="6248B37E" w14:textId="77777777" w:rsidR="005A6CE8" w:rsidRPr="009B748B" w:rsidRDefault="005A6CE8" w:rsidP="009B748B">
      <w:pPr>
        <w:jc w:val="center"/>
        <w:rPr>
          <w:b/>
          <w:sz w:val="32"/>
          <w:szCs w:val="32"/>
        </w:rPr>
      </w:pPr>
      <w:r w:rsidRPr="009B748B">
        <w:rPr>
          <w:b/>
          <w:sz w:val="32"/>
          <w:szCs w:val="32"/>
        </w:rPr>
        <w:t>Systemdesign des Projektes</w:t>
      </w:r>
    </w:p>
    <w:p w14:paraId="1A1AE109" w14:textId="77777777" w:rsidR="005A6CE8" w:rsidRPr="0037153B" w:rsidRDefault="005A6CE8" w:rsidP="005A6CE8">
      <w:pPr>
        <w:pStyle w:val="Untertitel"/>
        <w:jc w:val="center"/>
        <w:rPr>
          <w:rFonts w:ascii="Times New Roman" w:hAnsi="Times New Roman" w:cs="Times New Roman"/>
        </w:rPr>
      </w:pPr>
      <w:r w:rsidRPr="0037153B">
        <w:rPr>
          <w:rFonts w:ascii="Times New Roman" w:hAnsi="Times New Roman" w:cs="Times New Roman"/>
        </w:rPr>
        <w:t xml:space="preserve">Gruppe </w:t>
      </w:r>
      <w:r w:rsidRPr="0037153B">
        <w:rPr>
          <w:rFonts w:ascii="Times New Roman" w:hAnsi="Times New Roman" w:cs="Times New Roman"/>
          <w:highlight w:val="yellow"/>
        </w:rPr>
        <w:t>&lt;Gruppenbezeichner&gt;</w:t>
      </w:r>
      <w:r w:rsidRPr="0037153B">
        <w:rPr>
          <w:rFonts w:ascii="Times New Roman" w:hAnsi="Times New Roman" w:cs="Times New Roman"/>
        </w:rPr>
        <w:t>:</w:t>
      </w:r>
    </w:p>
    <w:p w14:paraId="1437DE34" w14:textId="77777777" w:rsidR="005A6CE8" w:rsidRPr="0037153B" w:rsidRDefault="005A6CE8" w:rsidP="005A6CE8">
      <w:pPr>
        <w:jc w:val="center"/>
        <w:rPr>
          <w:highlight w:val="yellow"/>
        </w:rPr>
      </w:pPr>
      <w:r w:rsidRPr="0037153B">
        <w:rPr>
          <w:highlight w:val="yellow"/>
        </w:rPr>
        <w:t>&lt;Teilnehmer 1&gt;</w:t>
      </w:r>
    </w:p>
    <w:p w14:paraId="3E5432C1" w14:textId="77777777" w:rsidR="005A6CE8" w:rsidRPr="0037153B" w:rsidRDefault="005A6CE8" w:rsidP="005A6CE8">
      <w:pPr>
        <w:jc w:val="center"/>
        <w:rPr>
          <w:highlight w:val="yellow"/>
        </w:rPr>
      </w:pPr>
      <w:r w:rsidRPr="0037153B">
        <w:rPr>
          <w:highlight w:val="yellow"/>
        </w:rPr>
        <w:t>&lt;Teilnehmer 2&gt;</w:t>
      </w:r>
    </w:p>
    <w:p w14:paraId="3F2BE2FD" w14:textId="77777777" w:rsidR="005A6CE8" w:rsidRPr="0037153B" w:rsidRDefault="005A6CE8" w:rsidP="005A6CE8">
      <w:pPr>
        <w:jc w:val="center"/>
        <w:rPr>
          <w:highlight w:val="yellow"/>
        </w:rPr>
      </w:pPr>
      <w:r w:rsidRPr="0037153B">
        <w:rPr>
          <w:highlight w:val="yellow"/>
        </w:rPr>
        <w:t>…</w:t>
      </w:r>
    </w:p>
    <w:p w14:paraId="11AFEBB0" w14:textId="77777777" w:rsidR="005A6CE8" w:rsidRPr="0037153B" w:rsidRDefault="005A6CE8" w:rsidP="005A6CE8">
      <w:pPr>
        <w:jc w:val="center"/>
        <w:rPr>
          <w:highlight w:val="yellow"/>
        </w:rPr>
      </w:pPr>
      <w:r w:rsidRPr="0037153B">
        <w:rPr>
          <w:highlight w:val="yellow"/>
        </w:rPr>
        <w:t>&lt;Teilnehmer n&gt;</w:t>
      </w:r>
    </w:p>
    <w:p w14:paraId="24F1885F" w14:textId="77777777" w:rsidR="005A6CE8" w:rsidRPr="0037153B" w:rsidRDefault="005A6CE8" w:rsidP="00562F94">
      <w:pPr>
        <w:jc w:val="center"/>
        <w:rPr>
          <w:b/>
          <w:sz w:val="56"/>
          <w:szCs w:val="56"/>
        </w:rPr>
      </w:pPr>
    </w:p>
    <w:p w14:paraId="61095849" w14:textId="77777777" w:rsidR="00BF38A2" w:rsidRPr="0037153B" w:rsidRDefault="00BF38A2" w:rsidP="00562F94"/>
    <w:p w14:paraId="3E8CD611" w14:textId="77777777" w:rsidR="0045693B" w:rsidRPr="0037153B" w:rsidRDefault="0045693B">
      <w:pPr>
        <w:jc w:val="left"/>
        <w:rPr>
          <w:b/>
          <w:kern w:val="32"/>
          <w:sz w:val="40"/>
          <w:szCs w:val="20"/>
        </w:rPr>
      </w:pPr>
      <w:bookmarkStart w:id="0" w:name="_Toc194741248"/>
      <w:r w:rsidRPr="0037153B">
        <w:br w:type="page"/>
      </w:r>
    </w:p>
    <w:p w14:paraId="3BFD1315" w14:textId="77777777" w:rsidR="005A6CE8" w:rsidRPr="0037153B" w:rsidRDefault="005A6CE8" w:rsidP="006F4464">
      <w:pPr>
        <w:pStyle w:val="Inhaltsverzeichnis"/>
        <w:rPr>
          <w:rFonts w:ascii="Times New Roman" w:hAnsi="Times New Roman"/>
        </w:rPr>
      </w:pPr>
      <w:r w:rsidRPr="0037153B">
        <w:rPr>
          <w:rFonts w:ascii="Times New Roman" w:hAnsi="Times New Roman"/>
        </w:rPr>
        <w:lastRenderedPageBreak/>
        <w:t>Einleitung</w:t>
      </w:r>
    </w:p>
    <w:p w14:paraId="76D1DC59" w14:textId="77777777" w:rsidR="005A6CE8" w:rsidRPr="0037153B" w:rsidRDefault="005A6CE8" w:rsidP="005A6CE8">
      <w:r w:rsidRPr="0037153B">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37153B">
        <w:rPr>
          <w:rStyle w:val="Funotenzeichen"/>
        </w:rPr>
        <w:footnoteReference w:id="1"/>
      </w:r>
      <w:r w:rsidRPr="0037153B">
        <w:t xml:space="preserve"> Vorher müssen jedoch alle nötigen Informationen über das „bestimmte Verhalten“ zusammengetragen und dokumentiert werden. Diese Informationen bestehen aus Anforderungen (zu neudeutsch </w:t>
      </w:r>
      <w:r w:rsidRPr="0037153B">
        <w:rPr>
          <w:i/>
        </w:rPr>
        <w:t>Requirements</w:t>
      </w:r>
      <w:r w:rsidRPr="0037153B">
        <w:t>), Architekturbeschreibungen, etc., die im Folgenden in diesem Dokument wiedergegeben werden.</w:t>
      </w:r>
    </w:p>
    <w:p w14:paraId="6BFF4CB9" w14:textId="77777777" w:rsidR="005A6CE8" w:rsidRPr="0037153B" w:rsidRDefault="005A6CE8" w:rsidP="005A6CE8">
      <w:r w:rsidRPr="0037153B">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3C2F41EE" w14:textId="77777777" w:rsidR="005A6CE8" w:rsidRPr="0037153B" w:rsidRDefault="005A6CE8" w:rsidP="00CF07FC">
      <w:pPr>
        <w:pStyle w:val="Notiz"/>
      </w:pPr>
      <w:r w:rsidRPr="0037153B">
        <w:t>Dies ist eine Hilfestellung.</w:t>
      </w:r>
    </w:p>
    <w:p w14:paraId="7C011083" w14:textId="77777777" w:rsidR="005A6CE8" w:rsidRPr="0037153B" w:rsidRDefault="005A6CE8" w:rsidP="005A6CE8">
      <w:r w:rsidRPr="0037153B">
        <w:t xml:space="preserve">Diese Kästen dienen dazu, euch kurze Informationen über Ziele und Inhalte der jeweiligen Abschnitte zu geben. Sie sind spätestens zur finalen Abgabe der Projektmappe </w:t>
      </w:r>
      <w:r w:rsidRPr="0037153B">
        <w:rPr>
          <w:u w:val="single"/>
        </w:rPr>
        <w:t>vollständig zu entfernen</w:t>
      </w:r>
      <w:r w:rsidRPr="0037153B">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 </w:t>
      </w:r>
    </w:p>
    <w:p w14:paraId="4FE3759D" w14:textId="77777777" w:rsidR="005A6CE8" w:rsidRPr="0037153B" w:rsidRDefault="005A6CE8" w:rsidP="005A6CE8">
      <w:pPr>
        <w:rPr>
          <w:b/>
        </w:rPr>
      </w:pPr>
      <w:r w:rsidRPr="0037153B">
        <w:rPr>
          <w:b/>
        </w:rPr>
        <w:t>Eine Anmerkung in eigener Sache</w:t>
      </w:r>
    </w:p>
    <w:p w14:paraId="6423E3F8" w14:textId="77777777" w:rsidR="00A67425" w:rsidRPr="00A67425" w:rsidRDefault="005A6CE8" w:rsidP="00A67425">
      <w:r w:rsidRPr="0037153B">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4FED9C6D" w14:textId="77777777" w:rsidR="005A6CE8" w:rsidRPr="0037153B" w:rsidRDefault="005A6CE8" w:rsidP="005A6CE8">
      <w:pPr>
        <w:jc w:val="center"/>
      </w:pPr>
      <w:r w:rsidRPr="0037153B">
        <w:t>Das SEP-Team wünscht euch</w:t>
      </w:r>
      <w:r w:rsidRPr="0037153B">
        <w:br/>
      </w:r>
      <w:r w:rsidRPr="0037153B">
        <w:rPr>
          <w:b/>
        </w:rPr>
        <w:t>viel Erfolg</w:t>
      </w:r>
      <w:r w:rsidRPr="0037153B">
        <w:br/>
        <w:t>bei der Bearbeitung der Hauptaufgabe!!!</w:t>
      </w:r>
    </w:p>
    <w:p w14:paraId="6996DAAF" w14:textId="77777777" w:rsidR="0045693B" w:rsidRPr="0037153B" w:rsidRDefault="0045693B">
      <w:pPr>
        <w:jc w:val="left"/>
        <w:rPr>
          <w:b/>
          <w:kern w:val="32"/>
          <w:sz w:val="40"/>
          <w:szCs w:val="20"/>
        </w:rPr>
      </w:pPr>
      <w:r w:rsidRPr="0037153B">
        <w:br w:type="page"/>
      </w:r>
    </w:p>
    <w:p w14:paraId="5B506AA7" w14:textId="77777777" w:rsidR="00BF38A2" w:rsidRPr="0037153B" w:rsidRDefault="00BF38A2" w:rsidP="006F4464">
      <w:pPr>
        <w:pStyle w:val="Inhaltsverzeichnis"/>
        <w:rPr>
          <w:rFonts w:ascii="Times New Roman" w:hAnsi="Times New Roman"/>
        </w:rPr>
      </w:pPr>
      <w:r w:rsidRPr="0037153B">
        <w:rPr>
          <w:rFonts w:ascii="Times New Roman" w:hAnsi="Times New Roman"/>
        </w:rPr>
        <w:lastRenderedPageBreak/>
        <w:t>Inhaltsverzeichnis</w:t>
      </w:r>
      <w:bookmarkEnd w:id="0"/>
    </w:p>
    <w:p w14:paraId="371864E8" w14:textId="77777777" w:rsidR="000A6A6A" w:rsidRDefault="00BF38A2">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r w:rsidRPr="0037153B">
        <w:fldChar w:fldCharType="begin"/>
      </w:r>
      <w:r w:rsidRPr="0037153B">
        <w:instrText xml:space="preserve"> TOC \o "1-4" \h \z \u </w:instrText>
      </w:r>
      <w:r w:rsidRPr="0037153B">
        <w:fldChar w:fldCharType="separate"/>
      </w:r>
      <w:hyperlink w:anchor="_Toc448826187" w:history="1">
        <w:r w:rsidR="000A6A6A" w:rsidRPr="00921F74">
          <w:rPr>
            <w:rStyle w:val="Hyperlink"/>
            <w:noProof/>
          </w:rPr>
          <w:t>1.</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Hyperlink"/>
            <w:noProof/>
          </w:rPr>
          <w:t xml:space="preserve">Projektbeschreibung </w:t>
        </w:r>
        <w:r w:rsidR="000A6A6A" w:rsidRPr="00921F74">
          <w:rPr>
            <w:rStyle w:val="Hyperlink"/>
            <w:noProof/>
            <w:highlight w:val="yellow"/>
          </w:rPr>
          <w:t>(&lt;Projektname&gt;)</w:t>
        </w:r>
        <w:r w:rsidR="000A6A6A">
          <w:rPr>
            <w:noProof/>
            <w:webHidden/>
          </w:rPr>
          <w:tab/>
        </w:r>
        <w:r w:rsidR="000A6A6A">
          <w:rPr>
            <w:noProof/>
            <w:webHidden/>
          </w:rPr>
          <w:fldChar w:fldCharType="begin"/>
        </w:r>
        <w:r w:rsidR="000A6A6A">
          <w:rPr>
            <w:noProof/>
            <w:webHidden/>
          </w:rPr>
          <w:instrText xml:space="preserve"> PAGEREF _Toc448826187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3DE3E2C3" w14:textId="77777777" w:rsidR="000A6A6A" w:rsidRDefault="00B854C8">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88" w:history="1">
        <w:r w:rsidR="000A6A6A" w:rsidRPr="00921F74">
          <w:rPr>
            <w:rStyle w:val="Hyperlink"/>
            <w:noProof/>
          </w:rPr>
          <w:t>2.</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Hyperlink"/>
            <w:noProof/>
          </w:rPr>
          <w:t>Anforderungsdefinition</w:t>
        </w:r>
        <w:r w:rsidR="000A6A6A">
          <w:rPr>
            <w:noProof/>
            <w:webHidden/>
          </w:rPr>
          <w:tab/>
        </w:r>
        <w:r w:rsidR="000A6A6A">
          <w:rPr>
            <w:noProof/>
            <w:webHidden/>
          </w:rPr>
          <w:fldChar w:fldCharType="begin"/>
        </w:r>
        <w:r w:rsidR="000A6A6A">
          <w:rPr>
            <w:noProof/>
            <w:webHidden/>
          </w:rPr>
          <w:instrText xml:space="preserve"> PAGEREF _Toc448826188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A7F1B71"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89" w:history="1">
        <w:r w:rsidR="000A6A6A" w:rsidRPr="00921F74">
          <w:rPr>
            <w:rStyle w:val="Hyperlink"/>
            <w:noProof/>
            <w14:scene3d>
              <w14:camera w14:prst="orthographicFront"/>
              <w14:lightRig w14:rig="threePt" w14:dir="t">
                <w14:rot w14:lat="0" w14:lon="0" w14:rev="0"/>
              </w14:lightRig>
            </w14:scene3d>
          </w:rPr>
          <w:t>2.1</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Zielmodell</w:t>
        </w:r>
        <w:r w:rsidR="000A6A6A">
          <w:rPr>
            <w:noProof/>
            <w:webHidden/>
          </w:rPr>
          <w:tab/>
        </w:r>
        <w:r w:rsidR="000A6A6A">
          <w:rPr>
            <w:noProof/>
            <w:webHidden/>
          </w:rPr>
          <w:fldChar w:fldCharType="begin"/>
        </w:r>
        <w:r w:rsidR="000A6A6A">
          <w:rPr>
            <w:noProof/>
            <w:webHidden/>
          </w:rPr>
          <w:instrText xml:space="preserve"> PAGEREF _Toc448826189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94CBEA1"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0" w:history="1">
        <w:r w:rsidR="000A6A6A" w:rsidRPr="00921F74">
          <w:rPr>
            <w:rStyle w:val="Hyperlink"/>
            <w:noProof/>
            <w14:scene3d>
              <w14:camera w14:prst="orthographicFront"/>
              <w14:lightRig w14:rig="threePt" w14:dir="t">
                <w14:rot w14:lat="0" w14:lon="0" w14:rev="0"/>
              </w14:lightRig>
            </w14:scene3d>
          </w:rPr>
          <w:t>2.2</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Kontextmodell / Spielmodell</w:t>
        </w:r>
        <w:r w:rsidR="000A6A6A">
          <w:rPr>
            <w:noProof/>
            <w:webHidden/>
          </w:rPr>
          <w:tab/>
        </w:r>
        <w:r w:rsidR="000A6A6A">
          <w:rPr>
            <w:noProof/>
            <w:webHidden/>
          </w:rPr>
          <w:fldChar w:fldCharType="begin"/>
        </w:r>
        <w:r w:rsidR="000A6A6A">
          <w:rPr>
            <w:noProof/>
            <w:webHidden/>
          </w:rPr>
          <w:instrText xml:space="preserve"> PAGEREF _Toc448826190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039F4A5" w14:textId="77777777" w:rsidR="000A6A6A" w:rsidRDefault="00B854C8">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1" w:history="1">
        <w:r w:rsidR="000A6A6A" w:rsidRPr="00921F74">
          <w:rPr>
            <w:rStyle w:val="Hyperlink"/>
            <w:noProof/>
            <w:highlight w:val="yellow"/>
          </w:rPr>
          <w:t>&lt;Akteur 1/Ext. System 1&gt;</w:t>
        </w:r>
        <w:r w:rsidR="000A6A6A">
          <w:rPr>
            <w:noProof/>
            <w:webHidden/>
          </w:rPr>
          <w:tab/>
        </w:r>
        <w:r w:rsidR="000A6A6A">
          <w:rPr>
            <w:noProof/>
            <w:webHidden/>
          </w:rPr>
          <w:fldChar w:fldCharType="begin"/>
        </w:r>
        <w:r w:rsidR="000A6A6A">
          <w:rPr>
            <w:noProof/>
            <w:webHidden/>
          </w:rPr>
          <w:instrText xml:space="preserve"> PAGEREF _Toc448826191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A6AFC5D" w14:textId="77777777" w:rsidR="000A6A6A" w:rsidRDefault="00B854C8">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2" w:history="1">
        <w:r w:rsidR="000A6A6A" w:rsidRPr="00921F74">
          <w:rPr>
            <w:rStyle w:val="Hyperlink"/>
            <w:noProof/>
            <w:highlight w:val="yellow"/>
          </w:rPr>
          <w:t>&lt;Akteur n/Ext. System n&gt;</w:t>
        </w:r>
        <w:r w:rsidR="000A6A6A">
          <w:rPr>
            <w:noProof/>
            <w:webHidden/>
          </w:rPr>
          <w:tab/>
        </w:r>
        <w:r w:rsidR="000A6A6A">
          <w:rPr>
            <w:noProof/>
            <w:webHidden/>
          </w:rPr>
          <w:fldChar w:fldCharType="begin"/>
        </w:r>
        <w:r w:rsidR="000A6A6A">
          <w:rPr>
            <w:noProof/>
            <w:webHidden/>
          </w:rPr>
          <w:instrText xml:space="preserve"> PAGEREF _Toc448826192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5604BE4"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3" w:history="1">
        <w:r w:rsidR="000A6A6A" w:rsidRPr="00921F74">
          <w:rPr>
            <w:rStyle w:val="Hyperlink"/>
            <w:noProof/>
            <w14:scene3d>
              <w14:camera w14:prst="orthographicFront"/>
              <w14:lightRig w14:rig="threePt" w14:dir="t">
                <w14:rot w14:lat="0" w14:lon="0" w14:rev="0"/>
              </w14:lightRig>
            </w14:scene3d>
          </w:rPr>
          <w:t>2.3</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Szenarien</w:t>
        </w:r>
        <w:r w:rsidR="000A6A6A">
          <w:rPr>
            <w:noProof/>
            <w:webHidden/>
          </w:rPr>
          <w:tab/>
        </w:r>
        <w:r w:rsidR="000A6A6A">
          <w:rPr>
            <w:noProof/>
            <w:webHidden/>
          </w:rPr>
          <w:fldChar w:fldCharType="begin"/>
        </w:r>
        <w:r w:rsidR="000A6A6A">
          <w:rPr>
            <w:noProof/>
            <w:webHidden/>
          </w:rPr>
          <w:instrText xml:space="preserve"> PAGEREF _Toc448826193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A4C0BFF" w14:textId="77777777" w:rsidR="000A6A6A" w:rsidRDefault="00B854C8">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4" w:history="1">
        <w:r w:rsidR="000A6A6A" w:rsidRPr="00921F74">
          <w:rPr>
            <w:rStyle w:val="Hyperlink"/>
            <w:noProof/>
            <w:highlight w:val="yellow"/>
          </w:rPr>
          <w:t>&lt;Name Szenario 1&gt;</w:t>
        </w:r>
        <w:r w:rsidR="000A6A6A">
          <w:rPr>
            <w:noProof/>
            <w:webHidden/>
          </w:rPr>
          <w:tab/>
        </w:r>
        <w:r w:rsidR="000A6A6A">
          <w:rPr>
            <w:noProof/>
            <w:webHidden/>
          </w:rPr>
          <w:fldChar w:fldCharType="begin"/>
        </w:r>
        <w:r w:rsidR="000A6A6A">
          <w:rPr>
            <w:noProof/>
            <w:webHidden/>
          </w:rPr>
          <w:instrText xml:space="preserve"> PAGEREF _Toc448826194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327508E2" w14:textId="77777777" w:rsidR="000A6A6A" w:rsidRDefault="00B854C8">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5" w:history="1">
        <w:r w:rsidR="000A6A6A" w:rsidRPr="00921F74">
          <w:rPr>
            <w:rStyle w:val="Hyperlink"/>
            <w:noProof/>
            <w:highlight w:val="yellow"/>
          </w:rPr>
          <w:t>&lt;Name Szenario n&gt;</w:t>
        </w:r>
        <w:r w:rsidR="000A6A6A">
          <w:rPr>
            <w:noProof/>
            <w:webHidden/>
          </w:rPr>
          <w:tab/>
        </w:r>
        <w:r w:rsidR="000A6A6A">
          <w:rPr>
            <w:noProof/>
            <w:webHidden/>
          </w:rPr>
          <w:fldChar w:fldCharType="begin"/>
        </w:r>
        <w:r w:rsidR="000A6A6A">
          <w:rPr>
            <w:noProof/>
            <w:webHidden/>
          </w:rPr>
          <w:instrText xml:space="preserve"> PAGEREF _Toc448826195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EE2985F" w14:textId="77777777" w:rsidR="000A6A6A" w:rsidRDefault="00B854C8">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96" w:history="1">
        <w:r w:rsidR="000A6A6A" w:rsidRPr="00921F74">
          <w:rPr>
            <w:rStyle w:val="Hyperlink"/>
            <w:noProof/>
          </w:rPr>
          <w:t>3.</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Hyperlink"/>
            <w:noProof/>
          </w:rPr>
          <w:t>Logischer Architekturentwurf</w:t>
        </w:r>
        <w:r w:rsidR="000A6A6A">
          <w:rPr>
            <w:noProof/>
            <w:webHidden/>
          </w:rPr>
          <w:tab/>
        </w:r>
        <w:r w:rsidR="000A6A6A">
          <w:rPr>
            <w:noProof/>
            <w:webHidden/>
          </w:rPr>
          <w:fldChar w:fldCharType="begin"/>
        </w:r>
        <w:r w:rsidR="000A6A6A">
          <w:rPr>
            <w:noProof/>
            <w:webHidden/>
          </w:rPr>
          <w:instrText xml:space="preserve"> PAGEREF _Toc448826196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5FC5F48"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7" w:history="1">
        <w:r w:rsidR="000A6A6A" w:rsidRPr="00921F74">
          <w:rPr>
            <w:rStyle w:val="Hyperlink"/>
            <w:noProof/>
            <w14:scene3d>
              <w14:camera w14:prst="orthographicFront"/>
              <w14:lightRig w14:rig="threePt" w14:dir="t">
                <w14:rot w14:lat="0" w14:lon="0" w14:rev="0"/>
              </w14:lightRig>
            </w14:scene3d>
          </w:rPr>
          <w:t>3.1</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Datenflussdiagramm</w:t>
        </w:r>
        <w:r w:rsidR="000A6A6A">
          <w:rPr>
            <w:noProof/>
            <w:webHidden/>
          </w:rPr>
          <w:tab/>
        </w:r>
        <w:r w:rsidR="000A6A6A">
          <w:rPr>
            <w:noProof/>
            <w:webHidden/>
          </w:rPr>
          <w:fldChar w:fldCharType="begin"/>
        </w:r>
        <w:r w:rsidR="000A6A6A">
          <w:rPr>
            <w:noProof/>
            <w:webHidden/>
          </w:rPr>
          <w:instrText xml:space="preserve"> PAGEREF _Toc448826197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DE04724"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8" w:history="1">
        <w:r w:rsidR="000A6A6A" w:rsidRPr="00921F74">
          <w:rPr>
            <w:rStyle w:val="Hyperlink"/>
            <w:noProof/>
            <w14:scene3d>
              <w14:camera w14:prst="orthographicFront"/>
              <w14:lightRig w14:rig="threePt" w14:dir="t">
                <w14:rot w14:lat="0" w14:lon="0" w14:rev="0"/>
              </w14:lightRig>
            </w14:scene3d>
          </w:rPr>
          <w:t>3.2</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Mini Spezifikation</w:t>
        </w:r>
        <w:r w:rsidR="000A6A6A">
          <w:rPr>
            <w:noProof/>
            <w:webHidden/>
          </w:rPr>
          <w:tab/>
        </w:r>
        <w:r w:rsidR="000A6A6A">
          <w:rPr>
            <w:noProof/>
            <w:webHidden/>
          </w:rPr>
          <w:fldChar w:fldCharType="begin"/>
        </w:r>
        <w:r w:rsidR="000A6A6A">
          <w:rPr>
            <w:noProof/>
            <w:webHidden/>
          </w:rPr>
          <w:instrText xml:space="preserve"> PAGEREF _Toc448826198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015FED4"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199" w:history="1">
        <w:r w:rsidR="000A6A6A" w:rsidRPr="00921F74">
          <w:rPr>
            <w:rStyle w:val="Hyperlink"/>
            <w:noProof/>
            <w:highlight w:val="yellow"/>
          </w:rPr>
          <w:t>3.2.1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&lt;Name Prozess 1&gt;</w:t>
        </w:r>
        <w:r w:rsidR="000A6A6A">
          <w:rPr>
            <w:noProof/>
            <w:webHidden/>
          </w:rPr>
          <w:tab/>
        </w:r>
        <w:r w:rsidR="000A6A6A">
          <w:rPr>
            <w:noProof/>
            <w:webHidden/>
          </w:rPr>
          <w:fldChar w:fldCharType="begin"/>
        </w:r>
        <w:r w:rsidR="000A6A6A">
          <w:rPr>
            <w:noProof/>
            <w:webHidden/>
          </w:rPr>
          <w:instrText xml:space="preserve"> PAGEREF _Toc448826199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6DDE12F"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0" w:history="1">
        <w:r w:rsidR="000A6A6A" w:rsidRPr="00921F74">
          <w:rPr>
            <w:rStyle w:val="Hyperlink"/>
            <w:noProof/>
            <w:highlight w:val="yellow"/>
          </w:rPr>
          <w:t>3.2.2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&lt;Name Prozess n&gt;</w:t>
        </w:r>
        <w:r w:rsidR="000A6A6A">
          <w:rPr>
            <w:noProof/>
            <w:webHidden/>
          </w:rPr>
          <w:tab/>
        </w:r>
        <w:r w:rsidR="000A6A6A">
          <w:rPr>
            <w:noProof/>
            <w:webHidden/>
          </w:rPr>
          <w:fldChar w:fldCharType="begin"/>
        </w:r>
        <w:r w:rsidR="000A6A6A">
          <w:rPr>
            <w:noProof/>
            <w:webHidden/>
          </w:rPr>
          <w:instrText xml:space="preserve"> PAGEREF _Toc448826200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9149D92"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1" w:history="1">
        <w:r w:rsidR="000A6A6A" w:rsidRPr="00921F74">
          <w:rPr>
            <w:rStyle w:val="Hyperlink"/>
            <w:noProof/>
            <w14:scene3d>
              <w14:camera w14:prst="orthographicFront"/>
              <w14:lightRig w14:rig="threePt" w14:dir="t">
                <w14:rot w14:lat="0" w14:lon="0" w14:rev="0"/>
              </w14:lightRig>
            </w14:scene3d>
          </w:rPr>
          <w:t>3.3</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Data Dictionary</w:t>
        </w:r>
        <w:r w:rsidR="000A6A6A">
          <w:rPr>
            <w:noProof/>
            <w:webHidden/>
          </w:rPr>
          <w:tab/>
        </w:r>
        <w:r w:rsidR="000A6A6A">
          <w:rPr>
            <w:noProof/>
            <w:webHidden/>
          </w:rPr>
          <w:fldChar w:fldCharType="begin"/>
        </w:r>
        <w:r w:rsidR="000A6A6A">
          <w:rPr>
            <w:noProof/>
            <w:webHidden/>
          </w:rPr>
          <w:instrText xml:space="preserve"> PAGEREF _Toc448826201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6EDA72F"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2" w:history="1">
        <w:r w:rsidR="000A6A6A" w:rsidRPr="00921F74">
          <w:rPr>
            <w:rStyle w:val="Hyperlink"/>
            <w:noProof/>
            <w14:scene3d>
              <w14:camera w14:prst="orthographicFront"/>
              <w14:lightRig w14:rig="threePt" w14:dir="t">
                <w14:rot w14:lat="0" w14:lon="0" w14:rev="0"/>
              </w14:lightRig>
            </w14:scene3d>
          </w:rPr>
          <w:t>3.4</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Message Sequence Charts</w:t>
        </w:r>
        <w:r w:rsidR="000A6A6A">
          <w:rPr>
            <w:noProof/>
            <w:webHidden/>
          </w:rPr>
          <w:tab/>
        </w:r>
        <w:r w:rsidR="000A6A6A">
          <w:rPr>
            <w:noProof/>
            <w:webHidden/>
          </w:rPr>
          <w:fldChar w:fldCharType="begin"/>
        </w:r>
        <w:r w:rsidR="000A6A6A">
          <w:rPr>
            <w:noProof/>
            <w:webHidden/>
          </w:rPr>
          <w:instrText xml:space="preserve"> PAGEREF _Toc448826202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363371F1"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3" w:history="1">
        <w:r w:rsidR="000A6A6A" w:rsidRPr="00921F74">
          <w:rPr>
            <w:rStyle w:val="Hyperlink"/>
            <w:noProof/>
            <w:highlight w:val="yellow"/>
          </w:rPr>
          <w:t>3.4.1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bMSCs</w:t>
        </w:r>
        <w:r w:rsidR="000A6A6A">
          <w:rPr>
            <w:noProof/>
            <w:webHidden/>
          </w:rPr>
          <w:tab/>
        </w:r>
        <w:r w:rsidR="000A6A6A">
          <w:rPr>
            <w:noProof/>
            <w:webHidden/>
          </w:rPr>
          <w:fldChar w:fldCharType="begin"/>
        </w:r>
        <w:r w:rsidR="000A6A6A">
          <w:rPr>
            <w:noProof/>
            <w:webHidden/>
          </w:rPr>
          <w:instrText xml:space="preserve"> PAGEREF _Toc448826203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EA70968"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4" w:history="1">
        <w:r w:rsidR="000A6A6A" w:rsidRPr="00921F74">
          <w:rPr>
            <w:rStyle w:val="Hyperlink"/>
            <w:noProof/>
          </w:rPr>
          <w:t xml:space="preserve">bMSC-1: </w:t>
        </w:r>
        <w:r w:rsidR="000A6A6A" w:rsidRPr="00921F74">
          <w:rPr>
            <w:rStyle w:val="Hyper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_Toc448826204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920D956"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5" w:history="1">
        <w:r w:rsidR="000A6A6A" w:rsidRPr="00921F74">
          <w:rPr>
            <w:rStyle w:val="Hyperlink"/>
            <w:noProof/>
          </w:rPr>
          <w:t xml:space="preserve">bMSC-n: </w:t>
        </w:r>
        <w:r w:rsidR="000A6A6A" w:rsidRPr="00921F74">
          <w:rPr>
            <w:rStyle w:val="Hyper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_Toc448826205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C3E8A24"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6" w:history="1">
        <w:r w:rsidR="000A6A6A" w:rsidRPr="00921F74">
          <w:rPr>
            <w:rStyle w:val="Hyperlink"/>
            <w:noProof/>
            <w:highlight w:val="yellow"/>
          </w:rPr>
          <w:t>3.4.2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Abbildung der Szenarien auf Message Sequence Charts</w:t>
        </w:r>
        <w:r w:rsidR="000A6A6A">
          <w:rPr>
            <w:noProof/>
            <w:webHidden/>
          </w:rPr>
          <w:tab/>
        </w:r>
        <w:r w:rsidR="000A6A6A">
          <w:rPr>
            <w:noProof/>
            <w:webHidden/>
          </w:rPr>
          <w:fldChar w:fldCharType="begin"/>
        </w:r>
        <w:r w:rsidR="000A6A6A">
          <w:rPr>
            <w:noProof/>
            <w:webHidden/>
          </w:rPr>
          <w:instrText xml:space="preserve"> PAGEREF _Toc448826206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6464F03"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7" w:history="1">
        <w:r w:rsidR="000A6A6A" w:rsidRPr="00921F74">
          <w:rPr>
            <w:rStyle w:val="Hyperlink"/>
            <w:noProof/>
            <w:highlight w:val="yellow"/>
          </w:rPr>
          <w:t>3.4.3</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hMSC</w:t>
        </w:r>
        <w:r w:rsidR="000A6A6A">
          <w:rPr>
            <w:noProof/>
            <w:webHidden/>
          </w:rPr>
          <w:tab/>
        </w:r>
        <w:r w:rsidR="000A6A6A">
          <w:rPr>
            <w:noProof/>
            <w:webHidden/>
          </w:rPr>
          <w:fldChar w:fldCharType="begin"/>
        </w:r>
        <w:r w:rsidR="000A6A6A">
          <w:rPr>
            <w:noProof/>
            <w:webHidden/>
          </w:rPr>
          <w:instrText xml:space="preserve"> PAGEREF _Toc448826207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7251E7F3" w14:textId="77777777" w:rsidR="000A6A6A" w:rsidRDefault="00B854C8">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08" w:history="1">
        <w:r w:rsidR="000A6A6A" w:rsidRPr="00921F74">
          <w:rPr>
            <w:rStyle w:val="Hyperlink"/>
            <w:noProof/>
          </w:rPr>
          <w:t>4.</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Hyperlink"/>
            <w:noProof/>
          </w:rPr>
          <w:t>Technischer Architekturentwurf</w:t>
        </w:r>
        <w:r w:rsidR="000A6A6A">
          <w:rPr>
            <w:noProof/>
            <w:webHidden/>
          </w:rPr>
          <w:tab/>
        </w:r>
        <w:r w:rsidR="000A6A6A">
          <w:rPr>
            <w:noProof/>
            <w:webHidden/>
          </w:rPr>
          <w:fldChar w:fldCharType="begin"/>
        </w:r>
        <w:r w:rsidR="000A6A6A">
          <w:rPr>
            <w:noProof/>
            <w:webHidden/>
          </w:rPr>
          <w:instrText xml:space="preserve"> PAGEREF _Toc448826208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B3C4884"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9" w:history="1">
        <w:r w:rsidR="000A6A6A" w:rsidRPr="00921F74">
          <w:rPr>
            <w:rStyle w:val="Hyperlink"/>
            <w:noProof/>
            <w14:scene3d>
              <w14:camera w14:prst="orthographicFront"/>
              <w14:lightRig w14:rig="threePt" w14:dir="t">
                <w14:rot w14:lat="0" w14:lon="0" w14:rev="0"/>
              </w14:lightRig>
            </w14:scene3d>
          </w:rPr>
          <w:t>4.1</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GUI-Papierprototyp</w:t>
        </w:r>
        <w:r w:rsidR="000A6A6A">
          <w:rPr>
            <w:noProof/>
            <w:webHidden/>
          </w:rPr>
          <w:tab/>
        </w:r>
        <w:r w:rsidR="000A6A6A">
          <w:rPr>
            <w:noProof/>
            <w:webHidden/>
          </w:rPr>
          <w:fldChar w:fldCharType="begin"/>
        </w:r>
        <w:r w:rsidR="000A6A6A">
          <w:rPr>
            <w:noProof/>
            <w:webHidden/>
          </w:rPr>
          <w:instrText xml:space="preserve"> PAGEREF _Toc448826209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2B6D7E0"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0" w:history="1">
        <w:r w:rsidR="000A6A6A" w:rsidRPr="00921F74">
          <w:rPr>
            <w:rStyle w:val="Hyperlink"/>
            <w:noProof/>
            <w:highlight w:val="yellow"/>
          </w:rPr>
          <w:t>4.1.1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Screen „&lt;Name des Screens&gt;“</w:t>
        </w:r>
        <w:r w:rsidR="000A6A6A">
          <w:rPr>
            <w:noProof/>
            <w:webHidden/>
          </w:rPr>
          <w:tab/>
        </w:r>
        <w:r w:rsidR="000A6A6A">
          <w:rPr>
            <w:noProof/>
            <w:webHidden/>
          </w:rPr>
          <w:fldChar w:fldCharType="begin"/>
        </w:r>
        <w:r w:rsidR="000A6A6A">
          <w:rPr>
            <w:noProof/>
            <w:webHidden/>
          </w:rPr>
          <w:instrText xml:space="preserve"> PAGEREF _Toc448826210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B84AA1B"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1" w:history="1">
        <w:r w:rsidR="000A6A6A" w:rsidRPr="00921F74">
          <w:rPr>
            <w:rStyle w:val="Hyperlink"/>
            <w:noProof/>
            <w14:scene3d>
              <w14:camera w14:prst="orthographicFront"/>
              <w14:lightRig w14:rig="threePt" w14:dir="t">
                <w14:rot w14:lat="0" w14:lon="0" w14:rev="0"/>
              </w14:lightRig>
            </w14:scene3d>
          </w:rPr>
          <w:t>4.2</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Technisches Konzept</w:t>
        </w:r>
        <w:r w:rsidR="000A6A6A">
          <w:rPr>
            <w:noProof/>
            <w:webHidden/>
          </w:rPr>
          <w:tab/>
        </w:r>
        <w:r w:rsidR="000A6A6A">
          <w:rPr>
            <w:noProof/>
            <w:webHidden/>
          </w:rPr>
          <w:fldChar w:fldCharType="begin"/>
        </w:r>
        <w:r w:rsidR="000A6A6A">
          <w:rPr>
            <w:noProof/>
            <w:webHidden/>
          </w:rPr>
          <w:instrText xml:space="preserve"> PAGEREF _Toc448826211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B7E9FB4"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2" w:history="1">
        <w:r w:rsidR="000A6A6A" w:rsidRPr="00921F74">
          <w:rPr>
            <w:rStyle w:val="Hyperlink"/>
            <w:noProof/>
            <w:highlight w:val="yellow"/>
          </w:rPr>
          <w:t>4.2.1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_Toc448826212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3C1AAAF"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3" w:history="1">
        <w:r w:rsidR="000A6A6A" w:rsidRPr="00921F74">
          <w:rPr>
            <w:rStyle w:val="Hyperlink"/>
            <w:noProof/>
            <w:highlight w:val="yellow"/>
          </w:rPr>
          <w:t>4.2.2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_Toc448826213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7BDE3CD"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4" w:history="1">
        <w:r w:rsidR="000A6A6A" w:rsidRPr="00921F74">
          <w:rPr>
            <w:rStyle w:val="Hyperlink"/>
            <w:noProof/>
            <w14:scene3d>
              <w14:camera w14:prst="orthographicFront"/>
              <w14:lightRig w14:rig="threePt" w14:dir="t">
                <w14:rot w14:lat="0" w14:lon="0" w14:rev="0"/>
              </w14:lightRig>
            </w14:scene3d>
          </w:rPr>
          <w:t>4.3</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Komponentendiagramm</w:t>
        </w:r>
        <w:r w:rsidR="000A6A6A">
          <w:rPr>
            <w:noProof/>
            <w:webHidden/>
          </w:rPr>
          <w:tab/>
        </w:r>
        <w:r w:rsidR="000A6A6A">
          <w:rPr>
            <w:noProof/>
            <w:webHidden/>
          </w:rPr>
          <w:fldChar w:fldCharType="begin"/>
        </w:r>
        <w:r w:rsidR="000A6A6A">
          <w:rPr>
            <w:noProof/>
            <w:webHidden/>
          </w:rPr>
          <w:instrText xml:space="preserve"> PAGEREF _Toc448826214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AD8FC59"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5" w:history="1">
        <w:r w:rsidR="000A6A6A" w:rsidRPr="00921F74">
          <w:rPr>
            <w:rStyle w:val="Hyperlink"/>
            <w:noProof/>
            <w:highlight w:val="yellow"/>
          </w:rPr>
          <w:t>4.3.1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Komponentenbeschreibung</w:t>
        </w:r>
        <w:r w:rsidR="000A6A6A">
          <w:rPr>
            <w:noProof/>
            <w:webHidden/>
          </w:rPr>
          <w:tab/>
        </w:r>
        <w:r w:rsidR="000A6A6A">
          <w:rPr>
            <w:noProof/>
            <w:webHidden/>
          </w:rPr>
          <w:fldChar w:fldCharType="begin"/>
        </w:r>
        <w:r w:rsidR="000A6A6A">
          <w:rPr>
            <w:noProof/>
            <w:webHidden/>
          </w:rPr>
          <w:instrText xml:space="preserve"> PAGEREF _Toc448826215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155CA1B"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6" w:history="1">
        <w:r w:rsidR="000A6A6A" w:rsidRPr="00921F74">
          <w:rPr>
            <w:rStyle w:val="Hyper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_Toc448826216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3375D9A"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7" w:history="1">
        <w:r w:rsidR="000A6A6A" w:rsidRPr="00921F74">
          <w:rPr>
            <w:rStyle w:val="Hyper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E0EB715"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8" w:history="1">
        <w:r w:rsidR="000A6A6A" w:rsidRPr="00921F74">
          <w:rPr>
            <w:rStyle w:val="Hyperlink"/>
            <w:noProof/>
            <w:highlight w:val="yellow"/>
          </w:rPr>
          <w:t>4.3.2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Interfacebeschreibung</w:t>
        </w:r>
        <w:r w:rsidR="000A6A6A">
          <w:rPr>
            <w:noProof/>
            <w:webHidden/>
          </w:rPr>
          <w:tab/>
        </w:r>
        <w:r w:rsidR="000A6A6A">
          <w:rPr>
            <w:noProof/>
            <w:webHidden/>
          </w:rPr>
          <w:fldChar w:fldCharType="begin"/>
        </w:r>
        <w:r w:rsidR="000A6A6A">
          <w:rPr>
            <w:noProof/>
            <w:webHidden/>
          </w:rPr>
          <w:instrText xml:space="preserve"> PAGEREF _Toc448826218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75928E2C"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9" w:history="1">
        <w:r w:rsidR="000A6A6A" w:rsidRPr="00921F74">
          <w:rPr>
            <w:rStyle w:val="Hyperlink"/>
            <w:noProof/>
            <w:highlight w:val="yellow"/>
          </w:rPr>
          <w:t>&lt;Name Interface 1&gt;</w:t>
        </w:r>
        <w:r w:rsidR="000A6A6A">
          <w:rPr>
            <w:noProof/>
            <w:webHidden/>
          </w:rPr>
          <w:tab/>
        </w:r>
        <w:r w:rsidR="000A6A6A">
          <w:rPr>
            <w:noProof/>
            <w:webHidden/>
          </w:rPr>
          <w:fldChar w:fldCharType="begin"/>
        </w:r>
        <w:r w:rsidR="000A6A6A">
          <w:rPr>
            <w:noProof/>
            <w:webHidden/>
          </w:rPr>
          <w:instrText xml:space="preserve"> PAGEREF _Toc448826219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2651D42"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0" w:history="1">
        <w:r w:rsidR="000A6A6A" w:rsidRPr="00921F74">
          <w:rPr>
            <w:rStyle w:val="Hyperlink"/>
            <w:noProof/>
            <w:highlight w:val="yellow"/>
          </w:rPr>
          <w:t>&lt;Name Interface n&gt;</w:t>
        </w:r>
        <w:r w:rsidR="000A6A6A">
          <w:rPr>
            <w:noProof/>
            <w:webHidden/>
          </w:rPr>
          <w:tab/>
        </w:r>
        <w:r w:rsidR="000A6A6A">
          <w:rPr>
            <w:noProof/>
            <w:webHidden/>
          </w:rPr>
          <w:fldChar w:fldCharType="begin"/>
        </w:r>
        <w:r w:rsidR="000A6A6A">
          <w:rPr>
            <w:noProof/>
            <w:webHidden/>
          </w:rPr>
          <w:instrText xml:space="preserve"> PAGEREF _Toc448826220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C201669" w14:textId="77777777" w:rsidR="000A6A6A" w:rsidRDefault="00B854C8">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21" w:history="1">
        <w:r w:rsidR="000A6A6A" w:rsidRPr="00921F74">
          <w:rPr>
            <w:rStyle w:val="Hyperlink"/>
            <w:noProof/>
          </w:rPr>
          <w:t>5.</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Hyperlink"/>
            <w:noProof/>
          </w:rPr>
          <w:t>Testartefakte</w:t>
        </w:r>
        <w:r w:rsidR="000A6A6A">
          <w:rPr>
            <w:noProof/>
            <w:webHidden/>
          </w:rPr>
          <w:tab/>
        </w:r>
        <w:r w:rsidR="000A6A6A">
          <w:rPr>
            <w:noProof/>
            <w:webHidden/>
          </w:rPr>
          <w:fldChar w:fldCharType="begin"/>
        </w:r>
        <w:r w:rsidR="000A6A6A">
          <w:rPr>
            <w:noProof/>
            <w:webHidden/>
          </w:rPr>
          <w:instrText xml:space="preserve"> PAGEREF _Toc448826221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608A525"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22" w:history="1">
        <w:r w:rsidR="000A6A6A" w:rsidRPr="00921F74">
          <w:rPr>
            <w:rStyle w:val="Hyperlink"/>
            <w:noProof/>
            <w14:scene3d>
              <w14:camera w14:prst="orthographicFront"/>
              <w14:lightRig w14:rig="threePt" w14:dir="t">
                <w14:rot w14:lat="0" w14:lon="0" w14:rev="0"/>
              </w14:lightRig>
            </w14:scene3d>
          </w:rPr>
          <w:t>5.1</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Modultest</w:t>
        </w:r>
        <w:r w:rsidR="000A6A6A">
          <w:rPr>
            <w:noProof/>
            <w:webHidden/>
          </w:rPr>
          <w:tab/>
        </w:r>
        <w:r w:rsidR="000A6A6A">
          <w:rPr>
            <w:noProof/>
            <w:webHidden/>
          </w:rPr>
          <w:fldChar w:fldCharType="begin"/>
        </w:r>
        <w:r w:rsidR="000A6A6A">
          <w:rPr>
            <w:noProof/>
            <w:webHidden/>
          </w:rPr>
          <w:instrText xml:space="preserve"> PAGEREF _Toc448826222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4B43E9B"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3" w:history="1">
        <w:r w:rsidR="000A6A6A" w:rsidRPr="00921F74">
          <w:rPr>
            <w:rStyle w:val="Hyperlink"/>
            <w:noProof/>
            <w:highlight w:val="yellow"/>
          </w:rPr>
          <w:t>5.1.1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_Toc448826223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1D282B1"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4" w:history="1">
        <w:r w:rsidR="000A6A6A" w:rsidRPr="00921F74">
          <w:rPr>
            <w:rStyle w:val="Hyperlink"/>
            <w:noProof/>
          </w:rPr>
          <w:t>Modultestfall 1: &lt;Kurzbezeichnung MTF-1&gt;</w:t>
        </w:r>
        <w:r w:rsidR="000A6A6A">
          <w:rPr>
            <w:noProof/>
            <w:webHidden/>
          </w:rPr>
          <w:tab/>
        </w:r>
        <w:r w:rsidR="000A6A6A">
          <w:rPr>
            <w:noProof/>
            <w:webHidden/>
          </w:rPr>
          <w:fldChar w:fldCharType="begin"/>
        </w:r>
        <w:r w:rsidR="000A6A6A">
          <w:rPr>
            <w:noProof/>
            <w:webHidden/>
          </w:rPr>
          <w:instrText xml:space="preserve"> PAGEREF _Toc448826224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3ECBDF4"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5" w:history="1">
        <w:r w:rsidR="000A6A6A" w:rsidRPr="00921F74">
          <w:rPr>
            <w:rStyle w:val="Hyperlink"/>
            <w:noProof/>
          </w:rPr>
          <w:t>Modultestfall n: &lt;Kurzbezeichnung MTF-n&gt;</w:t>
        </w:r>
        <w:r w:rsidR="000A6A6A">
          <w:rPr>
            <w:noProof/>
            <w:webHidden/>
          </w:rPr>
          <w:tab/>
        </w:r>
        <w:r w:rsidR="000A6A6A">
          <w:rPr>
            <w:noProof/>
            <w:webHidden/>
          </w:rPr>
          <w:fldChar w:fldCharType="begin"/>
        </w:r>
        <w:r w:rsidR="000A6A6A">
          <w:rPr>
            <w:noProof/>
            <w:webHidden/>
          </w:rPr>
          <w:instrText xml:space="preserve"> PAGEREF _Toc448826225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C402AF0"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6" w:history="1">
        <w:r w:rsidR="000A6A6A" w:rsidRPr="00921F74">
          <w:rPr>
            <w:rStyle w:val="Hyperlink"/>
            <w:noProof/>
            <w:highlight w:val="yellow"/>
          </w:rPr>
          <w:t>5.1.2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_Toc448826226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4BBDEE1"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7" w:history="1">
        <w:r w:rsidR="000A6A6A" w:rsidRPr="00921F74">
          <w:rPr>
            <w:rStyle w:val="Hyperlink"/>
            <w:noProof/>
          </w:rPr>
          <w:t>Testprotokoll Modultestfall 1 (1. Testdurchführung)</w:t>
        </w:r>
        <w:r w:rsidR="000A6A6A">
          <w:rPr>
            <w:noProof/>
            <w:webHidden/>
          </w:rPr>
          <w:tab/>
        </w:r>
        <w:r w:rsidR="000A6A6A">
          <w:rPr>
            <w:noProof/>
            <w:webHidden/>
          </w:rPr>
          <w:fldChar w:fldCharType="begin"/>
        </w:r>
        <w:r w:rsidR="000A6A6A">
          <w:rPr>
            <w:noProof/>
            <w:webHidden/>
          </w:rPr>
          <w:instrText xml:space="preserve"> PAGEREF _Toc448826227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6621F3B"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8" w:history="1">
        <w:r w:rsidR="000A6A6A" w:rsidRPr="00921F74">
          <w:rPr>
            <w:rStyle w:val="Hyperlink"/>
            <w:noProof/>
          </w:rPr>
          <w:t>Testprotokoll Modultestfall 1 (n. Testdurchführung)</w:t>
        </w:r>
        <w:r w:rsidR="000A6A6A">
          <w:rPr>
            <w:noProof/>
            <w:webHidden/>
          </w:rPr>
          <w:tab/>
        </w:r>
        <w:r w:rsidR="000A6A6A">
          <w:rPr>
            <w:noProof/>
            <w:webHidden/>
          </w:rPr>
          <w:fldChar w:fldCharType="begin"/>
        </w:r>
        <w:r w:rsidR="000A6A6A">
          <w:rPr>
            <w:noProof/>
            <w:webHidden/>
          </w:rPr>
          <w:instrText xml:space="preserve"> PAGEREF _Toc448826228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7D54C477"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9" w:history="1">
        <w:r w:rsidR="000A6A6A" w:rsidRPr="00921F74">
          <w:rPr>
            <w:rStyle w:val="Hyperlink"/>
            <w:noProof/>
          </w:rPr>
          <w:t>Testprotokoll Modultestfall n (1. Testdurchführung)</w:t>
        </w:r>
        <w:r w:rsidR="000A6A6A">
          <w:rPr>
            <w:noProof/>
            <w:webHidden/>
          </w:rPr>
          <w:tab/>
        </w:r>
        <w:r w:rsidR="000A6A6A">
          <w:rPr>
            <w:noProof/>
            <w:webHidden/>
          </w:rPr>
          <w:fldChar w:fldCharType="begin"/>
        </w:r>
        <w:r w:rsidR="000A6A6A">
          <w:rPr>
            <w:noProof/>
            <w:webHidden/>
          </w:rPr>
          <w:instrText xml:space="preserve"> PAGEREF _Toc448826229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3802059D"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0" w:history="1">
        <w:r w:rsidR="000A6A6A" w:rsidRPr="00921F74">
          <w:rPr>
            <w:rStyle w:val="Hyperlink"/>
            <w:noProof/>
          </w:rPr>
          <w:t>Testprotokoll Modultestfall n (n. Testdurchführung)</w:t>
        </w:r>
        <w:r w:rsidR="000A6A6A">
          <w:rPr>
            <w:noProof/>
            <w:webHidden/>
          </w:rPr>
          <w:tab/>
        </w:r>
        <w:r w:rsidR="000A6A6A">
          <w:rPr>
            <w:noProof/>
            <w:webHidden/>
          </w:rPr>
          <w:fldChar w:fldCharType="begin"/>
        </w:r>
        <w:r w:rsidR="000A6A6A">
          <w:rPr>
            <w:noProof/>
            <w:webHidden/>
          </w:rPr>
          <w:instrText xml:space="preserve"> PAGEREF _Toc448826230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09E1F98" w14:textId="77777777" w:rsidR="000A6A6A" w:rsidRDefault="00B854C8">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31" w:history="1">
        <w:r w:rsidR="000A6A6A" w:rsidRPr="00921F74">
          <w:rPr>
            <w:rStyle w:val="Hyperlink"/>
            <w:noProof/>
            <w14:scene3d>
              <w14:camera w14:prst="orthographicFront"/>
              <w14:lightRig w14:rig="threePt" w14:dir="t">
                <w14:rot w14:lat="0" w14:lon="0" w14:rev="0"/>
              </w14:lightRig>
            </w14:scene3d>
          </w:rPr>
          <w:t>5.2</w:t>
        </w:r>
        <w:r w:rsidR="000A6A6A">
          <w:rPr>
            <w:rFonts w:asciiTheme="minorHAnsi" w:eastAsiaTheme="minorEastAsia" w:hAnsiTheme="minorHAnsi" w:cstheme="minorBidi"/>
            <w:smallCaps w:val="0"/>
            <w:noProof/>
            <w:sz w:val="22"/>
            <w:szCs w:val="22"/>
            <w:lang w:val="en-GB" w:eastAsia="en-GB"/>
          </w:rPr>
          <w:tab/>
        </w:r>
        <w:r w:rsidR="000A6A6A" w:rsidRPr="00921F74">
          <w:rPr>
            <w:rStyle w:val="Hyperlink"/>
            <w:noProof/>
          </w:rPr>
          <w:t>Systemtest</w:t>
        </w:r>
        <w:r w:rsidR="000A6A6A">
          <w:rPr>
            <w:noProof/>
            <w:webHidden/>
          </w:rPr>
          <w:tab/>
        </w:r>
        <w:r w:rsidR="000A6A6A">
          <w:rPr>
            <w:noProof/>
            <w:webHidden/>
          </w:rPr>
          <w:fldChar w:fldCharType="begin"/>
        </w:r>
        <w:r w:rsidR="000A6A6A">
          <w:rPr>
            <w:noProof/>
            <w:webHidden/>
          </w:rPr>
          <w:instrText xml:space="preserve"> PAGEREF _Toc448826231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0D2ECF9B"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2" w:history="1">
        <w:r w:rsidR="000A6A6A" w:rsidRPr="00921F74">
          <w:rPr>
            <w:rStyle w:val="Hyperlink"/>
            <w:noProof/>
            <w:highlight w:val="yellow"/>
          </w:rPr>
          <w:t>5.2.1</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_Toc448826232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57DF286D"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3" w:history="1">
        <w:r w:rsidR="000A6A6A" w:rsidRPr="00921F74">
          <w:rPr>
            <w:rStyle w:val="Hyperlink"/>
            <w:noProof/>
          </w:rPr>
          <w:t>Systemtestfall 1: &lt;Kurzbezeichnung STF-1&gt;</w:t>
        </w:r>
        <w:r w:rsidR="000A6A6A">
          <w:rPr>
            <w:noProof/>
            <w:webHidden/>
          </w:rPr>
          <w:tab/>
        </w:r>
        <w:r w:rsidR="000A6A6A">
          <w:rPr>
            <w:noProof/>
            <w:webHidden/>
          </w:rPr>
          <w:fldChar w:fldCharType="begin"/>
        </w:r>
        <w:r w:rsidR="000A6A6A">
          <w:rPr>
            <w:noProof/>
            <w:webHidden/>
          </w:rPr>
          <w:instrText xml:space="preserve"> PAGEREF _Toc448826233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71EC381"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4" w:history="1">
        <w:r w:rsidR="000A6A6A" w:rsidRPr="00921F74">
          <w:rPr>
            <w:rStyle w:val="Hyperlink"/>
            <w:noProof/>
          </w:rPr>
          <w:t>Systemtestfall n: &lt;Kurzbezeichnung STF-n&gt;</w:t>
        </w:r>
        <w:r w:rsidR="000A6A6A">
          <w:rPr>
            <w:noProof/>
            <w:webHidden/>
          </w:rPr>
          <w:tab/>
        </w:r>
        <w:r w:rsidR="000A6A6A">
          <w:rPr>
            <w:noProof/>
            <w:webHidden/>
          </w:rPr>
          <w:fldChar w:fldCharType="begin"/>
        </w:r>
        <w:r w:rsidR="000A6A6A">
          <w:rPr>
            <w:noProof/>
            <w:webHidden/>
          </w:rPr>
          <w:instrText xml:space="preserve"> PAGEREF _Toc448826234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23EE089" w14:textId="77777777" w:rsidR="000A6A6A" w:rsidRDefault="00B854C8">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5" w:history="1">
        <w:r w:rsidR="000A6A6A" w:rsidRPr="00921F74">
          <w:rPr>
            <w:rStyle w:val="Hyperlink"/>
            <w:noProof/>
            <w:highlight w:val="yellow"/>
          </w:rPr>
          <w:t>5.2.2</w:t>
        </w:r>
        <w:r w:rsidR="000A6A6A">
          <w:rPr>
            <w:rFonts w:asciiTheme="minorHAnsi" w:eastAsiaTheme="minorEastAsia" w:hAnsiTheme="minorHAnsi" w:cstheme="minorBidi"/>
            <w:i w:val="0"/>
            <w:iCs w:val="0"/>
            <w:noProof/>
            <w:sz w:val="22"/>
            <w:szCs w:val="22"/>
            <w:lang w:val="en-GB" w:eastAsia="en-GB"/>
          </w:rPr>
          <w:tab/>
        </w:r>
        <w:r w:rsidR="000A6A6A" w:rsidRPr="00921F74">
          <w:rPr>
            <w:rStyle w:val="Hyper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_Toc448826235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2138DC36"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6" w:history="1">
        <w:r w:rsidR="000A6A6A" w:rsidRPr="00921F74">
          <w:rPr>
            <w:rStyle w:val="Hyperlink"/>
            <w:noProof/>
          </w:rPr>
          <w:t>Testprotokoll Systemtestfall 1 (&lt;1. Testdurchführung&gt;)</w:t>
        </w:r>
        <w:r w:rsidR="000A6A6A">
          <w:rPr>
            <w:noProof/>
            <w:webHidden/>
          </w:rPr>
          <w:tab/>
        </w:r>
        <w:r w:rsidR="000A6A6A">
          <w:rPr>
            <w:noProof/>
            <w:webHidden/>
          </w:rPr>
          <w:fldChar w:fldCharType="begin"/>
        </w:r>
        <w:r w:rsidR="000A6A6A">
          <w:rPr>
            <w:noProof/>
            <w:webHidden/>
          </w:rPr>
          <w:instrText xml:space="preserve"> PAGEREF _Toc448826236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1D64C16F"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7" w:history="1">
        <w:r w:rsidR="000A6A6A" w:rsidRPr="00921F74">
          <w:rPr>
            <w:rStyle w:val="Hyperlink"/>
            <w:noProof/>
          </w:rPr>
          <w:t>Testprotokoll Systemtestfall 1 (&lt;n. Testdurchführung&gt;)</w:t>
        </w:r>
        <w:r w:rsidR="000A6A6A">
          <w:rPr>
            <w:noProof/>
            <w:webHidden/>
          </w:rPr>
          <w:tab/>
        </w:r>
        <w:r w:rsidR="000A6A6A">
          <w:rPr>
            <w:noProof/>
            <w:webHidden/>
          </w:rPr>
          <w:fldChar w:fldCharType="begin"/>
        </w:r>
        <w:r w:rsidR="000A6A6A">
          <w:rPr>
            <w:noProof/>
            <w:webHidden/>
          </w:rPr>
          <w:instrText xml:space="preserve"> PAGEREF _Toc448826237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3D5D938B"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8" w:history="1">
        <w:r w:rsidR="000A6A6A" w:rsidRPr="00921F74">
          <w:rPr>
            <w:rStyle w:val="Hyperlink"/>
            <w:noProof/>
          </w:rPr>
          <w:t>Testprotokoll Systemtestfall n (Version &lt;1. Testdurchführung&gt;)</w:t>
        </w:r>
        <w:r w:rsidR="000A6A6A">
          <w:rPr>
            <w:noProof/>
            <w:webHidden/>
          </w:rPr>
          <w:tab/>
        </w:r>
        <w:r w:rsidR="000A6A6A">
          <w:rPr>
            <w:noProof/>
            <w:webHidden/>
          </w:rPr>
          <w:fldChar w:fldCharType="begin"/>
        </w:r>
        <w:r w:rsidR="000A6A6A">
          <w:rPr>
            <w:noProof/>
            <w:webHidden/>
          </w:rPr>
          <w:instrText xml:space="preserve"> PAGEREF _Toc448826238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49F21BA1" w14:textId="77777777" w:rsidR="000A6A6A" w:rsidRDefault="00B854C8">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9" w:history="1">
        <w:r w:rsidR="000A6A6A" w:rsidRPr="00921F74">
          <w:rPr>
            <w:rStyle w:val="Hyperlink"/>
            <w:noProof/>
          </w:rPr>
          <w:t>Testprotokoll Systemtestfall n (Version &lt;n. Testdurchführung&gt;)</w:t>
        </w:r>
        <w:r w:rsidR="000A6A6A">
          <w:rPr>
            <w:noProof/>
            <w:webHidden/>
          </w:rPr>
          <w:tab/>
        </w:r>
        <w:r w:rsidR="000A6A6A">
          <w:rPr>
            <w:noProof/>
            <w:webHidden/>
          </w:rPr>
          <w:fldChar w:fldCharType="begin"/>
        </w:r>
        <w:r w:rsidR="000A6A6A">
          <w:rPr>
            <w:noProof/>
            <w:webHidden/>
          </w:rPr>
          <w:instrText xml:space="preserve"> PAGEREF _Toc448826239 \h </w:instrText>
        </w:r>
        <w:r w:rsidR="000A6A6A">
          <w:rPr>
            <w:noProof/>
            <w:webHidden/>
          </w:rPr>
        </w:r>
        <w:r w:rsidR="000A6A6A">
          <w:rPr>
            <w:noProof/>
            <w:webHidden/>
          </w:rPr>
          <w:fldChar w:fldCharType="separate"/>
        </w:r>
        <w:r w:rsidR="007523E3">
          <w:rPr>
            <w:noProof/>
            <w:webHidden/>
          </w:rPr>
          <w:t>3</w:t>
        </w:r>
        <w:r w:rsidR="000A6A6A">
          <w:rPr>
            <w:noProof/>
            <w:webHidden/>
          </w:rPr>
          <w:fldChar w:fldCharType="end"/>
        </w:r>
      </w:hyperlink>
    </w:p>
    <w:p w14:paraId="681ACB0C" w14:textId="77777777" w:rsidR="00BF38A2" w:rsidRPr="0037153B" w:rsidRDefault="00BF38A2" w:rsidP="00185B5A">
      <w:r w:rsidRPr="0037153B">
        <w:fldChar w:fldCharType="end"/>
      </w:r>
    </w:p>
    <w:p w14:paraId="66EC8A36" w14:textId="77777777" w:rsidR="00BF38A2" w:rsidRPr="0037153B" w:rsidRDefault="00BF38A2" w:rsidP="00185B5A">
      <w:pPr>
        <w:sectPr w:rsidR="00BF38A2" w:rsidRPr="0037153B">
          <w:headerReference w:type="default" r:id="rId8"/>
          <w:pgSz w:w="11906" w:h="16838" w:code="9"/>
          <w:pgMar w:top="1418" w:right="1134" w:bottom="1134" w:left="2268" w:header="709" w:footer="709" w:gutter="0"/>
          <w:pgNumType w:fmt="upperRoman" w:start="1"/>
          <w:cols w:space="708"/>
          <w:titlePg/>
          <w:docGrid w:linePitch="360"/>
        </w:sectPr>
      </w:pPr>
    </w:p>
    <w:p w14:paraId="1B7F2751" w14:textId="77777777" w:rsidR="00574638" w:rsidRPr="0037153B" w:rsidRDefault="00574638" w:rsidP="00574638">
      <w:pPr>
        <w:pStyle w:val="berschrift1"/>
        <w:rPr>
          <w:rFonts w:ascii="Times New Roman" w:hAnsi="Times New Roman" w:cs="Times New Roman"/>
        </w:rPr>
      </w:pPr>
      <w:bookmarkStart w:id="1" w:name="_Toc448826187"/>
      <w:r w:rsidRPr="0037153B">
        <w:rPr>
          <w:rFonts w:ascii="Times New Roman" w:hAnsi="Times New Roman" w:cs="Times New Roman"/>
        </w:rPr>
        <w:lastRenderedPageBreak/>
        <w:t xml:space="preserve">Projektbeschreibung </w:t>
      </w:r>
      <w:r w:rsidRPr="0037153B">
        <w:rPr>
          <w:rFonts w:ascii="Times New Roman" w:hAnsi="Times New Roman" w:cs="Times New Roman"/>
          <w:highlight w:val="yellow"/>
        </w:rPr>
        <w:t>(&lt;Projektname&gt;)</w:t>
      </w:r>
      <w:bookmarkEnd w:id="1"/>
    </w:p>
    <w:p w14:paraId="7813FEE7" w14:textId="77777777" w:rsidR="00574638" w:rsidRPr="0037153B" w:rsidRDefault="00574638" w:rsidP="00CF07FC">
      <w:pPr>
        <w:pStyle w:val="Notiz"/>
      </w:pPr>
      <w:r w:rsidRPr="0037153B">
        <w:t>In diesem Abschnitt soll die Projektbeschreibung abgedruckt werden, die ihr als Aufgabenbeschreibung von eurem Betreuer erhalten habt. Sie dient als initiales Anforderungsdokument für eure Spezifikationsaktivitäten.</w:t>
      </w:r>
    </w:p>
    <w:p w14:paraId="3226D1C4" w14:textId="77777777" w:rsidR="00574638" w:rsidRPr="0037153B" w:rsidRDefault="00574638" w:rsidP="00574638">
      <w:pPr>
        <w:rPr>
          <w:highlight w:val="yellow"/>
        </w:rPr>
      </w:pPr>
      <w:r w:rsidRPr="0037153B">
        <w:rPr>
          <w:highlight w:val="yellow"/>
        </w:rPr>
        <w:t>&lt;Eure Projektbeschreibung&gt;</w:t>
      </w:r>
    </w:p>
    <w:p w14:paraId="164A0AC5" w14:textId="77777777" w:rsidR="00574638" w:rsidRPr="0037153B" w:rsidRDefault="00574638" w:rsidP="00574638">
      <w:pPr>
        <w:rPr>
          <w:highlight w:val="yellow"/>
        </w:rPr>
      </w:pPr>
      <w:r w:rsidRPr="0037153B">
        <w:rPr>
          <w:highlight w:val="yellow"/>
        </w:rPr>
        <w:br w:type="page"/>
      </w:r>
    </w:p>
    <w:p w14:paraId="318BF4BE" w14:textId="77777777" w:rsidR="00574638" w:rsidRPr="00C24504" w:rsidRDefault="00574638" w:rsidP="00574638"/>
    <w:p w14:paraId="6138FA4F" w14:textId="77777777" w:rsidR="00574638" w:rsidRPr="00C24504" w:rsidRDefault="00574638" w:rsidP="00574638">
      <w:r w:rsidRPr="00C24504">
        <w:rPr>
          <w:noProof/>
        </w:rPr>
        <mc:AlternateContent>
          <mc:Choice Requires="wpg">
            <w:drawing>
              <wp:inline distT="0" distB="0" distL="0" distR="0" wp14:anchorId="2449923A" wp14:editId="357B8CE5">
                <wp:extent cx="5760720" cy="3212309"/>
                <wp:effectExtent l="0" t="0" r="0" b="121920"/>
                <wp:docPr id="3" name="Gruppieren 3"/>
                <wp:cNvGraphicFramePr/>
                <a:graphic xmlns:a="http://schemas.openxmlformats.org/drawingml/2006/main">
                  <a:graphicData uri="http://schemas.microsoft.com/office/word/2010/wordprocessingGroup">
                    <wpg:wgp>
                      <wpg:cNvGrpSpPr/>
                      <wpg:grpSpPr>
                        <a:xfrm>
                          <a:off x="0" y="0"/>
                          <a:ext cx="5760720" cy="3212309"/>
                          <a:chOff x="0" y="827855"/>
                          <a:chExt cx="9144000" cy="5128844"/>
                        </a:xfrm>
                      </wpg:grpSpPr>
                      <wps:wsp>
                        <wps:cNvPr id="4" name="Rechteck 4"/>
                        <wps:cNvSpPr/>
                        <wps:spPr bwMode="auto">
                          <a:xfrm>
                            <a:off x="7007132"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30A6DDF"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B854C8" w:rsidRPr="00C24504" w:rsidRDefault="00B854C8"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wps:txbx>
                        <wps:bodyPr vert="horz" wrap="square" lIns="0" tIns="0" rIns="0" bIns="0" numCol="1" rtlCol="0" anchor="ctr" anchorCtr="0" compatLnSpc="1">
                          <a:prstTxWarp prst="textNoShape">
                            <a:avLst/>
                          </a:prstTxWarp>
                        </wps:bodyPr>
                      </wps:wsp>
                      <wps:wsp>
                        <wps:cNvPr id="5" name="Rechteck 5"/>
                        <wps:cNvSpPr/>
                        <wps:spPr bwMode="auto">
                          <a:xfrm>
                            <a:off x="0" y="1604232"/>
                            <a:ext cx="9144000" cy="1739404"/>
                          </a:xfrm>
                          <a:prstGeom prst="rect">
                            <a:avLst/>
                          </a:prstGeom>
                          <a:solidFill>
                            <a:schemeClr val="accent5"/>
                          </a:solidFill>
                          <a:ln w="12700" cap="flat" cmpd="sng" algn="ctr">
                            <a:noFill/>
                            <a:prstDash val="solid"/>
                            <a:round/>
                            <a:headEnd type="none" w="med" len="med"/>
                            <a:tailEnd type="none" w="med" len="med"/>
                          </a:ln>
                          <a:effectLst/>
                        </wps:spPr>
                        <wps:txbx>
                          <w:txbxContent>
                            <w:p w14:paraId="7465C2F0" w14:textId="77777777" w:rsidR="00B854C8" w:rsidRPr="00C24504" w:rsidRDefault="00B854C8"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wps:txbx>
                        <wps:bodyPr rot="0" spcFirstLastPara="0" vert="vert" wrap="square" lIns="0" tIns="0" rIns="0" bIns="0" numCol="1" spcCol="0" rtlCol="0" fromWordArt="0" anchor="t" anchorCtr="0" forceAA="0" compatLnSpc="1">
                          <a:prstTxWarp prst="textNoShape">
                            <a:avLst/>
                          </a:prstTxWarp>
                          <a:noAutofit/>
                        </wps:bodyPr>
                      </wps:wsp>
                      <wps:wsp>
                        <wps:cNvPr id="6" name="Rechteck 6"/>
                        <wps:cNvSpPr/>
                        <wps:spPr bwMode="auto">
                          <a:xfrm>
                            <a:off x="0" y="3336135"/>
                            <a:ext cx="9144000" cy="2591063"/>
                          </a:xfrm>
                          <a:prstGeom prst="rect">
                            <a:avLst/>
                          </a:prstGeom>
                          <a:solidFill>
                            <a:schemeClr val="accent1">
                              <a:lumMod val="60000"/>
                              <a:lumOff val="40000"/>
                            </a:schemeClr>
                          </a:solidFill>
                          <a:ln w="12700" cap="flat" cmpd="sng" algn="ctr">
                            <a:noFill/>
                            <a:prstDash val="solid"/>
                            <a:round/>
                            <a:headEnd type="none" w="med" len="med"/>
                            <a:tailEnd type="none" w="med" len="med"/>
                          </a:ln>
                          <a:effectLst/>
                        </wps:spPr>
                        <wps:txbx>
                          <w:txbxContent>
                            <w:p w14:paraId="020262D7" w14:textId="77777777" w:rsidR="00B854C8" w:rsidRPr="00C24504" w:rsidRDefault="00B854C8"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wps:txbx>
                        <wps:bodyPr rot="0" spcFirstLastPara="0" vert="vert" wrap="square" lIns="0" tIns="0" rIns="0" bIns="0" numCol="1" spcCol="0" rtlCol="0" fromWordArt="0" anchor="t" anchorCtr="0" forceAA="0" compatLnSpc="1">
                          <a:prstTxWarp prst="textNoShape">
                            <a:avLst/>
                          </a:prstTxWarp>
                          <a:noAutofit/>
                        </wps:bodyPr>
                      </wps:wsp>
                      <wps:wsp>
                        <wps:cNvPr id="7" name="Rechteck 7"/>
                        <wps:cNvSpPr/>
                        <wps:spPr bwMode="auto">
                          <a:xfrm>
                            <a:off x="522597" y="2473934"/>
                            <a:ext cx="3329323" cy="1737934"/>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75C1027" w14:textId="77777777" w:rsidR="00B854C8" w:rsidRPr="000F6375" w:rsidRDefault="00B854C8"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wps:txbx>
                        <wps:bodyPr vert="vert270" wrap="square" lIns="0" tIns="0" rIns="0" bIns="0" numCol="1" rtlCol="0" anchor="t" anchorCtr="0" compatLnSpc="1">
                          <a:prstTxWarp prst="textNoShape">
                            <a:avLst/>
                          </a:prstTxWarp>
                        </wps:bodyPr>
                      </wps:wsp>
                      <wps:wsp>
                        <wps:cNvPr id="8" name="Pfeil nach unten 8"/>
                        <wps:cNvSpPr/>
                        <wps:spPr bwMode="auto">
                          <a:xfrm rot="13011707">
                            <a:off x="5582340" y="953793"/>
                            <a:ext cx="2306924" cy="4588969"/>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9" name="Pfeil nach unten 9"/>
                        <wps:cNvSpPr/>
                        <wps:spPr bwMode="auto">
                          <a:xfrm rot="19792387">
                            <a:off x="1147102" y="1449147"/>
                            <a:ext cx="2306924" cy="3882270"/>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10" name="Rechteck 10"/>
                        <wps:cNvSpPr/>
                        <wps:spPr bwMode="auto">
                          <a:xfrm>
                            <a:off x="179513"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44E5010"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wps:txbx>
                        <wps:bodyPr vert="horz" wrap="square" lIns="0" tIns="0" rIns="0" bIns="0" numCol="1" rtlCol="0" anchor="ctr" anchorCtr="0" compatLnSpc="1">
                          <a:prstTxWarp prst="textNoShape">
                            <a:avLst/>
                          </a:prstTxWarp>
                        </wps:bodyPr>
                      </wps:wsp>
                      <wps:wsp>
                        <wps:cNvPr id="11" name="Rechteck 11"/>
                        <wps:cNvSpPr/>
                        <wps:spPr bwMode="auto">
                          <a:xfrm>
                            <a:off x="683568" y="1691951"/>
                            <a:ext cx="1940027"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07D0BA0"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definition</w:t>
                              </w:r>
                            </w:p>
                          </w:txbxContent>
                        </wps:txbx>
                        <wps:bodyPr vert="horz" wrap="square" lIns="0" tIns="0" rIns="0" bIns="0" numCol="1" rtlCol="0" anchor="ctr" anchorCtr="0" compatLnSpc="1">
                          <a:prstTxWarp prst="textNoShape">
                            <a:avLst/>
                          </a:prstTxWarp>
                        </wps:bodyPr>
                      </wps:wsp>
                      <wps:wsp>
                        <wps:cNvPr id="12" name="Rechteck 12"/>
                        <wps:cNvSpPr/>
                        <wps:spPr bwMode="auto">
                          <a:xfrm>
                            <a:off x="1151620" y="2556047"/>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0126D796"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3" name="Rechteck 13"/>
                        <wps:cNvSpPr/>
                        <wps:spPr bwMode="auto">
                          <a:xfrm>
                            <a:off x="1638721" y="3417574"/>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57408FF"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4" name="Rechteck 14"/>
                        <wps:cNvSpPr/>
                        <wps:spPr bwMode="auto">
                          <a:xfrm>
                            <a:off x="2123728"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65197CF5"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entwurf</w:t>
                              </w:r>
                            </w:p>
                          </w:txbxContent>
                        </wps:txbx>
                        <wps:bodyPr vert="horz" wrap="square" lIns="0" tIns="0" rIns="0" bIns="0" numCol="1" rtlCol="0" anchor="ctr" anchorCtr="0" compatLnSpc="1">
                          <a:prstTxWarp prst="textNoShape">
                            <a:avLst/>
                          </a:prstTxWarp>
                        </wps:bodyPr>
                      </wps:wsp>
                      <wps:wsp>
                        <wps:cNvPr id="15" name="Rechteck 15"/>
                        <wps:cNvSpPr/>
                        <wps:spPr bwMode="auto">
                          <a:xfrm>
                            <a:off x="4499992"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6C7E6E4"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wps:txbx>
                        <wps:bodyPr vert="horz" wrap="square" lIns="0" tIns="0" rIns="0" bIns="0" numCol="1" rtlCol="0" anchor="ctr" anchorCtr="0" compatLnSpc="1">
                          <a:prstTxWarp prst="textNoShape">
                            <a:avLst/>
                          </a:prstTxWarp>
                        </wps:bodyPr>
                      </wps:wsp>
                      <wps:wsp>
                        <wps:cNvPr id="16" name="Rechteck 16"/>
                        <wps:cNvSpPr/>
                        <wps:spPr bwMode="auto">
                          <a:xfrm>
                            <a:off x="4888162" y="3405805"/>
                            <a:ext cx="1944216" cy="648072"/>
                          </a:xfrm>
                          <a:prstGeom prst="rect">
                            <a:avLst/>
                          </a:prstGeom>
                          <a:pattFill prst="ltUpDiag">
                            <a:fgClr>
                              <a:schemeClr val="bg1">
                                <a:lumMod val="50000"/>
                              </a:schemeClr>
                            </a:fgClr>
                            <a:bgClr>
                              <a:schemeClr val="bg1"/>
                            </a:bgClr>
                          </a:pattFill>
                          <a:ln w="12700" cap="flat" cmpd="sng" algn="ctr">
                            <a:solidFill>
                              <a:schemeClr val="tx1"/>
                            </a:solidFill>
                            <a:prstDash val="solid"/>
                            <a:round/>
                            <a:headEnd type="none" w="med" len="med"/>
                            <a:tailEnd type="none" w="med" len="med"/>
                          </a:ln>
                          <a:effectLst/>
                        </wps:spPr>
                        <wps:txbx>
                          <w:txbxContent>
                            <w:p w14:paraId="032ACE9F"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wps:txbx>
                        <wps:bodyPr vert="horz" wrap="square" lIns="0" tIns="0" rIns="0" bIns="0" numCol="1" rtlCol="0" anchor="ctr" anchorCtr="0" compatLnSpc="1">
                          <a:prstTxWarp prst="textNoShape">
                            <a:avLst/>
                          </a:prstTxWarp>
                        </wps:bodyPr>
                      </wps:wsp>
                      <wps:wsp>
                        <wps:cNvPr id="17" name="Rechteck 17"/>
                        <wps:cNvSpPr/>
                        <wps:spPr bwMode="auto">
                          <a:xfrm>
                            <a:off x="6494848" y="169195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D449142"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wps:txbx>
                        <wps:bodyPr vert="horz" wrap="square" lIns="0" tIns="0" rIns="0" bIns="0" numCol="1" rtlCol="0" anchor="ctr" anchorCtr="0" compatLnSpc="1">
                          <a:prstTxWarp prst="textNoShape">
                            <a:avLst/>
                          </a:prstTxWarp>
                        </wps:bodyPr>
                      </wps:wsp>
                      <wps:wsp>
                        <wps:cNvPr id="18" name="Gewinkelte Verbindung 18"/>
                        <wps:cNvCnPr/>
                        <wps:spPr bwMode="auto">
                          <a:xfrm rot="16200000" flipH="1">
                            <a:off x="1991716" y="1415924"/>
                            <a:ext cx="408040" cy="144013"/>
                          </a:xfrm>
                          <a:prstGeom prst="bentConnector3">
                            <a:avLst>
                              <a:gd name="adj1" fmla="val 5648"/>
                            </a:avLst>
                          </a:prstGeom>
                          <a:solidFill>
                            <a:schemeClr val="bg2"/>
                          </a:solidFill>
                          <a:ln w="12700" cap="flat" cmpd="sng" algn="ctr">
                            <a:solidFill>
                              <a:schemeClr val="tx1"/>
                            </a:solidFill>
                            <a:prstDash val="solid"/>
                            <a:round/>
                            <a:headEnd type="none" w="med" len="med"/>
                            <a:tailEnd type="arrow" w="med" len="med"/>
                          </a:ln>
                          <a:effectLst/>
                        </wps:spPr>
                        <wps:bodyPr/>
                      </wps:wsp>
                      <wps:wsp>
                        <wps:cNvPr id="19" name="Gewinkelte Verbindung 19"/>
                        <wps:cNvCnPr>
                          <a:stCxn id="11" idx="1"/>
                        </wps:cNvCnPr>
                        <wps:spPr bwMode="auto">
                          <a:xfrm rot="10800000">
                            <a:off x="467544" y="147592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0" name="Gewinkelte Verbindung 20"/>
                        <wps:cNvCnPr/>
                        <wps:spPr bwMode="auto">
                          <a:xfrm rot="10800000">
                            <a:off x="935596" y="231669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1" name="Gewinkelte Verbindung 21"/>
                        <wps:cNvCnPr/>
                        <wps:spPr bwMode="auto">
                          <a:xfrm rot="10800000">
                            <a:off x="1422697" y="3204119"/>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2" name="Gewinkelte Verbindung 22"/>
                        <wps:cNvCnPr/>
                        <wps:spPr bwMode="auto">
                          <a:xfrm rot="10800000">
                            <a:off x="1899107" y="408249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3" name="Gerade Verbindung mit Pfeil 23"/>
                        <wps:cNvCnPr>
                          <a:stCxn id="14" idx="3"/>
                          <a:endCxn id="15" idx="1"/>
                        </wps:cNvCnPr>
                        <wps:spPr bwMode="auto">
                          <a:xfrm>
                            <a:off x="4067944" y="4603137"/>
                            <a:ext cx="432048"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4" name="Gerade Verbindung mit Pfeil 24"/>
                        <wps:cNvCnPr>
                          <a:endCxn id="16" idx="1"/>
                        </wps:cNvCnPr>
                        <wps:spPr bwMode="auto">
                          <a:xfrm flipV="1">
                            <a:off x="3851920" y="3729841"/>
                            <a:ext cx="1036242" cy="5884"/>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5" name="Gerade Verbindung mit Pfeil 25"/>
                        <wps:cNvCnPr>
                          <a:stCxn id="11" idx="3"/>
                          <a:endCxn id="17" idx="1"/>
                        </wps:cNvCnPr>
                        <wps:spPr bwMode="auto">
                          <a:xfrm>
                            <a:off x="2623595" y="2015987"/>
                            <a:ext cx="3871253"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6" name="Gerade Verbindung mit Pfeil 26"/>
                        <wps:cNvCnPr>
                          <a:stCxn id="10" idx="3"/>
                          <a:endCxn id="4" idx="1"/>
                        </wps:cNvCnPr>
                        <wps:spPr bwMode="auto">
                          <a:xfrm>
                            <a:off x="2123728" y="1151891"/>
                            <a:ext cx="4883404"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7" name="Gewinkelte Verbindung 27"/>
                        <wps:cNvCnPr/>
                        <wps:spPr bwMode="auto">
                          <a:xfrm rot="16200000" flipH="1">
                            <a:off x="2491445" y="2276579"/>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8" name="Gewinkelte Verbindung 28"/>
                        <wps:cNvCnPr/>
                        <wps:spPr bwMode="auto">
                          <a:xfrm rot="16200000" flipH="1">
                            <a:off x="2963685" y="3140538"/>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9" name="Gewinkelte Verbindung 29"/>
                        <wps:cNvCnPr/>
                        <wps:spPr bwMode="auto">
                          <a:xfrm rot="16200000" flipH="1">
                            <a:off x="3450787" y="4008074"/>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0" name="Gerade Verbindung mit Pfeil 30"/>
                        <wps:cNvCnPr/>
                        <wps:spPr bwMode="auto">
                          <a:xfrm>
                            <a:off x="173303" y="5956699"/>
                            <a:ext cx="3822633" cy="0"/>
                          </a:xfrm>
                          <a:prstGeom prst="straightConnector1">
                            <a:avLst/>
                          </a:prstGeom>
                          <a:solidFill>
                            <a:schemeClr val="bg2"/>
                          </a:solidFill>
                          <a:ln w="15875" cap="flat" cmpd="sng" algn="ctr">
                            <a:solidFill>
                              <a:schemeClr val="tx1"/>
                            </a:solidFill>
                            <a:prstDash val="solid"/>
                            <a:round/>
                            <a:headEnd type="triangle" w="lg" len="med"/>
                            <a:tailEnd type="triangle" w="lg" len="med"/>
                          </a:ln>
                          <a:effectLst/>
                        </wps:spPr>
                        <wps:bodyPr/>
                      </wps:wsp>
                      <wps:wsp>
                        <wps:cNvPr id="31" name="Rechteck 31"/>
                        <wps:cNvSpPr/>
                        <wps:spPr bwMode="auto">
                          <a:xfrm>
                            <a:off x="3311860" y="5157192"/>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7661361"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wps:txbx>
                        <wps:bodyPr vert="horz" wrap="square" lIns="0" tIns="0" rIns="0" bIns="0" numCol="1" rtlCol="0" anchor="ctr" anchorCtr="0" compatLnSpc="1">
                          <a:prstTxWarp prst="textNoShape">
                            <a:avLst/>
                          </a:prstTxWarp>
                        </wps:bodyPr>
                      </wps:wsp>
                      <wps:wsp>
                        <wps:cNvPr id="32" name="Gewinkelte Verbindung 32"/>
                        <wps:cNvCnPr/>
                        <wps:spPr bwMode="auto">
                          <a:xfrm rot="16200000" flipH="1">
                            <a:off x="3935794" y="4862906"/>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3" name="Gewinkelte Verbindung 33"/>
                        <wps:cNvCnPr/>
                        <wps:spPr bwMode="auto">
                          <a:xfrm rot="10800000">
                            <a:off x="3089942" y="4927173"/>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4" name="Gewinkelte Verbindung 34"/>
                        <wps:cNvCnPr/>
                        <wps:spPr bwMode="auto">
                          <a:xfrm rot="10800000" flipH="1">
                            <a:off x="5256076" y="491450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5" name="Gewinkelte Verbindung 35"/>
                        <wps:cNvCnPr/>
                        <wps:spPr bwMode="auto">
                          <a:xfrm rot="10800000" flipH="1">
                            <a:off x="6444208" y="404106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6" name="Gewinkelte Verbindung 36"/>
                        <wps:cNvCnPr/>
                        <wps:spPr bwMode="auto">
                          <a:xfrm rot="10800000" flipH="1">
                            <a:off x="8460432" y="148478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7" name="Gewinkelte Verbindung 37"/>
                        <wps:cNvCnPr/>
                        <wps:spPr bwMode="auto">
                          <a:xfrm rot="5400000" flipH="1" flipV="1">
                            <a:off x="6218566" y="2934089"/>
                            <a:ext cx="1404156" cy="216024"/>
                          </a:xfrm>
                          <a:prstGeom prst="bentConnector3">
                            <a:avLst>
                              <a:gd name="adj1" fmla="val 1159"/>
                            </a:avLst>
                          </a:prstGeom>
                          <a:solidFill>
                            <a:schemeClr val="bg2"/>
                          </a:solidFill>
                          <a:ln w="12700" cap="flat" cmpd="sng" algn="ctr">
                            <a:solidFill>
                              <a:schemeClr val="tx1"/>
                            </a:solidFill>
                            <a:prstDash val="solid"/>
                            <a:round/>
                            <a:headEnd type="none" w="med" len="med"/>
                            <a:tailEnd type="arrow" w="med" len="med"/>
                          </a:ln>
                          <a:effectLst/>
                        </wps:spPr>
                        <wps:bodyPr/>
                      </wps:wsp>
                    </wpg:wgp>
                  </a:graphicData>
                </a:graphic>
              </wp:inline>
            </w:drawing>
          </mc:Choice>
          <mc:Fallback>
            <w:pict>
              <v:group w14:anchorId="2449923A" id="Gruppieren 3" o:spid="_x0000_s1026" style="width:453.6pt;height:252.95pt;mso-position-horizontal-relative:char;mso-position-vertical-relative:line" coordorigin=",8278" coordsize="91440,51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">
                <v:rect id="Rechteck 4" o:spid="_x0000_s1027" style="position:absolute;left:70071;top:8278;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" fillcolor="white [3212]" strokecolor="black [3213]" strokeweight="1pt">
                  <v:fill opacity="39321f"/>
                  <v:stroke joinstyle="round"/>
                  <v:textbox inset="0,0,0,0">
                    <w:txbxContent>
                      <w:p w14:paraId="130A6DDF"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B854C8" w:rsidRPr="00C24504" w:rsidRDefault="00B854C8"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v:textbox>
                </v:rect>
                <v:rect id="Rechteck 5" o:spid="_x0000_s1028" style="position:absolute;top:16042;width:91440;height:17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" fillcolor="#4bacc6 [3208]" stroked="f" strokeweight="1pt">
                  <v:stroke joinstyle="round"/>
                  <v:textbox style="layout-flow:vertical" inset="0,0,0,0">
                    <w:txbxContent>
                      <w:p w14:paraId="7465C2F0" w14:textId="77777777" w:rsidR="00B854C8" w:rsidRPr="00C24504" w:rsidRDefault="00B854C8"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v:textbox>
                </v:rect>
                <v:rect id="Rechteck 6" o:spid="_x0000_s1029" style="position:absolute;top:33361;width:91440;height:25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" fillcolor="#95b3d7 [1940]" stroked="f" strokeweight="1pt">
                  <v:stroke joinstyle="round"/>
                  <v:textbox style="layout-flow:vertical" inset="0,0,0,0">
                    <w:txbxContent>
                      <w:p w14:paraId="020262D7" w14:textId="77777777" w:rsidR="00B854C8" w:rsidRPr="00C24504" w:rsidRDefault="00B854C8"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v:textbox>
                </v:rect>
                <v:rect id="Rechteck 7" o:spid="_x0000_s1030" style="position:absolute;left:5225;top:24739;width:33294;height:17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" fillcolor="white [3212]" strokecolor="black [3213]" strokeweight="1pt">
                  <v:fill opacity="39321f"/>
                  <v:stroke joinstyle="round"/>
                  <v:textbox style="layout-flow:vertical;mso-layout-flow-alt:bottom-to-top" inset="0,0,0,0">
                    <w:txbxContent>
                      <w:p w14:paraId="175C1027" w14:textId="77777777" w:rsidR="00B854C8" w:rsidRPr="000F6375" w:rsidRDefault="00B854C8"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31" type="#_x0000_t67" style="position:absolute;left:55823;top:9537;width:23069;height:45890;rotation:-938070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" adj="16171" fillcolor="#f2f2f2 [3052]" stroked="f" strokeweight="1pt">
                  <v:fill opacity="32896f"/>
                  <v:stroke joinstyle="round"/>
                  <v:textbox inset="0,0,0,0"/>
                </v:shape>
                <v:shape id="Pfeil nach unten 9" o:spid="_x0000_s1032" type="#_x0000_t67" style="position:absolute;left:11471;top:14491;width:23069;height:38823;rotation:-19743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" adj="15182" fillcolor="#f2f2f2 [3052]" stroked="f" strokeweight="1pt">
                  <v:fill opacity="32896f"/>
                  <v:stroke joinstyle="round"/>
                  <v:textbox inset="0,0,0,0"/>
                </v:shape>
                <v:rect id="Rechteck 10" o:spid="_x0000_s1033" style="position:absolute;left:1795;top:8278;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" fillcolor="white [3212]" strokecolor="black [3213]" strokeweight="1pt">
                  <v:fill opacity="39321f"/>
                  <v:stroke joinstyle="round"/>
                  <v:textbox inset="0,0,0,0">
                    <w:txbxContent>
                      <w:p w14:paraId="744E5010"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v:textbox>
                </v:rect>
                <v:rect id="Rechteck 11" o:spid="_x0000_s1034" style="position:absolute;left:6835;top:16919;width:1940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" fillcolor="white [3212]" strokecolor="black [3213]" strokeweight="1pt">
                  <v:fill opacity="39321f"/>
                  <v:stroke joinstyle="round"/>
                  <v:textbox inset="0,0,0,0">
                    <w:txbxContent>
                      <w:p w14:paraId="107D0BA0"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definition</w:t>
                        </w:r>
                      </w:p>
                    </w:txbxContent>
                  </v:textbox>
                </v:rect>
                <v:rect id="Rechteck 12" o:spid="_x0000_s1035" style="position:absolute;left:11516;top:25560;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" fillcolor="white [3212]" strokecolor="black [3213]" strokeweight="1pt">
                  <v:fill opacity="39321f"/>
                  <v:stroke joinstyle="round"/>
                  <v:textbox inset="0,0,0,0">
                    <w:txbxContent>
                      <w:p w14:paraId="0126D796"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 13" o:spid="_x0000_s1036" style="position:absolute;left:16387;top:34175;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" fillcolor="white [3212]" strokecolor="black [3213]" strokeweight="1pt">
                  <v:fill opacity="39321f"/>
                  <v:stroke joinstyle="round"/>
                  <v:textbox inset="0,0,0,0">
                    <w:txbxContent>
                      <w:p w14:paraId="757408FF" w14:textId="77777777" w:rsidR="00B854C8"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 14" o:spid="_x0000_s1037" style="position:absolute;left:21237;top:42791;width:19442;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" fillcolor="white [3212]" strokecolor="black [3213]" strokeweight="1pt">
                  <v:fill opacity="39321f"/>
                  <v:stroke joinstyle="round"/>
                  <v:textbox inset="0,0,0,0">
                    <w:txbxContent>
                      <w:p w14:paraId="65197CF5"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entwurf</w:t>
                        </w:r>
                      </w:p>
                    </w:txbxContent>
                  </v:textbox>
                </v:rect>
                <v:rect id="Rechteck 15" o:spid="_x0000_s1038" style="position:absolute;left:44999;top:42791;width:19443;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" fillcolor="white [3212]" strokecolor="black [3213]" strokeweight="1pt">
                  <v:fill opacity="39321f"/>
                  <v:stroke joinstyle="round"/>
                  <v:textbox inset="0,0,0,0">
                    <w:txbxContent>
                      <w:p w14:paraId="16C7E6E4"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v:textbox>
                </v:rect>
                <v:rect id="Rechteck 16" o:spid="_x0000_s1039" style="position:absolute;left:48881;top:34058;width:19442;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" fillcolor="#7f7f7f [1612]" strokecolor="black [3213]" strokeweight="1pt">
                  <v:fill r:id="rId9" o:title="" color2="white [3212]" type="pattern"/>
                  <v:stroke joinstyle="round"/>
                  <v:textbox inset="0,0,0,0">
                    <w:txbxContent>
                      <w:p w14:paraId="032ACE9F"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v:textbox>
                </v:rect>
                <v:rect id="Rechteck 17" o:spid="_x0000_s1040" style="position:absolute;left:64948;top:16919;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" fillcolor="white [3212]" strokecolor="black [3213]" strokeweight="1pt">
                  <v:fill opacity="39321f"/>
                  <v:stroke joinstyle="round"/>
                  <v:textbox inset="0,0,0,0">
                    <w:txbxContent>
                      <w:p w14:paraId="2D449142"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18" o:spid="_x0000_s1041" type="#_x0000_t34" style="position:absolute;left:19917;top:14159;width:4080;height:1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" adj="1220" filled="t" fillcolor="#eeece1 [3214]" strokecolor="black [3213]" strokeweight="1pt">
                  <v:stroke endarrow="open" joinstyle="round"/>
                </v:shape>
                <v:shapetype id="_x0000_t33" coordsize="21600,21600" o:spt="33" o:oned="t" path="m,l21600,r,21600e" filled="f">
                  <v:stroke joinstyle="miter"/>
                  <v:path arrowok="t" fillok="f" o:connecttype="none"/>
                  <o:lock v:ext="edit" shapetype="t"/>
                </v:shapetype>
                <v:shape id="Gewinkelte Verbindung 19" o:spid="_x0000_s1042" type="#_x0000_t33" style="position:absolute;left:4675;top:14759;width:2160;height:54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" filled="t" fillcolor="#eeece1 [3214]" strokecolor="black [3213]" strokeweight="1pt">
                  <v:stroke endarrow="open" joinstyle="round"/>
                </v:shape>
                <v:shape id="Gewinkelte Verbindung 20" o:spid="_x0000_s1043" type="#_x0000_t33" style="position:absolute;left:9355;top:23166;width:2161;height:5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" filled="t" fillcolor="#eeece1 [3214]" strokecolor="black [3213]" strokeweight="1pt">
                  <v:stroke endarrow="open" joinstyle="round"/>
                </v:shape>
                <v:shape id="Gewinkelte Verbindung 21" o:spid="_x0000_s1044" type="#_x0000_t33" style="position:absolute;left:14226;top:32041;width:2161;height:54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" filled="t" fillcolor="#eeece1 [3214]" strokecolor="black [3213]" strokeweight="1pt">
                  <v:stroke endarrow="open" joinstyle="round"/>
                </v:shape>
                <v:shape id="Gewinkelte Verbindung 22" o:spid="_x0000_s1045" type="#_x0000_t33" style="position:absolute;left:18991;top:40824;width:2160;height:5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" filled="t" fillcolor="#eeece1 [3214]" strokecolor="black [3213]" strokeweight="1pt">
                  <v:stroke endarrow="open" joinstyle="round"/>
                </v:shape>
                <v:shapetype id="_x0000_t32" coordsize="21600,21600" o:spt="32" o:oned="t" path="m,l21600,21600e" filled="f">
                  <v:path arrowok="t" fillok="f" o:connecttype="none"/>
                  <o:lock v:ext="edit" shapetype="t"/>
                </v:shapetype>
                <v:shape id="Gerade Verbindung mit Pfeil 23" o:spid="_x0000_s1046" type="#_x0000_t32" style="position:absolute;left:40679;top:46031;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" filled="t" fillcolor="#eeece1 [3214]" strokecolor="black [3213]" strokeweight="1pt">
                  <v:stroke dashstyle="dash" startarrow="open" endarrow="open"/>
                </v:shape>
                <v:shape id="Gerade Verbindung mit Pfeil 24" o:spid="_x0000_s1047" type="#_x0000_t32" style="position:absolute;left:38519;top:37298;width:10362;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" filled="t" fillcolor="#eeece1 [3214]" strokecolor="black [3213]" strokeweight="1pt">
                  <v:stroke dashstyle="dash" startarrow="open" endarrow="open"/>
                </v:shape>
                <v:shape id="Gerade Verbindung mit Pfeil 25" o:spid="_x0000_s1048" type="#_x0000_t32" style="position:absolute;left:26235;top:20159;width:38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" filled="t" fillcolor="#eeece1 [3214]" strokecolor="black [3213]" strokeweight="1pt">
                  <v:stroke dashstyle="dash" startarrow="open" endarrow="open"/>
                </v:shape>
                <v:shape id="Gerade Verbindung mit Pfeil 26" o:spid="_x0000_s1049" type="#_x0000_t32" style="position:absolute;left:21237;top:11518;width:488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" filled="t" fillcolor="#eeece1 [3214]" strokecolor="black [3213]" strokeweight="1pt">
                  <v:stroke dashstyle="dash" startarrow="open" endarrow="open"/>
                </v:shape>
                <v:shape id="Gewinkelte Verbindung 27" o:spid="_x0000_s1050" type="#_x0000_t34" style="position:absolute;left:24914;top:22765;width:4083;height:14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" adj="-33" filled="t" fillcolor="#eeece1 [3214]" strokecolor="black [3213]" strokeweight="1pt">
                  <v:stroke endarrow="open" joinstyle="round"/>
                </v:shape>
                <v:shape id="Gewinkelte Verbindung 28" o:spid="_x0000_s1051" type="#_x0000_t34" style="position:absolute;left:29636;top:31405;width:4084;height:1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" adj="-33" filled="t" fillcolor="#eeece1 [3214]" strokecolor="black [3213]" strokeweight="1pt">
                  <v:stroke endarrow="open" joinstyle="round"/>
                </v:shape>
                <v:shape id="Gewinkelte Verbindung 29" o:spid="_x0000_s1052" type="#_x0000_t34" style="position:absolute;left:34507;top:40081;width:4083;height:1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" adj="-33" filled="t" fillcolor="#eeece1 [3214]" strokecolor="black [3213]" strokeweight="1pt">
                  <v:stroke endarrow="open" joinstyle="round"/>
                </v:shape>
                <v:shape id="Gerade Verbindung mit Pfeil 30" o:spid="_x0000_s1053" type="#_x0000_t32" style="position:absolute;left:1733;top:59566;width:38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" filled="t" fillcolor="#eeece1 [3214]" strokecolor="black [3213]" strokeweight="1.25pt">
                  <v:stroke startarrow="block" startarrowwidth="wide" endarrow="block" endarrowwidth="wide"/>
                </v:shape>
                <v:rect id="Rechteck 31" o:spid="_x0000_s1054" style="position:absolute;left:33118;top:51571;width:1944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" fillcolor="white [3212]" strokecolor="black [3213]" strokeweight="1pt">
                  <v:fill opacity="39321f"/>
                  <v:stroke joinstyle="round"/>
                  <v:textbox inset="0,0,0,0">
                    <w:txbxContent>
                      <w:p w14:paraId="27661361" w14:textId="77777777" w:rsidR="00B854C8" w:rsidRPr="000F6375" w:rsidRDefault="00B854C8"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v:textbox>
                </v:rect>
                <v:shape id="Gewinkelte Verbindung 32" o:spid="_x0000_s1055" type="#_x0000_t34" style="position:absolute;left:39357;top:48629;width:4083;height:1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" adj="-33" filled="t" fillcolor="#eeece1 [3214]" strokecolor="black [3213]" strokeweight="1pt">
                  <v:stroke endarrow="open" joinstyle="round"/>
                </v:shape>
                <v:shape id="Gewinkelte Verbindung 33" o:spid="_x0000_s1056" type="#_x0000_t33" style="position:absolute;left:30899;top:49271;width:2160;height:5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" filled="t" fillcolor="#eeece1 [3214]" strokecolor="black [3213]" strokeweight="1pt">
                  <v:stroke endarrow="open" joinstyle="round"/>
                </v:shape>
                <v:shape id="Gewinkelte Verbindung 34" o:spid="_x0000_s1057" type="#_x0000_t33" style="position:absolute;left:52560;top:49145;width:2161;height:540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" filled="t" fillcolor="#eeece1 [3214]" strokecolor="black [3213]" strokeweight="1pt">
                  <v:stroke endarrow="open" joinstyle="round"/>
                </v:shape>
                <v:shape id="Gewinkelte Verbindung 35" o:spid="_x0000_s1058" type="#_x0000_t33" style="position:absolute;left:64442;top:40410;width:2160;height:540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" filled="t" fillcolor="#eeece1 [3214]" strokecolor="black [3213]" strokeweight="1pt">
                  <v:stroke endarrow="open" joinstyle="round"/>
                </v:shape>
                <v:shape id="Gewinkelte Verbindung 36" o:spid="_x0000_s1059" type="#_x0000_t33" style="position:absolute;left:84604;top:14847;width:2160;height:540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" filled="t" fillcolor="#eeece1 [3214]" strokecolor="black [3213]" strokeweight="1pt">
                  <v:stroke endarrow="open" joinstyle="round"/>
                </v:shape>
                <v:shape id="Gewinkelte Verbindung 37" o:spid="_x0000_s1060" type="#_x0000_t34" style="position:absolute;left:62185;top:29341;width:14041;height:216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" adj="250" filled="t" fillcolor="#eeece1 [3214]" strokecolor="black [3213]" strokeweight="1pt">
                  <v:stroke endarrow="open" joinstyle="round"/>
                </v:shape>
                <w10:anchorlock/>
              </v:group>
            </w:pict>
          </mc:Fallback>
        </mc:AlternateContent>
      </w:r>
    </w:p>
    <w:p w14:paraId="61E78802" w14:textId="77777777" w:rsidR="0017019F" w:rsidRPr="0037153B" w:rsidRDefault="00574638" w:rsidP="00574638">
      <w:r w:rsidRPr="0037153B">
        <w:t>Der Softwareentwicklungsprozess basiert im Rahmen des SEP auf dem angepassten V-Modell. Die Projektmappe ist entsprechend den Phasen des V-Modells aufgebaut. Jede Phase wird Schritt für Schritt im Verlaufe der Veranstaltung bearbeitet und dokumentiert.</w:t>
      </w:r>
    </w:p>
    <w:p w14:paraId="0A59905E" w14:textId="77777777" w:rsidR="0017019F" w:rsidRPr="0037153B" w:rsidRDefault="0017019F" w:rsidP="0017019F">
      <w:pPr>
        <w:pStyle w:val="TextmitEinrckung"/>
      </w:pPr>
      <w:r w:rsidRPr="0037153B">
        <w:br w:type="page"/>
      </w:r>
    </w:p>
    <w:p w14:paraId="29041F3F" w14:textId="77777777" w:rsidR="00574638" w:rsidRPr="006B51D5" w:rsidRDefault="00574638" w:rsidP="006B51D5">
      <w:pPr>
        <w:pStyle w:val="berschrift1"/>
      </w:pPr>
      <w:bookmarkStart w:id="2" w:name="_Toc448826188"/>
      <w:r w:rsidRPr="006B51D5">
        <w:lastRenderedPageBreak/>
        <w:t>Anforderungsdefinition</w:t>
      </w:r>
      <w:bookmarkEnd w:id="2"/>
    </w:p>
    <w:p w14:paraId="1E2F771A" w14:textId="77777777" w:rsidR="00574638" w:rsidRPr="00CF07FC" w:rsidRDefault="00574638" w:rsidP="00CF07FC">
      <w:pPr>
        <w:pStyle w:val="Notiz"/>
      </w:pPr>
      <w:r w:rsidRPr="00CF07FC">
        <w:rPr>
          <w:rStyle w:val="hps"/>
        </w:rPr>
        <w:t>Dieser Abschnitt soll jeweils von der Gruppe, die für die Spezifikation des Projekts zuständig ist, ausgefüllt werden.</w:t>
      </w:r>
    </w:p>
    <w:p w14:paraId="1DF8D14D" w14:textId="77777777" w:rsidR="00574638" w:rsidRPr="00CF07FC" w:rsidRDefault="00574638" w:rsidP="00CF07FC">
      <w:pPr>
        <w:pStyle w:val="Notiz"/>
      </w:pPr>
      <w:r w:rsidRPr="00CF07FC">
        <w:t>Auf dieser Ebene wird das System als Ganzes betrachtet. Jedoch gibt es kein Wissen über die Abläufe im System oder über die genauen Funktionalitäten.</w:t>
      </w:r>
    </w:p>
    <w:p w14:paraId="6D823AEE" w14:textId="77777777" w:rsidR="00574638" w:rsidRPr="006B51D5" w:rsidRDefault="00574638" w:rsidP="006B51D5">
      <w:pPr>
        <w:pStyle w:val="berschrift2"/>
      </w:pPr>
      <w:bookmarkStart w:id="3" w:name="_Toc371499334"/>
      <w:bookmarkStart w:id="4" w:name="_Toc448826189"/>
      <w:r w:rsidRPr="006B51D5">
        <w:t>Zielmodell</w:t>
      </w:r>
      <w:bookmarkEnd w:id="3"/>
      <w:bookmarkEnd w:id="4"/>
    </w:p>
    <w:p w14:paraId="381BB300" w14:textId="77777777" w:rsidR="001448C5" w:rsidRDefault="001448C5" w:rsidP="001448C5">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9AEC844" w14:textId="77777777" w:rsidR="001448C5" w:rsidRDefault="001448C5" w:rsidP="001448C5">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61459432" w14:textId="77777777" w:rsidR="001448C5" w:rsidRDefault="001448C5" w:rsidP="001448C5">
      <w:pPr>
        <w:pStyle w:val="Notiz"/>
      </w:pPr>
      <w:r>
        <w:t>Aufgrund der Trennung von Anforderungsspezifikation und technischem Systemdesign wird folgende Dokumentationsrichtlinie verwendet: Das Zielmodell wird in der Spezifikationsphase in diesem Abschnitt</w:t>
      </w:r>
      <w:r w:rsidR="007523E3">
        <w:t xml:space="preserve"> </w:t>
      </w:r>
      <w:r>
        <w:fldChar w:fldCharType="begin"/>
      </w:r>
      <w:r>
        <w:instrText xml:space="preserve"> REF _Ref306001441 \r \h </w:instrText>
      </w:r>
      <w:r>
        <w:fldChar w:fldCharType="separate"/>
      </w:r>
      <w:r w:rsidR="007523E3">
        <w:rPr>
          <w:b/>
          <w:bCs/>
        </w:rPr>
        <w:t>Fehler! Verweisquelle konnte nicht gefunden werden.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 </w:t>
      </w:r>
    </w:p>
    <w:p w14:paraId="4553248B" w14:textId="77777777" w:rsidR="001448C5" w:rsidRDefault="001448C5" w:rsidP="001448C5">
      <w:pPr>
        <w:pStyle w:val="Notiz"/>
      </w:pPr>
      <w:r w:rsidRPr="00D93B4B">
        <w:rPr>
          <w:u w:val="single"/>
        </w:rPr>
        <w:t>Zuletzt noch ein</w:t>
      </w:r>
      <w:r>
        <w:rPr>
          <w:u w:val="single"/>
        </w:rPr>
        <w:t>ig</w:t>
      </w:r>
      <w:r w:rsidRPr="00D93B4B">
        <w:rPr>
          <w:u w:val="single"/>
        </w:rPr>
        <w:t>e inhaltliche</w:t>
      </w:r>
      <w:r>
        <w:rPr>
          <w:u w:val="single"/>
        </w:rPr>
        <w:t xml:space="preserve"> und strukturelle</w:t>
      </w:r>
      <w:r w:rsidRPr="00D93B4B">
        <w:rPr>
          <w:u w:val="single"/>
        </w:rPr>
        <w:t xml:space="preserve"> Anmerkung</w:t>
      </w:r>
      <w:r>
        <w:rPr>
          <w:u w:val="single"/>
        </w:rPr>
        <w:t>en</w:t>
      </w:r>
      <w:r w:rsidRPr="00D93B4B">
        <w:rPr>
          <w:u w:val="single"/>
        </w:rPr>
        <w:t>:</w:t>
      </w:r>
      <w:r>
        <w:t xml:space="preserve"> </w:t>
      </w:r>
    </w:p>
    <w:p w14:paraId="21ADD54B" w14:textId="77777777" w:rsidR="001448C5" w:rsidRDefault="001448C5" w:rsidP="008E3DD0">
      <w:pPr>
        <w:pStyle w:val="Notiz"/>
        <w:numPr>
          <w:ilvl w:val="0"/>
          <w:numId w:val="4"/>
        </w:numPr>
      </w:pPr>
      <w:r>
        <w:t xml:space="preserve">Ziele beschreiben die Intention eines Akteurs mit einem zu bauenden System. </w:t>
      </w:r>
    </w:p>
    <w:p w14:paraId="24DC6E32" w14:textId="77777777" w:rsidR="001448C5" w:rsidRDefault="001448C5" w:rsidP="008E3DD0">
      <w:pPr>
        <w:pStyle w:val="Notiz"/>
        <w:numPr>
          <w:ilvl w:val="0"/>
          <w:numId w:val="4"/>
        </w:numPr>
      </w:pPr>
      <w:r>
        <w:t>Die Akteure der Ziele müssen sich im Kontextmodell des Systems wiederfinden.</w:t>
      </w:r>
    </w:p>
    <w:p w14:paraId="377C46BC" w14:textId="77777777" w:rsidR="001448C5" w:rsidRDefault="001448C5" w:rsidP="008E3DD0">
      <w:pPr>
        <w:pStyle w:val="Notiz"/>
        <w:numPr>
          <w:ilvl w:val="0"/>
          <w:numId w:val="4"/>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35B27A95" w14:textId="77777777" w:rsidR="001448C5" w:rsidRDefault="001448C5" w:rsidP="008E3DD0">
      <w:pPr>
        <w:pStyle w:val="Notiz"/>
        <w:numPr>
          <w:ilvl w:val="0"/>
          <w:numId w:val="4"/>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1B156944" w14:textId="77777777" w:rsidR="001448C5" w:rsidRDefault="001448C5" w:rsidP="008E3DD0">
      <w:pPr>
        <w:pStyle w:val="Notiz"/>
        <w:numPr>
          <w:ilvl w:val="0"/>
          <w:numId w:val="4"/>
        </w:numPr>
      </w:pPr>
      <w:r>
        <w:t>Man unterscheidet außerdem zwischen Softgoals und Hardgoals. Sofgoals sind Ziele, die man nicht objektiv überprüfen kann (z.B. „Die Termine des  Nutzers werden übersichtlich dargestellt.“), während Hardgoals Ziele sind</w:t>
      </w:r>
      <w:r w:rsidR="00496675">
        <w:t>,</w:t>
      </w:r>
      <w:r>
        <w:t xml:space="preserve"> die man explizit objektiv überprüfen kann (z.B. „Es können mindestens 10 Termine des Nutzers gleichzeitig dargestellt werden.“).</w:t>
      </w:r>
    </w:p>
    <w:p w14:paraId="1F7425F4" w14:textId="77777777" w:rsidR="001448C5" w:rsidRDefault="001448C5" w:rsidP="008E3DD0">
      <w:pPr>
        <w:pStyle w:val="Notiz"/>
        <w:numPr>
          <w:ilvl w:val="0"/>
          <w:numId w:val="4"/>
        </w:numPr>
      </w:pPr>
      <w:r>
        <w:t>Es gibt also vier verschiedene Arten von Zielen. 1. Logische Ziele, die Hardgoals sind; 2. Logische Ziele, die Softgoals sind; 3. Technische Ziele, die Hardgoals sind; und 4. Techni</w:t>
      </w:r>
      <w:r w:rsidR="00496675">
        <w:t>s</w:t>
      </w:r>
      <w:r>
        <w:t>che Ziele, die Softgoals sind.</w:t>
      </w:r>
    </w:p>
    <w:p w14:paraId="45E0C9B9" w14:textId="77777777" w:rsidR="001448C5" w:rsidRDefault="001448C5" w:rsidP="008E3DD0">
      <w:pPr>
        <w:pStyle w:val="Notiz"/>
        <w:numPr>
          <w:ilvl w:val="0"/>
          <w:numId w:val="4"/>
        </w:numPr>
      </w:pPr>
      <w:r>
        <w:t xml:space="preserve">Ziele der Ebene 1 des Zielbaums werden in der Form </w:t>
      </w:r>
      <w:r w:rsidRPr="004C7F77">
        <w:rPr>
          <w:b/>
        </w:rPr>
        <w:t>Z-</w:t>
      </w:r>
      <w:r>
        <w:rPr>
          <w:b/>
        </w:rPr>
        <w:t>&lt;x&gt;</w:t>
      </w:r>
      <w:r>
        <w:t xml:space="preserve"> nummeriert, wobei x die Nummer des Zielbaums ist.</w:t>
      </w:r>
    </w:p>
    <w:p w14:paraId="5BA78E01" w14:textId="77777777" w:rsidR="001448C5" w:rsidRDefault="001448C5" w:rsidP="008E3DD0">
      <w:pPr>
        <w:pStyle w:val="Notiz"/>
        <w:numPr>
          <w:ilvl w:val="0"/>
          <w:numId w:val="4"/>
        </w:numPr>
      </w:pPr>
      <w:r>
        <w:lastRenderedPageBreak/>
        <w:t xml:space="preserve">Ziele aller weiteren Ebenen werden in der Form </w:t>
      </w:r>
      <w:r w:rsidRPr="004C7F77">
        <w:rPr>
          <w:b/>
        </w:rPr>
        <w:t>Z-</w:t>
      </w:r>
      <w:r>
        <w:rPr>
          <w:b/>
        </w:rPr>
        <w:t>&lt;</w:t>
      </w:r>
      <w:r w:rsidRPr="004C7F77">
        <w:rPr>
          <w:b/>
        </w:rPr>
        <w:t>L</w:t>
      </w:r>
      <w:r>
        <w:rPr>
          <w:b/>
        </w:rPr>
        <w:t>/T&gt;</w:t>
      </w:r>
      <w:r w:rsidRPr="004C7F77">
        <w:rPr>
          <w:b/>
        </w:rPr>
        <w:t>-&lt;HG/SG&gt;-</w:t>
      </w:r>
      <w:r>
        <w:rPr>
          <w:b/>
        </w:rPr>
        <w:t>&lt;</w:t>
      </w:r>
      <w:r w:rsidRPr="004C7F77">
        <w:rPr>
          <w:b/>
        </w:rPr>
        <w:t>x</w:t>
      </w:r>
      <w:r>
        <w:rPr>
          <w:b/>
        </w:rPr>
        <w:t>&gt;</w:t>
      </w:r>
      <w:r w:rsidRPr="004C7F77">
        <w:rPr>
          <w:b/>
        </w:rPr>
        <w:t>.</w:t>
      </w:r>
      <w:r>
        <w:rPr>
          <w:b/>
        </w:rPr>
        <w:t>&lt;</w:t>
      </w:r>
      <w:r w:rsidRPr="004C7F77">
        <w:rPr>
          <w:b/>
        </w:rPr>
        <w:t>y</w:t>
      </w:r>
      <w:r>
        <w:rPr>
          <w:b/>
        </w:rPr>
        <w:t>&gt;</w:t>
      </w:r>
      <w:r>
        <w:t xml:space="preserve"> nummeriert. Es wird angegeben ob es sich um ein logisches (L) oder technisches (T) Ziel, ein Hardgoal (HG) oder ein Softgoal (SG) handelt und welche Nummer (x.y) das Ziel hat. </w:t>
      </w:r>
    </w:p>
    <w:p w14:paraId="45FFA75C" w14:textId="77777777" w:rsidR="001448C5" w:rsidRDefault="001448C5" w:rsidP="008E3DD0">
      <w:pPr>
        <w:pStyle w:val="Notiz"/>
        <w:numPr>
          <w:ilvl w:val="0"/>
          <w:numId w:val="4"/>
        </w:numPr>
      </w:pPr>
      <w:r>
        <w:t>Die Eltern-Kind-Beziehung zwischen Zielen wird durch die Punktnotation am Ende der Zielnummer angegeben. So ist das Ziel 3.4.2 das zweite Unterziel des Ziels 3.4, das wiederum ein Unterziel von Ziel 3 ist.</w:t>
      </w:r>
    </w:p>
    <w:p w14:paraId="7BC45CF2" w14:textId="77777777" w:rsidR="001448C5" w:rsidRDefault="001448C5" w:rsidP="008E3DD0">
      <w:pPr>
        <w:pStyle w:val="Notiz"/>
        <w:numPr>
          <w:ilvl w:val="0"/>
          <w:numId w:val="4"/>
        </w:numPr>
      </w:pPr>
      <w:r>
        <w:t>Wichtig: der Zielbaum ist in jedem Ast nicht auf eine Anzahl Ebenen beschränkt. D.h. der Zielbaum kann in jedem Ast beliebig viele Ebenen aufweisen. Die Nummerierung muss dementsprechend angepasst werden.</w:t>
      </w:r>
    </w:p>
    <w:p w14:paraId="372E98AA" w14:textId="5F885A80" w:rsidR="009A7DE2" w:rsidRDefault="001448C5" w:rsidP="009A7DE2">
      <w:r>
        <w:t>Der fertige Zielbaum enthält lediglich Hardgoals als Blätter, um die Überprüfbarkeit zu gewährleisten.</w:t>
      </w:r>
    </w:p>
    <w:p w14:paraId="0D04D970" w14:textId="085DAACF" w:rsidR="00155CEF" w:rsidRDefault="00155CEF" w:rsidP="00155CEF">
      <w:pPr>
        <w:pStyle w:val="TextmitEinrckung"/>
      </w:pPr>
    </w:p>
    <w:p w14:paraId="0C6E7A3B" w14:textId="16982B6C" w:rsidR="00155CEF" w:rsidRDefault="00155CEF" w:rsidP="00155CEF">
      <w:pPr>
        <w:pStyle w:val="TextmitEinrckung"/>
      </w:pPr>
      <w:r>
        <w:rPr>
          <w:noProof/>
        </w:rPr>
        <w:lastRenderedPageBreak/>
        <w:drawing>
          <wp:anchor distT="0" distB="0" distL="114300" distR="114300" simplePos="0" relativeHeight="251658240" behindDoc="0" locked="0" layoutInCell="1" allowOverlap="1" wp14:anchorId="276FD3BB" wp14:editId="25CD043A">
            <wp:simplePos x="0" y="0"/>
            <wp:positionH relativeFrom="margin">
              <wp:posOffset>-323850</wp:posOffset>
            </wp:positionH>
            <wp:positionV relativeFrom="margin">
              <wp:posOffset>31750</wp:posOffset>
            </wp:positionV>
            <wp:extent cx="5400040" cy="702754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jpg"/>
                    <pic:cNvPicPr/>
                  </pic:nvPicPr>
                  <pic:blipFill>
                    <a:blip r:embed="rId10"/>
                    <a:stretch>
                      <a:fillRect/>
                    </a:stretch>
                  </pic:blipFill>
                  <pic:spPr>
                    <a:xfrm>
                      <a:off x="0" y="0"/>
                      <a:ext cx="5400040" cy="7027545"/>
                    </a:xfrm>
                    <a:prstGeom prst="rect">
                      <a:avLst/>
                    </a:prstGeom>
                  </pic:spPr>
                </pic:pic>
              </a:graphicData>
            </a:graphic>
          </wp:anchor>
        </w:drawing>
      </w:r>
    </w:p>
    <w:p w14:paraId="545FD86A" w14:textId="77777777" w:rsidR="00B61EAC" w:rsidRDefault="00B61EAC" w:rsidP="00155CEF">
      <w:pPr>
        <w:pStyle w:val="TextmitEinrckung"/>
      </w:pPr>
    </w:p>
    <w:p w14:paraId="62B7E5AA" w14:textId="77777777" w:rsidR="00B61EAC" w:rsidRDefault="00B61EAC">
      <w:pPr>
        <w:jc w:val="left"/>
      </w:pPr>
      <w:r>
        <w:br w:type="page"/>
      </w:r>
    </w:p>
    <w:p w14:paraId="66C68707" w14:textId="7BFE3804" w:rsidR="00B61EAC" w:rsidRPr="00155CEF" w:rsidRDefault="00B61EAC" w:rsidP="00155CEF">
      <w:pPr>
        <w:pStyle w:val="TextmitEinrckung"/>
      </w:pPr>
    </w:p>
    <w:p w14:paraId="11A38934" w14:textId="77777777" w:rsidR="009A7DE2" w:rsidRPr="009A7DE2" w:rsidRDefault="009A7DE2" w:rsidP="00CF07FC">
      <w:pPr>
        <w:pStyle w:val="Notiz"/>
      </w:pPr>
      <w:r>
        <w:t>Erinnerung:</w:t>
      </w:r>
      <w:r w:rsidRPr="009A7DE2">
        <w:t xml:space="preserve"> Struktur der Ziele: Z&lt;X.Y.Z&gt;-&lt;L|T&gt;-&lt;SG|HG&gt;: &lt;Name der Ziels</w:t>
      </w:r>
      <w:r w:rsidR="00CF07FC">
        <w:t>&gt;</w:t>
      </w:r>
    </w:p>
    <w:p w14:paraId="49D34264" w14:textId="77777777" w:rsidR="001448C5" w:rsidRPr="00C91D0A" w:rsidRDefault="001448C5" w:rsidP="008E3DD0">
      <w:pPr>
        <w:pStyle w:val="Listenabsatz"/>
        <w:numPr>
          <w:ilvl w:val="0"/>
          <w:numId w:val="5"/>
        </w:numPr>
        <w:jc w:val="left"/>
      </w:pPr>
      <w:r w:rsidRPr="00671459">
        <w:rPr>
          <w:b/>
        </w:rPr>
        <w:t>Z-1:</w:t>
      </w:r>
      <w:r>
        <w:t xml:space="preserve"> </w:t>
      </w:r>
      <w:r w:rsidR="00C91D0A" w:rsidRPr="00B854C8">
        <w:rPr>
          <w:b/>
        </w:rPr>
        <w:t>Benutzerfreundlichkeit</w:t>
      </w:r>
      <w:r>
        <w:br/>
      </w:r>
      <w:r w:rsidR="00C91D0A" w:rsidRPr="00C91D0A">
        <w:t>Das S</w:t>
      </w:r>
      <w:r w:rsidR="000552FB">
        <w:t>piel</w:t>
      </w:r>
      <w:r w:rsidR="00C91D0A" w:rsidRPr="00C91D0A">
        <w:t xml:space="preserve"> soll benutzerfreundlich sein.</w:t>
      </w:r>
    </w:p>
    <w:p w14:paraId="48A6E080" w14:textId="2F924349" w:rsidR="001448C5" w:rsidRPr="00C91D0A" w:rsidRDefault="001448C5" w:rsidP="008E3DD0">
      <w:pPr>
        <w:pStyle w:val="Listenabsatz"/>
        <w:numPr>
          <w:ilvl w:val="1"/>
          <w:numId w:val="5"/>
        </w:numPr>
        <w:jc w:val="left"/>
      </w:pPr>
      <w:r w:rsidRPr="00C91D0A">
        <w:rPr>
          <w:b/>
        </w:rPr>
        <w:t>Z-&lt;L&gt;</w:t>
      </w:r>
      <w:r w:rsidR="006D6801">
        <w:rPr>
          <w:b/>
        </w:rPr>
        <w:t>-&lt;HG</w:t>
      </w:r>
      <w:r w:rsidRPr="00C91D0A">
        <w:rPr>
          <w:b/>
        </w:rPr>
        <w:t>&gt;-1.1:</w:t>
      </w:r>
      <w:r w:rsidRPr="00C91D0A">
        <w:t xml:space="preserve"> </w:t>
      </w:r>
      <w:r w:rsidR="00C91D0A" w:rsidRPr="00B854C8">
        <w:rPr>
          <w:b/>
        </w:rPr>
        <w:t>Verständlichkeit</w:t>
      </w:r>
      <w:r w:rsidRPr="00C91D0A">
        <w:br/>
      </w:r>
      <w:r w:rsidR="00C91D0A">
        <w:t>Das S</w:t>
      </w:r>
      <w:r w:rsidR="000552FB">
        <w:t>piel</w:t>
      </w:r>
      <w:r w:rsidR="00C91D0A">
        <w:t xml:space="preserve"> soll selbsterklärend sein.</w:t>
      </w:r>
    </w:p>
    <w:p w14:paraId="44FF771A" w14:textId="5BB076F0" w:rsidR="001448C5" w:rsidRPr="00B854C8" w:rsidRDefault="006D6801" w:rsidP="008E3DD0">
      <w:pPr>
        <w:pStyle w:val="Listenabsatz"/>
        <w:numPr>
          <w:ilvl w:val="1"/>
          <w:numId w:val="5"/>
        </w:numPr>
        <w:jc w:val="left"/>
        <w:rPr>
          <w:b/>
        </w:rPr>
      </w:pPr>
      <w:r>
        <w:rPr>
          <w:b/>
        </w:rPr>
        <w:t>Z-&lt;L&gt;-&lt;HG</w:t>
      </w:r>
      <w:r w:rsidR="001448C5" w:rsidRPr="00C91D0A">
        <w:rPr>
          <w:b/>
        </w:rPr>
        <w:t>&gt;-1.</w:t>
      </w:r>
      <w:r w:rsidR="00C91D0A">
        <w:rPr>
          <w:b/>
        </w:rPr>
        <w:t>2</w:t>
      </w:r>
      <w:r w:rsidR="001448C5" w:rsidRPr="00C91D0A">
        <w:rPr>
          <w:b/>
        </w:rPr>
        <w:t>:</w:t>
      </w:r>
      <w:r w:rsidR="001448C5" w:rsidRPr="00C91D0A">
        <w:t xml:space="preserve"> </w:t>
      </w:r>
      <w:r w:rsidR="00C91D0A" w:rsidRPr="00B854C8">
        <w:rPr>
          <w:b/>
        </w:rPr>
        <w:t>Bedienbarkeit</w:t>
      </w:r>
    </w:p>
    <w:p w14:paraId="1788E9CE" w14:textId="77777777" w:rsidR="00C91D0A" w:rsidRPr="00C91D0A" w:rsidRDefault="00831F87" w:rsidP="00C91D0A">
      <w:pPr>
        <w:pStyle w:val="Listenabsatz"/>
        <w:ind w:left="1440"/>
        <w:jc w:val="left"/>
      </w:pPr>
      <w:r>
        <w:t>Die Menüführung des</w:t>
      </w:r>
      <w:r w:rsidR="00C91D0A">
        <w:t xml:space="preserve"> S</w:t>
      </w:r>
      <w:r w:rsidR="000552FB">
        <w:t>piel</w:t>
      </w:r>
      <w:r>
        <w:t>s</w:t>
      </w:r>
      <w:r w:rsidR="00C91D0A">
        <w:t xml:space="preserve"> soll einfach zu bedienen sein.</w:t>
      </w:r>
    </w:p>
    <w:p w14:paraId="7A7E30A4" w14:textId="77777777" w:rsidR="001448C5" w:rsidRDefault="001448C5" w:rsidP="008E3DD0">
      <w:pPr>
        <w:pStyle w:val="Listenabsatz"/>
        <w:numPr>
          <w:ilvl w:val="0"/>
          <w:numId w:val="5"/>
        </w:numPr>
        <w:jc w:val="left"/>
      </w:pPr>
      <w:r w:rsidRPr="00C91D0A">
        <w:rPr>
          <w:b/>
        </w:rPr>
        <w:t>Z-</w:t>
      </w:r>
      <w:r w:rsidR="00C91D0A">
        <w:rPr>
          <w:b/>
        </w:rPr>
        <w:t>2</w:t>
      </w:r>
      <w:r w:rsidRPr="00C91D0A">
        <w:rPr>
          <w:b/>
        </w:rPr>
        <w:t>:</w:t>
      </w:r>
      <w:r w:rsidRPr="00C91D0A">
        <w:t xml:space="preserve"> </w:t>
      </w:r>
      <w:r w:rsidR="007A020C" w:rsidRPr="00B854C8">
        <w:rPr>
          <w:b/>
        </w:rPr>
        <w:t>Effizienz</w:t>
      </w:r>
      <w:r w:rsidR="007A020C">
        <w:br/>
        <w:t>Das S</w:t>
      </w:r>
      <w:r w:rsidR="000552FB">
        <w:t>piel</w:t>
      </w:r>
      <w:r w:rsidR="007A020C">
        <w:t xml:space="preserve"> soll effizient sein.</w:t>
      </w:r>
    </w:p>
    <w:p w14:paraId="561CF53E" w14:textId="4F871387" w:rsidR="007A020C" w:rsidRDefault="006D6801" w:rsidP="008E3DD0">
      <w:pPr>
        <w:pStyle w:val="Listenabsatz"/>
        <w:numPr>
          <w:ilvl w:val="1"/>
          <w:numId w:val="5"/>
        </w:numPr>
        <w:jc w:val="left"/>
      </w:pPr>
      <w:r>
        <w:rPr>
          <w:b/>
        </w:rPr>
        <w:t>Z-&lt;L&gt;-&lt;HG</w:t>
      </w:r>
      <w:r w:rsidR="007A020C" w:rsidRPr="00C91D0A">
        <w:rPr>
          <w:b/>
        </w:rPr>
        <w:t>&gt;</w:t>
      </w:r>
      <w:r w:rsidR="007A020C">
        <w:rPr>
          <w:b/>
        </w:rPr>
        <w:t>-2.1</w:t>
      </w:r>
      <w:r w:rsidR="007A020C" w:rsidRPr="00C91D0A">
        <w:rPr>
          <w:b/>
        </w:rPr>
        <w:t>:</w:t>
      </w:r>
      <w:r w:rsidR="007A020C">
        <w:rPr>
          <w:b/>
        </w:rPr>
        <w:t xml:space="preserve"> </w:t>
      </w:r>
      <w:r w:rsidR="007A020C" w:rsidRPr="00B854C8">
        <w:rPr>
          <w:b/>
        </w:rPr>
        <w:t>Zeitverhalten</w:t>
      </w:r>
    </w:p>
    <w:p w14:paraId="2FF93A7E" w14:textId="77777777" w:rsidR="007A020C" w:rsidRDefault="007A020C" w:rsidP="007A020C">
      <w:pPr>
        <w:pStyle w:val="Listenabsatz"/>
        <w:ind w:left="1440"/>
        <w:jc w:val="left"/>
      </w:pPr>
      <w:r>
        <w:t>Das S</w:t>
      </w:r>
      <w:r w:rsidR="000552FB">
        <w:t>piel</w:t>
      </w:r>
      <w:r>
        <w:t xml:space="preserve"> soll in Echtzeit agieren.</w:t>
      </w:r>
    </w:p>
    <w:p w14:paraId="0745CDFE" w14:textId="77777777" w:rsidR="000552FB" w:rsidRDefault="000552FB" w:rsidP="008E3DD0">
      <w:pPr>
        <w:pStyle w:val="Listenabsatz"/>
        <w:numPr>
          <w:ilvl w:val="0"/>
          <w:numId w:val="5"/>
        </w:numPr>
        <w:jc w:val="left"/>
      </w:pPr>
      <w:r w:rsidRPr="00C91D0A">
        <w:rPr>
          <w:b/>
        </w:rPr>
        <w:t>Z-</w:t>
      </w:r>
      <w:r w:rsidR="00831F87">
        <w:rPr>
          <w:b/>
        </w:rPr>
        <w:t>3</w:t>
      </w:r>
      <w:r w:rsidRPr="00B854C8">
        <w:rPr>
          <w:b/>
        </w:rPr>
        <w:t>: Langzeitmotivation</w:t>
      </w:r>
    </w:p>
    <w:p w14:paraId="1BFC3110" w14:textId="175A78F1" w:rsidR="000552FB" w:rsidRDefault="000552FB" w:rsidP="000552FB">
      <w:pPr>
        <w:pStyle w:val="Listenabsatz"/>
        <w:jc w:val="left"/>
      </w:pPr>
      <w:r>
        <w:t xml:space="preserve">Das Spiel soll </w:t>
      </w:r>
      <w:r w:rsidR="00831F87">
        <w:t>über längere Zeit den Spieler zum Spielen motivieren.</w:t>
      </w:r>
    </w:p>
    <w:p w14:paraId="16E6F21B" w14:textId="003C8B06" w:rsidR="001375E6" w:rsidRPr="00B854C8" w:rsidRDefault="006D6801" w:rsidP="001375E6">
      <w:pPr>
        <w:pStyle w:val="Listenabsatz"/>
        <w:numPr>
          <w:ilvl w:val="0"/>
          <w:numId w:val="10"/>
        </w:numPr>
        <w:jc w:val="left"/>
        <w:rPr>
          <w:b/>
        </w:rPr>
      </w:pPr>
      <w:r>
        <w:rPr>
          <w:b/>
        </w:rPr>
        <w:t>Z-&lt;L&gt;-&lt;</w:t>
      </w:r>
      <w:r w:rsidR="001375E6" w:rsidRPr="00C91D0A">
        <w:rPr>
          <w:b/>
        </w:rPr>
        <w:t>SG&gt;</w:t>
      </w:r>
      <w:r w:rsidR="001375E6">
        <w:rPr>
          <w:b/>
        </w:rPr>
        <w:t>-3.1</w:t>
      </w:r>
      <w:r w:rsidR="001375E6" w:rsidRPr="00C91D0A">
        <w:rPr>
          <w:b/>
        </w:rPr>
        <w:t>:</w:t>
      </w:r>
      <w:r w:rsidR="001375E6">
        <w:rPr>
          <w:b/>
        </w:rPr>
        <w:t xml:space="preserve"> </w:t>
      </w:r>
      <w:r w:rsidR="001375E6" w:rsidRPr="00B854C8">
        <w:rPr>
          <w:b/>
        </w:rPr>
        <w:t>Charakter</w:t>
      </w:r>
    </w:p>
    <w:p w14:paraId="04DE8068" w14:textId="48C5E273" w:rsidR="001375E6" w:rsidRDefault="001375E6" w:rsidP="001375E6">
      <w:pPr>
        <w:pStyle w:val="Listenabsatz"/>
        <w:ind w:left="1440"/>
        <w:jc w:val="left"/>
      </w:pPr>
      <w:r>
        <w:t>Der Charakter ist die fiktive Spielfigur, die vom Spieler gesteuert wird.</w:t>
      </w:r>
    </w:p>
    <w:p w14:paraId="34F2F799" w14:textId="396E66B1" w:rsidR="00831F87" w:rsidRPr="00B854C8" w:rsidRDefault="006D6801" w:rsidP="001375E6">
      <w:pPr>
        <w:pStyle w:val="Listenabsatz"/>
        <w:numPr>
          <w:ilvl w:val="0"/>
          <w:numId w:val="8"/>
        </w:numPr>
        <w:ind w:firstLine="43"/>
        <w:jc w:val="left"/>
        <w:rPr>
          <w:b/>
        </w:rPr>
      </w:pPr>
      <w:r>
        <w:rPr>
          <w:b/>
        </w:rPr>
        <w:t>Z-&lt;L&gt;-&lt;HG</w:t>
      </w:r>
      <w:r w:rsidR="00831F87" w:rsidRPr="00C91D0A">
        <w:rPr>
          <w:b/>
        </w:rPr>
        <w:t>&gt;</w:t>
      </w:r>
      <w:r w:rsidR="00831F87">
        <w:rPr>
          <w:b/>
        </w:rPr>
        <w:t>-3.1</w:t>
      </w:r>
      <w:r w:rsidR="00284AEA">
        <w:rPr>
          <w:b/>
        </w:rPr>
        <w:t>.1</w:t>
      </w:r>
      <w:r w:rsidR="00831F87" w:rsidRPr="00C91D0A">
        <w:rPr>
          <w:b/>
        </w:rPr>
        <w:t>:</w:t>
      </w:r>
      <w:r w:rsidR="008E3DD0">
        <w:rPr>
          <w:b/>
        </w:rPr>
        <w:t xml:space="preserve"> </w:t>
      </w:r>
      <w:r w:rsidR="008E3DD0" w:rsidRPr="00B854C8">
        <w:rPr>
          <w:b/>
        </w:rPr>
        <w:t>Charakterverbesserung</w:t>
      </w:r>
    </w:p>
    <w:p w14:paraId="5130F0E5" w14:textId="509DAD1A" w:rsidR="001375E6" w:rsidRPr="008E3DD0" w:rsidRDefault="008E3DD0" w:rsidP="003D5C5B">
      <w:pPr>
        <w:pStyle w:val="Listenabsatz"/>
        <w:ind w:left="1440" w:firstLine="684"/>
        <w:jc w:val="left"/>
      </w:pPr>
      <w:r>
        <w:t>Der Spieler soll seine</w:t>
      </w:r>
      <w:r w:rsidR="001A0099">
        <w:t>n</w:t>
      </w:r>
      <w:r>
        <w:t xml:space="preserve"> </w:t>
      </w:r>
      <w:r w:rsidR="001A0099">
        <w:t>Charakter</w:t>
      </w:r>
      <w:r>
        <w:t xml:space="preserve"> ausrüsten können.</w:t>
      </w:r>
    </w:p>
    <w:p w14:paraId="014F8BB9" w14:textId="233F72AB" w:rsidR="00831F87" w:rsidRPr="00B854C8" w:rsidRDefault="00831F87" w:rsidP="001375E6">
      <w:pPr>
        <w:pStyle w:val="Listenabsatz"/>
        <w:numPr>
          <w:ilvl w:val="0"/>
          <w:numId w:val="8"/>
        </w:numPr>
        <w:ind w:firstLine="43"/>
        <w:jc w:val="left"/>
        <w:rPr>
          <w:b/>
        </w:rPr>
      </w:pPr>
      <w:r w:rsidRPr="00C91D0A">
        <w:rPr>
          <w:b/>
        </w:rPr>
        <w:t>Z</w:t>
      </w:r>
      <w:r w:rsidR="006D6801">
        <w:rPr>
          <w:b/>
        </w:rPr>
        <w:t>-&lt;L&gt;-&lt;HG</w:t>
      </w:r>
      <w:r w:rsidRPr="00C91D0A">
        <w:rPr>
          <w:b/>
        </w:rPr>
        <w:t>&gt;</w:t>
      </w:r>
      <w:r>
        <w:rPr>
          <w:b/>
        </w:rPr>
        <w:t>-3.</w:t>
      </w:r>
      <w:r w:rsidR="00284AEA">
        <w:rPr>
          <w:b/>
        </w:rPr>
        <w:t>1.</w:t>
      </w:r>
      <w:r>
        <w:rPr>
          <w:b/>
        </w:rPr>
        <w:t>2</w:t>
      </w:r>
      <w:r w:rsidRPr="00C91D0A">
        <w:rPr>
          <w:b/>
        </w:rPr>
        <w:t>:</w:t>
      </w:r>
      <w:r w:rsidR="008E3DD0">
        <w:rPr>
          <w:b/>
        </w:rPr>
        <w:t xml:space="preserve"> </w:t>
      </w:r>
      <w:r w:rsidR="008E3DD0" w:rsidRPr="00B854C8">
        <w:rPr>
          <w:b/>
        </w:rPr>
        <w:t>Charakteranpassung</w:t>
      </w:r>
    </w:p>
    <w:p w14:paraId="5641EB28" w14:textId="50F3DA33" w:rsidR="001375E6" w:rsidRDefault="008E3DD0" w:rsidP="003D5C5B">
      <w:pPr>
        <w:pStyle w:val="Listenabsatz"/>
        <w:ind w:left="2124"/>
        <w:jc w:val="left"/>
      </w:pPr>
      <w:r>
        <w:t xml:space="preserve">Der </w:t>
      </w:r>
      <w:r w:rsidR="001A0099">
        <w:t>Spieler soll das Aussehen seines</w:t>
      </w:r>
      <w:r>
        <w:t xml:space="preserve"> </w:t>
      </w:r>
      <w:r w:rsidR="001A0099">
        <w:t xml:space="preserve">Charakters </w:t>
      </w:r>
      <w:r>
        <w:t>anpassen können.</w:t>
      </w:r>
    </w:p>
    <w:p w14:paraId="2C82A73D" w14:textId="2EFF31D5" w:rsidR="00C20C84" w:rsidRPr="00C20C84" w:rsidRDefault="00C20C84" w:rsidP="00C20C84">
      <w:pPr>
        <w:pStyle w:val="Listenabsatz"/>
        <w:numPr>
          <w:ilvl w:val="0"/>
          <w:numId w:val="8"/>
        </w:numPr>
        <w:ind w:firstLine="43"/>
        <w:jc w:val="left"/>
      </w:pPr>
      <w:r w:rsidRPr="00C91D0A">
        <w:rPr>
          <w:b/>
        </w:rPr>
        <w:t>Z</w:t>
      </w:r>
      <w:r w:rsidR="006D6801">
        <w:rPr>
          <w:b/>
        </w:rPr>
        <w:t>-&lt;L&gt;-&lt;SG</w:t>
      </w:r>
      <w:r w:rsidRPr="00C91D0A">
        <w:rPr>
          <w:b/>
        </w:rPr>
        <w:t>&gt;</w:t>
      </w:r>
      <w:r>
        <w:rPr>
          <w:b/>
        </w:rPr>
        <w:t>-3.</w:t>
      </w:r>
      <w:r w:rsidR="00284AEA">
        <w:rPr>
          <w:b/>
        </w:rPr>
        <w:t>1.</w:t>
      </w:r>
      <w:r>
        <w:rPr>
          <w:b/>
        </w:rPr>
        <w:t>3</w:t>
      </w:r>
      <w:r w:rsidRPr="00C91D0A">
        <w:rPr>
          <w:b/>
        </w:rPr>
        <w:t>:</w:t>
      </w:r>
      <w:r>
        <w:rPr>
          <w:b/>
        </w:rPr>
        <w:t xml:space="preserve"> </w:t>
      </w:r>
      <w:r w:rsidRPr="00B854C8">
        <w:rPr>
          <w:b/>
        </w:rPr>
        <w:t>Charakter</w:t>
      </w:r>
      <w:r>
        <w:rPr>
          <w:b/>
        </w:rPr>
        <w:t>typen</w:t>
      </w:r>
    </w:p>
    <w:p w14:paraId="682D8A21" w14:textId="6F805952" w:rsidR="00C20C84" w:rsidRDefault="00D1005F" w:rsidP="00C20C84">
      <w:pPr>
        <w:pStyle w:val="Listenabsatz"/>
        <w:ind w:left="2124"/>
        <w:jc w:val="left"/>
      </w:pPr>
      <w:r>
        <w:t>Der Spieler hat die Wahl zwischen verschiedenen, einzigartigen Charaktertypen</w:t>
      </w:r>
    </w:p>
    <w:p w14:paraId="29EF9614" w14:textId="7DD1D782" w:rsidR="00284AEA" w:rsidRPr="00284AEA" w:rsidRDefault="00284AEA" w:rsidP="00284AEA">
      <w:pPr>
        <w:pStyle w:val="Listenabsatz"/>
        <w:numPr>
          <w:ilvl w:val="1"/>
          <w:numId w:val="8"/>
        </w:numPr>
        <w:jc w:val="left"/>
      </w:pPr>
      <w:r w:rsidRPr="00C91D0A">
        <w:rPr>
          <w:b/>
        </w:rPr>
        <w:t>Z</w:t>
      </w:r>
      <w:r w:rsidR="006D6801">
        <w:rPr>
          <w:b/>
        </w:rPr>
        <w:t>-&lt;L&gt;-&lt;HG</w:t>
      </w:r>
      <w:r w:rsidRPr="00C91D0A">
        <w:rPr>
          <w:b/>
        </w:rPr>
        <w:t>&gt;</w:t>
      </w:r>
      <w:r>
        <w:rPr>
          <w:b/>
        </w:rPr>
        <w:t>-3.</w:t>
      </w:r>
      <w:r w:rsidR="000175F5">
        <w:rPr>
          <w:b/>
        </w:rPr>
        <w:t>1</w:t>
      </w:r>
      <w:r>
        <w:rPr>
          <w:b/>
        </w:rPr>
        <w:t>.</w:t>
      </w:r>
      <w:r w:rsidR="000175F5">
        <w:rPr>
          <w:b/>
        </w:rPr>
        <w:t>3.1</w:t>
      </w:r>
      <w:r w:rsidRPr="00C91D0A">
        <w:rPr>
          <w:b/>
        </w:rPr>
        <w:t>:</w:t>
      </w:r>
      <w:r>
        <w:rPr>
          <w:b/>
        </w:rPr>
        <w:t xml:space="preserve"> </w:t>
      </w:r>
      <w:r>
        <w:rPr>
          <w:b/>
        </w:rPr>
        <w:t>Fähigkeiten</w:t>
      </w:r>
    </w:p>
    <w:p w14:paraId="5CBE6905" w14:textId="3539F4D9" w:rsidR="00284AEA" w:rsidRDefault="00284AEA" w:rsidP="00284AEA">
      <w:pPr>
        <w:ind w:left="2520"/>
        <w:jc w:val="left"/>
      </w:pPr>
      <w:r>
        <w:t>Jeder Charaktertyp hat einzigartige, erlernbare Fähigkeiten.</w:t>
      </w:r>
    </w:p>
    <w:p w14:paraId="6EAC6D59" w14:textId="57B1C79D" w:rsidR="008E3DD0" w:rsidRPr="008E3DD0" w:rsidRDefault="006D6801" w:rsidP="001375E6">
      <w:pPr>
        <w:pStyle w:val="Listenabsatz"/>
        <w:numPr>
          <w:ilvl w:val="0"/>
          <w:numId w:val="10"/>
        </w:numPr>
        <w:jc w:val="left"/>
      </w:pPr>
      <w:r>
        <w:rPr>
          <w:b/>
        </w:rPr>
        <w:t>Z-&lt;L&gt;-&lt;</w:t>
      </w:r>
      <w:r w:rsidR="008E3DD0" w:rsidRPr="001375E6">
        <w:rPr>
          <w:b/>
        </w:rPr>
        <w:t>SG&gt;</w:t>
      </w:r>
      <w:r w:rsidR="00284AEA">
        <w:rPr>
          <w:b/>
        </w:rPr>
        <w:t>-3.2</w:t>
      </w:r>
      <w:r w:rsidR="008E3DD0" w:rsidRPr="001375E6">
        <w:rPr>
          <w:b/>
        </w:rPr>
        <w:t>: Items</w:t>
      </w:r>
    </w:p>
    <w:p w14:paraId="67EBEA5D" w14:textId="77777777" w:rsidR="008E3DD0" w:rsidRDefault="008E3DD0" w:rsidP="008E3DD0">
      <w:pPr>
        <w:pStyle w:val="Listenabsatz"/>
        <w:ind w:left="1440"/>
        <w:jc w:val="left"/>
      </w:pPr>
      <w:r>
        <w:t>Der Spieler soll Items sammeln können.</w:t>
      </w:r>
    </w:p>
    <w:p w14:paraId="608AD583" w14:textId="28046694" w:rsidR="008E3DD0" w:rsidRPr="008E3DD0" w:rsidRDefault="006D6801" w:rsidP="001375E6">
      <w:pPr>
        <w:pStyle w:val="Listenabsatz"/>
        <w:numPr>
          <w:ilvl w:val="0"/>
          <w:numId w:val="8"/>
        </w:numPr>
        <w:ind w:firstLine="43"/>
        <w:jc w:val="left"/>
      </w:pPr>
      <w:r>
        <w:rPr>
          <w:b/>
        </w:rPr>
        <w:t>Z-&lt;L&gt;-&lt;HG</w:t>
      </w:r>
      <w:r w:rsidR="008E3DD0" w:rsidRPr="001375E6">
        <w:rPr>
          <w:b/>
        </w:rPr>
        <w:t>&gt;</w:t>
      </w:r>
      <w:r w:rsidR="00284AEA">
        <w:rPr>
          <w:b/>
        </w:rPr>
        <w:t>-3.2</w:t>
      </w:r>
      <w:r w:rsidR="008E3DD0" w:rsidRPr="001375E6">
        <w:rPr>
          <w:b/>
        </w:rPr>
        <w:t>.1: Items von Gegnern</w:t>
      </w:r>
    </w:p>
    <w:p w14:paraId="492DF9BA" w14:textId="2C948896" w:rsidR="008E3DD0" w:rsidRPr="008E3DD0" w:rsidRDefault="00A11AA5" w:rsidP="008E3DD0">
      <w:pPr>
        <w:pStyle w:val="Listenabsatz"/>
        <w:ind w:left="2160"/>
        <w:jc w:val="left"/>
      </w:pPr>
      <w:r>
        <w:t>Der Spieler soll Items erhalten</w:t>
      </w:r>
      <w:r w:rsidR="00B854C8">
        <w:t xml:space="preserve"> können</w:t>
      </w:r>
      <w:r>
        <w:t>, wenn er einen Gegner besiegt.</w:t>
      </w:r>
    </w:p>
    <w:p w14:paraId="03D22712" w14:textId="7D75D3C2" w:rsidR="008E3DD0" w:rsidRPr="00A11AA5" w:rsidRDefault="008E3DD0" w:rsidP="001375E6">
      <w:pPr>
        <w:pStyle w:val="Listenabsatz"/>
        <w:numPr>
          <w:ilvl w:val="0"/>
          <w:numId w:val="8"/>
        </w:numPr>
        <w:ind w:firstLine="43"/>
        <w:jc w:val="left"/>
      </w:pPr>
      <w:r w:rsidRPr="001375E6">
        <w:rPr>
          <w:b/>
        </w:rPr>
        <w:t>Z-&lt;L&gt;-&lt;HG&gt;</w:t>
      </w:r>
      <w:r w:rsidR="00284AEA">
        <w:rPr>
          <w:b/>
        </w:rPr>
        <w:t>-3.2</w:t>
      </w:r>
      <w:r w:rsidRPr="001375E6">
        <w:rPr>
          <w:b/>
        </w:rPr>
        <w:t>.2: Items von Truhen</w:t>
      </w:r>
    </w:p>
    <w:p w14:paraId="3031907E" w14:textId="28A07763" w:rsidR="008E3DD0" w:rsidRDefault="00A11AA5" w:rsidP="00B854C8">
      <w:pPr>
        <w:pStyle w:val="Listenabsatz"/>
        <w:ind w:left="2160"/>
        <w:jc w:val="left"/>
      </w:pPr>
      <w:r>
        <w:t>Der Spieler soll Items erhalten, wenn er eine Truhe öffnet.</w:t>
      </w:r>
    </w:p>
    <w:p w14:paraId="6D02B4FC" w14:textId="789413C4" w:rsidR="00E57B97" w:rsidRPr="008E3DD0" w:rsidRDefault="006D6801" w:rsidP="00E57B97">
      <w:pPr>
        <w:pStyle w:val="Listenabsatz"/>
        <w:numPr>
          <w:ilvl w:val="0"/>
          <w:numId w:val="10"/>
        </w:numPr>
        <w:jc w:val="left"/>
      </w:pPr>
      <w:r>
        <w:rPr>
          <w:b/>
        </w:rPr>
        <w:t>Z-&lt;L&gt;-&lt;H</w:t>
      </w:r>
      <w:r w:rsidR="00E57B97" w:rsidRPr="001375E6">
        <w:rPr>
          <w:b/>
        </w:rPr>
        <w:t>G&gt;</w:t>
      </w:r>
      <w:r w:rsidR="00E57B97">
        <w:rPr>
          <w:b/>
        </w:rPr>
        <w:t>-3.</w:t>
      </w:r>
      <w:r w:rsidR="0034235C">
        <w:rPr>
          <w:b/>
        </w:rPr>
        <w:t>3</w:t>
      </w:r>
      <w:r w:rsidR="00E57B97" w:rsidRPr="001375E6">
        <w:rPr>
          <w:b/>
        </w:rPr>
        <w:t xml:space="preserve">: </w:t>
      </w:r>
      <w:r w:rsidR="0034235C">
        <w:rPr>
          <w:b/>
        </w:rPr>
        <w:t>Geschichte</w:t>
      </w:r>
    </w:p>
    <w:p w14:paraId="2F9A1687" w14:textId="76F066C1" w:rsidR="0034235C" w:rsidRPr="008E3DD0" w:rsidRDefault="00E57B97" w:rsidP="006D6801">
      <w:pPr>
        <w:pStyle w:val="Listenabsatz"/>
        <w:ind w:left="1440"/>
        <w:jc w:val="left"/>
      </w:pPr>
      <w:r>
        <w:t>Das Spiel beinhaltet</w:t>
      </w:r>
      <w:r w:rsidR="0034235C">
        <w:t xml:space="preserve"> eine begleitende Geschichte</w:t>
      </w:r>
    </w:p>
    <w:p w14:paraId="7880F907" w14:textId="77777777" w:rsidR="00831F87" w:rsidRPr="00B854C8" w:rsidRDefault="00831F87" w:rsidP="008E3DD0">
      <w:pPr>
        <w:pStyle w:val="Listenabsatz"/>
        <w:numPr>
          <w:ilvl w:val="0"/>
          <w:numId w:val="5"/>
        </w:numPr>
        <w:jc w:val="left"/>
        <w:rPr>
          <w:b/>
        </w:rPr>
      </w:pPr>
      <w:r w:rsidRPr="00C91D0A">
        <w:rPr>
          <w:b/>
        </w:rPr>
        <w:t>Z-</w:t>
      </w:r>
      <w:r>
        <w:rPr>
          <w:b/>
        </w:rPr>
        <w:t>4</w:t>
      </w:r>
      <w:r w:rsidRPr="00C91D0A">
        <w:rPr>
          <w:b/>
        </w:rPr>
        <w:t>:</w:t>
      </w:r>
      <w:r>
        <w:rPr>
          <w:b/>
        </w:rPr>
        <w:t xml:space="preserve"> </w:t>
      </w:r>
      <w:r w:rsidRPr="00B854C8">
        <w:rPr>
          <w:b/>
        </w:rPr>
        <w:t>Interaktivität</w:t>
      </w:r>
    </w:p>
    <w:p w14:paraId="06DE77C9" w14:textId="2E36D0AB" w:rsidR="00831F87" w:rsidRDefault="00831F87" w:rsidP="00831F87">
      <w:pPr>
        <w:pStyle w:val="Listenabsatz"/>
        <w:jc w:val="left"/>
      </w:pPr>
      <w:r>
        <w:t xml:space="preserve">Der Spieler soll in der Lage sein </w:t>
      </w:r>
      <w:r w:rsidR="001A0099">
        <w:t>seinen Charakter</w:t>
      </w:r>
      <w:r>
        <w:t xml:space="preserve"> zu steuern.</w:t>
      </w:r>
    </w:p>
    <w:p w14:paraId="1FA5FF69" w14:textId="7F39B919" w:rsidR="00831F87" w:rsidRDefault="006D6801" w:rsidP="008E3DD0">
      <w:pPr>
        <w:pStyle w:val="Listenabsatz"/>
        <w:numPr>
          <w:ilvl w:val="0"/>
          <w:numId w:val="7"/>
        </w:numPr>
        <w:jc w:val="left"/>
      </w:pPr>
      <w:r>
        <w:rPr>
          <w:b/>
        </w:rPr>
        <w:t>Z-&lt;L&gt;-&lt;HG</w:t>
      </w:r>
      <w:r w:rsidR="00831F87" w:rsidRPr="00C91D0A">
        <w:rPr>
          <w:b/>
        </w:rPr>
        <w:t>&gt;</w:t>
      </w:r>
      <w:r w:rsidR="000E1FC4">
        <w:rPr>
          <w:b/>
        </w:rPr>
        <w:t>-4</w:t>
      </w:r>
      <w:r w:rsidR="00831F87" w:rsidRPr="00C91D0A">
        <w:rPr>
          <w:b/>
        </w:rPr>
        <w:t>.1</w:t>
      </w:r>
      <w:r w:rsidR="00831F87" w:rsidRPr="00B854C8">
        <w:rPr>
          <w:b/>
        </w:rPr>
        <w:t>: Steuerung</w:t>
      </w:r>
    </w:p>
    <w:p w14:paraId="3E442B1F" w14:textId="5ADDDBA8" w:rsidR="00831F87" w:rsidRDefault="00831F87" w:rsidP="00831F87">
      <w:pPr>
        <w:pStyle w:val="Listenabsatz"/>
        <w:ind w:left="1440"/>
        <w:jc w:val="left"/>
      </w:pPr>
      <w:r>
        <w:t>Die Steuerung des Spiels soll intuitiv gestaltet sein.</w:t>
      </w:r>
    </w:p>
    <w:p w14:paraId="1700B794" w14:textId="690756B0" w:rsidR="007046D0" w:rsidRDefault="007046D0" w:rsidP="007046D0">
      <w:pPr>
        <w:pStyle w:val="Listenabsatz"/>
        <w:numPr>
          <w:ilvl w:val="0"/>
          <w:numId w:val="7"/>
        </w:numPr>
        <w:jc w:val="left"/>
      </w:pPr>
      <w:r w:rsidRPr="00C91D0A">
        <w:rPr>
          <w:b/>
        </w:rPr>
        <w:t>Z-&lt;L&gt;-&lt;HG&gt;</w:t>
      </w:r>
      <w:r>
        <w:rPr>
          <w:b/>
        </w:rPr>
        <w:t>-4</w:t>
      </w:r>
      <w:r>
        <w:rPr>
          <w:b/>
        </w:rPr>
        <w:t>.2</w:t>
      </w:r>
      <w:r w:rsidRPr="00B854C8">
        <w:rPr>
          <w:b/>
        </w:rPr>
        <w:t xml:space="preserve">: </w:t>
      </w:r>
      <w:r>
        <w:rPr>
          <w:b/>
        </w:rPr>
        <w:t>Mehrspieler</w:t>
      </w:r>
    </w:p>
    <w:p w14:paraId="5FDB2446" w14:textId="0C00CF2F" w:rsidR="001375E6" w:rsidRDefault="007046D0" w:rsidP="001A0099">
      <w:pPr>
        <w:pStyle w:val="Listenabsatz"/>
        <w:ind w:left="1440"/>
        <w:jc w:val="left"/>
      </w:pPr>
      <w:r>
        <w:t>Das Spiel soll von mehreren Spielern gleichzeitig gespielt werden können.</w:t>
      </w:r>
    </w:p>
    <w:p w14:paraId="614228C5" w14:textId="093701C8" w:rsidR="000E1FC4" w:rsidRDefault="000E1FC4" w:rsidP="000E1FC4">
      <w:pPr>
        <w:pStyle w:val="Listenabsatz"/>
        <w:numPr>
          <w:ilvl w:val="0"/>
          <w:numId w:val="5"/>
        </w:numPr>
        <w:jc w:val="left"/>
        <w:rPr>
          <w:b/>
        </w:rPr>
      </w:pPr>
      <w:r w:rsidRPr="00C91D0A">
        <w:rPr>
          <w:b/>
        </w:rPr>
        <w:t>Z-</w:t>
      </w:r>
      <w:r>
        <w:rPr>
          <w:b/>
        </w:rPr>
        <w:t>5</w:t>
      </w:r>
      <w:r w:rsidRPr="00C91D0A">
        <w:rPr>
          <w:b/>
        </w:rPr>
        <w:t>:</w:t>
      </w:r>
      <w:r>
        <w:t xml:space="preserve"> </w:t>
      </w:r>
      <w:r w:rsidRPr="00B854C8">
        <w:rPr>
          <w:b/>
        </w:rPr>
        <w:t>Ökosystem</w:t>
      </w:r>
    </w:p>
    <w:p w14:paraId="1E4C163F" w14:textId="56547107" w:rsidR="006D6801" w:rsidRPr="00B854C8" w:rsidRDefault="006D6801" w:rsidP="006D6801">
      <w:pPr>
        <w:pStyle w:val="Listenabsatz"/>
        <w:jc w:val="left"/>
        <w:rPr>
          <w:b/>
        </w:rPr>
      </w:pPr>
      <w:r>
        <w:t>Das Spiel beinhaltet ein eigenes Ökosystem.</w:t>
      </w:r>
    </w:p>
    <w:p w14:paraId="4D8190DB" w14:textId="694B47F1" w:rsidR="000E1FC4" w:rsidRPr="000E1FC4" w:rsidRDefault="006D6801" w:rsidP="000E1FC4">
      <w:pPr>
        <w:pStyle w:val="Listenabsatz"/>
        <w:numPr>
          <w:ilvl w:val="1"/>
          <w:numId w:val="5"/>
        </w:numPr>
        <w:jc w:val="left"/>
      </w:pPr>
      <w:r>
        <w:rPr>
          <w:b/>
        </w:rPr>
        <w:t>Z-&lt;L&gt;-&lt;</w:t>
      </w:r>
      <w:r w:rsidR="000E1FC4" w:rsidRPr="00C91D0A">
        <w:rPr>
          <w:b/>
        </w:rPr>
        <w:t>SG&gt;</w:t>
      </w:r>
      <w:r w:rsidR="000E1FC4">
        <w:rPr>
          <w:b/>
        </w:rPr>
        <w:t>-5.1</w:t>
      </w:r>
      <w:r w:rsidR="000E1FC4" w:rsidRPr="00C91D0A">
        <w:rPr>
          <w:b/>
        </w:rPr>
        <w:t>:</w:t>
      </w:r>
      <w:r w:rsidR="000E1FC4">
        <w:rPr>
          <w:b/>
        </w:rPr>
        <w:t xml:space="preserve"> Währung</w:t>
      </w:r>
    </w:p>
    <w:p w14:paraId="4A6B270B" w14:textId="719E202B" w:rsidR="000E1FC4" w:rsidRDefault="000E1FC4" w:rsidP="000E1FC4">
      <w:pPr>
        <w:pStyle w:val="Listenabsatz"/>
        <w:ind w:left="1440"/>
        <w:jc w:val="left"/>
      </w:pPr>
      <w:r>
        <w:t>Das Spiel soll eine eigene Währung haben.</w:t>
      </w:r>
    </w:p>
    <w:p w14:paraId="5A451113" w14:textId="42DAA3E5" w:rsidR="000E1FC4" w:rsidRPr="000E1FC4" w:rsidRDefault="000E1FC4" w:rsidP="000E1FC4">
      <w:pPr>
        <w:pStyle w:val="Listenabsatz"/>
        <w:numPr>
          <w:ilvl w:val="0"/>
          <w:numId w:val="9"/>
        </w:numPr>
        <w:jc w:val="left"/>
      </w:pPr>
      <w:r w:rsidRPr="00C91D0A">
        <w:rPr>
          <w:b/>
        </w:rPr>
        <w:t>Z-&lt;L&gt;-&lt;HG&gt;</w:t>
      </w:r>
      <w:r>
        <w:rPr>
          <w:b/>
        </w:rPr>
        <w:t>-5.5.1</w:t>
      </w:r>
      <w:r w:rsidRPr="00C91D0A">
        <w:rPr>
          <w:b/>
        </w:rPr>
        <w:t>:</w:t>
      </w:r>
      <w:r>
        <w:rPr>
          <w:b/>
        </w:rPr>
        <w:t xml:space="preserve"> Handel</w:t>
      </w:r>
    </w:p>
    <w:p w14:paraId="4272DCB2" w14:textId="44367F3D" w:rsidR="000E1FC4" w:rsidRDefault="000E1FC4" w:rsidP="000E1FC4">
      <w:pPr>
        <w:pStyle w:val="Listenabsatz"/>
        <w:ind w:left="2160"/>
        <w:jc w:val="left"/>
      </w:pPr>
      <w:r>
        <w:t>Der Spieler soll Handel mit anderen Spieler treiben können.</w:t>
      </w:r>
    </w:p>
    <w:p w14:paraId="79BC17A1" w14:textId="046346FD" w:rsidR="006D6801" w:rsidRDefault="006D6801" w:rsidP="000E1FC4">
      <w:pPr>
        <w:pStyle w:val="Listenabsatz"/>
        <w:ind w:left="2160"/>
        <w:jc w:val="left"/>
      </w:pPr>
      <w:r>
        <w:br/>
      </w:r>
    </w:p>
    <w:p w14:paraId="22320948" w14:textId="4AE1EBD6" w:rsidR="00B854C8" w:rsidRDefault="00B854C8" w:rsidP="00B854C8">
      <w:pPr>
        <w:pStyle w:val="Listenabsatz"/>
        <w:numPr>
          <w:ilvl w:val="0"/>
          <w:numId w:val="5"/>
        </w:numPr>
        <w:jc w:val="left"/>
        <w:rPr>
          <w:b/>
        </w:rPr>
      </w:pPr>
      <w:r w:rsidRPr="00C91D0A">
        <w:rPr>
          <w:b/>
        </w:rPr>
        <w:lastRenderedPageBreak/>
        <w:t>Z-</w:t>
      </w:r>
      <w:r>
        <w:rPr>
          <w:b/>
        </w:rPr>
        <w:t>6</w:t>
      </w:r>
      <w:r w:rsidRPr="00C91D0A">
        <w:rPr>
          <w:b/>
        </w:rPr>
        <w:t>:</w:t>
      </w:r>
      <w:r>
        <w:t xml:space="preserve"> </w:t>
      </w:r>
      <w:r>
        <w:rPr>
          <w:b/>
        </w:rPr>
        <w:t>Spielwelt</w:t>
      </w:r>
    </w:p>
    <w:p w14:paraId="582143FD" w14:textId="16F7C4CE" w:rsidR="006D6801" w:rsidRDefault="006D6801" w:rsidP="006D6801">
      <w:pPr>
        <w:pStyle w:val="Listenabsatz"/>
        <w:jc w:val="left"/>
        <w:rPr>
          <w:b/>
        </w:rPr>
      </w:pPr>
      <w:r>
        <w:t>Das Spiel hat eine Spielwelt, in der der Spieler den Charakter bewegen kann.</w:t>
      </w:r>
    </w:p>
    <w:p w14:paraId="1622DDCB" w14:textId="0C09F197" w:rsidR="00B854C8" w:rsidRPr="00B854C8" w:rsidRDefault="006D6801" w:rsidP="00B854C8">
      <w:pPr>
        <w:pStyle w:val="Listenabsatz"/>
        <w:numPr>
          <w:ilvl w:val="1"/>
          <w:numId w:val="5"/>
        </w:numPr>
        <w:jc w:val="left"/>
      </w:pPr>
      <w:r>
        <w:rPr>
          <w:b/>
        </w:rPr>
        <w:t>Z-&lt;L&gt;-&lt;</w:t>
      </w:r>
      <w:r w:rsidR="00B854C8" w:rsidRPr="00C91D0A">
        <w:rPr>
          <w:b/>
        </w:rPr>
        <w:t>SG&gt;</w:t>
      </w:r>
      <w:r w:rsidR="00B854C8">
        <w:rPr>
          <w:b/>
        </w:rPr>
        <w:t>-6.1</w:t>
      </w:r>
      <w:r w:rsidR="00B854C8" w:rsidRPr="00C91D0A">
        <w:rPr>
          <w:b/>
        </w:rPr>
        <w:t>:</w:t>
      </w:r>
      <w:r w:rsidR="00B854C8">
        <w:rPr>
          <w:b/>
        </w:rPr>
        <w:t xml:space="preserve"> Bereiche</w:t>
      </w:r>
    </w:p>
    <w:p w14:paraId="0DEED4FD" w14:textId="22C45D24" w:rsidR="00B854C8" w:rsidRPr="000E1FC4" w:rsidRDefault="00B854C8" w:rsidP="00B854C8">
      <w:pPr>
        <w:pStyle w:val="Listenabsatz"/>
        <w:ind w:left="1440"/>
        <w:jc w:val="left"/>
      </w:pPr>
      <w:r>
        <w:t>Das Spiel hat drei verschiedene Bereiche, die der Spieler durchqueren muss.</w:t>
      </w:r>
    </w:p>
    <w:p w14:paraId="226C5C9A" w14:textId="74229632" w:rsidR="00B854C8" w:rsidRPr="004A6949" w:rsidRDefault="006D6801" w:rsidP="00B854C8">
      <w:pPr>
        <w:pStyle w:val="Listenabsatz"/>
        <w:numPr>
          <w:ilvl w:val="2"/>
          <w:numId w:val="5"/>
        </w:numPr>
        <w:jc w:val="left"/>
      </w:pPr>
      <w:r>
        <w:rPr>
          <w:b/>
        </w:rPr>
        <w:t>Z-&lt;L&gt;-&lt;</w:t>
      </w:r>
      <w:r w:rsidR="00B854C8" w:rsidRPr="00C91D0A">
        <w:rPr>
          <w:b/>
        </w:rPr>
        <w:t>SG&gt;</w:t>
      </w:r>
      <w:r w:rsidR="00B854C8">
        <w:rPr>
          <w:b/>
        </w:rPr>
        <w:t>-6.1.1</w:t>
      </w:r>
      <w:r w:rsidR="00B854C8" w:rsidRPr="00C91D0A">
        <w:rPr>
          <w:b/>
        </w:rPr>
        <w:t>:</w:t>
      </w:r>
      <w:r w:rsidR="00B854C8">
        <w:rPr>
          <w:b/>
        </w:rPr>
        <w:t xml:space="preserve"> Gegner</w:t>
      </w:r>
    </w:p>
    <w:p w14:paraId="07B8A7BA" w14:textId="56B71CE0" w:rsidR="004A6949" w:rsidRDefault="004A6949" w:rsidP="004A6949">
      <w:pPr>
        <w:pStyle w:val="Listenabsatz"/>
        <w:ind w:left="2160"/>
        <w:jc w:val="left"/>
      </w:pPr>
      <w:r>
        <w:t>Im Bereich gibt es verschiedene, zu bekämpfende Gegner.</w:t>
      </w:r>
    </w:p>
    <w:p w14:paraId="5570B1D5" w14:textId="097DF485" w:rsidR="004A6949" w:rsidRPr="004A6949" w:rsidRDefault="006D6801" w:rsidP="004A6949">
      <w:pPr>
        <w:pStyle w:val="Listenabsatz"/>
        <w:numPr>
          <w:ilvl w:val="3"/>
          <w:numId w:val="5"/>
        </w:numPr>
        <w:jc w:val="left"/>
      </w:pPr>
      <w:r>
        <w:rPr>
          <w:b/>
        </w:rPr>
        <w:t>Z-&lt;L&gt;-&lt;HG</w:t>
      </w:r>
      <w:r w:rsidR="004A6949" w:rsidRPr="00C91D0A">
        <w:rPr>
          <w:b/>
        </w:rPr>
        <w:t>&gt;</w:t>
      </w:r>
      <w:r w:rsidR="004A6949">
        <w:rPr>
          <w:b/>
        </w:rPr>
        <w:t>-6.1.1</w:t>
      </w:r>
      <w:r w:rsidR="007046D0">
        <w:rPr>
          <w:b/>
        </w:rPr>
        <w:t>.1</w:t>
      </w:r>
      <w:r w:rsidR="004A6949" w:rsidRPr="00C91D0A">
        <w:rPr>
          <w:b/>
        </w:rPr>
        <w:t>:</w:t>
      </w:r>
      <w:r w:rsidR="004A6949">
        <w:rPr>
          <w:b/>
        </w:rPr>
        <w:t xml:space="preserve"> </w:t>
      </w:r>
      <w:r w:rsidR="007046D0">
        <w:rPr>
          <w:b/>
        </w:rPr>
        <w:t>Endgegner</w:t>
      </w:r>
    </w:p>
    <w:p w14:paraId="0BE00C38" w14:textId="4AAB2687" w:rsidR="007046D0" w:rsidRPr="007046D0" w:rsidRDefault="004A6949" w:rsidP="007046D0">
      <w:pPr>
        <w:pStyle w:val="Listenabsatz"/>
        <w:ind w:left="2880"/>
        <w:jc w:val="left"/>
      </w:pPr>
      <w:r>
        <w:t>Das Spiel hat am Ende jedes Bereiches einen einzigartigen Gegner enthalten, der deutlich schwerer zu besiegen ist</w:t>
      </w:r>
      <w:r w:rsidR="007046D0">
        <w:t>.</w:t>
      </w:r>
    </w:p>
    <w:p w14:paraId="37177D3C" w14:textId="77777777" w:rsidR="00B854C8" w:rsidRPr="00831F87" w:rsidRDefault="00B854C8" w:rsidP="00B854C8">
      <w:pPr>
        <w:pStyle w:val="Listenabsatz"/>
        <w:jc w:val="left"/>
      </w:pPr>
    </w:p>
    <w:p w14:paraId="58372525" w14:textId="77777777" w:rsidR="000552FB" w:rsidRPr="007A020C" w:rsidRDefault="000552FB" w:rsidP="000552FB">
      <w:pPr>
        <w:pStyle w:val="Listenabsatz"/>
        <w:jc w:val="left"/>
      </w:pPr>
    </w:p>
    <w:p w14:paraId="5698D0F6" w14:textId="77777777" w:rsidR="00216AF1" w:rsidRPr="006B51D5" w:rsidRDefault="00216AF1" w:rsidP="006B51D5">
      <w:pPr>
        <w:pStyle w:val="berschrift2"/>
      </w:pPr>
      <w:bookmarkStart w:id="5" w:name="_Toc371499338"/>
      <w:bookmarkStart w:id="6" w:name="_Toc448826190"/>
      <w:r w:rsidRPr="006B51D5">
        <w:t>Kontextmodell / Spielmodell</w:t>
      </w:r>
      <w:bookmarkEnd w:id="5"/>
      <w:bookmarkEnd w:id="6"/>
    </w:p>
    <w:p w14:paraId="3F954303" w14:textId="77777777" w:rsidR="00216AF1" w:rsidRPr="0037153B" w:rsidRDefault="00216AF1" w:rsidP="00CF07FC">
      <w:pPr>
        <w:pStyle w:val="Notiz"/>
      </w:pPr>
      <w:r w:rsidRPr="0037153B">
        <w:t>Durch das Kontextmodell wird die Umgebung des Systems modelliert. Es wird definiert womit das System interagiert. Alle Elemente des Kontextmodells sollen auch beschrieben werden.</w:t>
      </w:r>
    </w:p>
    <w:p w14:paraId="5C38952B" w14:textId="77777777" w:rsidR="00216AF1" w:rsidRPr="0037153B" w:rsidRDefault="00216AF1" w:rsidP="00CF07FC">
      <w:pPr>
        <w:pStyle w:val="Notiz"/>
      </w:pPr>
      <w:r w:rsidRPr="0037153B">
        <w:t>Für Gruppen, die ein Spiel implementieren, tritt an die Stelle des Kontextmodells das Spielmodell. Es enthält alle Elemente des Spiels und beschreibt ihre Interaktion mit dem Spieler. Die Elemente des Spiels sollen außerdem beschrieben werde.</w:t>
      </w:r>
    </w:p>
    <w:p w14:paraId="1AF84523" w14:textId="64FA86A2" w:rsidR="001D0C60" w:rsidRDefault="001D0C60" w:rsidP="001D0C60">
      <w:pPr>
        <w:pStyle w:val="berschrift3"/>
        <w:numPr>
          <w:ilvl w:val="2"/>
          <w:numId w:val="0"/>
        </w:numPr>
        <w:tabs>
          <w:tab w:val="num" w:pos="426"/>
        </w:tabs>
        <w:spacing w:after="60"/>
        <w:ind w:left="709" w:hanging="720"/>
        <w:jc w:val="center"/>
        <w:rPr>
          <w:rFonts w:ascii="Times New Roman" w:hAnsi="Times New Roman" w:cs="Times New Roman"/>
          <w:highlight w:val="yellow"/>
        </w:rPr>
      </w:pPr>
      <w:bookmarkStart w:id="7" w:name="_Toc371499339"/>
      <w:bookmarkStart w:id="8" w:name="_Toc448826191"/>
      <w:r>
        <w:rPr>
          <w:rFonts w:ascii="Times New Roman" w:hAnsi="Times New Roman" w:cs="Times New Roman"/>
          <w:noProof/>
        </w:rPr>
        <w:drawing>
          <wp:inline distT="0" distB="0" distL="0" distR="0" wp14:anchorId="29DC786D" wp14:editId="6F22A1E2">
            <wp:extent cx="329565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text.jpg"/>
                    <pic:cNvPicPr/>
                  </pic:nvPicPr>
                  <pic:blipFill>
                    <a:blip r:embed="rId11"/>
                    <a:stretch>
                      <a:fillRect/>
                    </a:stretch>
                  </pic:blipFill>
                  <pic:spPr>
                    <a:xfrm>
                      <a:off x="0" y="0"/>
                      <a:ext cx="3295650" cy="2076450"/>
                    </a:xfrm>
                    <a:prstGeom prst="rect">
                      <a:avLst/>
                    </a:prstGeom>
                  </pic:spPr>
                </pic:pic>
              </a:graphicData>
            </a:graphic>
          </wp:inline>
        </w:drawing>
      </w:r>
    </w:p>
    <w:bookmarkEnd w:id="7"/>
    <w:bookmarkEnd w:id="8"/>
    <w:p w14:paraId="0D9B091B" w14:textId="5678CF7A" w:rsidR="001D0C60" w:rsidRPr="001D0C60" w:rsidRDefault="001D0C60" w:rsidP="001D0C60"/>
    <w:p w14:paraId="1ECAA74F" w14:textId="77777777" w:rsidR="00216AF1" w:rsidRPr="0037153B" w:rsidRDefault="00216AF1" w:rsidP="00CF07FC">
      <w:pPr>
        <w:pStyle w:val="Notiz"/>
      </w:pPr>
      <w:r w:rsidRPr="0037153B">
        <w:t xml:space="preserve">Zu jedem Akteur/Ext. System gehört eine kurze Beschreibung. Die Ziele des Akteurs sollten sich in Abschnitt </w:t>
      </w:r>
      <w:r w:rsidRPr="0037153B">
        <w:fldChar w:fldCharType="begin"/>
      </w:r>
      <w:r w:rsidRPr="0037153B">
        <w:instrText xml:space="preserve"> REF _Ref161729097 \r \h </w:instrText>
      </w:r>
      <w:r w:rsidR="0037153B">
        <w:instrText xml:space="preserve"> \* MERGEFORMAT </w:instrText>
      </w:r>
      <w:r w:rsidRPr="0037153B">
        <w:fldChar w:fldCharType="separate"/>
      </w:r>
      <w:r w:rsidR="007523E3">
        <w:rPr>
          <w:b/>
          <w:bCs/>
        </w:rPr>
        <w:t>Fehler! Verweisquelle konnte nicht gefunden werden.</w:t>
      </w:r>
      <w:r w:rsidRPr="0037153B">
        <w:fldChar w:fldCharType="end"/>
      </w:r>
      <w:r w:rsidRPr="0037153B">
        <w:t xml:space="preserve"> wiederfinden und entsprechend verwiesen werden. Zur Beschreibung gehört auch eine textuelle Definition der Daten, die mit dem zu modellierenden System ausgetauscht werden.</w:t>
      </w:r>
    </w:p>
    <w:p w14:paraId="03E82FAE" w14:textId="77777777" w:rsidR="001D0C60" w:rsidRDefault="001D0C60" w:rsidP="001D0C60">
      <w:pPr>
        <w:pStyle w:val="berschrift3"/>
        <w:numPr>
          <w:ilvl w:val="2"/>
          <w:numId w:val="0"/>
        </w:numPr>
        <w:tabs>
          <w:tab w:val="num" w:pos="426"/>
        </w:tabs>
        <w:spacing w:after="60"/>
        <w:ind w:left="709" w:hanging="720"/>
        <w:jc w:val="both"/>
        <w:rPr>
          <w:rFonts w:ascii="Times New Roman" w:hAnsi="Times New Roman" w:cs="Times New Roman"/>
        </w:rPr>
      </w:pPr>
      <w:r w:rsidRPr="001D0C60">
        <w:rPr>
          <w:rFonts w:ascii="Times New Roman" w:hAnsi="Times New Roman" w:cs="Times New Roman"/>
        </w:rPr>
        <w:t>Spieler</w:t>
      </w:r>
    </w:p>
    <w:p w14:paraId="7A5BEB7E" w14:textId="01A0D04C" w:rsidR="001D0C60" w:rsidRDefault="001D0C60">
      <w:pPr>
        <w:jc w:val="left"/>
      </w:pPr>
      <w:r>
        <w:t>Der Spieler steuert den Charakter durch Tastatur- und Mauseingaben</w:t>
      </w:r>
      <w:bookmarkStart w:id="9" w:name="_GoBack"/>
      <w:bookmarkEnd w:id="9"/>
      <w:r>
        <w:t xml:space="preserve"> und bewegt diesen somit durch die Spielwelt.</w:t>
      </w:r>
      <w:r>
        <w:br w:type="page"/>
      </w:r>
    </w:p>
    <w:p w14:paraId="2BA02E67" w14:textId="72F3499C" w:rsidR="00574638" w:rsidRPr="0037153B" w:rsidRDefault="001D0C60" w:rsidP="00574638">
      <w:r>
        <w:lastRenderedPageBreak/>
        <w:br/>
      </w:r>
    </w:p>
    <w:p w14:paraId="3B20FD16" w14:textId="77777777" w:rsidR="00216AF1" w:rsidRPr="006B51D5" w:rsidRDefault="00216AF1" w:rsidP="006B51D5">
      <w:pPr>
        <w:pStyle w:val="berschrift2"/>
      </w:pPr>
      <w:bookmarkStart w:id="10" w:name="_Ref292044033"/>
      <w:bookmarkStart w:id="11" w:name="_Toc371499335"/>
      <w:bookmarkStart w:id="12" w:name="_Toc448826193"/>
      <w:r w:rsidRPr="006B51D5">
        <w:t>Szenarien</w:t>
      </w:r>
      <w:bookmarkEnd w:id="10"/>
      <w:bookmarkEnd w:id="11"/>
      <w:bookmarkEnd w:id="12"/>
    </w:p>
    <w:p w14:paraId="7B99FC65" w14:textId="77777777" w:rsidR="00216AF1" w:rsidRPr="0037153B" w:rsidRDefault="00216AF1" w:rsidP="00CF07FC">
      <w:pPr>
        <w:pStyle w:val="Notiz"/>
      </w:pPr>
      <w:r w:rsidRPr="0037153B">
        <w:t>Szenarien verbinden die Artefakte miteinander. Jedes Szenario beschreibt eine konkrete Interaktion mit dem zu bauenden System. In diesen Szenarien soll beschrieben werden, wie die Ziele der Akteure durch eine Interaktion mit dem System erfüllt werden.</w:t>
      </w:r>
    </w:p>
    <w:p w14:paraId="5D74B2DD" w14:textId="77777777" w:rsidR="00216AF1" w:rsidRPr="0037153B" w:rsidRDefault="00216AF1" w:rsidP="00216AF1">
      <w:pPr>
        <w:pStyle w:val="berschrift3"/>
        <w:numPr>
          <w:ilvl w:val="2"/>
          <w:numId w:val="0"/>
        </w:numPr>
        <w:tabs>
          <w:tab w:val="num" w:pos="426"/>
        </w:tabs>
        <w:spacing w:after="60"/>
        <w:ind w:left="709" w:hanging="720"/>
        <w:jc w:val="both"/>
        <w:rPr>
          <w:rFonts w:ascii="Times New Roman" w:hAnsi="Times New Roman" w:cs="Times New Roman"/>
        </w:rPr>
      </w:pPr>
      <w:bookmarkStart w:id="13" w:name="_Toc371499336"/>
      <w:bookmarkStart w:id="14" w:name="_Toc448826194"/>
      <w:r w:rsidRPr="0037153B">
        <w:rPr>
          <w:rFonts w:ascii="Times New Roman" w:hAnsi="Times New Roman" w:cs="Times New Roman"/>
          <w:highlight w:val="yellow"/>
        </w:rPr>
        <w:t>&lt;Name Szenario 1&gt;</w:t>
      </w:r>
      <w:bookmarkEnd w:id="13"/>
      <w:bookmarkEnd w:id="14"/>
    </w:p>
    <w:p w14:paraId="60FEB202" w14:textId="77777777" w:rsidR="00216AF1" w:rsidRPr="0037153B" w:rsidRDefault="00392DF1" w:rsidP="00CF07FC">
      <w:pPr>
        <w:pStyle w:val="Notiz"/>
      </w:pPr>
      <w:r w:rsidRPr="0037153B">
        <w:t>Natürlich sprachliche</w:t>
      </w:r>
      <w:r w:rsidR="00216AF1" w:rsidRPr="0037153B">
        <w:t xml:space="preserve"> Dokumentation eines Szenarios mit Referenz auf die beteiligten Akteure/Systeme aus Abschnitt </w:t>
      </w:r>
      <w:r w:rsidR="00216AF1" w:rsidRPr="0037153B">
        <w:fldChar w:fldCharType="begin"/>
      </w:r>
      <w:r w:rsidR="00216AF1" w:rsidRPr="0037153B">
        <w:instrText xml:space="preserve"> REF _Ref161730684 \r \h  \* MERGEFORMAT </w:instrText>
      </w:r>
      <w:r w:rsidR="00216AF1" w:rsidRPr="0037153B">
        <w:fldChar w:fldCharType="separate"/>
      </w:r>
      <w:r w:rsidR="007523E3">
        <w:rPr>
          <w:b/>
          <w:bCs/>
        </w:rPr>
        <w:t>Fehler! Verweisquelle konnte nicht gefunden werden.</w:t>
      </w:r>
      <w:r w:rsidR="00216AF1" w:rsidRPr="0037153B">
        <w:fldChar w:fldCharType="end"/>
      </w:r>
      <w:r w:rsidR="00216AF1" w:rsidRPr="0037153B">
        <w:t xml:space="preserve"> und der erreichten Ziele aus Abschnitt 2.1 </w:t>
      </w:r>
    </w:p>
    <w:p w14:paraId="25FFDBE2" w14:textId="77777777" w:rsidR="00216AF1" w:rsidRPr="0037153B" w:rsidRDefault="00216AF1" w:rsidP="00216AF1">
      <w:r w:rsidRPr="0037153B">
        <w:rPr>
          <w:highlight w:val="yellow"/>
        </w:rPr>
        <w:t>&lt;Beschreibung Szenario 1&gt;</w:t>
      </w:r>
    </w:p>
    <w:p w14:paraId="63A328D1" w14:textId="77777777" w:rsidR="00216AF1" w:rsidRPr="0037153B" w:rsidRDefault="00216AF1" w:rsidP="00216AF1">
      <w:pPr>
        <w:pStyle w:val="berschrift3"/>
        <w:numPr>
          <w:ilvl w:val="2"/>
          <w:numId w:val="0"/>
        </w:numPr>
        <w:tabs>
          <w:tab w:val="num" w:pos="426"/>
        </w:tabs>
        <w:spacing w:after="60"/>
        <w:ind w:left="709" w:hanging="720"/>
        <w:jc w:val="both"/>
        <w:rPr>
          <w:rFonts w:ascii="Times New Roman" w:hAnsi="Times New Roman" w:cs="Times New Roman"/>
          <w:highlight w:val="yellow"/>
        </w:rPr>
      </w:pPr>
      <w:bookmarkStart w:id="15" w:name="_Toc371499337"/>
      <w:bookmarkStart w:id="16" w:name="_Toc448826195"/>
      <w:r w:rsidRPr="0037153B">
        <w:rPr>
          <w:rFonts w:ascii="Times New Roman" w:hAnsi="Times New Roman" w:cs="Times New Roman"/>
          <w:highlight w:val="yellow"/>
        </w:rPr>
        <w:t>&lt;Name Szenario n&gt;</w:t>
      </w:r>
      <w:bookmarkEnd w:id="15"/>
      <w:bookmarkEnd w:id="16"/>
    </w:p>
    <w:p w14:paraId="0561D137" w14:textId="77777777" w:rsidR="00A75CC0" w:rsidRPr="0037153B" w:rsidRDefault="00216AF1" w:rsidP="0017019F">
      <w:r w:rsidRPr="0037153B">
        <w:rPr>
          <w:highlight w:val="yellow"/>
        </w:rPr>
        <w:t>&lt;Beschreibung Szenario n&gt;</w:t>
      </w:r>
    </w:p>
    <w:p w14:paraId="14A3E50E" w14:textId="77777777" w:rsidR="0017019F" w:rsidRPr="0037153B" w:rsidRDefault="0017019F">
      <w:pPr>
        <w:jc w:val="left"/>
      </w:pPr>
      <w:r w:rsidRPr="0037153B">
        <w:br w:type="page"/>
      </w:r>
    </w:p>
    <w:p w14:paraId="6E96F4CB" w14:textId="77777777" w:rsidR="00216AF1" w:rsidRPr="006B51D5" w:rsidRDefault="00216AF1" w:rsidP="006B51D5">
      <w:pPr>
        <w:pStyle w:val="berschrift1"/>
      </w:pPr>
      <w:bookmarkStart w:id="17" w:name="_Toc448826196"/>
      <w:r w:rsidRPr="006B51D5">
        <w:lastRenderedPageBreak/>
        <w:t>Logischer Architekturentwurf</w:t>
      </w:r>
      <w:bookmarkEnd w:id="17"/>
    </w:p>
    <w:p w14:paraId="3039FE1E" w14:textId="77777777" w:rsidR="00216AF1" w:rsidRPr="006B51D5" w:rsidRDefault="00216AF1" w:rsidP="006B51D5">
      <w:pPr>
        <w:pStyle w:val="berschrift2"/>
      </w:pPr>
      <w:bookmarkStart w:id="18" w:name="_Toc305757755"/>
      <w:bookmarkStart w:id="19" w:name="_Toc305757756"/>
      <w:bookmarkStart w:id="20" w:name="_Toc305757757"/>
      <w:bookmarkStart w:id="21" w:name="_Toc305757758"/>
      <w:bookmarkStart w:id="22" w:name="_Toc305757759"/>
      <w:bookmarkStart w:id="23" w:name="_Toc305757760"/>
      <w:bookmarkStart w:id="24" w:name="_Toc305757761"/>
      <w:bookmarkStart w:id="25" w:name="_Toc303353234"/>
      <w:bookmarkStart w:id="26" w:name="_Toc305757762"/>
      <w:bookmarkStart w:id="27" w:name="_Toc303353236"/>
      <w:bookmarkStart w:id="28" w:name="_Toc305757764"/>
      <w:bookmarkStart w:id="29" w:name="_Ref292043925"/>
      <w:bookmarkStart w:id="30" w:name="_Ref292051526"/>
      <w:bookmarkStart w:id="31" w:name="_Toc371499344"/>
      <w:bookmarkStart w:id="32" w:name="_Toc448826197"/>
      <w:bookmarkEnd w:id="18"/>
      <w:bookmarkEnd w:id="19"/>
      <w:bookmarkEnd w:id="20"/>
      <w:bookmarkEnd w:id="21"/>
      <w:bookmarkEnd w:id="22"/>
      <w:bookmarkEnd w:id="23"/>
      <w:bookmarkEnd w:id="24"/>
      <w:bookmarkEnd w:id="25"/>
      <w:bookmarkEnd w:id="26"/>
      <w:bookmarkEnd w:id="27"/>
      <w:bookmarkEnd w:id="28"/>
      <w:r w:rsidRPr="006B51D5">
        <w:t>Datenflussdiagramm</w:t>
      </w:r>
      <w:bookmarkEnd w:id="29"/>
      <w:bookmarkEnd w:id="30"/>
      <w:bookmarkEnd w:id="31"/>
      <w:bookmarkEnd w:id="32"/>
    </w:p>
    <w:p w14:paraId="3BD68DCE" w14:textId="77777777" w:rsidR="00216AF1" w:rsidRPr="0037153B" w:rsidRDefault="00216AF1" w:rsidP="00CF07FC">
      <w:pPr>
        <w:pStyle w:val="Notiz"/>
      </w:pPr>
      <w:r w:rsidRPr="0037153B">
        <w:t xml:space="preserve">Durch ein Datenflussdiagramm werden die Datenflüsse und Verarbeitungsprozesse der Daten innerhalb eines Systems modelliert. Daten kommen von externen Systemen oder Akteuren (Abschnitt </w:t>
      </w:r>
      <w:r w:rsidRPr="0037153B">
        <w:fldChar w:fldCharType="begin"/>
      </w:r>
      <w:r w:rsidRPr="0037153B">
        <w:instrText xml:space="preserve"> REF _Ref161730684 \r \h </w:instrText>
      </w:r>
      <w:r w:rsidR="0037153B">
        <w:instrText xml:space="preserve"> \* MERGEFORMAT </w:instrText>
      </w:r>
      <w:r w:rsidRPr="0037153B">
        <w:fldChar w:fldCharType="separate"/>
      </w:r>
      <w:r w:rsidR="007523E3">
        <w:rPr>
          <w:b/>
          <w:bCs/>
        </w:rPr>
        <w:t>Fehler! Verweisquelle konnte nicht gefunden werden.</w:t>
      </w:r>
      <w:r w:rsidRPr="0037153B">
        <w:fldChar w:fldCharType="end"/>
      </w:r>
      <w:r w:rsidRPr="0037153B">
        <w:t xml:space="preserve">) in das System und werden verarbeitet. </w:t>
      </w:r>
    </w:p>
    <w:p w14:paraId="310AE790" w14:textId="77777777" w:rsidR="00216AF1" w:rsidRPr="0037153B" w:rsidRDefault="00216AF1" w:rsidP="00216AF1">
      <w:r w:rsidRPr="0037153B">
        <w:rPr>
          <w:highlight w:val="yellow"/>
        </w:rPr>
        <w:t>&lt;Grafik des Datenflussdiagramms&gt;</w:t>
      </w:r>
    </w:p>
    <w:p w14:paraId="0A623CFB" w14:textId="77777777" w:rsidR="00216AF1" w:rsidRPr="006B51D5" w:rsidRDefault="00216AF1" w:rsidP="006B51D5">
      <w:pPr>
        <w:pStyle w:val="berschrift2"/>
      </w:pPr>
      <w:bookmarkStart w:id="33" w:name="_Toc371499345"/>
      <w:bookmarkStart w:id="34" w:name="_Toc448826198"/>
      <w:r w:rsidRPr="006B51D5">
        <w:t>Mini Spezifikation</w:t>
      </w:r>
      <w:bookmarkEnd w:id="33"/>
      <w:bookmarkEnd w:id="34"/>
    </w:p>
    <w:p w14:paraId="75CA2F77" w14:textId="77777777" w:rsidR="00216AF1" w:rsidRPr="0037153B" w:rsidRDefault="00216AF1" w:rsidP="00CF07FC">
      <w:pPr>
        <w:pStyle w:val="Notiz"/>
      </w:pPr>
      <w:r w:rsidRPr="0037153B">
        <w:t xml:space="preserve">Die Mini Spezifikation gibt Einblick in die Prozesse des DFD. Sie beschreibt wie der Prozess Eingabedaten in die entsprechenden Ausgabedaten transformiert Dabei geht es nicht darum bereits entsprechende Algorithmen zu entwickeln, sondern </w:t>
      </w:r>
      <w:r w:rsidR="00392DF1" w:rsidRPr="0037153B">
        <w:t>natürlich sprachlich</w:t>
      </w:r>
      <w:r w:rsidRPr="0037153B">
        <w:t xml:space="preserve"> festzuhalten aus welchen Informationen der Eingabedaten die Ausgabedaten ermittelt werden.</w:t>
      </w:r>
    </w:p>
    <w:p w14:paraId="688BD09A" w14:textId="77777777" w:rsidR="00216AF1" w:rsidRPr="0037153B" w:rsidRDefault="00216AF1" w:rsidP="00216AF1">
      <w:pPr>
        <w:ind w:left="709"/>
      </w:pPr>
    </w:p>
    <w:p w14:paraId="56CEA532" w14:textId="77777777" w:rsidR="00216AF1" w:rsidRPr="006B51D5" w:rsidRDefault="00216AF1" w:rsidP="006B51D5">
      <w:pPr>
        <w:pStyle w:val="berschrift3"/>
        <w:rPr>
          <w:highlight w:val="yellow"/>
        </w:rPr>
      </w:pPr>
      <w:bookmarkStart w:id="35" w:name="_Toc371499346"/>
      <w:bookmarkStart w:id="36" w:name="_Toc448826199"/>
      <w:r w:rsidRPr="006B51D5">
        <w:rPr>
          <w:highlight w:val="yellow"/>
        </w:rPr>
        <w:t>&lt;Name Prozess 1&gt;</w:t>
      </w:r>
      <w:bookmarkEnd w:id="35"/>
      <w:bookmarkEnd w:id="36"/>
    </w:p>
    <w:p w14:paraId="50A455AA" w14:textId="77777777" w:rsidR="00216AF1" w:rsidRPr="0037153B" w:rsidRDefault="00216AF1" w:rsidP="00216AF1">
      <w:r w:rsidRPr="0037153B">
        <w:t>&lt;Beschreibung Prozess1&gt;</w:t>
      </w:r>
    </w:p>
    <w:p w14:paraId="4B77472E" w14:textId="77777777" w:rsidR="00216AF1" w:rsidRPr="006B51D5" w:rsidRDefault="00216AF1" w:rsidP="006B51D5">
      <w:pPr>
        <w:pStyle w:val="berschrift3"/>
        <w:rPr>
          <w:highlight w:val="yellow"/>
        </w:rPr>
      </w:pPr>
      <w:bookmarkStart w:id="37" w:name="_Toc371499347"/>
      <w:bookmarkStart w:id="38" w:name="_Toc448826200"/>
      <w:r w:rsidRPr="006B51D5">
        <w:rPr>
          <w:highlight w:val="yellow"/>
        </w:rPr>
        <w:t>&lt;Name Prozess n&gt;</w:t>
      </w:r>
      <w:bookmarkEnd w:id="37"/>
      <w:bookmarkEnd w:id="38"/>
    </w:p>
    <w:p w14:paraId="39F2832F" w14:textId="77777777" w:rsidR="00216AF1" w:rsidRPr="0037153B" w:rsidRDefault="00216AF1" w:rsidP="00216AF1">
      <w:r w:rsidRPr="0037153B">
        <w:t>&lt;Beschreibung Prozess n&gt;</w:t>
      </w:r>
    </w:p>
    <w:p w14:paraId="279F62E4" w14:textId="77777777" w:rsidR="00216AF1" w:rsidRPr="006B51D5" w:rsidRDefault="00216AF1" w:rsidP="006B51D5">
      <w:pPr>
        <w:pStyle w:val="berschrift2"/>
      </w:pPr>
      <w:bookmarkStart w:id="39" w:name="_Toc371499348"/>
      <w:bookmarkStart w:id="40" w:name="_Toc448826201"/>
      <w:r w:rsidRPr="006B51D5">
        <w:t>Data Dictionary</w:t>
      </w:r>
      <w:bookmarkEnd w:id="39"/>
      <w:bookmarkEnd w:id="40"/>
    </w:p>
    <w:p w14:paraId="28A17CE0" w14:textId="77777777" w:rsidR="00216AF1" w:rsidRPr="0037153B" w:rsidRDefault="00216AF1" w:rsidP="00CF07FC">
      <w:pPr>
        <w:pStyle w:val="Notiz"/>
      </w:pPr>
      <w:r w:rsidRPr="0037153B">
        <w:t xml:space="preserve">Das Data Dictionary schlüsselt die Datenflüsse des DFD in atomare Datentypen auf. Jeder Datenfluss muss dabei einem eindeutigen atomaren Datentyp zugeordnet werden. Die Anzahl der Ebenen in die ein Datenfluss zerlegt werden kann, </w:t>
      </w:r>
      <w:r w:rsidR="00392DF1" w:rsidRPr="0037153B">
        <w:t>variiert</w:t>
      </w:r>
      <w:r w:rsidRPr="0037153B">
        <w:t xml:space="preserve"> je nach Datentyp. Ein Datentyp gilt als atomar, wenn er sich nicht in weitere Datentypen zerlegen lässt und einem fest definierten Wertebereich zuzuordnen ist.</w:t>
      </w:r>
    </w:p>
    <w:p w14:paraId="5640721E" w14:textId="77777777" w:rsidR="00216AF1" w:rsidRPr="006B51D5" w:rsidRDefault="00216AF1" w:rsidP="006B51D5">
      <w:pPr>
        <w:pStyle w:val="berschrift2"/>
      </w:pPr>
      <w:bookmarkStart w:id="41" w:name="_Toc371499349"/>
      <w:bookmarkStart w:id="42" w:name="_Toc448826202"/>
      <w:r w:rsidRPr="006B51D5">
        <w:t>Message Sequence Charts</w:t>
      </w:r>
      <w:bookmarkEnd w:id="41"/>
      <w:bookmarkEnd w:id="42"/>
    </w:p>
    <w:p w14:paraId="0166D373" w14:textId="77777777" w:rsidR="00216AF1" w:rsidRPr="0037153B" w:rsidRDefault="00216AF1" w:rsidP="00CF07FC">
      <w:pPr>
        <w:pStyle w:val="Notiz"/>
      </w:pPr>
      <w:r w:rsidRPr="0037153B">
        <w:t xml:space="preserve">Mit Hilfe von MSC werden Interaktionen zwischen den Elementen des DFDs aus Abschnitt </w:t>
      </w:r>
      <w:r w:rsidRPr="0037153B">
        <w:fldChar w:fldCharType="begin"/>
      </w:r>
      <w:r w:rsidRPr="0037153B">
        <w:instrText xml:space="preserve"> REF _Ref292043925 \r \h </w:instrText>
      </w:r>
      <w:r w:rsidR="0037153B">
        <w:instrText xml:space="preserve"> \* MERGEFORMAT </w:instrText>
      </w:r>
      <w:r w:rsidRPr="0037153B">
        <w:fldChar w:fldCharType="separate"/>
      </w:r>
      <w:r w:rsidR="007523E3">
        <w:t>3.1</w:t>
      </w:r>
      <w:r w:rsidRPr="0037153B">
        <w:fldChar w:fldCharType="end"/>
      </w:r>
      <w:r w:rsidRPr="0037153B">
        <w:t xml:space="preserve"> modelliert. Zu jedem Szenario aus Abschnitt </w:t>
      </w:r>
      <w:r w:rsidRPr="0037153B">
        <w:fldChar w:fldCharType="begin"/>
      </w:r>
      <w:r w:rsidRPr="0037153B">
        <w:instrText xml:space="preserve"> REF _Ref292044033 \r \h </w:instrText>
      </w:r>
      <w:r w:rsidR="0037153B">
        <w:instrText xml:space="preserve"> \* MERGEFORMAT </w:instrText>
      </w:r>
      <w:r w:rsidRPr="0037153B">
        <w:fldChar w:fldCharType="separate"/>
      </w:r>
      <w:r w:rsidR="007523E3">
        <w:t>2.3</w:t>
      </w:r>
      <w:r w:rsidRPr="0037153B">
        <w:fldChar w:fldCharType="end"/>
      </w:r>
      <w:r w:rsidRPr="0037153B">
        <w:t xml:space="preserve"> wird dazu ein oder mehrere zusammenhängende basic MSC (bMSC) modelliert, dass den Datenaustausch zwischen den Elementen des DFDs zeigt. Durch das hMSC werden die bMSC in einen Zusammenhang gesetzt.</w:t>
      </w:r>
    </w:p>
    <w:p w14:paraId="60CAA17E" w14:textId="77777777" w:rsidR="00216AF1" w:rsidRPr="006B51D5" w:rsidRDefault="00216AF1" w:rsidP="006B51D5">
      <w:pPr>
        <w:pStyle w:val="berschrift3"/>
        <w:rPr>
          <w:highlight w:val="yellow"/>
        </w:rPr>
      </w:pPr>
      <w:bookmarkStart w:id="43" w:name="_Toc448826203"/>
      <w:r w:rsidRPr="006B51D5">
        <w:rPr>
          <w:highlight w:val="yellow"/>
        </w:rPr>
        <w:t>bMSCs</w:t>
      </w:r>
      <w:bookmarkEnd w:id="43"/>
    </w:p>
    <w:p w14:paraId="58A239E3" w14:textId="77777777" w:rsidR="00216AF1" w:rsidRPr="0037153B" w:rsidRDefault="00216AF1" w:rsidP="003F3B6F">
      <w:pPr>
        <w:pStyle w:val="berschrift4"/>
        <w:numPr>
          <w:ilvl w:val="0"/>
          <w:numId w:val="0"/>
        </w:numPr>
        <w:ind w:left="907" w:hanging="907"/>
        <w:rPr>
          <w:rFonts w:ascii="Times New Roman" w:hAnsi="Times New Roman"/>
          <w:b w:val="0"/>
        </w:rPr>
      </w:pPr>
      <w:bookmarkStart w:id="44" w:name="_Toc448826204"/>
      <w:r w:rsidRPr="0037153B">
        <w:rPr>
          <w:rFonts w:ascii="Times New Roman" w:hAnsi="Times New Roman"/>
        </w:rPr>
        <w:t xml:space="preserve">bMSC-1: </w:t>
      </w:r>
      <w:r w:rsidRPr="0037153B">
        <w:rPr>
          <w:rFonts w:ascii="Times New Roman" w:hAnsi="Times New Roman"/>
          <w:highlight w:val="yellow"/>
        </w:rPr>
        <w:t>&lt;Name des bMSC&gt;</w:t>
      </w:r>
      <w:bookmarkEnd w:id="44"/>
    </w:p>
    <w:p w14:paraId="629399F8" w14:textId="77777777" w:rsidR="00216AF1" w:rsidRPr="0037153B" w:rsidRDefault="00216AF1" w:rsidP="00216AF1">
      <w:r w:rsidRPr="0037153B">
        <w:rPr>
          <w:highlight w:val="yellow"/>
        </w:rPr>
        <w:t>&lt;Grafik des bMSC&gt;</w:t>
      </w:r>
    </w:p>
    <w:p w14:paraId="5386BD7F" w14:textId="77777777" w:rsidR="00216AF1" w:rsidRPr="0037153B" w:rsidRDefault="00216AF1" w:rsidP="003F3B6F">
      <w:pPr>
        <w:pStyle w:val="berschrift4"/>
        <w:numPr>
          <w:ilvl w:val="0"/>
          <w:numId w:val="0"/>
        </w:numPr>
        <w:ind w:left="907" w:hanging="907"/>
        <w:rPr>
          <w:rFonts w:ascii="Times New Roman" w:hAnsi="Times New Roman"/>
          <w:b w:val="0"/>
        </w:rPr>
      </w:pPr>
      <w:bookmarkStart w:id="45" w:name="_Toc448826205"/>
      <w:r w:rsidRPr="0037153B">
        <w:rPr>
          <w:rFonts w:ascii="Times New Roman" w:hAnsi="Times New Roman"/>
        </w:rPr>
        <w:t xml:space="preserve">bMSC-n: </w:t>
      </w:r>
      <w:r w:rsidRPr="0037153B">
        <w:rPr>
          <w:rFonts w:ascii="Times New Roman" w:hAnsi="Times New Roman"/>
          <w:highlight w:val="yellow"/>
        </w:rPr>
        <w:t>&lt;Name des bMSC&gt;</w:t>
      </w:r>
      <w:bookmarkEnd w:id="45"/>
    </w:p>
    <w:p w14:paraId="73209B62" w14:textId="77777777" w:rsidR="00216AF1" w:rsidRPr="0037153B" w:rsidRDefault="00216AF1" w:rsidP="00216AF1">
      <w:r w:rsidRPr="0037153B">
        <w:rPr>
          <w:highlight w:val="yellow"/>
        </w:rPr>
        <w:t>&lt;Grafik des bMSC&gt;</w:t>
      </w:r>
    </w:p>
    <w:p w14:paraId="44F5EE2B" w14:textId="77777777" w:rsidR="00216AF1" w:rsidRPr="0037153B" w:rsidRDefault="00216AF1" w:rsidP="00216AF1"/>
    <w:p w14:paraId="29BED34B" w14:textId="77777777" w:rsidR="00216AF1" w:rsidRPr="0037153B" w:rsidRDefault="00216AF1" w:rsidP="00216AF1">
      <w:pPr>
        <w:pStyle w:val="berschrift3"/>
        <w:tabs>
          <w:tab w:val="num" w:pos="426"/>
        </w:tabs>
        <w:ind w:left="709"/>
        <w:rPr>
          <w:rFonts w:ascii="Times New Roman" w:hAnsi="Times New Roman" w:cs="Times New Roman"/>
          <w:sz w:val="24"/>
          <w:highlight w:val="yellow"/>
        </w:rPr>
      </w:pPr>
      <w:bookmarkStart w:id="46" w:name="_Toc371499350"/>
      <w:bookmarkStart w:id="47" w:name="_Toc448826206"/>
      <w:r w:rsidRPr="0037153B">
        <w:rPr>
          <w:rFonts w:ascii="Times New Roman" w:hAnsi="Times New Roman" w:cs="Times New Roman"/>
          <w:sz w:val="24"/>
          <w:highlight w:val="yellow"/>
        </w:rPr>
        <w:lastRenderedPageBreak/>
        <w:t>Abbildung der Szenarien auf Message Sequence Charts</w:t>
      </w:r>
      <w:bookmarkEnd w:id="46"/>
      <w:bookmarkEnd w:id="47"/>
    </w:p>
    <w:p w14:paraId="18BCBEC3" w14:textId="77777777" w:rsidR="00216AF1" w:rsidRPr="0037153B" w:rsidRDefault="00216AF1" w:rsidP="00216AF1">
      <w:pPr>
        <w:rPr>
          <w:b/>
          <w:sz w:val="22"/>
        </w:rPr>
      </w:pPr>
    </w:p>
    <w:p w14:paraId="1BEF0281" w14:textId="77777777" w:rsidR="00216AF1" w:rsidRPr="0037153B" w:rsidRDefault="00216AF1" w:rsidP="00CF07FC">
      <w:pPr>
        <w:pStyle w:val="Notiz"/>
      </w:pPr>
      <w:r w:rsidRPr="0037153B">
        <w:t>Es muss dokumentiert werden, welche Szenarien in welchen bMSCs (oder in welcher Reihenfolge) umgesetzt wurden.</w:t>
      </w:r>
    </w:p>
    <w:p w14:paraId="3B3FC32A" w14:textId="77777777" w:rsidR="00216AF1" w:rsidRPr="0037153B" w:rsidRDefault="00216AF1" w:rsidP="00216AF1">
      <w:pPr>
        <w:rPr>
          <w:b/>
          <w:sz w:val="22"/>
        </w:rPr>
      </w:pPr>
    </w:p>
    <w:tbl>
      <w:tblPr>
        <w:tblStyle w:val="Tabellenraster"/>
        <w:tblW w:w="0" w:type="auto"/>
        <w:tblLook w:val="04A0" w:firstRow="1" w:lastRow="0" w:firstColumn="1" w:lastColumn="0" w:noHBand="0" w:noVBand="1"/>
      </w:tblPr>
      <w:tblGrid>
        <w:gridCol w:w="4244"/>
        <w:gridCol w:w="4250"/>
      </w:tblGrid>
      <w:tr w:rsidR="00216AF1" w:rsidRPr="0037153B" w14:paraId="54A1A384" w14:textId="77777777" w:rsidTr="00216AF1">
        <w:tc>
          <w:tcPr>
            <w:tcW w:w="4606" w:type="dxa"/>
          </w:tcPr>
          <w:p w14:paraId="182EF3DC" w14:textId="77777777" w:rsidR="00216AF1" w:rsidRPr="0037153B" w:rsidRDefault="00216AF1" w:rsidP="00216AF1">
            <w:pPr>
              <w:rPr>
                <w:highlight w:val="yellow"/>
              </w:rPr>
            </w:pPr>
            <w:r w:rsidRPr="0037153B">
              <w:rPr>
                <w:highlight w:val="yellow"/>
              </w:rPr>
              <w:t>&lt;Name Szenario 1&gt;</w:t>
            </w:r>
          </w:p>
        </w:tc>
        <w:tc>
          <w:tcPr>
            <w:tcW w:w="4606" w:type="dxa"/>
          </w:tcPr>
          <w:p w14:paraId="5C4DEAFA" w14:textId="77777777" w:rsidR="00216AF1" w:rsidRPr="0037153B" w:rsidRDefault="00216AF1" w:rsidP="00216AF1">
            <w:pPr>
              <w:rPr>
                <w:highlight w:val="yellow"/>
              </w:rPr>
            </w:pPr>
            <w:r w:rsidRPr="0037153B">
              <w:rPr>
                <w:highlight w:val="yellow"/>
              </w:rPr>
              <w:t>bMSC-1: &lt;Name des bMSC&gt;</w:t>
            </w:r>
          </w:p>
          <w:p w14:paraId="343C7188" w14:textId="77777777" w:rsidR="00216AF1" w:rsidRPr="0037153B" w:rsidRDefault="00216AF1" w:rsidP="00216AF1">
            <w:pPr>
              <w:rPr>
                <w:highlight w:val="yellow"/>
              </w:rPr>
            </w:pPr>
            <w:r w:rsidRPr="0037153B">
              <w:rPr>
                <w:highlight w:val="yellow"/>
              </w:rPr>
              <w:t>bMSC-2: &lt;Name des bMSC&gt;</w:t>
            </w:r>
          </w:p>
          <w:p w14:paraId="0DDC39CA" w14:textId="77777777" w:rsidR="00216AF1" w:rsidRPr="0037153B" w:rsidRDefault="00216AF1" w:rsidP="00216AF1">
            <w:pPr>
              <w:rPr>
                <w:highlight w:val="yellow"/>
              </w:rPr>
            </w:pPr>
            <w:r w:rsidRPr="0037153B">
              <w:rPr>
                <w:highlight w:val="yellow"/>
              </w:rPr>
              <w:t>bMSC-1: &lt;Name des bMSC&gt;</w:t>
            </w:r>
          </w:p>
        </w:tc>
      </w:tr>
      <w:tr w:rsidR="00216AF1" w:rsidRPr="0037153B" w14:paraId="225A44EB" w14:textId="77777777" w:rsidTr="00216AF1">
        <w:tc>
          <w:tcPr>
            <w:tcW w:w="4606" w:type="dxa"/>
          </w:tcPr>
          <w:p w14:paraId="580AF471" w14:textId="77777777" w:rsidR="00216AF1" w:rsidRPr="0037153B" w:rsidRDefault="00216AF1" w:rsidP="00216AF1">
            <w:pPr>
              <w:rPr>
                <w:highlight w:val="yellow"/>
              </w:rPr>
            </w:pPr>
            <w:r w:rsidRPr="0037153B">
              <w:rPr>
                <w:highlight w:val="yellow"/>
              </w:rPr>
              <w:t>…</w:t>
            </w:r>
          </w:p>
        </w:tc>
        <w:tc>
          <w:tcPr>
            <w:tcW w:w="4606" w:type="dxa"/>
          </w:tcPr>
          <w:p w14:paraId="375065B3" w14:textId="77777777" w:rsidR="00216AF1" w:rsidRPr="0037153B" w:rsidRDefault="00216AF1" w:rsidP="00216AF1">
            <w:pPr>
              <w:rPr>
                <w:highlight w:val="yellow"/>
              </w:rPr>
            </w:pPr>
            <w:r w:rsidRPr="0037153B">
              <w:rPr>
                <w:highlight w:val="yellow"/>
              </w:rPr>
              <w:t>…</w:t>
            </w:r>
          </w:p>
        </w:tc>
      </w:tr>
      <w:tr w:rsidR="00216AF1" w:rsidRPr="0037153B" w14:paraId="16FC2D6B" w14:textId="77777777" w:rsidTr="00216AF1">
        <w:tc>
          <w:tcPr>
            <w:tcW w:w="4606" w:type="dxa"/>
          </w:tcPr>
          <w:p w14:paraId="7C12AA62" w14:textId="77777777" w:rsidR="00216AF1" w:rsidRPr="0037153B" w:rsidRDefault="00216AF1" w:rsidP="00216AF1">
            <w:pPr>
              <w:rPr>
                <w:highlight w:val="yellow"/>
              </w:rPr>
            </w:pPr>
            <w:r w:rsidRPr="0037153B">
              <w:rPr>
                <w:highlight w:val="yellow"/>
              </w:rPr>
              <w:t>&lt;Name Szenario n&gt;</w:t>
            </w:r>
          </w:p>
        </w:tc>
        <w:tc>
          <w:tcPr>
            <w:tcW w:w="4606" w:type="dxa"/>
          </w:tcPr>
          <w:p w14:paraId="731F6896" w14:textId="77777777" w:rsidR="00216AF1" w:rsidRPr="0037153B" w:rsidRDefault="00216AF1" w:rsidP="00216AF1"/>
        </w:tc>
      </w:tr>
      <w:tr w:rsidR="00216AF1" w:rsidRPr="0037153B" w14:paraId="73890961" w14:textId="77777777" w:rsidTr="00216AF1">
        <w:tc>
          <w:tcPr>
            <w:tcW w:w="4606" w:type="dxa"/>
          </w:tcPr>
          <w:p w14:paraId="63671D23" w14:textId="77777777" w:rsidR="00216AF1" w:rsidRPr="0037153B" w:rsidRDefault="00216AF1" w:rsidP="00216AF1"/>
        </w:tc>
        <w:tc>
          <w:tcPr>
            <w:tcW w:w="4606" w:type="dxa"/>
          </w:tcPr>
          <w:p w14:paraId="05D5BB8F" w14:textId="77777777" w:rsidR="00216AF1" w:rsidRPr="0037153B" w:rsidRDefault="00216AF1" w:rsidP="00216AF1"/>
        </w:tc>
      </w:tr>
      <w:tr w:rsidR="00216AF1" w:rsidRPr="0037153B" w14:paraId="1C8142BF" w14:textId="77777777" w:rsidTr="00216AF1">
        <w:tc>
          <w:tcPr>
            <w:tcW w:w="4606" w:type="dxa"/>
          </w:tcPr>
          <w:p w14:paraId="6B39C36C" w14:textId="77777777" w:rsidR="00216AF1" w:rsidRPr="0037153B" w:rsidRDefault="00216AF1" w:rsidP="00216AF1"/>
        </w:tc>
        <w:tc>
          <w:tcPr>
            <w:tcW w:w="4606" w:type="dxa"/>
          </w:tcPr>
          <w:p w14:paraId="220B09BC" w14:textId="77777777" w:rsidR="00216AF1" w:rsidRPr="0037153B" w:rsidRDefault="00216AF1" w:rsidP="00216AF1"/>
        </w:tc>
      </w:tr>
    </w:tbl>
    <w:p w14:paraId="25EA5DE0" w14:textId="77777777" w:rsidR="00216AF1" w:rsidRPr="0037153B" w:rsidRDefault="00216AF1" w:rsidP="00216AF1"/>
    <w:p w14:paraId="2B200E9A" w14:textId="77777777" w:rsidR="00216AF1" w:rsidRPr="006B51D5" w:rsidRDefault="00216AF1" w:rsidP="006B51D5">
      <w:pPr>
        <w:pStyle w:val="berschrift3"/>
        <w:rPr>
          <w:highlight w:val="yellow"/>
        </w:rPr>
      </w:pPr>
      <w:bookmarkStart w:id="48" w:name="_Toc448826207"/>
      <w:r w:rsidRPr="006B51D5">
        <w:rPr>
          <w:highlight w:val="yellow"/>
        </w:rPr>
        <w:t>hMSC</w:t>
      </w:r>
      <w:bookmarkEnd w:id="48"/>
    </w:p>
    <w:p w14:paraId="07DCF494" w14:textId="77777777" w:rsidR="00216AF1" w:rsidRPr="0037153B" w:rsidRDefault="00216AF1" w:rsidP="00216AF1">
      <w:r w:rsidRPr="0037153B">
        <w:rPr>
          <w:highlight w:val="yellow"/>
        </w:rPr>
        <w:t>&lt;Grafik des hMSC&gt;</w:t>
      </w:r>
    </w:p>
    <w:p w14:paraId="429F81F2" w14:textId="77777777" w:rsidR="00216AF1" w:rsidRPr="0037153B" w:rsidRDefault="00216AF1">
      <w:pPr>
        <w:jc w:val="left"/>
      </w:pPr>
      <w:r w:rsidRPr="0037153B">
        <w:br w:type="page"/>
      </w:r>
    </w:p>
    <w:p w14:paraId="7C48F2E2" w14:textId="77777777" w:rsidR="00216AF1" w:rsidRPr="006B51D5" w:rsidRDefault="00216AF1" w:rsidP="006B51D5">
      <w:pPr>
        <w:pStyle w:val="berschrift1"/>
      </w:pPr>
      <w:bookmarkStart w:id="49" w:name="_Toc448826208"/>
      <w:r w:rsidRPr="006B51D5">
        <w:lastRenderedPageBreak/>
        <w:t>Technischer Architekturentwurf</w:t>
      </w:r>
      <w:bookmarkEnd w:id="49"/>
    </w:p>
    <w:p w14:paraId="159ABD5E" w14:textId="77777777" w:rsidR="00216AF1" w:rsidRPr="0037153B" w:rsidRDefault="00216AF1" w:rsidP="00CF07FC">
      <w:pPr>
        <w:pStyle w:val="Notiz"/>
      </w:pPr>
      <w:r w:rsidRPr="0037153B">
        <w:rPr>
          <w:rStyle w:val="hps"/>
        </w:rPr>
        <w:t>Dieser Abschnitt wird von der Partner-Gruppe ausgefüllt, die das Projekt auch am Ende implementieren wird. Vor der Bearbeitung dieses Abschnitts wird das Dokument an die Partner-Gruppe übergeben.</w:t>
      </w:r>
    </w:p>
    <w:p w14:paraId="6C5F7CF6" w14:textId="77777777" w:rsidR="00216AF1" w:rsidRPr="006B51D5" w:rsidRDefault="00216AF1" w:rsidP="00CF07FC">
      <w:pPr>
        <w:pStyle w:val="Notiz"/>
      </w:pPr>
      <w:r w:rsidRPr="0037153B">
        <w:t>Auf der technischen Ebene erfolgt der kreative Schritt der Konstruktion des technischen Systems. Hierbei liegt der kreative Schritt besonders in der Umsetzung der logischen Architektur der DFDs in ein technisches System mit „echten“ Komponenten.</w:t>
      </w:r>
      <w:bookmarkStart w:id="50" w:name="_Toc305757768"/>
      <w:bookmarkStart w:id="51" w:name="_Toc305757769"/>
      <w:bookmarkStart w:id="52" w:name="_Toc305757770"/>
      <w:bookmarkStart w:id="53" w:name="_Toc305757771"/>
      <w:bookmarkStart w:id="54" w:name="_Toc305757772"/>
      <w:bookmarkStart w:id="55" w:name="_Toc305757773"/>
      <w:bookmarkStart w:id="56" w:name="_Toc305757774"/>
      <w:bookmarkStart w:id="57" w:name="_Toc303353241"/>
      <w:bookmarkStart w:id="58" w:name="_Toc305757775"/>
      <w:bookmarkEnd w:id="50"/>
      <w:bookmarkEnd w:id="51"/>
      <w:bookmarkEnd w:id="52"/>
      <w:bookmarkEnd w:id="53"/>
      <w:bookmarkEnd w:id="54"/>
      <w:bookmarkEnd w:id="55"/>
      <w:bookmarkEnd w:id="56"/>
      <w:bookmarkEnd w:id="57"/>
      <w:bookmarkEnd w:id="58"/>
    </w:p>
    <w:p w14:paraId="2649E3F4" w14:textId="77777777" w:rsidR="00216AF1" w:rsidRPr="006B51D5" w:rsidRDefault="00216AF1" w:rsidP="006B51D5">
      <w:pPr>
        <w:pStyle w:val="berschrift2"/>
      </w:pPr>
      <w:bookmarkStart w:id="59" w:name="_Toc370300437"/>
      <w:bookmarkStart w:id="60" w:name="_Toc371499341"/>
      <w:bookmarkStart w:id="61" w:name="_Toc448826209"/>
      <w:bookmarkStart w:id="62" w:name="_Toc371499352"/>
      <w:r w:rsidRPr="006B51D5">
        <w:t>GUI-Papierprototyp</w:t>
      </w:r>
      <w:bookmarkEnd w:id="59"/>
      <w:bookmarkEnd w:id="60"/>
      <w:bookmarkEnd w:id="61"/>
    </w:p>
    <w:p w14:paraId="7BBAC168" w14:textId="77777777" w:rsidR="00216AF1" w:rsidRPr="006B51D5" w:rsidRDefault="00216AF1" w:rsidP="006B51D5">
      <w:pPr>
        <w:pStyle w:val="berschrift3"/>
        <w:rPr>
          <w:highlight w:val="yellow"/>
        </w:rPr>
      </w:pPr>
      <w:bookmarkStart w:id="63" w:name="_Toc371499342"/>
      <w:bookmarkStart w:id="64" w:name="_Toc448826210"/>
      <w:r w:rsidRPr="006B51D5">
        <w:rPr>
          <w:highlight w:val="yellow"/>
        </w:rPr>
        <w:t>Screen „&lt;Name des Screens&gt;“</w:t>
      </w:r>
      <w:bookmarkEnd w:id="63"/>
      <w:bookmarkEnd w:id="64"/>
    </w:p>
    <w:p w14:paraId="469AB4B5" w14:textId="77777777" w:rsidR="00216AF1" w:rsidRPr="0037153B" w:rsidRDefault="00216AF1" w:rsidP="00216AF1">
      <w:r w:rsidRPr="0037153B">
        <w:rPr>
          <w:highlight w:val="yellow"/>
        </w:rPr>
        <w:t>&lt;Scan des Screen-Papierprototypen&gt;</w:t>
      </w:r>
    </w:p>
    <w:p w14:paraId="38135C65" w14:textId="77777777" w:rsidR="00216AF1" w:rsidRPr="0037153B" w:rsidRDefault="00216AF1" w:rsidP="00216AF1"/>
    <w:p w14:paraId="59CC63F5" w14:textId="77777777" w:rsidR="00216AF1" w:rsidRPr="006B51D5" w:rsidRDefault="00216AF1" w:rsidP="006B51D5">
      <w:pPr>
        <w:pStyle w:val="berschrift2"/>
      </w:pPr>
      <w:bookmarkStart w:id="65" w:name="_Toc448826211"/>
      <w:r w:rsidRPr="006B51D5">
        <w:t>Technisches Konzept</w:t>
      </w:r>
      <w:bookmarkEnd w:id="62"/>
      <w:bookmarkEnd w:id="65"/>
    </w:p>
    <w:p w14:paraId="1123A2F8" w14:textId="77777777" w:rsidR="00216AF1" w:rsidRPr="0037153B" w:rsidRDefault="00216AF1" w:rsidP="00216AF1"/>
    <w:p w14:paraId="1F2FCC54" w14:textId="77777777" w:rsidR="00216AF1" w:rsidRPr="0037153B" w:rsidRDefault="00216AF1" w:rsidP="00216AF1">
      <w:r w:rsidRPr="0037153B">
        <w:rPr>
          <w:highlight w:val="yellow"/>
        </w:rPr>
        <w:t>&lt;Grafik des technischen Konzepts&gt;</w:t>
      </w:r>
    </w:p>
    <w:p w14:paraId="07BE69E4" w14:textId="77777777" w:rsidR="00216AF1" w:rsidRPr="0037153B" w:rsidRDefault="00216AF1" w:rsidP="00216AF1"/>
    <w:p w14:paraId="2EF10C39" w14:textId="77777777" w:rsidR="00216AF1" w:rsidRPr="006B51D5" w:rsidRDefault="00216AF1" w:rsidP="006B51D5">
      <w:pPr>
        <w:pStyle w:val="berschrift3"/>
        <w:rPr>
          <w:highlight w:val="yellow"/>
        </w:rPr>
      </w:pPr>
      <w:bookmarkStart w:id="66" w:name="_Toc371499353"/>
      <w:bookmarkStart w:id="67" w:name="_Toc448826212"/>
      <w:r w:rsidRPr="006B51D5">
        <w:rPr>
          <w:highlight w:val="yellow"/>
        </w:rPr>
        <w:t>&lt;Name Komponente 1&gt;</w:t>
      </w:r>
      <w:bookmarkEnd w:id="66"/>
      <w:bookmarkEnd w:id="67"/>
    </w:p>
    <w:p w14:paraId="706EA99E" w14:textId="77777777" w:rsidR="00216AF1" w:rsidRPr="0037153B" w:rsidRDefault="00216AF1" w:rsidP="00216AF1">
      <w:r w:rsidRPr="0037153B">
        <w:rPr>
          <w:highlight w:val="yellow"/>
        </w:rPr>
        <w:t>&lt;Beschreibung zu Komponente 1&gt;</w:t>
      </w:r>
    </w:p>
    <w:p w14:paraId="606DF41A" w14:textId="77777777" w:rsidR="00216AF1" w:rsidRPr="006B51D5" w:rsidRDefault="00216AF1" w:rsidP="006B51D5">
      <w:pPr>
        <w:pStyle w:val="berschrift3"/>
        <w:rPr>
          <w:highlight w:val="yellow"/>
        </w:rPr>
      </w:pPr>
      <w:bookmarkStart w:id="68" w:name="_Toc371499354"/>
      <w:bookmarkStart w:id="69" w:name="_Toc448826213"/>
      <w:r w:rsidRPr="006B51D5">
        <w:rPr>
          <w:highlight w:val="yellow"/>
        </w:rPr>
        <w:t>&lt;Name Komponente n&gt;</w:t>
      </w:r>
      <w:bookmarkEnd w:id="68"/>
      <w:bookmarkEnd w:id="69"/>
    </w:p>
    <w:p w14:paraId="753A8440" w14:textId="77777777" w:rsidR="00216AF1" w:rsidRPr="0037153B" w:rsidRDefault="00216AF1" w:rsidP="00216AF1">
      <w:r w:rsidRPr="0037153B">
        <w:rPr>
          <w:highlight w:val="yellow"/>
        </w:rPr>
        <w:t>&lt;Beschreibung zu Komponente n&gt;</w:t>
      </w:r>
    </w:p>
    <w:p w14:paraId="60F08049" w14:textId="77777777" w:rsidR="0037153B" w:rsidRPr="0037153B" w:rsidRDefault="0037153B">
      <w:pPr>
        <w:jc w:val="left"/>
        <w:rPr>
          <w:lang w:val="en-US"/>
        </w:rPr>
      </w:pPr>
      <w:r w:rsidRPr="0037153B">
        <w:rPr>
          <w:lang w:val="en-US"/>
        </w:rPr>
        <w:br w:type="page"/>
      </w:r>
    </w:p>
    <w:p w14:paraId="0576663C" w14:textId="77777777" w:rsidR="00216AF1" w:rsidRPr="006B51D5" w:rsidRDefault="00216AF1" w:rsidP="006B51D5">
      <w:pPr>
        <w:pStyle w:val="berschrift2"/>
      </w:pPr>
      <w:bookmarkStart w:id="70" w:name="_Toc303353243"/>
      <w:bookmarkStart w:id="71" w:name="_Toc305757777"/>
      <w:bookmarkStart w:id="72" w:name="_Toc371499356"/>
      <w:bookmarkStart w:id="73" w:name="_Toc448826214"/>
      <w:bookmarkEnd w:id="70"/>
      <w:bookmarkEnd w:id="71"/>
      <w:r w:rsidRPr="006B51D5">
        <w:lastRenderedPageBreak/>
        <w:t>Komponentendiagramm</w:t>
      </w:r>
      <w:bookmarkEnd w:id="72"/>
      <w:bookmarkEnd w:id="73"/>
    </w:p>
    <w:p w14:paraId="2A3CCCFC" w14:textId="77777777" w:rsidR="00216AF1" w:rsidRPr="0037153B" w:rsidRDefault="00283307" w:rsidP="00283307">
      <w:pPr>
        <w:pStyle w:val="Notiz"/>
      </w:pPr>
      <w:r w:rsidRPr="0037153B">
        <w:t xml:space="preserve">Die technischen Komponenten zeigen die Realisierung des Systems. Dazu wird hier nun beschrieben, welche echten Komponenten später im System zu finden sind und damit implementiert werden. </w:t>
      </w:r>
      <w:r>
        <w:t>Sowohl z</w:t>
      </w:r>
      <w:r w:rsidRPr="0037153B">
        <w:t>u jeder technischen Komponente</w:t>
      </w:r>
      <w:r>
        <w:t xml:space="preserve"> als auch zu jedem Interface</w:t>
      </w:r>
      <w:r w:rsidRPr="0037153B">
        <w:t xml:space="preserve"> soll es eine kurze Beschreibung geben. </w:t>
      </w:r>
      <w:r>
        <w:t>Zu jeder Komponente so</w:t>
      </w:r>
      <w:r w:rsidRPr="0037153B">
        <w:t>ll angegeben werd</w:t>
      </w:r>
      <w:r>
        <w:t xml:space="preserve">en, welche Funktionen </w:t>
      </w:r>
      <w:r w:rsidRPr="0037153B">
        <w:t>umgesetzt werden.</w:t>
      </w:r>
      <w:r>
        <w:t xml:space="preserve"> Zur Beschreibung eines Interfaces gehören die Zuordnung zu anbietenden und nutzenden Komponenten sowie die Auflistung aller Methodenköpfe inklusive ihrer Übergabeparameter und Rückgabewerte.</w:t>
      </w:r>
    </w:p>
    <w:p w14:paraId="7990BA6F" w14:textId="77777777" w:rsidR="00216AF1" w:rsidRPr="0037153B" w:rsidRDefault="00216AF1" w:rsidP="00216AF1">
      <w:r w:rsidRPr="0037153B">
        <w:rPr>
          <w:highlight w:val="yellow"/>
        </w:rPr>
        <w:t>&lt;Grafik des Komponentendiagramms&gt;</w:t>
      </w:r>
    </w:p>
    <w:p w14:paraId="404D1AD4" w14:textId="77777777" w:rsidR="00216AF1" w:rsidRPr="006B51D5" w:rsidRDefault="00216AF1" w:rsidP="006B51D5">
      <w:pPr>
        <w:pStyle w:val="berschrift3"/>
        <w:rPr>
          <w:highlight w:val="yellow"/>
        </w:rPr>
      </w:pPr>
      <w:bookmarkStart w:id="74" w:name="_Toc448826215"/>
      <w:r w:rsidRPr="006B51D5">
        <w:rPr>
          <w:highlight w:val="yellow"/>
        </w:rPr>
        <w:t>Komponentenbeschreibung</w:t>
      </w:r>
      <w:bookmarkEnd w:id="74"/>
    </w:p>
    <w:p w14:paraId="690AFD12" w14:textId="77777777" w:rsidR="00216AF1" w:rsidRPr="0037153B" w:rsidRDefault="00216AF1" w:rsidP="00BF33A0">
      <w:pPr>
        <w:pStyle w:val="berschrift4"/>
        <w:numPr>
          <w:ilvl w:val="0"/>
          <w:numId w:val="0"/>
        </w:numPr>
        <w:tabs>
          <w:tab w:val="left" w:pos="1418"/>
        </w:tabs>
        <w:spacing w:after="60"/>
        <w:ind w:left="907" w:hanging="907"/>
        <w:jc w:val="both"/>
        <w:rPr>
          <w:rFonts w:ascii="Times New Roman" w:hAnsi="Times New Roman"/>
          <w:highlight w:val="yellow"/>
        </w:rPr>
      </w:pPr>
      <w:bookmarkStart w:id="75" w:name="_Toc448826216"/>
      <w:r w:rsidRPr="0037153B">
        <w:rPr>
          <w:rFonts w:ascii="Times New Roman" w:hAnsi="Times New Roman"/>
          <w:highlight w:val="yellow"/>
        </w:rPr>
        <w:t>&lt;Name Komponente 1&gt;</w:t>
      </w:r>
      <w:bookmarkEnd w:id="75"/>
    </w:p>
    <w:p w14:paraId="659B955F" w14:textId="77777777" w:rsidR="00216AF1" w:rsidRPr="0037153B" w:rsidRDefault="00216AF1" w:rsidP="00216AF1">
      <w:r w:rsidRPr="0037153B">
        <w:rPr>
          <w:highlight w:val="yellow"/>
        </w:rPr>
        <w:t>&lt;Beschreibung zu Komponente 1&gt;</w:t>
      </w:r>
    </w:p>
    <w:p w14:paraId="1CBE44B1" w14:textId="77777777" w:rsidR="00216AF1" w:rsidRPr="0037153B" w:rsidRDefault="00216AF1" w:rsidP="00BF33A0">
      <w:pPr>
        <w:pStyle w:val="berschrift4"/>
        <w:numPr>
          <w:ilvl w:val="0"/>
          <w:numId w:val="0"/>
        </w:numPr>
        <w:tabs>
          <w:tab w:val="left" w:pos="1418"/>
        </w:tabs>
        <w:spacing w:after="60"/>
        <w:ind w:left="907" w:hanging="907"/>
        <w:jc w:val="both"/>
        <w:rPr>
          <w:rFonts w:ascii="Times New Roman" w:hAnsi="Times New Roman"/>
          <w:highlight w:val="yellow"/>
        </w:rPr>
      </w:pPr>
      <w:bookmarkStart w:id="76" w:name="_Toc448826217"/>
      <w:r w:rsidRPr="0037153B">
        <w:rPr>
          <w:rFonts w:ascii="Times New Roman" w:hAnsi="Times New Roman"/>
          <w:highlight w:val="yellow"/>
        </w:rPr>
        <w:t>&lt;Name Komponente n&gt;</w:t>
      </w:r>
      <w:bookmarkEnd w:id="76"/>
    </w:p>
    <w:p w14:paraId="4A5DF259" w14:textId="77777777" w:rsidR="00216AF1" w:rsidRPr="0037153B" w:rsidRDefault="00216AF1" w:rsidP="00216AF1">
      <w:r w:rsidRPr="0037153B">
        <w:rPr>
          <w:highlight w:val="yellow"/>
        </w:rPr>
        <w:t>&lt;Beschreibung zu Komponente n&gt;</w:t>
      </w:r>
    </w:p>
    <w:p w14:paraId="11271514" w14:textId="77777777" w:rsidR="00216AF1" w:rsidRPr="0037153B" w:rsidRDefault="00216AF1" w:rsidP="00216AF1">
      <w:pPr>
        <w:rPr>
          <w:highlight w:val="yellow"/>
        </w:rPr>
      </w:pPr>
    </w:p>
    <w:p w14:paraId="23606474" w14:textId="77777777" w:rsidR="00216AF1" w:rsidRPr="006B51D5" w:rsidRDefault="00216AF1" w:rsidP="00216AF1">
      <w:pPr>
        <w:pStyle w:val="berschrift3"/>
        <w:rPr>
          <w:highlight w:val="yellow"/>
        </w:rPr>
      </w:pPr>
      <w:bookmarkStart w:id="77" w:name="_Toc448826218"/>
      <w:r w:rsidRPr="006B51D5">
        <w:rPr>
          <w:highlight w:val="yellow"/>
        </w:rPr>
        <w:t>Interfacebeschreibung</w:t>
      </w:r>
      <w:bookmarkEnd w:id="77"/>
    </w:p>
    <w:p w14:paraId="43FA74DB" w14:textId="77777777" w:rsidR="00216AF1" w:rsidRPr="0037153B" w:rsidRDefault="00216AF1" w:rsidP="00BF33A0">
      <w:pPr>
        <w:pStyle w:val="berschrift4"/>
        <w:numPr>
          <w:ilvl w:val="0"/>
          <w:numId w:val="0"/>
        </w:numPr>
        <w:tabs>
          <w:tab w:val="left" w:pos="1418"/>
        </w:tabs>
        <w:spacing w:after="60"/>
        <w:ind w:left="907" w:hanging="907"/>
        <w:jc w:val="both"/>
        <w:rPr>
          <w:rFonts w:ascii="Times New Roman" w:hAnsi="Times New Roman"/>
          <w:highlight w:val="yellow"/>
        </w:rPr>
      </w:pPr>
      <w:bookmarkStart w:id="78" w:name="_Toc448826219"/>
      <w:r w:rsidRPr="0037153B">
        <w:rPr>
          <w:rFonts w:ascii="Times New Roman" w:hAnsi="Times New Roman"/>
          <w:highlight w:val="yellow"/>
        </w:rPr>
        <w:t>&lt;Name Interface 1&gt;</w:t>
      </w:r>
      <w:bookmarkEnd w:id="78"/>
    </w:p>
    <w:p w14:paraId="7A61D0AB" w14:textId="77777777" w:rsidR="00216AF1" w:rsidRPr="0037153B" w:rsidRDefault="00216AF1" w:rsidP="00216AF1">
      <w:r w:rsidRPr="0037153B">
        <w:rPr>
          <w:highlight w:val="yellow"/>
        </w:rPr>
        <w:t>&lt;Beschreibung zu Interface 1&gt;</w:t>
      </w:r>
    </w:p>
    <w:p w14:paraId="158F2B88" w14:textId="77777777" w:rsidR="00216AF1" w:rsidRPr="0037153B" w:rsidRDefault="00216AF1" w:rsidP="00BF33A0">
      <w:pPr>
        <w:pStyle w:val="berschrift4"/>
        <w:numPr>
          <w:ilvl w:val="0"/>
          <w:numId w:val="0"/>
        </w:numPr>
        <w:tabs>
          <w:tab w:val="left" w:pos="1418"/>
        </w:tabs>
        <w:spacing w:after="60"/>
        <w:ind w:left="907" w:hanging="907"/>
        <w:jc w:val="both"/>
        <w:rPr>
          <w:rFonts w:ascii="Times New Roman" w:hAnsi="Times New Roman"/>
          <w:highlight w:val="yellow"/>
        </w:rPr>
      </w:pPr>
      <w:bookmarkStart w:id="79" w:name="_Toc448826220"/>
      <w:r w:rsidRPr="0037153B">
        <w:rPr>
          <w:rFonts w:ascii="Times New Roman" w:hAnsi="Times New Roman"/>
          <w:highlight w:val="yellow"/>
        </w:rPr>
        <w:t>&lt;Name Interface n&gt;</w:t>
      </w:r>
      <w:bookmarkEnd w:id="79"/>
    </w:p>
    <w:p w14:paraId="3085BA2D" w14:textId="77777777" w:rsidR="00216AF1" w:rsidRPr="0037153B" w:rsidRDefault="00216AF1" w:rsidP="00216AF1">
      <w:r w:rsidRPr="0037153B">
        <w:rPr>
          <w:highlight w:val="yellow"/>
        </w:rPr>
        <w:t>&lt;Beschreibung zu Interface n&gt;</w:t>
      </w:r>
    </w:p>
    <w:p w14:paraId="15442BEA" w14:textId="77777777" w:rsidR="00216AF1" w:rsidRPr="0037153B" w:rsidRDefault="00216AF1" w:rsidP="00216AF1"/>
    <w:p w14:paraId="73556222" w14:textId="77777777" w:rsidR="00216AF1" w:rsidRPr="0037153B" w:rsidRDefault="00216AF1">
      <w:pPr>
        <w:jc w:val="left"/>
      </w:pPr>
      <w:r w:rsidRPr="0037153B">
        <w:br w:type="page"/>
      </w:r>
    </w:p>
    <w:p w14:paraId="2DA2A00C" w14:textId="77777777" w:rsidR="00216AF1" w:rsidRPr="006B51D5" w:rsidRDefault="00216AF1" w:rsidP="006B51D5">
      <w:pPr>
        <w:pStyle w:val="berschrift1"/>
      </w:pPr>
      <w:bookmarkStart w:id="80" w:name="_Toc448826221"/>
      <w:r w:rsidRPr="006B51D5">
        <w:lastRenderedPageBreak/>
        <w:t>Testartefakte</w:t>
      </w:r>
      <w:bookmarkEnd w:id="80"/>
    </w:p>
    <w:p w14:paraId="52E2C333" w14:textId="77777777" w:rsidR="00216AF1" w:rsidRPr="006B51D5" w:rsidRDefault="00216AF1" w:rsidP="006B51D5">
      <w:pPr>
        <w:pStyle w:val="berschrift2"/>
      </w:pPr>
      <w:bookmarkStart w:id="81" w:name="_Toc371499358"/>
      <w:bookmarkStart w:id="82" w:name="_Toc448826222"/>
      <w:r w:rsidRPr="006B51D5">
        <w:t>Modultest</w:t>
      </w:r>
      <w:bookmarkEnd w:id="81"/>
      <w:bookmarkEnd w:id="82"/>
    </w:p>
    <w:p w14:paraId="6067695F" w14:textId="77777777" w:rsidR="00216AF1" w:rsidRPr="006B51D5" w:rsidRDefault="00216AF1" w:rsidP="006B51D5">
      <w:pPr>
        <w:pStyle w:val="berschrift3"/>
        <w:rPr>
          <w:highlight w:val="yellow"/>
        </w:rPr>
      </w:pPr>
      <w:bookmarkStart w:id="83" w:name="_Toc371499359"/>
      <w:bookmarkStart w:id="84" w:name="_Toc448826223"/>
      <w:r w:rsidRPr="006B51D5">
        <w:rPr>
          <w:highlight w:val="yellow"/>
        </w:rPr>
        <w:t>Testspezifikation</w:t>
      </w:r>
      <w:bookmarkEnd w:id="83"/>
      <w:bookmarkEnd w:id="84"/>
    </w:p>
    <w:p w14:paraId="7A424649" w14:textId="77777777" w:rsidR="00216AF1" w:rsidRPr="0037153B" w:rsidRDefault="00216AF1" w:rsidP="00BF33A0">
      <w:pPr>
        <w:pStyle w:val="berschrift4"/>
        <w:numPr>
          <w:ilvl w:val="0"/>
          <w:numId w:val="0"/>
        </w:numPr>
        <w:ind w:left="907" w:hanging="907"/>
        <w:rPr>
          <w:rFonts w:ascii="Times New Roman" w:hAnsi="Times New Roman"/>
          <w:b w:val="0"/>
        </w:rPr>
      </w:pPr>
      <w:bookmarkStart w:id="85" w:name="_Toc448826224"/>
      <w:r w:rsidRPr="0037153B">
        <w:rPr>
          <w:rFonts w:ascii="Times New Roman" w:hAnsi="Times New Roman"/>
        </w:rPr>
        <w:t>Modultestfall 1: &lt;Kurzbezeichnung MTF-1&gt;</w:t>
      </w:r>
      <w:bookmarkEnd w:id="85"/>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7C8A71F5" w14:textId="77777777" w:rsidTr="00216AF1">
        <w:tc>
          <w:tcPr>
            <w:tcW w:w="2444" w:type="dxa"/>
            <w:shd w:val="clear" w:color="auto" w:fill="CCCCCC"/>
          </w:tcPr>
          <w:p w14:paraId="5B8F6A7C" w14:textId="77777777" w:rsidR="00216AF1" w:rsidRPr="0037153B" w:rsidRDefault="00216AF1" w:rsidP="00216AF1">
            <w:pPr>
              <w:jc w:val="left"/>
            </w:pPr>
            <w:r w:rsidRPr="0037153B">
              <w:t>Testziel</w:t>
            </w:r>
          </w:p>
        </w:tc>
        <w:tc>
          <w:tcPr>
            <w:tcW w:w="4606" w:type="dxa"/>
            <w:shd w:val="clear" w:color="auto" w:fill="CCCCCC"/>
          </w:tcPr>
          <w:p w14:paraId="27F4FC94" w14:textId="77777777" w:rsidR="00216AF1" w:rsidRPr="0037153B" w:rsidRDefault="00216AF1" w:rsidP="00216AF1">
            <w:pPr>
              <w:jc w:val="left"/>
            </w:pPr>
          </w:p>
        </w:tc>
      </w:tr>
      <w:tr w:rsidR="00216AF1" w:rsidRPr="0037153B" w14:paraId="2C1E6A75" w14:textId="77777777" w:rsidTr="00216AF1">
        <w:tc>
          <w:tcPr>
            <w:tcW w:w="2444" w:type="dxa"/>
            <w:shd w:val="clear" w:color="auto" w:fill="CCCCCC"/>
          </w:tcPr>
          <w:p w14:paraId="6642CD0C" w14:textId="77777777" w:rsidR="00216AF1" w:rsidRPr="0037153B" w:rsidRDefault="001448C5" w:rsidP="00216AF1">
            <w:pPr>
              <w:jc w:val="left"/>
            </w:pPr>
            <w:r>
              <w:t>Schnittstelle/Klasse</w:t>
            </w:r>
          </w:p>
        </w:tc>
        <w:tc>
          <w:tcPr>
            <w:tcW w:w="4606" w:type="dxa"/>
            <w:shd w:val="clear" w:color="auto" w:fill="CCCCCC"/>
          </w:tcPr>
          <w:p w14:paraId="2BC127BE" w14:textId="77777777" w:rsidR="00216AF1" w:rsidRPr="0037153B" w:rsidRDefault="00216AF1" w:rsidP="00216AF1">
            <w:pPr>
              <w:jc w:val="left"/>
            </w:pPr>
          </w:p>
        </w:tc>
      </w:tr>
      <w:tr w:rsidR="00216AF1" w:rsidRPr="0037153B" w14:paraId="480C3466" w14:textId="77777777" w:rsidTr="00216AF1">
        <w:tc>
          <w:tcPr>
            <w:tcW w:w="2444" w:type="dxa"/>
            <w:shd w:val="clear" w:color="auto" w:fill="CCCCCC"/>
          </w:tcPr>
          <w:p w14:paraId="25E6DA74" w14:textId="77777777" w:rsidR="00216AF1" w:rsidRPr="0037153B" w:rsidRDefault="00216AF1" w:rsidP="00216AF1">
            <w:pPr>
              <w:jc w:val="left"/>
            </w:pPr>
            <w:r w:rsidRPr="0037153B">
              <w:t>Vorbedingung</w:t>
            </w:r>
          </w:p>
        </w:tc>
        <w:tc>
          <w:tcPr>
            <w:tcW w:w="4606" w:type="dxa"/>
            <w:shd w:val="clear" w:color="auto" w:fill="CCCCCC"/>
          </w:tcPr>
          <w:p w14:paraId="245766B7" w14:textId="77777777" w:rsidR="00216AF1" w:rsidRPr="0037153B" w:rsidRDefault="00216AF1" w:rsidP="00216AF1">
            <w:pPr>
              <w:jc w:val="left"/>
            </w:pPr>
          </w:p>
        </w:tc>
      </w:tr>
      <w:tr w:rsidR="00216AF1" w:rsidRPr="0037153B" w14:paraId="3AE37AD3" w14:textId="77777777" w:rsidTr="00216AF1">
        <w:tc>
          <w:tcPr>
            <w:tcW w:w="2444" w:type="dxa"/>
            <w:shd w:val="clear" w:color="auto" w:fill="CCCCCC"/>
          </w:tcPr>
          <w:p w14:paraId="1743168E" w14:textId="77777777" w:rsidR="00216AF1" w:rsidRPr="0037153B" w:rsidRDefault="00216AF1" w:rsidP="00216AF1">
            <w:pPr>
              <w:jc w:val="left"/>
            </w:pPr>
            <w:r w:rsidRPr="0037153B">
              <w:t>Nachbedingung</w:t>
            </w:r>
          </w:p>
        </w:tc>
        <w:tc>
          <w:tcPr>
            <w:tcW w:w="4606" w:type="dxa"/>
            <w:shd w:val="clear" w:color="auto" w:fill="CCCCCC"/>
          </w:tcPr>
          <w:p w14:paraId="03C515D7" w14:textId="77777777" w:rsidR="00216AF1" w:rsidRPr="0037153B" w:rsidRDefault="00216AF1" w:rsidP="00216AF1">
            <w:pPr>
              <w:jc w:val="left"/>
            </w:pPr>
          </w:p>
        </w:tc>
      </w:tr>
      <w:tr w:rsidR="00216AF1" w:rsidRPr="0037153B" w14:paraId="0F9C2275" w14:textId="77777777" w:rsidTr="00216AF1">
        <w:tc>
          <w:tcPr>
            <w:tcW w:w="2444" w:type="dxa"/>
            <w:shd w:val="clear" w:color="auto" w:fill="CCCCCC"/>
          </w:tcPr>
          <w:p w14:paraId="43EBC073" w14:textId="77777777" w:rsidR="00216AF1" w:rsidRPr="0037153B" w:rsidRDefault="00216AF1" w:rsidP="00216AF1">
            <w:pPr>
              <w:jc w:val="left"/>
            </w:pPr>
            <w:r w:rsidRPr="0037153B">
              <w:t>Bestehens Kriterien</w:t>
            </w:r>
          </w:p>
        </w:tc>
        <w:tc>
          <w:tcPr>
            <w:tcW w:w="4606" w:type="dxa"/>
            <w:shd w:val="clear" w:color="auto" w:fill="CCCCCC"/>
          </w:tcPr>
          <w:p w14:paraId="4642E6C6" w14:textId="77777777" w:rsidR="00216AF1" w:rsidRPr="0037153B" w:rsidRDefault="00216AF1" w:rsidP="00216AF1">
            <w:pPr>
              <w:jc w:val="left"/>
            </w:pPr>
          </w:p>
        </w:tc>
      </w:tr>
    </w:tbl>
    <w:p w14:paraId="73E2A4E3" w14:textId="77777777" w:rsidR="00216AF1" w:rsidRPr="0037153B" w:rsidRDefault="00216AF1" w:rsidP="00216AF1"/>
    <w:p w14:paraId="58DC961E" w14:textId="77777777" w:rsidR="00216AF1" w:rsidRPr="0037153B" w:rsidRDefault="00216AF1" w:rsidP="00BF33A0">
      <w:pPr>
        <w:pStyle w:val="berschrift4"/>
        <w:numPr>
          <w:ilvl w:val="0"/>
          <w:numId w:val="0"/>
        </w:numPr>
        <w:ind w:left="907" w:hanging="907"/>
        <w:rPr>
          <w:rFonts w:ascii="Times New Roman" w:hAnsi="Times New Roman"/>
          <w:b w:val="0"/>
        </w:rPr>
      </w:pPr>
      <w:bookmarkStart w:id="86" w:name="_Toc448826225"/>
      <w:r w:rsidRPr="0037153B">
        <w:rPr>
          <w:rFonts w:ascii="Times New Roman" w:hAnsi="Times New Roman"/>
        </w:rPr>
        <w:t>Modultestfall n: &lt;Kurzbezeichnung MTF-n&gt;</w:t>
      </w:r>
      <w:bookmarkEnd w:id="86"/>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40D691F0" w14:textId="77777777" w:rsidTr="00216AF1">
        <w:tc>
          <w:tcPr>
            <w:tcW w:w="2444" w:type="dxa"/>
            <w:shd w:val="clear" w:color="auto" w:fill="CCCCCC"/>
          </w:tcPr>
          <w:p w14:paraId="2177EE44" w14:textId="77777777" w:rsidR="00216AF1" w:rsidRPr="0037153B" w:rsidRDefault="00216AF1" w:rsidP="00216AF1">
            <w:pPr>
              <w:jc w:val="left"/>
            </w:pPr>
            <w:r w:rsidRPr="0037153B">
              <w:t>Testziel</w:t>
            </w:r>
          </w:p>
        </w:tc>
        <w:tc>
          <w:tcPr>
            <w:tcW w:w="4606" w:type="dxa"/>
            <w:shd w:val="clear" w:color="auto" w:fill="CCCCCC"/>
          </w:tcPr>
          <w:p w14:paraId="10FC79BA" w14:textId="77777777" w:rsidR="00216AF1" w:rsidRPr="0037153B" w:rsidRDefault="00216AF1" w:rsidP="00216AF1">
            <w:pPr>
              <w:jc w:val="left"/>
            </w:pPr>
          </w:p>
        </w:tc>
      </w:tr>
      <w:tr w:rsidR="00216AF1" w:rsidRPr="0037153B" w14:paraId="19E49E9B" w14:textId="77777777" w:rsidTr="00216AF1">
        <w:tc>
          <w:tcPr>
            <w:tcW w:w="2444" w:type="dxa"/>
            <w:shd w:val="clear" w:color="auto" w:fill="CCCCCC"/>
          </w:tcPr>
          <w:p w14:paraId="02A974F7" w14:textId="77777777" w:rsidR="00216AF1" w:rsidRPr="0037153B" w:rsidRDefault="001448C5" w:rsidP="00216AF1">
            <w:pPr>
              <w:jc w:val="left"/>
            </w:pPr>
            <w:r>
              <w:t>Schnittstelle/Klasse</w:t>
            </w:r>
          </w:p>
        </w:tc>
        <w:tc>
          <w:tcPr>
            <w:tcW w:w="4606" w:type="dxa"/>
            <w:shd w:val="clear" w:color="auto" w:fill="CCCCCC"/>
          </w:tcPr>
          <w:p w14:paraId="39F8D3DD" w14:textId="77777777" w:rsidR="00216AF1" w:rsidRPr="0037153B" w:rsidRDefault="00216AF1" w:rsidP="00216AF1">
            <w:pPr>
              <w:jc w:val="left"/>
            </w:pPr>
          </w:p>
        </w:tc>
      </w:tr>
      <w:tr w:rsidR="00216AF1" w:rsidRPr="0037153B" w14:paraId="42B02250" w14:textId="77777777" w:rsidTr="00216AF1">
        <w:tc>
          <w:tcPr>
            <w:tcW w:w="2444" w:type="dxa"/>
            <w:shd w:val="clear" w:color="auto" w:fill="CCCCCC"/>
          </w:tcPr>
          <w:p w14:paraId="72A55834" w14:textId="77777777" w:rsidR="00216AF1" w:rsidRPr="0037153B" w:rsidRDefault="00216AF1" w:rsidP="00216AF1">
            <w:pPr>
              <w:jc w:val="left"/>
            </w:pPr>
            <w:r w:rsidRPr="0037153B">
              <w:t>Vorbedingung</w:t>
            </w:r>
          </w:p>
        </w:tc>
        <w:tc>
          <w:tcPr>
            <w:tcW w:w="4606" w:type="dxa"/>
            <w:shd w:val="clear" w:color="auto" w:fill="CCCCCC"/>
          </w:tcPr>
          <w:p w14:paraId="4C35B010" w14:textId="77777777" w:rsidR="00216AF1" w:rsidRPr="0037153B" w:rsidRDefault="00216AF1" w:rsidP="00216AF1">
            <w:pPr>
              <w:jc w:val="left"/>
            </w:pPr>
          </w:p>
        </w:tc>
      </w:tr>
      <w:tr w:rsidR="00216AF1" w:rsidRPr="0037153B" w14:paraId="186DDDD9" w14:textId="77777777" w:rsidTr="00216AF1">
        <w:tc>
          <w:tcPr>
            <w:tcW w:w="2444" w:type="dxa"/>
            <w:shd w:val="clear" w:color="auto" w:fill="CCCCCC"/>
          </w:tcPr>
          <w:p w14:paraId="7A21425B" w14:textId="77777777" w:rsidR="00216AF1" w:rsidRPr="0037153B" w:rsidRDefault="00216AF1" w:rsidP="00216AF1">
            <w:pPr>
              <w:jc w:val="left"/>
            </w:pPr>
            <w:r w:rsidRPr="0037153B">
              <w:t>Nachbedingung</w:t>
            </w:r>
          </w:p>
        </w:tc>
        <w:tc>
          <w:tcPr>
            <w:tcW w:w="4606" w:type="dxa"/>
            <w:shd w:val="clear" w:color="auto" w:fill="CCCCCC"/>
          </w:tcPr>
          <w:p w14:paraId="68FBA174" w14:textId="77777777" w:rsidR="00216AF1" w:rsidRPr="0037153B" w:rsidRDefault="00216AF1" w:rsidP="00216AF1">
            <w:pPr>
              <w:jc w:val="left"/>
            </w:pPr>
          </w:p>
        </w:tc>
      </w:tr>
      <w:tr w:rsidR="00216AF1" w:rsidRPr="0037153B" w14:paraId="1A611444" w14:textId="77777777" w:rsidTr="00216AF1">
        <w:tc>
          <w:tcPr>
            <w:tcW w:w="2444" w:type="dxa"/>
            <w:shd w:val="clear" w:color="auto" w:fill="CCCCCC"/>
          </w:tcPr>
          <w:p w14:paraId="49E4873A" w14:textId="77777777" w:rsidR="00216AF1" w:rsidRPr="0037153B" w:rsidRDefault="00216AF1" w:rsidP="00216AF1">
            <w:pPr>
              <w:jc w:val="left"/>
            </w:pPr>
            <w:r w:rsidRPr="0037153B">
              <w:t>Bestehens Kriterien</w:t>
            </w:r>
          </w:p>
        </w:tc>
        <w:tc>
          <w:tcPr>
            <w:tcW w:w="4606" w:type="dxa"/>
            <w:shd w:val="clear" w:color="auto" w:fill="CCCCCC"/>
          </w:tcPr>
          <w:p w14:paraId="5F249B27" w14:textId="77777777" w:rsidR="00216AF1" w:rsidRPr="0037153B" w:rsidRDefault="00216AF1" w:rsidP="00216AF1">
            <w:pPr>
              <w:jc w:val="left"/>
            </w:pPr>
          </w:p>
        </w:tc>
      </w:tr>
    </w:tbl>
    <w:p w14:paraId="19533A2A" w14:textId="77777777" w:rsidR="00216AF1" w:rsidRPr="0037153B" w:rsidRDefault="00216AF1" w:rsidP="00216AF1"/>
    <w:p w14:paraId="28EB1F59" w14:textId="77777777" w:rsidR="00216AF1" w:rsidRPr="006B51D5" w:rsidRDefault="00216AF1" w:rsidP="006B51D5">
      <w:pPr>
        <w:pStyle w:val="berschrift3"/>
        <w:rPr>
          <w:highlight w:val="yellow"/>
        </w:rPr>
      </w:pPr>
      <w:bookmarkStart w:id="87" w:name="_Toc371499360"/>
      <w:bookmarkStart w:id="88" w:name="_Toc448826226"/>
      <w:r w:rsidRPr="006B51D5">
        <w:rPr>
          <w:highlight w:val="yellow"/>
        </w:rPr>
        <w:t>Testergebnisse</w:t>
      </w:r>
      <w:bookmarkEnd w:id="87"/>
      <w:bookmarkEnd w:id="88"/>
    </w:p>
    <w:p w14:paraId="5F1E54C0" w14:textId="77777777" w:rsidR="00216AF1" w:rsidRPr="0037153B" w:rsidRDefault="00216AF1" w:rsidP="00BF33A0">
      <w:pPr>
        <w:pStyle w:val="berschrift4"/>
        <w:numPr>
          <w:ilvl w:val="0"/>
          <w:numId w:val="0"/>
        </w:numPr>
        <w:ind w:left="907" w:hanging="907"/>
        <w:rPr>
          <w:rFonts w:ascii="Times New Roman" w:hAnsi="Times New Roman"/>
          <w:b w:val="0"/>
        </w:rPr>
      </w:pPr>
      <w:bookmarkStart w:id="89" w:name="_Toc448826227"/>
      <w:r w:rsidRPr="0037153B">
        <w:rPr>
          <w:rFonts w:ascii="Times New Roman" w:hAnsi="Times New Roman"/>
        </w:rPr>
        <w:t>Testprotokoll Modultestfall 1 (1. Testdurchführung)</w:t>
      </w:r>
      <w:bookmarkEnd w:id="89"/>
    </w:p>
    <w:tbl>
      <w:tblPr>
        <w:tblStyle w:val="Tabellenraster"/>
        <w:tblW w:w="0" w:type="auto"/>
        <w:tblLook w:val="04A0" w:firstRow="1" w:lastRow="0" w:firstColumn="1" w:lastColumn="0" w:noHBand="0" w:noVBand="1"/>
      </w:tblPr>
      <w:tblGrid>
        <w:gridCol w:w="3084"/>
        <w:gridCol w:w="4606"/>
      </w:tblGrid>
      <w:tr w:rsidR="00216AF1" w:rsidRPr="0037153B" w14:paraId="3DFCA923" w14:textId="77777777" w:rsidTr="00216AF1">
        <w:tc>
          <w:tcPr>
            <w:tcW w:w="3084" w:type="dxa"/>
            <w:shd w:val="clear" w:color="auto" w:fill="CCCCCC"/>
          </w:tcPr>
          <w:p w14:paraId="29A6252A" w14:textId="77777777" w:rsidR="00216AF1" w:rsidRPr="0037153B" w:rsidRDefault="00216AF1" w:rsidP="00216AF1">
            <w:pPr>
              <w:jc w:val="left"/>
            </w:pPr>
            <w:r w:rsidRPr="0037153B">
              <w:t>Testziel</w:t>
            </w:r>
          </w:p>
        </w:tc>
        <w:tc>
          <w:tcPr>
            <w:tcW w:w="4606" w:type="dxa"/>
            <w:shd w:val="clear" w:color="auto" w:fill="CCCCCC"/>
          </w:tcPr>
          <w:p w14:paraId="65EC86CF" w14:textId="77777777" w:rsidR="00216AF1" w:rsidRPr="0037153B" w:rsidRDefault="00216AF1" w:rsidP="00216AF1">
            <w:pPr>
              <w:jc w:val="left"/>
            </w:pPr>
          </w:p>
        </w:tc>
      </w:tr>
      <w:tr w:rsidR="00216AF1" w:rsidRPr="0037153B" w14:paraId="665348D5" w14:textId="77777777" w:rsidTr="00216AF1">
        <w:tc>
          <w:tcPr>
            <w:tcW w:w="3084" w:type="dxa"/>
            <w:shd w:val="clear" w:color="auto" w:fill="CCCCCC"/>
          </w:tcPr>
          <w:p w14:paraId="20F179CF" w14:textId="77777777" w:rsidR="00216AF1" w:rsidRPr="0037153B" w:rsidRDefault="001448C5" w:rsidP="00216AF1">
            <w:pPr>
              <w:jc w:val="left"/>
            </w:pPr>
            <w:r>
              <w:t>Schnittstelle/Klasse</w:t>
            </w:r>
          </w:p>
        </w:tc>
        <w:tc>
          <w:tcPr>
            <w:tcW w:w="4606" w:type="dxa"/>
            <w:shd w:val="clear" w:color="auto" w:fill="CCCCCC"/>
          </w:tcPr>
          <w:p w14:paraId="6ADAC8B9" w14:textId="77777777" w:rsidR="00216AF1" w:rsidRPr="0037153B" w:rsidRDefault="00216AF1" w:rsidP="00216AF1">
            <w:pPr>
              <w:jc w:val="left"/>
            </w:pPr>
          </w:p>
        </w:tc>
      </w:tr>
      <w:tr w:rsidR="00216AF1" w:rsidRPr="0037153B" w14:paraId="63F2D208" w14:textId="77777777" w:rsidTr="00216AF1">
        <w:tc>
          <w:tcPr>
            <w:tcW w:w="3084" w:type="dxa"/>
            <w:shd w:val="clear" w:color="auto" w:fill="CCCCCC"/>
          </w:tcPr>
          <w:p w14:paraId="241DF550" w14:textId="77777777" w:rsidR="00216AF1" w:rsidRPr="0037153B" w:rsidRDefault="00216AF1" w:rsidP="00216AF1">
            <w:pPr>
              <w:jc w:val="left"/>
            </w:pPr>
            <w:r w:rsidRPr="0037153B">
              <w:t>Vorbedingung</w:t>
            </w:r>
          </w:p>
        </w:tc>
        <w:tc>
          <w:tcPr>
            <w:tcW w:w="4606" w:type="dxa"/>
            <w:shd w:val="clear" w:color="auto" w:fill="CCCCCC"/>
          </w:tcPr>
          <w:p w14:paraId="2C58C10D" w14:textId="77777777" w:rsidR="00216AF1" w:rsidRPr="0037153B" w:rsidRDefault="00216AF1" w:rsidP="00216AF1">
            <w:pPr>
              <w:jc w:val="left"/>
            </w:pPr>
          </w:p>
        </w:tc>
      </w:tr>
      <w:tr w:rsidR="00216AF1" w:rsidRPr="0037153B" w14:paraId="4679EBD2" w14:textId="77777777" w:rsidTr="00216AF1">
        <w:tc>
          <w:tcPr>
            <w:tcW w:w="3084" w:type="dxa"/>
            <w:shd w:val="clear" w:color="auto" w:fill="CCCCCC"/>
          </w:tcPr>
          <w:p w14:paraId="75707397" w14:textId="77777777" w:rsidR="00216AF1" w:rsidRPr="0037153B" w:rsidRDefault="00216AF1" w:rsidP="00216AF1">
            <w:pPr>
              <w:jc w:val="left"/>
            </w:pPr>
            <w:r w:rsidRPr="0037153B">
              <w:t>Nachbedingung</w:t>
            </w:r>
          </w:p>
        </w:tc>
        <w:tc>
          <w:tcPr>
            <w:tcW w:w="4606" w:type="dxa"/>
            <w:shd w:val="clear" w:color="auto" w:fill="CCCCCC"/>
          </w:tcPr>
          <w:p w14:paraId="760F5D44" w14:textId="77777777" w:rsidR="00216AF1" w:rsidRPr="0037153B" w:rsidRDefault="00216AF1" w:rsidP="00216AF1">
            <w:pPr>
              <w:jc w:val="left"/>
            </w:pPr>
          </w:p>
        </w:tc>
      </w:tr>
      <w:tr w:rsidR="00216AF1" w:rsidRPr="0037153B" w14:paraId="5E3FE0E7" w14:textId="77777777" w:rsidTr="00216AF1">
        <w:tc>
          <w:tcPr>
            <w:tcW w:w="3084" w:type="dxa"/>
            <w:shd w:val="clear" w:color="auto" w:fill="CCCCCC"/>
          </w:tcPr>
          <w:p w14:paraId="4E58A357" w14:textId="77777777" w:rsidR="00216AF1" w:rsidRPr="0037153B" w:rsidRDefault="00216AF1" w:rsidP="00216AF1">
            <w:pPr>
              <w:jc w:val="left"/>
            </w:pPr>
            <w:r w:rsidRPr="0037153B">
              <w:t>Bestehens Kriterien</w:t>
            </w:r>
          </w:p>
        </w:tc>
        <w:tc>
          <w:tcPr>
            <w:tcW w:w="4606" w:type="dxa"/>
            <w:shd w:val="clear" w:color="auto" w:fill="CCCCCC"/>
          </w:tcPr>
          <w:p w14:paraId="397F2875" w14:textId="77777777" w:rsidR="00216AF1" w:rsidRPr="0037153B" w:rsidRDefault="00216AF1" w:rsidP="00216AF1">
            <w:pPr>
              <w:jc w:val="left"/>
            </w:pPr>
          </w:p>
        </w:tc>
      </w:tr>
      <w:tr w:rsidR="00216AF1" w:rsidRPr="0037153B" w14:paraId="437A15C5" w14:textId="77777777" w:rsidTr="00216AF1">
        <w:tc>
          <w:tcPr>
            <w:tcW w:w="3084" w:type="dxa"/>
            <w:shd w:val="clear" w:color="auto" w:fill="FFBEBE"/>
          </w:tcPr>
          <w:p w14:paraId="53A3D3EF" w14:textId="77777777" w:rsidR="00216AF1" w:rsidRPr="0037153B" w:rsidRDefault="00216AF1" w:rsidP="00216AF1">
            <w:pPr>
              <w:jc w:val="left"/>
            </w:pPr>
            <w:r w:rsidRPr="0037153B">
              <w:t>Datum</w:t>
            </w:r>
          </w:p>
        </w:tc>
        <w:tc>
          <w:tcPr>
            <w:tcW w:w="4606" w:type="dxa"/>
            <w:shd w:val="clear" w:color="auto" w:fill="FFBEBE"/>
          </w:tcPr>
          <w:p w14:paraId="4F0665BE" w14:textId="77777777" w:rsidR="00216AF1" w:rsidRPr="0037153B" w:rsidRDefault="00216AF1" w:rsidP="00216AF1">
            <w:pPr>
              <w:jc w:val="left"/>
            </w:pPr>
          </w:p>
        </w:tc>
      </w:tr>
      <w:tr w:rsidR="00216AF1" w:rsidRPr="0037153B" w14:paraId="19F9D761" w14:textId="77777777" w:rsidTr="00216AF1">
        <w:tc>
          <w:tcPr>
            <w:tcW w:w="3084" w:type="dxa"/>
            <w:shd w:val="clear" w:color="auto" w:fill="FFBEBE"/>
          </w:tcPr>
          <w:p w14:paraId="3DA2080C" w14:textId="77777777" w:rsidR="00216AF1" w:rsidRPr="0037153B" w:rsidRDefault="00216AF1" w:rsidP="00216AF1">
            <w:pPr>
              <w:jc w:val="left"/>
            </w:pPr>
            <w:r w:rsidRPr="0037153B">
              <w:t>Tester</w:t>
            </w:r>
          </w:p>
        </w:tc>
        <w:tc>
          <w:tcPr>
            <w:tcW w:w="4606" w:type="dxa"/>
            <w:shd w:val="clear" w:color="auto" w:fill="FFBEBE"/>
          </w:tcPr>
          <w:p w14:paraId="0C1B9A44" w14:textId="77777777" w:rsidR="00216AF1" w:rsidRPr="0037153B" w:rsidRDefault="00216AF1" w:rsidP="00216AF1">
            <w:pPr>
              <w:jc w:val="left"/>
            </w:pPr>
          </w:p>
        </w:tc>
      </w:tr>
      <w:tr w:rsidR="00216AF1" w:rsidRPr="0037153B" w14:paraId="6C115DBE" w14:textId="77777777" w:rsidTr="00216AF1">
        <w:tc>
          <w:tcPr>
            <w:tcW w:w="3084" w:type="dxa"/>
            <w:shd w:val="clear" w:color="auto" w:fill="FFBEBE"/>
          </w:tcPr>
          <w:p w14:paraId="20C87251" w14:textId="77777777" w:rsidR="00216AF1" w:rsidRPr="0037153B" w:rsidRDefault="00216AF1" w:rsidP="00216AF1">
            <w:pPr>
              <w:jc w:val="left"/>
            </w:pPr>
            <w:r w:rsidRPr="0037153B">
              <w:t>Version der Software</w:t>
            </w:r>
          </w:p>
        </w:tc>
        <w:tc>
          <w:tcPr>
            <w:tcW w:w="4606" w:type="dxa"/>
            <w:shd w:val="clear" w:color="auto" w:fill="FFBEBE"/>
          </w:tcPr>
          <w:p w14:paraId="44D64B3E" w14:textId="77777777" w:rsidR="00216AF1" w:rsidRPr="0037153B" w:rsidRDefault="00216AF1" w:rsidP="00216AF1">
            <w:pPr>
              <w:jc w:val="left"/>
            </w:pPr>
          </w:p>
        </w:tc>
      </w:tr>
      <w:tr w:rsidR="00216AF1" w:rsidRPr="0037153B" w14:paraId="52733527" w14:textId="77777777" w:rsidTr="00216AF1">
        <w:tc>
          <w:tcPr>
            <w:tcW w:w="3084" w:type="dxa"/>
            <w:shd w:val="clear" w:color="auto" w:fill="FFBEBE"/>
          </w:tcPr>
          <w:p w14:paraId="71462227" w14:textId="77777777" w:rsidR="00216AF1" w:rsidRPr="0037153B" w:rsidRDefault="00216AF1" w:rsidP="00216AF1">
            <w:pPr>
              <w:jc w:val="left"/>
            </w:pPr>
            <w:r w:rsidRPr="0037153B">
              <w:t>Testtreiber</w:t>
            </w:r>
          </w:p>
        </w:tc>
        <w:tc>
          <w:tcPr>
            <w:tcW w:w="4606" w:type="dxa"/>
            <w:shd w:val="clear" w:color="auto" w:fill="FFBEBE"/>
          </w:tcPr>
          <w:p w14:paraId="2A99342C" w14:textId="77777777" w:rsidR="00216AF1" w:rsidRPr="0037153B" w:rsidRDefault="00216AF1" w:rsidP="00216AF1">
            <w:pPr>
              <w:jc w:val="left"/>
            </w:pPr>
          </w:p>
        </w:tc>
      </w:tr>
      <w:tr w:rsidR="00216AF1" w:rsidRPr="0037153B" w14:paraId="106B2851" w14:textId="77777777" w:rsidTr="00216AF1">
        <w:tc>
          <w:tcPr>
            <w:tcW w:w="3084" w:type="dxa"/>
            <w:shd w:val="clear" w:color="auto" w:fill="FFBEBE"/>
          </w:tcPr>
          <w:p w14:paraId="28CB09B6" w14:textId="77777777" w:rsidR="00216AF1" w:rsidRPr="0037153B" w:rsidRDefault="00216AF1" w:rsidP="00216AF1">
            <w:pPr>
              <w:jc w:val="left"/>
            </w:pPr>
            <w:r w:rsidRPr="0037153B">
              <w:t>Testsystem &amp; -umgebung</w:t>
            </w:r>
          </w:p>
        </w:tc>
        <w:tc>
          <w:tcPr>
            <w:tcW w:w="4606" w:type="dxa"/>
            <w:shd w:val="clear" w:color="auto" w:fill="FFBEBE"/>
          </w:tcPr>
          <w:p w14:paraId="10405E37" w14:textId="77777777" w:rsidR="00216AF1" w:rsidRPr="0037153B" w:rsidRDefault="00216AF1" w:rsidP="00216AF1">
            <w:pPr>
              <w:jc w:val="left"/>
            </w:pPr>
          </w:p>
        </w:tc>
      </w:tr>
      <w:tr w:rsidR="00216AF1" w:rsidRPr="0037153B" w14:paraId="0A1996A9" w14:textId="77777777" w:rsidTr="00216AF1">
        <w:tc>
          <w:tcPr>
            <w:tcW w:w="3084" w:type="dxa"/>
            <w:shd w:val="clear" w:color="auto" w:fill="FFBEBE"/>
          </w:tcPr>
          <w:p w14:paraId="79F67813" w14:textId="77777777" w:rsidR="00216AF1" w:rsidRPr="0037153B" w:rsidRDefault="00216AF1" w:rsidP="00216AF1">
            <w:pPr>
              <w:jc w:val="left"/>
            </w:pPr>
            <w:r w:rsidRPr="0037153B">
              <w:t>Testurteil</w:t>
            </w:r>
          </w:p>
        </w:tc>
        <w:tc>
          <w:tcPr>
            <w:tcW w:w="4606" w:type="dxa"/>
            <w:shd w:val="clear" w:color="auto" w:fill="FFBEBE"/>
          </w:tcPr>
          <w:p w14:paraId="7F696A22" w14:textId="77777777" w:rsidR="00216AF1" w:rsidRPr="0037153B" w:rsidRDefault="00216AF1" w:rsidP="00216AF1">
            <w:pPr>
              <w:jc w:val="left"/>
            </w:pPr>
          </w:p>
        </w:tc>
      </w:tr>
    </w:tbl>
    <w:p w14:paraId="12B59210" w14:textId="77777777" w:rsidR="00216AF1" w:rsidRPr="0037153B" w:rsidRDefault="00216AF1" w:rsidP="00216AF1"/>
    <w:p w14:paraId="5AB119EC" w14:textId="77777777" w:rsidR="00216AF1" w:rsidRPr="0037153B" w:rsidRDefault="00216AF1" w:rsidP="00BF33A0">
      <w:pPr>
        <w:pStyle w:val="berschrift4"/>
        <w:numPr>
          <w:ilvl w:val="0"/>
          <w:numId w:val="0"/>
        </w:numPr>
        <w:ind w:left="907" w:hanging="907"/>
        <w:rPr>
          <w:rFonts w:ascii="Times New Roman" w:hAnsi="Times New Roman"/>
          <w:b w:val="0"/>
        </w:rPr>
      </w:pPr>
      <w:bookmarkStart w:id="90" w:name="_Toc448826228"/>
      <w:r w:rsidRPr="0037153B">
        <w:rPr>
          <w:rFonts w:ascii="Times New Roman" w:hAnsi="Times New Roman"/>
        </w:rPr>
        <w:t>Testprotokoll Modultestfall 1 (n. Testdurchführung)</w:t>
      </w:r>
      <w:bookmarkEnd w:id="90"/>
    </w:p>
    <w:tbl>
      <w:tblPr>
        <w:tblStyle w:val="Tabellenraster"/>
        <w:tblW w:w="0" w:type="auto"/>
        <w:tblLook w:val="04A0" w:firstRow="1" w:lastRow="0" w:firstColumn="1" w:lastColumn="0" w:noHBand="0" w:noVBand="1"/>
      </w:tblPr>
      <w:tblGrid>
        <w:gridCol w:w="3084"/>
        <w:gridCol w:w="4606"/>
      </w:tblGrid>
      <w:tr w:rsidR="00216AF1" w:rsidRPr="0037153B" w14:paraId="70EF92B2" w14:textId="77777777" w:rsidTr="00216AF1">
        <w:tc>
          <w:tcPr>
            <w:tcW w:w="3084" w:type="dxa"/>
            <w:shd w:val="clear" w:color="auto" w:fill="CCCCCC"/>
          </w:tcPr>
          <w:p w14:paraId="573C4FB8" w14:textId="77777777" w:rsidR="00216AF1" w:rsidRPr="0037153B" w:rsidRDefault="00216AF1" w:rsidP="00216AF1">
            <w:pPr>
              <w:jc w:val="left"/>
            </w:pPr>
            <w:r w:rsidRPr="0037153B">
              <w:t>Testziel</w:t>
            </w:r>
          </w:p>
        </w:tc>
        <w:tc>
          <w:tcPr>
            <w:tcW w:w="4606" w:type="dxa"/>
            <w:shd w:val="clear" w:color="auto" w:fill="CCCCCC"/>
          </w:tcPr>
          <w:p w14:paraId="3FCB2FA5" w14:textId="77777777" w:rsidR="00216AF1" w:rsidRPr="0037153B" w:rsidRDefault="00216AF1" w:rsidP="00216AF1">
            <w:pPr>
              <w:jc w:val="left"/>
            </w:pPr>
          </w:p>
        </w:tc>
      </w:tr>
      <w:tr w:rsidR="00216AF1" w:rsidRPr="0037153B" w14:paraId="282186E8" w14:textId="77777777" w:rsidTr="00216AF1">
        <w:tc>
          <w:tcPr>
            <w:tcW w:w="3084" w:type="dxa"/>
            <w:shd w:val="clear" w:color="auto" w:fill="CCCCCC"/>
          </w:tcPr>
          <w:p w14:paraId="31DBBAFD" w14:textId="77777777" w:rsidR="00216AF1" w:rsidRPr="0037153B" w:rsidRDefault="001448C5" w:rsidP="00216AF1">
            <w:pPr>
              <w:jc w:val="left"/>
            </w:pPr>
            <w:r>
              <w:t>Schnittstelle/Klasse</w:t>
            </w:r>
          </w:p>
        </w:tc>
        <w:tc>
          <w:tcPr>
            <w:tcW w:w="4606" w:type="dxa"/>
            <w:shd w:val="clear" w:color="auto" w:fill="CCCCCC"/>
          </w:tcPr>
          <w:p w14:paraId="55A14D5B" w14:textId="77777777" w:rsidR="00216AF1" w:rsidRPr="0037153B" w:rsidRDefault="00216AF1" w:rsidP="00216AF1">
            <w:pPr>
              <w:jc w:val="left"/>
            </w:pPr>
          </w:p>
        </w:tc>
      </w:tr>
      <w:tr w:rsidR="00216AF1" w:rsidRPr="0037153B" w14:paraId="242D571F" w14:textId="77777777" w:rsidTr="00216AF1">
        <w:tc>
          <w:tcPr>
            <w:tcW w:w="3084" w:type="dxa"/>
            <w:shd w:val="clear" w:color="auto" w:fill="CCCCCC"/>
          </w:tcPr>
          <w:p w14:paraId="29414CDF" w14:textId="77777777" w:rsidR="00216AF1" w:rsidRPr="0037153B" w:rsidRDefault="00216AF1" w:rsidP="00216AF1">
            <w:pPr>
              <w:jc w:val="left"/>
            </w:pPr>
            <w:r w:rsidRPr="0037153B">
              <w:t>Vorbedingung</w:t>
            </w:r>
          </w:p>
        </w:tc>
        <w:tc>
          <w:tcPr>
            <w:tcW w:w="4606" w:type="dxa"/>
            <w:shd w:val="clear" w:color="auto" w:fill="CCCCCC"/>
          </w:tcPr>
          <w:p w14:paraId="492ED1A4" w14:textId="77777777" w:rsidR="00216AF1" w:rsidRPr="0037153B" w:rsidRDefault="00216AF1" w:rsidP="00216AF1">
            <w:pPr>
              <w:jc w:val="left"/>
            </w:pPr>
          </w:p>
        </w:tc>
      </w:tr>
      <w:tr w:rsidR="00216AF1" w:rsidRPr="0037153B" w14:paraId="72C6CED7" w14:textId="77777777" w:rsidTr="00216AF1">
        <w:tc>
          <w:tcPr>
            <w:tcW w:w="3084" w:type="dxa"/>
            <w:shd w:val="clear" w:color="auto" w:fill="CCCCCC"/>
          </w:tcPr>
          <w:p w14:paraId="7A74123B" w14:textId="77777777" w:rsidR="00216AF1" w:rsidRPr="0037153B" w:rsidRDefault="00216AF1" w:rsidP="00216AF1">
            <w:pPr>
              <w:jc w:val="left"/>
            </w:pPr>
            <w:r w:rsidRPr="0037153B">
              <w:t>Nachbedingung</w:t>
            </w:r>
          </w:p>
        </w:tc>
        <w:tc>
          <w:tcPr>
            <w:tcW w:w="4606" w:type="dxa"/>
            <w:shd w:val="clear" w:color="auto" w:fill="CCCCCC"/>
          </w:tcPr>
          <w:p w14:paraId="51EC56B2" w14:textId="77777777" w:rsidR="00216AF1" w:rsidRPr="0037153B" w:rsidRDefault="00216AF1" w:rsidP="00216AF1">
            <w:pPr>
              <w:jc w:val="left"/>
            </w:pPr>
          </w:p>
        </w:tc>
      </w:tr>
      <w:tr w:rsidR="00216AF1" w:rsidRPr="0037153B" w14:paraId="270A161A" w14:textId="77777777" w:rsidTr="00216AF1">
        <w:tc>
          <w:tcPr>
            <w:tcW w:w="3084" w:type="dxa"/>
            <w:shd w:val="clear" w:color="auto" w:fill="CCCCCC"/>
          </w:tcPr>
          <w:p w14:paraId="4FFA08B0" w14:textId="77777777" w:rsidR="00216AF1" w:rsidRPr="0037153B" w:rsidRDefault="00216AF1" w:rsidP="00216AF1">
            <w:pPr>
              <w:jc w:val="left"/>
            </w:pPr>
            <w:r w:rsidRPr="0037153B">
              <w:t>Bestehens Kriterien</w:t>
            </w:r>
          </w:p>
        </w:tc>
        <w:tc>
          <w:tcPr>
            <w:tcW w:w="4606" w:type="dxa"/>
            <w:shd w:val="clear" w:color="auto" w:fill="CCCCCC"/>
          </w:tcPr>
          <w:p w14:paraId="462C2812" w14:textId="77777777" w:rsidR="00216AF1" w:rsidRPr="0037153B" w:rsidRDefault="00216AF1" w:rsidP="00216AF1">
            <w:pPr>
              <w:jc w:val="left"/>
            </w:pPr>
          </w:p>
        </w:tc>
      </w:tr>
      <w:tr w:rsidR="00216AF1" w:rsidRPr="0037153B" w14:paraId="1D199E29" w14:textId="77777777" w:rsidTr="00216AF1">
        <w:tc>
          <w:tcPr>
            <w:tcW w:w="3084" w:type="dxa"/>
            <w:shd w:val="clear" w:color="auto" w:fill="FFBEBE"/>
          </w:tcPr>
          <w:p w14:paraId="48FEBBEF" w14:textId="77777777" w:rsidR="00216AF1" w:rsidRPr="0037153B" w:rsidRDefault="00216AF1" w:rsidP="00216AF1">
            <w:pPr>
              <w:jc w:val="left"/>
            </w:pPr>
            <w:r w:rsidRPr="0037153B">
              <w:t>Datum</w:t>
            </w:r>
          </w:p>
        </w:tc>
        <w:tc>
          <w:tcPr>
            <w:tcW w:w="4606" w:type="dxa"/>
            <w:shd w:val="clear" w:color="auto" w:fill="FFBEBE"/>
          </w:tcPr>
          <w:p w14:paraId="6F7CAD84" w14:textId="77777777" w:rsidR="00216AF1" w:rsidRPr="0037153B" w:rsidRDefault="00216AF1" w:rsidP="00216AF1">
            <w:pPr>
              <w:jc w:val="left"/>
            </w:pPr>
          </w:p>
        </w:tc>
      </w:tr>
      <w:tr w:rsidR="00216AF1" w:rsidRPr="0037153B" w14:paraId="0BE68351" w14:textId="77777777" w:rsidTr="00216AF1">
        <w:tc>
          <w:tcPr>
            <w:tcW w:w="3084" w:type="dxa"/>
            <w:shd w:val="clear" w:color="auto" w:fill="FFBEBE"/>
          </w:tcPr>
          <w:p w14:paraId="7AD55273" w14:textId="77777777" w:rsidR="00216AF1" w:rsidRPr="0037153B" w:rsidRDefault="00216AF1" w:rsidP="00216AF1">
            <w:pPr>
              <w:jc w:val="left"/>
            </w:pPr>
            <w:r w:rsidRPr="0037153B">
              <w:t>Tester</w:t>
            </w:r>
          </w:p>
        </w:tc>
        <w:tc>
          <w:tcPr>
            <w:tcW w:w="4606" w:type="dxa"/>
            <w:shd w:val="clear" w:color="auto" w:fill="FFBEBE"/>
          </w:tcPr>
          <w:p w14:paraId="64C8F186" w14:textId="77777777" w:rsidR="00216AF1" w:rsidRPr="0037153B" w:rsidRDefault="00216AF1" w:rsidP="00216AF1">
            <w:pPr>
              <w:jc w:val="left"/>
            </w:pPr>
          </w:p>
        </w:tc>
      </w:tr>
      <w:tr w:rsidR="00216AF1" w:rsidRPr="0037153B" w14:paraId="03CD224A" w14:textId="77777777" w:rsidTr="00216AF1">
        <w:tc>
          <w:tcPr>
            <w:tcW w:w="3084" w:type="dxa"/>
            <w:shd w:val="clear" w:color="auto" w:fill="FFBEBE"/>
          </w:tcPr>
          <w:p w14:paraId="2548618A" w14:textId="77777777" w:rsidR="00216AF1" w:rsidRPr="0037153B" w:rsidRDefault="00216AF1" w:rsidP="00216AF1">
            <w:pPr>
              <w:jc w:val="left"/>
            </w:pPr>
            <w:r w:rsidRPr="0037153B">
              <w:t>Version der Software</w:t>
            </w:r>
          </w:p>
        </w:tc>
        <w:tc>
          <w:tcPr>
            <w:tcW w:w="4606" w:type="dxa"/>
            <w:shd w:val="clear" w:color="auto" w:fill="FFBEBE"/>
          </w:tcPr>
          <w:p w14:paraId="64D2BDED" w14:textId="77777777" w:rsidR="00216AF1" w:rsidRPr="0037153B" w:rsidRDefault="00216AF1" w:rsidP="00216AF1">
            <w:pPr>
              <w:jc w:val="left"/>
            </w:pPr>
          </w:p>
        </w:tc>
      </w:tr>
      <w:tr w:rsidR="00216AF1" w:rsidRPr="0037153B" w14:paraId="42383873" w14:textId="77777777" w:rsidTr="00216AF1">
        <w:tc>
          <w:tcPr>
            <w:tcW w:w="3084" w:type="dxa"/>
            <w:shd w:val="clear" w:color="auto" w:fill="FFBEBE"/>
          </w:tcPr>
          <w:p w14:paraId="6FA927A7" w14:textId="77777777" w:rsidR="00216AF1" w:rsidRPr="0037153B" w:rsidRDefault="00216AF1" w:rsidP="00216AF1">
            <w:pPr>
              <w:jc w:val="left"/>
            </w:pPr>
            <w:r w:rsidRPr="0037153B">
              <w:lastRenderedPageBreak/>
              <w:t>Testtreiber</w:t>
            </w:r>
          </w:p>
        </w:tc>
        <w:tc>
          <w:tcPr>
            <w:tcW w:w="4606" w:type="dxa"/>
            <w:shd w:val="clear" w:color="auto" w:fill="FFBEBE"/>
          </w:tcPr>
          <w:p w14:paraId="47632967" w14:textId="77777777" w:rsidR="00216AF1" w:rsidRPr="0037153B" w:rsidRDefault="00216AF1" w:rsidP="00216AF1">
            <w:pPr>
              <w:jc w:val="left"/>
            </w:pPr>
          </w:p>
        </w:tc>
      </w:tr>
      <w:tr w:rsidR="00216AF1" w:rsidRPr="0037153B" w14:paraId="7E5A4E77" w14:textId="77777777" w:rsidTr="00216AF1">
        <w:tc>
          <w:tcPr>
            <w:tcW w:w="3084" w:type="dxa"/>
            <w:shd w:val="clear" w:color="auto" w:fill="FFBEBE"/>
          </w:tcPr>
          <w:p w14:paraId="01DA5A10" w14:textId="77777777" w:rsidR="00216AF1" w:rsidRPr="0037153B" w:rsidRDefault="00216AF1" w:rsidP="00216AF1">
            <w:pPr>
              <w:jc w:val="left"/>
            </w:pPr>
            <w:r w:rsidRPr="0037153B">
              <w:t>Testsystem &amp; -umgebung</w:t>
            </w:r>
          </w:p>
        </w:tc>
        <w:tc>
          <w:tcPr>
            <w:tcW w:w="4606" w:type="dxa"/>
            <w:shd w:val="clear" w:color="auto" w:fill="FFBEBE"/>
          </w:tcPr>
          <w:p w14:paraId="30BDD9D3" w14:textId="77777777" w:rsidR="00216AF1" w:rsidRPr="0037153B" w:rsidRDefault="00216AF1" w:rsidP="00216AF1">
            <w:pPr>
              <w:jc w:val="left"/>
            </w:pPr>
          </w:p>
        </w:tc>
      </w:tr>
      <w:tr w:rsidR="00216AF1" w:rsidRPr="0037153B" w14:paraId="0AABFDE0" w14:textId="77777777" w:rsidTr="00216AF1">
        <w:tc>
          <w:tcPr>
            <w:tcW w:w="3084" w:type="dxa"/>
            <w:shd w:val="clear" w:color="auto" w:fill="FFBEBE"/>
          </w:tcPr>
          <w:p w14:paraId="698121C4" w14:textId="77777777" w:rsidR="00216AF1" w:rsidRPr="0037153B" w:rsidRDefault="00216AF1" w:rsidP="00216AF1">
            <w:pPr>
              <w:jc w:val="left"/>
            </w:pPr>
            <w:r w:rsidRPr="0037153B">
              <w:t>Testurteil</w:t>
            </w:r>
          </w:p>
        </w:tc>
        <w:tc>
          <w:tcPr>
            <w:tcW w:w="4606" w:type="dxa"/>
            <w:shd w:val="clear" w:color="auto" w:fill="FFBEBE"/>
          </w:tcPr>
          <w:p w14:paraId="19F943D5" w14:textId="77777777" w:rsidR="00216AF1" w:rsidRPr="0037153B" w:rsidRDefault="00216AF1" w:rsidP="00216AF1">
            <w:pPr>
              <w:jc w:val="left"/>
            </w:pPr>
          </w:p>
        </w:tc>
      </w:tr>
    </w:tbl>
    <w:p w14:paraId="03373666" w14:textId="77777777" w:rsidR="00216AF1" w:rsidRPr="0037153B" w:rsidRDefault="00216AF1" w:rsidP="00216AF1"/>
    <w:p w14:paraId="782E871F" w14:textId="77777777" w:rsidR="00216AF1" w:rsidRPr="0037153B" w:rsidRDefault="00216AF1" w:rsidP="00BF33A0">
      <w:pPr>
        <w:pStyle w:val="berschrift4"/>
        <w:numPr>
          <w:ilvl w:val="0"/>
          <w:numId w:val="0"/>
        </w:numPr>
        <w:ind w:left="907" w:hanging="907"/>
        <w:rPr>
          <w:rFonts w:ascii="Times New Roman" w:hAnsi="Times New Roman"/>
          <w:b w:val="0"/>
        </w:rPr>
      </w:pPr>
      <w:bookmarkStart w:id="91" w:name="_Toc448826229"/>
      <w:r w:rsidRPr="0037153B">
        <w:rPr>
          <w:rFonts w:ascii="Times New Roman" w:hAnsi="Times New Roman"/>
        </w:rPr>
        <w:t>Testprotokoll Modultestfall n (1. Testdurchführung)</w:t>
      </w:r>
      <w:bookmarkEnd w:id="91"/>
    </w:p>
    <w:tbl>
      <w:tblPr>
        <w:tblStyle w:val="Tabellenraster"/>
        <w:tblW w:w="0" w:type="auto"/>
        <w:tblLook w:val="04A0" w:firstRow="1" w:lastRow="0" w:firstColumn="1" w:lastColumn="0" w:noHBand="0" w:noVBand="1"/>
      </w:tblPr>
      <w:tblGrid>
        <w:gridCol w:w="3084"/>
        <w:gridCol w:w="4606"/>
      </w:tblGrid>
      <w:tr w:rsidR="00216AF1" w:rsidRPr="0037153B" w14:paraId="0325D40A" w14:textId="77777777" w:rsidTr="00216AF1">
        <w:tc>
          <w:tcPr>
            <w:tcW w:w="3084" w:type="dxa"/>
            <w:shd w:val="clear" w:color="auto" w:fill="CCCCCC"/>
          </w:tcPr>
          <w:p w14:paraId="2C02A694" w14:textId="77777777" w:rsidR="00216AF1" w:rsidRPr="0037153B" w:rsidRDefault="00216AF1" w:rsidP="00216AF1">
            <w:pPr>
              <w:jc w:val="left"/>
            </w:pPr>
            <w:r w:rsidRPr="0037153B">
              <w:t>Testziel</w:t>
            </w:r>
          </w:p>
        </w:tc>
        <w:tc>
          <w:tcPr>
            <w:tcW w:w="4606" w:type="dxa"/>
            <w:shd w:val="clear" w:color="auto" w:fill="CCCCCC"/>
          </w:tcPr>
          <w:p w14:paraId="7CBD3EF9" w14:textId="77777777" w:rsidR="00216AF1" w:rsidRPr="0037153B" w:rsidRDefault="00216AF1" w:rsidP="00216AF1">
            <w:pPr>
              <w:jc w:val="left"/>
            </w:pPr>
          </w:p>
        </w:tc>
      </w:tr>
      <w:tr w:rsidR="00216AF1" w:rsidRPr="0037153B" w14:paraId="5B7A94CE" w14:textId="77777777" w:rsidTr="00216AF1">
        <w:tc>
          <w:tcPr>
            <w:tcW w:w="3084" w:type="dxa"/>
            <w:shd w:val="clear" w:color="auto" w:fill="CCCCCC"/>
          </w:tcPr>
          <w:p w14:paraId="5D444797" w14:textId="77777777" w:rsidR="00216AF1" w:rsidRPr="0037153B" w:rsidRDefault="001448C5" w:rsidP="00216AF1">
            <w:pPr>
              <w:jc w:val="left"/>
            </w:pPr>
            <w:r>
              <w:t>Schnittstelle/Klasse</w:t>
            </w:r>
          </w:p>
        </w:tc>
        <w:tc>
          <w:tcPr>
            <w:tcW w:w="4606" w:type="dxa"/>
            <w:shd w:val="clear" w:color="auto" w:fill="CCCCCC"/>
          </w:tcPr>
          <w:p w14:paraId="1F7B6266" w14:textId="77777777" w:rsidR="00216AF1" w:rsidRPr="0037153B" w:rsidRDefault="00216AF1" w:rsidP="00216AF1">
            <w:pPr>
              <w:jc w:val="left"/>
            </w:pPr>
          </w:p>
        </w:tc>
      </w:tr>
      <w:tr w:rsidR="00216AF1" w:rsidRPr="0037153B" w14:paraId="0B693799" w14:textId="77777777" w:rsidTr="00216AF1">
        <w:tc>
          <w:tcPr>
            <w:tcW w:w="3084" w:type="dxa"/>
            <w:shd w:val="clear" w:color="auto" w:fill="CCCCCC"/>
          </w:tcPr>
          <w:p w14:paraId="08AB940E" w14:textId="77777777" w:rsidR="00216AF1" w:rsidRPr="0037153B" w:rsidRDefault="00216AF1" w:rsidP="00216AF1">
            <w:pPr>
              <w:jc w:val="left"/>
            </w:pPr>
            <w:r w:rsidRPr="0037153B">
              <w:t>Vorbedingung</w:t>
            </w:r>
          </w:p>
        </w:tc>
        <w:tc>
          <w:tcPr>
            <w:tcW w:w="4606" w:type="dxa"/>
            <w:shd w:val="clear" w:color="auto" w:fill="CCCCCC"/>
          </w:tcPr>
          <w:p w14:paraId="395BA22C" w14:textId="77777777" w:rsidR="00216AF1" w:rsidRPr="0037153B" w:rsidRDefault="00216AF1" w:rsidP="00216AF1">
            <w:pPr>
              <w:jc w:val="left"/>
            </w:pPr>
          </w:p>
        </w:tc>
      </w:tr>
      <w:tr w:rsidR="00216AF1" w:rsidRPr="0037153B" w14:paraId="3AE4F7FA" w14:textId="77777777" w:rsidTr="00216AF1">
        <w:tc>
          <w:tcPr>
            <w:tcW w:w="3084" w:type="dxa"/>
            <w:shd w:val="clear" w:color="auto" w:fill="CCCCCC"/>
          </w:tcPr>
          <w:p w14:paraId="5E86923E" w14:textId="77777777" w:rsidR="00216AF1" w:rsidRPr="0037153B" w:rsidRDefault="00216AF1" w:rsidP="00216AF1">
            <w:pPr>
              <w:jc w:val="left"/>
            </w:pPr>
            <w:r w:rsidRPr="0037153B">
              <w:t>Nachbedingung</w:t>
            </w:r>
          </w:p>
        </w:tc>
        <w:tc>
          <w:tcPr>
            <w:tcW w:w="4606" w:type="dxa"/>
            <w:shd w:val="clear" w:color="auto" w:fill="CCCCCC"/>
          </w:tcPr>
          <w:p w14:paraId="6BA52E0F" w14:textId="77777777" w:rsidR="00216AF1" w:rsidRPr="0037153B" w:rsidRDefault="00216AF1" w:rsidP="00216AF1">
            <w:pPr>
              <w:jc w:val="left"/>
            </w:pPr>
          </w:p>
        </w:tc>
      </w:tr>
      <w:tr w:rsidR="00216AF1" w:rsidRPr="0037153B" w14:paraId="6C000A14" w14:textId="77777777" w:rsidTr="00216AF1">
        <w:tc>
          <w:tcPr>
            <w:tcW w:w="3084" w:type="dxa"/>
            <w:shd w:val="clear" w:color="auto" w:fill="CCCCCC"/>
          </w:tcPr>
          <w:p w14:paraId="7D09F57A" w14:textId="77777777" w:rsidR="00216AF1" w:rsidRPr="0037153B" w:rsidRDefault="00216AF1" w:rsidP="00216AF1">
            <w:pPr>
              <w:jc w:val="left"/>
            </w:pPr>
            <w:r w:rsidRPr="0037153B">
              <w:t>Bestehens Kriterien</w:t>
            </w:r>
          </w:p>
        </w:tc>
        <w:tc>
          <w:tcPr>
            <w:tcW w:w="4606" w:type="dxa"/>
            <w:shd w:val="clear" w:color="auto" w:fill="CCCCCC"/>
          </w:tcPr>
          <w:p w14:paraId="021B4A5A" w14:textId="77777777" w:rsidR="00216AF1" w:rsidRPr="0037153B" w:rsidRDefault="00216AF1" w:rsidP="00216AF1">
            <w:pPr>
              <w:jc w:val="left"/>
            </w:pPr>
          </w:p>
        </w:tc>
      </w:tr>
      <w:tr w:rsidR="00216AF1" w:rsidRPr="0037153B" w14:paraId="29E778BB" w14:textId="77777777" w:rsidTr="00216AF1">
        <w:tc>
          <w:tcPr>
            <w:tcW w:w="3084" w:type="dxa"/>
            <w:shd w:val="clear" w:color="auto" w:fill="FFBEBE"/>
          </w:tcPr>
          <w:p w14:paraId="588F81A0" w14:textId="77777777" w:rsidR="00216AF1" w:rsidRPr="0037153B" w:rsidRDefault="00216AF1" w:rsidP="00216AF1">
            <w:pPr>
              <w:jc w:val="left"/>
            </w:pPr>
            <w:r w:rsidRPr="0037153B">
              <w:t>Datum</w:t>
            </w:r>
          </w:p>
        </w:tc>
        <w:tc>
          <w:tcPr>
            <w:tcW w:w="4606" w:type="dxa"/>
            <w:shd w:val="clear" w:color="auto" w:fill="FFBEBE"/>
          </w:tcPr>
          <w:p w14:paraId="146CB84F" w14:textId="77777777" w:rsidR="00216AF1" w:rsidRPr="0037153B" w:rsidRDefault="00216AF1" w:rsidP="00216AF1">
            <w:pPr>
              <w:jc w:val="left"/>
            </w:pPr>
          </w:p>
        </w:tc>
      </w:tr>
      <w:tr w:rsidR="00216AF1" w:rsidRPr="0037153B" w14:paraId="54369B83" w14:textId="77777777" w:rsidTr="00216AF1">
        <w:tc>
          <w:tcPr>
            <w:tcW w:w="3084" w:type="dxa"/>
            <w:shd w:val="clear" w:color="auto" w:fill="FFBEBE"/>
          </w:tcPr>
          <w:p w14:paraId="300F6318" w14:textId="77777777" w:rsidR="00216AF1" w:rsidRPr="0037153B" w:rsidRDefault="00216AF1" w:rsidP="00216AF1">
            <w:pPr>
              <w:jc w:val="left"/>
            </w:pPr>
            <w:r w:rsidRPr="0037153B">
              <w:t>Tester</w:t>
            </w:r>
          </w:p>
        </w:tc>
        <w:tc>
          <w:tcPr>
            <w:tcW w:w="4606" w:type="dxa"/>
            <w:shd w:val="clear" w:color="auto" w:fill="FFBEBE"/>
          </w:tcPr>
          <w:p w14:paraId="59595C4B" w14:textId="77777777" w:rsidR="00216AF1" w:rsidRPr="0037153B" w:rsidRDefault="00216AF1" w:rsidP="00216AF1">
            <w:pPr>
              <w:jc w:val="left"/>
            </w:pPr>
          </w:p>
        </w:tc>
      </w:tr>
      <w:tr w:rsidR="00216AF1" w:rsidRPr="0037153B" w14:paraId="57F71D21" w14:textId="77777777" w:rsidTr="00216AF1">
        <w:tc>
          <w:tcPr>
            <w:tcW w:w="3084" w:type="dxa"/>
            <w:shd w:val="clear" w:color="auto" w:fill="FFBEBE"/>
          </w:tcPr>
          <w:p w14:paraId="4DF8CA81" w14:textId="77777777" w:rsidR="00216AF1" w:rsidRPr="0037153B" w:rsidRDefault="00216AF1" w:rsidP="00216AF1">
            <w:pPr>
              <w:jc w:val="left"/>
            </w:pPr>
            <w:r w:rsidRPr="0037153B">
              <w:t>Version der Software</w:t>
            </w:r>
          </w:p>
        </w:tc>
        <w:tc>
          <w:tcPr>
            <w:tcW w:w="4606" w:type="dxa"/>
            <w:shd w:val="clear" w:color="auto" w:fill="FFBEBE"/>
          </w:tcPr>
          <w:p w14:paraId="5C7D8F81" w14:textId="77777777" w:rsidR="00216AF1" w:rsidRPr="0037153B" w:rsidRDefault="00216AF1" w:rsidP="00216AF1">
            <w:pPr>
              <w:jc w:val="left"/>
            </w:pPr>
          </w:p>
        </w:tc>
      </w:tr>
      <w:tr w:rsidR="00216AF1" w:rsidRPr="0037153B" w14:paraId="0E8267C0" w14:textId="77777777" w:rsidTr="00216AF1">
        <w:tc>
          <w:tcPr>
            <w:tcW w:w="3084" w:type="dxa"/>
            <w:shd w:val="clear" w:color="auto" w:fill="FFBEBE"/>
          </w:tcPr>
          <w:p w14:paraId="3E256FF4" w14:textId="77777777" w:rsidR="00216AF1" w:rsidRPr="0037153B" w:rsidRDefault="00216AF1" w:rsidP="00216AF1">
            <w:pPr>
              <w:jc w:val="left"/>
            </w:pPr>
            <w:r w:rsidRPr="0037153B">
              <w:t>Testtreiber</w:t>
            </w:r>
          </w:p>
        </w:tc>
        <w:tc>
          <w:tcPr>
            <w:tcW w:w="4606" w:type="dxa"/>
            <w:shd w:val="clear" w:color="auto" w:fill="FFBEBE"/>
          </w:tcPr>
          <w:p w14:paraId="3D44ABDF" w14:textId="77777777" w:rsidR="00216AF1" w:rsidRPr="0037153B" w:rsidRDefault="00216AF1" w:rsidP="00216AF1">
            <w:pPr>
              <w:jc w:val="left"/>
            </w:pPr>
          </w:p>
        </w:tc>
      </w:tr>
      <w:tr w:rsidR="00216AF1" w:rsidRPr="0037153B" w14:paraId="2CE9C967" w14:textId="77777777" w:rsidTr="00216AF1">
        <w:tc>
          <w:tcPr>
            <w:tcW w:w="3084" w:type="dxa"/>
            <w:shd w:val="clear" w:color="auto" w:fill="FFBEBE"/>
          </w:tcPr>
          <w:p w14:paraId="3BD2ED25" w14:textId="77777777" w:rsidR="00216AF1" w:rsidRPr="0037153B" w:rsidRDefault="00216AF1" w:rsidP="00216AF1">
            <w:pPr>
              <w:jc w:val="left"/>
            </w:pPr>
            <w:r w:rsidRPr="0037153B">
              <w:t>Testsystem &amp; -umgebung</w:t>
            </w:r>
          </w:p>
        </w:tc>
        <w:tc>
          <w:tcPr>
            <w:tcW w:w="4606" w:type="dxa"/>
            <w:shd w:val="clear" w:color="auto" w:fill="FFBEBE"/>
          </w:tcPr>
          <w:p w14:paraId="25E0675B" w14:textId="77777777" w:rsidR="00216AF1" w:rsidRPr="0037153B" w:rsidRDefault="00216AF1" w:rsidP="00216AF1">
            <w:pPr>
              <w:jc w:val="left"/>
            </w:pPr>
          </w:p>
        </w:tc>
      </w:tr>
      <w:tr w:rsidR="00216AF1" w:rsidRPr="0037153B" w14:paraId="2028F092" w14:textId="77777777" w:rsidTr="00216AF1">
        <w:tc>
          <w:tcPr>
            <w:tcW w:w="3084" w:type="dxa"/>
            <w:shd w:val="clear" w:color="auto" w:fill="FFBEBE"/>
          </w:tcPr>
          <w:p w14:paraId="1FE048DD" w14:textId="77777777" w:rsidR="00216AF1" w:rsidRPr="0037153B" w:rsidRDefault="00216AF1" w:rsidP="00216AF1">
            <w:pPr>
              <w:jc w:val="left"/>
            </w:pPr>
            <w:r w:rsidRPr="0037153B">
              <w:t>Testurteil</w:t>
            </w:r>
          </w:p>
        </w:tc>
        <w:tc>
          <w:tcPr>
            <w:tcW w:w="4606" w:type="dxa"/>
            <w:shd w:val="clear" w:color="auto" w:fill="FFBEBE"/>
          </w:tcPr>
          <w:p w14:paraId="7A5814F5" w14:textId="77777777" w:rsidR="00216AF1" w:rsidRPr="0037153B" w:rsidRDefault="00216AF1" w:rsidP="00216AF1">
            <w:pPr>
              <w:jc w:val="left"/>
            </w:pPr>
          </w:p>
        </w:tc>
      </w:tr>
    </w:tbl>
    <w:p w14:paraId="5DA1C45D" w14:textId="77777777" w:rsidR="00216AF1" w:rsidRPr="0037153B" w:rsidRDefault="00216AF1" w:rsidP="00216AF1"/>
    <w:p w14:paraId="21F70DE3" w14:textId="77777777" w:rsidR="00216AF1" w:rsidRPr="0037153B" w:rsidRDefault="00216AF1" w:rsidP="00BF33A0">
      <w:pPr>
        <w:pStyle w:val="berschrift4"/>
        <w:numPr>
          <w:ilvl w:val="0"/>
          <w:numId w:val="0"/>
        </w:numPr>
        <w:ind w:left="907" w:hanging="907"/>
        <w:rPr>
          <w:rFonts w:ascii="Times New Roman" w:hAnsi="Times New Roman"/>
          <w:b w:val="0"/>
        </w:rPr>
      </w:pPr>
      <w:bookmarkStart w:id="92" w:name="_Toc448826230"/>
      <w:r w:rsidRPr="0037153B">
        <w:rPr>
          <w:rFonts w:ascii="Times New Roman" w:hAnsi="Times New Roman"/>
        </w:rPr>
        <w:t>Testprotokoll Modultestfall n (n. Testdurchführung)</w:t>
      </w:r>
      <w:bookmarkEnd w:id="92"/>
    </w:p>
    <w:tbl>
      <w:tblPr>
        <w:tblStyle w:val="Tabellenraster"/>
        <w:tblW w:w="0" w:type="auto"/>
        <w:tblLook w:val="04A0" w:firstRow="1" w:lastRow="0" w:firstColumn="1" w:lastColumn="0" w:noHBand="0" w:noVBand="1"/>
      </w:tblPr>
      <w:tblGrid>
        <w:gridCol w:w="3084"/>
        <w:gridCol w:w="4606"/>
      </w:tblGrid>
      <w:tr w:rsidR="00216AF1" w:rsidRPr="0037153B" w14:paraId="4CB52BBA" w14:textId="77777777" w:rsidTr="00216AF1">
        <w:tc>
          <w:tcPr>
            <w:tcW w:w="3084" w:type="dxa"/>
            <w:shd w:val="clear" w:color="auto" w:fill="CCCCCC"/>
          </w:tcPr>
          <w:p w14:paraId="1DDC78BC" w14:textId="77777777" w:rsidR="00216AF1" w:rsidRPr="0037153B" w:rsidRDefault="00216AF1" w:rsidP="00216AF1">
            <w:pPr>
              <w:jc w:val="left"/>
            </w:pPr>
            <w:r w:rsidRPr="0037153B">
              <w:t>Testziel</w:t>
            </w:r>
          </w:p>
        </w:tc>
        <w:tc>
          <w:tcPr>
            <w:tcW w:w="4606" w:type="dxa"/>
            <w:shd w:val="clear" w:color="auto" w:fill="CCCCCC"/>
          </w:tcPr>
          <w:p w14:paraId="2E1091C6" w14:textId="77777777" w:rsidR="00216AF1" w:rsidRPr="0037153B" w:rsidRDefault="00216AF1" w:rsidP="00216AF1">
            <w:pPr>
              <w:jc w:val="left"/>
            </w:pPr>
          </w:p>
        </w:tc>
      </w:tr>
      <w:tr w:rsidR="00216AF1" w:rsidRPr="0037153B" w14:paraId="43BAAE63" w14:textId="77777777" w:rsidTr="00216AF1">
        <w:tc>
          <w:tcPr>
            <w:tcW w:w="3084" w:type="dxa"/>
            <w:shd w:val="clear" w:color="auto" w:fill="CCCCCC"/>
          </w:tcPr>
          <w:p w14:paraId="5D5B4D65" w14:textId="77777777" w:rsidR="00216AF1" w:rsidRPr="0037153B" w:rsidRDefault="001448C5" w:rsidP="00216AF1">
            <w:pPr>
              <w:jc w:val="left"/>
            </w:pPr>
            <w:r>
              <w:t>Schnittstelle/Klasse</w:t>
            </w:r>
          </w:p>
        </w:tc>
        <w:tc>
          <w:tcPr>
            <w:tcW w:w="4606" w:type="dxa"/>
            <w:shd w:val="clear" w:color="auto" w:fill="CCCCCC"/>
          </w:tcPr>
          <w:p w14:paraId="12B4F8D5" w14:textId="77777777" w:rsidR="00216AF1" w:rsidRPr="0037153B" w:rsidRDefault="00216AF1" w:rsidP="00216AF1">
            <w:pPr>
              <w:jc w:val="left"/>
            </w:pPr>
          </w:p>
        </w:tc>
      </w:tr>
      <w:tr w:rsidR="00216AF1" w:rsidRPr="0037153B" w14:paraId="0D7F7EF8" w14:textId="77777777" w:rsidTr="00216AF1">
        <w:tc>
          <w:tcPr>
            <w:tcW w:w="3084" w:type="dxa"/>
            <w:shd w:val="clear" w:color="auto" w:fill="CCCCCC"/>
          </w:tcPr>
          <w:p w14:paraId="6BC0EFD8" w14:textId="77777777" w:rsidR="00216AF1" w:rsidRPr="0037153B" w:rsidRDefault="00216AF1" w:rsidP="00216AF1">
            <w:pPr>
              <w:jc w:val="left"/>
            </w:pPr>
            <w:r w:rsidRPr="0037153B">
              <w:t>Vorbedingung</w:t>
            </w:r>
          </w:p>
        </w:tc>
        <w:tc>
          <w:tcPr>
            <w:tcW w:w="4606" w:type="dxa"/>
            <w:shd w:val="clear" w:color="auto" w:fill="CCCCCC"/>
          </w:tcPr>
          <w:p w14:paraId="63BE102D" w14:textId="77777777" w:rsidR="00216AF1" w:rsidRPr="0037153B" w:rsidRDefault="00216AF1" w:rsidP="00216AF1">
            <w:pPr>
              <w:jc w:val="left"/>
            </w:pPr>
          </w:p>
        </w:tc>
      </w:tr>
      <w:tr w:rsidR="00216AF1" w:rsidRPr="0037153B" w14:paraId="2D3F0241" w14:textId="77777777" w:rsidTr="00216AF1">
        <w:tc>
          <w:tcPr>
            <w:tcW w:w="3084" w:type="dxa"/>
            <w:shd w:val="clear" w:color="auto" w:fill="CCCCCC"/>
          </w:tcPr>
          <w:p w14:paraId="6F36A3CB" w14:textId="77777777" w:rsidR="00216AF1" w:rsidRPr="0037153B" w:rsidRDefault="00216AF1" w:rsidP="00216AF1">
            <w:pPr>
              <w:jc w:val="left"/>
            </w:pPr>
            <w:r w:rsidRPr="0037153B">
              <w:t>Nachbedingung</w:t>
            </w:r>
          </w:p>
        </w:tc>
        <w:tc>
          <w:tcPr>
            <w:tcW w:w="4606" w:type="dxa"/>
            <w:shd w:val="clear" w:color="auto" w:fill="CCCCCC"/>
          </w:tcPr>
          <w:p w14:paraId="1E368953" w14:textId="77777777" w:rsidR="00216AF1" w:rsidRPr="0037153B" w:rsidRDefault="00216AF1" w:rsidP="00216AF1">
            <w:pPr>
              <w:jc w:val="left"/>
            </w:pPr>
          </w:p>
        </w:tc>
      </w:tr>
      <w:tr w:rsidR="00216AF1" w:rsidRPr="0037153B" w14:paraId="0ECBB418" w14:textId="77777777" w:rsidTr="00216AF1">
        <w:tc>
          <w:tcPr>
            <w:tcW w:w="3084" w:type="dxa"/>
            <w:shd w:val="clear" w:color="auto" w:fill="CCCCCC"/>
          </w:tcPr>
          <w:p w14:paraId="65464DEE" w14:textId="77777777" w:rsidR="00216AF1" w:rsidRPr="0037153B" w:rsidRDefault="00216AF1" w:rsidP="00216AF1">
            <w:pPr>
              <w:jc w:val="left"/>
            </w:pPr>
            <w:r w:rsidRPr="0037153B">
              <w:t>Bestehens Kriterien</w:t>
            </w:r>
          </w:p>
        </w:tc>
        <w:tc>
          <w:tcPr>
            <w:tcW w:w="4606" w:type="dxa"/>
            <w:shd w:val="clear" w:color="auto" w:fill="CCCCCC"/>
          </w:tcPr>
          <w:p w14:paraId="552886E4" w14:textId="77777777" w:rsidR="00216AF1" w:rsidRPr="0037153B" w:rsidRDefault="00216AF1" w:rsidP="00216AF1">
            <w:pPr>
              <w:jc w:val="left"/>
            </w:pPr>
          </w:p>
        </w:tc>
      </w:tr>
      <w:tr w:rsidR="00216AF1" w:rsidRPr="0037153B" w14:paraId="495844CB" w14:textId="77777777" w:rsidTr="00216AF1">
        <w:tc>
          <w:tcPr>
            <w:tcW w:w="3084" w:type="dxa"/>
            <w:shd w:val="clear" w:color="auto" w:fill="FFBEBE"/>
          </w:tcPr>
          <w:p w14:paraId="37C8B956" w14:textId="77777777" w:rsidR="00216AF1" w:rsidRPr="0037153B" w:rsidRDefault="00216AF1" w:rsidP="00216AF1">
            <w:pPr>
              <w:jc w:val="left"/>
            </w:pPr>
            <w:r w:rsidRPr="0037153B">
              <w:t>Datum</w:t>
            </w:r>
          </w:p>
        </w:tc>
        <w:tc>
          <w:tcPr>
            <w:tcW w:w="4606" w:type="dxa"/>
            <w:shd w:val="clear" w:color="auto" w:fill="FFBEBE"/>
          </w:tcPr>
          <w:p w14:paraId="2A7AF00F" w14:textId="77777777" w:rsidR="00216AF1" w:rsidRPr="0037153B" w:rsidRDefault="00216AF1" w:rsidP="00216AF1">
            <w:pPr>
              <w:jc w:val="left"/>
            </w:pPr>
          </w:p>
        </w:tc>
      </w:tr>
      <w:tr w:rsidR="00216AF1" w:rsidRPr="0037153B" w14:paraId="5843ADE1" w14:textId="77777777" w:rsidTr="00216AF1">
        <w:tc>
          <w:tcPr>
            <w:tcW w:w="3084" w:type="dxa"/>
            <w:shd w:val="clear" w:color="auto" w:fill="FFBEBE"/>
          </w:tcPr>
          <w:p w14:paraId="5A53F550" w14:textId="77777777" w:rsidR="00216AF1" w:rsidRPr="0037153B" w:rsidRDefault="00216AF1" w:rsidP="00216AF1">
            <w:pPr>
              <w:jc w:val="left"/>
            </w:pPr>
            <w:r w:rsidRPr="0037153B">
              <w:t>Tester</w:t>
            </w:r>
          </w:p>
        </w:tc>
        <w:tc>
          <w:tcPr>
            <w:tcW w:w="4606" w:type="dxa"/>
            <w:shd w:val="clear" w:color="auto" w:fill="FFBEBE"/>
          </w:tcPr>
          <w:p w14:paraId="61F6E889" w14:textId="77777777" w:rsidR="00216AF1" w:rsidRPr="0037153B" w:rsidRDefault="00216AF1" w:rsidP="00216AF1">
            <w:pPr>
              <w:jc w:val="left"/>
            </w:pPr>
          </w:p>
        </w:tc>
      </w:tr>
      <w:tr w:rsidR="00216AF1" w:rsidRPr="0037153B" w14:paraId="43934734" w14:textId="77777777" w:rsidTr="00216AF1">
        <w:tc>
          <w:tcPr>
            <w:tcW w:w="3084" w:type="dxa"/>
            <w:shd w:val="clear" w:color="auto" w:fill="FFBEBE"/>
          </w:tcPr>
          <w:p w14:paraId="37726FF9" w14:textId="77777777" w:rsidR="00216AF1" w:rsidRPr="0037153B" w:rsidRDefault="00216AF1" w:rsidP="00216AF1">
            <w:pPr>
              <w:jc w:val="left"/>
            </w:pPr>
            <w:r w:rsidRPr="0037153B">
              <w:t>Version der Software</w:t>
            </w:r>
          </w:p>
        </w:tc>
        <w:tc>
          <w:tcPr>
            <w:tcW w:w="4606" w:type="dxa"/>
            <w:shd w:val="clear" w:color="auto" w:fill="FFBEBE"/>
          </w:tcPr>
          <w:p w14:paraId="3C3E7820" w14:textId="77777777" w:rsidR="00216AF1" w:rsidRPr="0037153B" w:rsidRDefault="00216AF1" w:rsidP="00216AF1">
            <w:pPr>
              <w:jc w:val="left"/>
            </w:pPr>
          </w:p>
        </w:tc>
      </w:tr>
      <w:tr w:rsidR="00216AF1" w:rsidRPr="0037153B" w14:paraId="19E82149" w14:textId="77777777" w:rsidTr="00216AF1">
        <w:tc>
          <w:tcPr>
            <w:tcW w:w="3084" w:type="dxa"/>
            <w:shd w:val="clear" w:color="auto" w:fill="FFBEBE"/>
          </w:tcPr>
          <w:p w14:paraId="041F7F18" w14:textId="77777777" w:rsidR="00216AF1" w:rsidRPr="0037153B" w:rsidRDefault="00216AF1" w:rsidP="00216AF1">
            <w:pPr>
              <w:jc w:val="left"/>
            </w:pPr>
            <w:r w:rsidRPr="0037153B">
              <w:t>Testtreiber</w:t>
            </w:r>
          </w:p>
        </w:tc>
        <w:tc>
          <w:tcPr>
            <w:tcW w:w="4606" w:type="dxa"/>
            <w:shd w:val="clear" w:color="auto" w:fill="FFBEBE"/>
          </w:tcPr>
          <w:p w14:paraId="475B7018" w14:textId="77777777" w:rsidR="00216AF1" w:rsidRPr="0037153B" w:rsidRDefault="00216AF1" w:rsidP="00216AF1">
            <w:pPr>
              <w:jc w:val="left"/>
            </w:pPr>
          </w:p>
        </w:tc>
      </w:tr>
      <w:tr w:rsidR="00216AF1" w:rsidRPr="0037153B" w14:paraId="2A814CF3" w14:textId="77777777" w:rsidTr="00216AF1">
        <w:tc>
          <w:tcPr>
            <w:tcW w:w="3084" w:type="dxa"/>
            <w:shd w:val="clear" w:color="auto" w:fill="FFBEBE"/>
          </w:tcPr>
          <w:p w14:paraId="7951BBD1" w14:textId="77777777" w:rsidR="00216AF1" w:rsidRPr="0037153B" w:rsidRDefault="00216AF1" w:rsidP="00216AF1">
            <w:pPr>
              <w:jc w:val="left"/>
            </w:pPr>
            <w:r w:rsidRPr="0037153B">
              <w:t>Testsystem &amp; -umgebung</w:t>
            </w:r>
          </w:p>
        </w:tc>
        <w:tc>
          <w:tcPr>
            <w:tcW w:w="4606" w:type="dxa"/>
            <w:shd w:val="clear" w:color="auto" w:fill="FFBEBE"/>
          </w:tcPr>
          <w:p w14:paraId="4F9F3A02" w14:textId="77777777" w:rsidR="00216AF1" w:rsidRPr="0037153B" w:rsidRDefault="00216AF1" w:rsidP="00216AF1">
            <w:pPr>
              <w:jc w:val="left"/>
            </w:pPr>
          </w:p>
        </w:tc>
      </w:tr>
      <w:tr w:rsidR="00216AF1" w:rsidRPr="0037153B" w14:paraId="0B7CD597" w14:textId="77777777" w:rsidTr="00216AF1">
        <w:tc>
          <w:tcPr>
            <w:tcW w:w="3084" w:type="dxa"/>
            <w:shd w:val="clear" w:color="auto" w:fill="FFBEBE"/>
          </w:tcPr>
          <w:p w14:paraId="3D71C12C" w14:textId="77777777" w:rsidR="00216AF1" w:rsidRPr="0037153B" w:rsidRDefault="00216AF1" w:rsidP="00216AF1">
            <w:pPr>
              <w:jc w:val="left"/>
            </w:pPr>
            <w:r w:rsidRPr="0037153B">
              <w:t>Testurteil</w:t>
            </w:r>
          </w:p>
        </w:tc>
        <w:tc>
          <w:tcPr>
            <w:tcW w:w="4606" w:type="dxa"/>
            <w:shd w:val="clear" w:color="auto" w:fill="FFBEBE"/>
          </w:tcPr>
          <w:p w14:paraId="500C85FB" w14:textId="77777777" w:rsidR="00216AF1" w:rsidRPr="0037153B" w:rsidRDefault="00216AF1" w:rsidP="00216AF1">
            <w:pPr>
              <w:jc w:val="left"/>
            </w:pPr>
          </w:p>
        </w:tc>
      </w:tr>
    </w:tbl>
    <w:p w14:paraId="4F1AA871" w14:textId="77777777" w:rsidR="00216AF1" w:rsidRPr="0037153B" w:rsidRDefault="00216AF1" w:rsidP="00216AF1"/>
    <w:p w14:paraId="4CBCE5CB" w14:textId="77777777" w:rsidR="00216AF1" w:rsidRPr="006B51D5" w:rsidRDefault="00216AF1" w:rsidP="006B51D5">
      <w:pPr>
        <w:pStyle w:val="berschrift2"/>
      </w:pPr>
      <w:bookmarkStart w:id="93" w:name="_Toc371499361"/>
      <w:bookmarkStart w:id="94" w:name="_Toc448826231"/>
      <w:r w:rsidRPr="006B51D5">
        <w:t>Systemtest</w:t>
      </w:r>
      <w:bookmarkEnd w:id="93"/>
      <w:bookmarkEnd w:id="94"/>
      <w:r w:rsidRPr="006B51D5">
        <w:t xml:space="preserve"> </w:t>
      </w:r>
    </w:p>
    <w:p w14:paraId="05C8886C" w14:textId="77777777" w:rsidR="00216AF1" w:rsidRPr="006B51D5" w:rsidRDefault="00216AF1" w:rsidP="006B51D5">
      <w:pPr>
        <w:pStyle w:val="berschrift3"/>
        <w:rPr>
          <w:highlight w:val="yellow"/>
        </w:rPr>
      </w:pPr>
      <w:bookmarkStart w:id="95" w:name="_Toc371499362"/>
      <w:bookmarkStart w:id="96" w:name="_Toc448826232"/>
      <w:r w:rsidRPr="006B51D5">
        <w:rPr>
          <w:highlight w:val="yellow"/>
        </w:rPr>
        <w:t>Testspezifikation</w:t>
      </w:r>
      <w:bookmarkEnd w:id="95"/>
      <w:bookmarkEnd w:id="96"/>
    </w:p>
    <w:p w14:paraId="79264B62" w14:textId="77777777" w:rsidR="00216AF1" w:rsidRPr="0037153B" w:rsidRDefault="00216AF1" w:rsidP="00BF33A0">
      <w:pPr>
        <w:pStyle w:val="berschrift4"/>
        <w:numPr>
          <w:ilvl w:val="0"/>
          <w:numId w:val="0"/>
        </w:numPr>
        <w:ind w:left="907" w:hanging="907"/>
        <w:rPr>
          <w:rFonts w:ascii="Times New Roman" w:hAnsi="Times New Roman"/>
          <w:b w:val="0"/>
        </w:rPr>
      </w:pPr>
      <w:bookmarkStart w:id="97" w:name="_Toc448826233"/>
      <w:r w:rsidRPr="0037153B">
        <w:rPr>
          <w:rFonts w:ascii="Times New Roman" w:hAnsi="Times New Roman"/>
        </w:rPr>
        <w:t>Systemtestfall 1: &lt;Kurzbezeichnung STF-1&gt;</w:t>
      </w:r>
      <w:bookmarkEnd w:id="97"/>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57FE92D9" w14:textId="77777777" w:rsidTr="00216AF1">
        <w:trPr>
          <w:trHeight w:val="273"/>
        </w:trPr>
        <w:tc>
          <w:tcPr>
            <w:tcW w:w="1248" w:type="dxa"/>
            <w:shd w:val="clear" w:color="auto" w:fill="CCCCCC"/>
          </w:tcPr>
          <w:p w14:paraId="4D26D8A0" w14:textId="77777777" w:rsidR="00216AF1" w:rsidRPr="0037153B" w:rsidRDefault="00216AF1" w:rsidP="00216AF1">
            <w:pPr>
              <w:jc w:val="left"/>
            </w:pPr>
            <w:r w:rsidRPr="0037153B">
              <w:t>Szenario</w:t>
            </w:r>
          </w:p>
        </w:tc>
        <w:tc>
          <w:tcPr>
            <w:tcW w:w="5478" w:type="dxa"/>
            <w:gridSpan w:val="2"/>
            <w:shd w:val="clear" w:color="auto" w:fill="CCCCCC"/>
          </w:tcPr>
          <w:p w14:paraId="66514CDC" w14:textId="77777777" w:rsidR="00216AF1" w:rsidRPr="0037153B" w:rsidRDefault="00216AF1" w:rsidP="00216AF1">
            <w:pPr>
              <w:jc w:val="left"/>
            </w:pPr>
          </w:p>
        </w:tc>
      </w:tr>
      <w:tr w:rsidR="00216AF1" w:rsidRPr="0037153B" w14:paraId="0815CF8E" w14:textId="77777777" w:rsidTr="00216AF1">
        <w:trPr>
          <w:trHeight w:val="546"/>
        </w:trPr>
        <w:tc>
          <w:tcPr>
            <w:tcW w:w="1248" w:type="dxa"/>
            <w:shd w:val="clear" w:color="auto" w:fill="CCCCCC"/>
          </w:tcPr>
          <w:p w14:paraId="5C54837E" w14:textId="77777777" w:rsidR="00216AF1" w:rsidRPr="0037153B" w:rsidRDefault="00216AF1" w:rsidP="00216AF1">
            <w:pPr>
              <w:jc w:val="left"/>
            </w:pPr>
            <w:r w:rsidRPr="0037153B">
              <w:t>Schritt</w:t>
            </w:r>
          </w:p>
        </w:tc>
        <w:tc>
          <w:tcPr>
            <w:tcW w:w="2275" w:type="dxa"/>
            <w:shd w:val="clear" w:color="auto" w:fill="CCCCCC"/>
          </w:tcPr>
          <w:p w14:paraId="314571DC" w14:textId="77777777" w:rsidR="00216AF1" w:rsidRPr="0037153B" w:rsidRDefault="00216AF1" w:rsidP="00216AF1">
            <w:pPr>
              <w:jc w:val="left"/>
            </w:pPr>
            <w:r w:rsidRPr="0037153B">
              <w:t>Aktion (User)</w:t>
            </w:r>
          </w:p>
        </w:tc>
        <w:tc>
          <w:tcPr>
            <w:tcW w:w="3203" w:type="dxa"/>
            <w:shd w:val="clear" w:color="auto" w:fill="CCCCCC"/>
          </w:tcPr>
          <w:p w14:paraId="502DCCC7" w14:textId="77777777" w:rsidR="00216AF1" w:rsidRPr="0037153B" w:rsidRDefault="00216AF1" w:rsidP="00216AF1">
            <w:pPr>
              <w:jc w:val="left"/>
            </w:pPr>
            <w:r w:rsidRPr="0037153B">
              <w:t>Erwartete Reaktion (System)</w:t>
            </w:r>
          </w:p>
        </w:tc>
      </w:tr>
      <w:tr w:rsidR="00216AF1" w:rsidRPr="0037153B" w14:paraId="5315A9FC" w14:textId="77777777" w:rsidTr="00216AF1">
        <w:trPr>
          <w:trHeight w:val="261"/>
        </w:trPr>
        <w:tc>
          <w:tcPr>
            <w:tcW w:w="1248" w:type="dxa"/>
            <w:shd w:val="clear" w:color="auto" w:fill="CCCCCC"/>
          </w:tcPr>
          <w:p w14:paraId="47C82538" w14:textId="77777777" w:rsidR="00216AF1" w:rsidRPr="0037153B" w:rsidRDefault="00216AF1" w:rsidP="00216AF1">
            <w:pPr>
              <w:jc w:val="left"/>
            </w:pPr>
            <w:r w:rsidRPr="0037153B">
              <w:t>1</w:t>
            </w:r>
          </w:p>
        </w:tc>
        <w:tc>
          <w:tcPr>
            <w:tcW w:w="2275" w:type="dxa"/>
            <w:shd w:val="clear" w:color="auto" w:fill="CCCCCC"/>
          </w:tcPr>
          <w:p w14:paraId="6448BCBE" w14:textId="77777777" w:rsidR="00216AF1" w:rsidRPr="0037153B" w:rsidRDefault="00216AF1" w:rsidP="00216AF1">
            <w:pPr>
              <w:jc w:val="left"/>
            </w:pPr>
          </w:p>
        </w:tc>
        <w:tc>
          <w:tcPr>
            <w:tcW w:w="3203" w:type="dxa"/>
            <w:shd w:val="clear" w:color="auto" w:fill="CCCCCC"/>
          </w:tcPr>
          <w:p w14:paraId="557DB856" w14:textId="77777777" w:rsidR="00216AF1" w:rsidRPr="0037153B" w:rsidRDefault="00216AF1" w:rsidP="00216AF1">
            <w:pPr>
              <w:jc w:val="left"/>
            </w:pPr>
          </w:p>
        </w:tc>
      </w:tr>
      <w:tr w:rsidR="00216AF1" w:rsidRPr="0037153B" w14:paraId="02593B43" w14:textId="77777777" w:rsidTr="00216AF1">
        <w:trPr>
          <w:trHeight w:val="273"/>
        </w:trPr>
        <w:tc>
          <w:tcPr>
            <w:tcW w:w="1248" w:type="dxa"/>
            <w:shd w:val="clear" w:color="auto" w:fill="CCCCCC"/>
          </w:tcPr>
          <w:p w14:paraId="01271439" w14:textId="77777777" w:rsidR="00216AF1" w:rsidRPr="0037153B" w:rsidRDefault="00216AF1" w:rsidP="00216AF1">
            <w:pPr>
              <w:jc w:val="left"/>
            </w:pPr>
            <w:r w:rsidRPr="0037153B">
              <w:t>2</w:t>
            </w:r>
          </w:p>
        </w:tc>
        <w:tc>
          <w:tcPr>
            <w:tcW w:w="2275" w:type="dxa"/>
            <w:shd w:val="clear" w:color="auto" w:fill="CCCCCC"/>
          </w:tcPr>
          <w:p w14:paraId="533F82DB" w14:textId="77777777" w:rsidR="00216AF1" w:rsidRPr="0037153B" w:rsidRDefault="00216AF1" w:rsidP="00216AF1">
            <w:pPr>
              <w:jc w:val="left"/>
            </w:pPr>
          </w:p>
        </w:tc>
        <w:tc>
          <w:tcPr>
            <w:tcW w:w="3203" w:type="dxa"/>
            <w:shd w:val="clear" w:color="auto" w:fill="CCCCCC"/>
          </w:tcPr>
          <w:p w14:paraId="468BF595" w14:textId="77777777" w:rsidR="00216AF1" w:rsidRPr="0037153B" w:rsidRDefault="00216AF1" w:rsidP="00216AF1">
            <w:pPr>
              <w:jc w:val="left"/>
            </w:pPr>
          </w:p>
        </w:tc>
      </w:tr>
      <w:tr w:rsidR="00216AF1" w:rsidRPr="0037153B" w14:paraId="4A85DFFA" w14:textId="77777777" w:rsidTr="00216AF1">
        <w:trPr>
          <w:trHeight w:val="273"/>
        </w:trPr>
        <w:tc>
          <w:tcPr>
            <w:tcW w:w="1248" w:type="dxa"/>
            <w:shd w:val="clear" w:color="auto" w:fill="CCCCCC"/>
          </w:tcPr>
          <w:p w14:paraId="34431C8F" w14:textId="77777777" w:rsidR="00216AF1" w:rsidRPr="0037153B" w:rsidRDefault="00216AF1" w:rsidP="00216AF1">
            <w:pPr>
              <w:jc w:val="left"/>
            </w:pPr>
            <w:r w:rsidRPr="0037153B">
              <w:t>3</w:t>
            </w:r>
          </w:p>
        </w:tc>
        <w:tc>
          <w:tcPr>
            <w:tcW w:w="2275" w:type="dxa"/>
            <w:shd w:val="clear" w:color="auto" w:fill="CCCCCC"/>
          </w:tcPr>
          <w:p w14:paraId="0DAB5BAB" w14:textId="77777777" w:rsidR="00216AF1" w:rsidRPr="0037153B" w:rsidRDefault="00216AF1" w:rsidP="00216AF1">
            <w:pPr>
              <w:jc w:val="left"/>
            </w:pPr>
          </w:p>
        </w:tc>
        <w:tc>
          <w:tcPr>
            <w:tcW w:w="3203" w:type="dxa"/>
            <w:shd w:val="clear" w:color="auto" w:fill="CCCCCC"/>
          </w:tcPr>
          <w:p w14:paraId="01E85EB4" w14:textId="77777777" w:rsidR="00216AF1" w:rsidRPr="0037153B" w:rsidRDefault="00216AF1" w:rsidP="00216AF1">
            <w:pPr>
              <w:jc w:val="left"/>
            </w:pPr>
          </w:p>
        </w:tc>
      </w:tr>
      <w:tr w:rsidR="00216AF1" w:rsidRPr="0037153B" w14:paraId="3090FDF3" w14:textId="77777777" w:rsidTr="00216AF1">
        <w:trPr>
          <w:trHeight w:val="273"/>
        </w:trPr>
        <w:tc>
          <w:tcPr>
            <w:tcW w:w="1248" w:type="dxa"/>
            <w:shd w:val="clear" w:color="auto" w:fill="CCCCCC"/>
          </w:tcPr>
          <w:p w14:paraId="0CEE69B2" w14:textId="77777777" w:rsidR="00216AF1" w:rsidRPr="0037153B" w:rsidRDefault="00216AF1" w:rsidP="00216AF1">
            <w:pPr>
              <w:jc w:val="left"/>
            </w:pPr>
            <w:r w:rsidRPr="0037153B">
              <w:t>4</w:t>
            </w:r>
          </w:p>
        </w:tc>
        <w:tc>
          <w:tcPr>
            <w:tcW w:w="2275" w:type="dxa"/>
            <w:shd w:val="clear" w:color="auto" w:fill="CCCCCC"/>
          </w:tcPr>
          <w:p w14:paraId="31597D0C" w14:textId="77777777" w:rsidR="00216AF1" w:rsidRPr="0037153B" w:rsidRDefault="00216AF1" w:rsidP="00216AF1">
            <w:pPr>
              <w:jc w:val="left"/>
            </w:pPr>
          </w:p>
        </w:tc>
        <w:tc>
          <w:tcPr>
            <w:tcW w:w="3203" w:type="dxa"/>
            <w:shd w:val="clear" w:color="auto" w:fill="CCCCCC"/>
          </w:tcPr>
          <w:p w14:paraId="511F15B7" w14:textId="77777777" w:rsidR="00216AF1" w:rsidRPr="0037153B" w:rsidRDefault="00216AF1" w:rsidP="00216AF1">
            <w:pPr>
              <w:jc w:val="left"/>
            </w:pPr>
          </w:p>
        </w:tc>
      </w:tr>
      <w:tr w:rsidR="00216AF1" w:rsidRPr="0037153B" w14:paraId="28B13815" w14:textId="77777777" w:rsidTr="00216AF1">
        <w:trPr>
          <w:trHeight w:val="285"/>
        </w:trPr>
        <w:tc>
          <w:tcPr>
            <w:tcW w:w="1248" w:type="dxa"/>
            <w:shd w:val="clear" w:color="auto" w:fill="CCCCCC"/>
          </w:tcPr>
          <w:p w14:paraId="456B1F68" w14:textId="77777777" w:rsidR="00216AF1" w:rsidRPr="0037153B" w:rsidRDefault="00216AF1" w:rsidP="00216AF1">
            <w:pPr>
              <w:jc w:val="left"/>
            </w:pPr>
            <w:r w:rsidRPr="0037153B">
              <w:t>…</w:t>
            </w:r>
          </w:p>
        </w:tc>
        <w:tc>
          <w:tcPr>
            <w:tcW w:w="2275" w:type="dxa"/>
            <w:shd w:val="clear" w:color="auto" w:fill="CCCCCC"/>
          </w:tcPr>
          <w:p w14:paraId="39A0A13D" w14:textId="77777777" w:rsidR="00216AF1" w:rsidRPr="0037153B" w:rsidRDefault="00216AF1" w:rsidP="00216AF1">
            <w:pPr>
              <w:jc w:val="left"/>
            </w:pPr>
          </w:p>
        </w:tc>
        <w:tc>
          <w:tcPr>
            <w:tcW w:w="3203" w:type="dxa"/>
            <w:shd w:val="clear" w:color="auto" w:fill="CCCCCC"/>
          </w:tcPr>
          <w:p w14:paraId="62566D6F" w14:textId="77777777" w:rsidR="00216AF1" w:rsidRPr="0037153B" w:rsidRDefault="00216AF1" w:rsidP="00216AF1">
            <w:pPr>
              <w:jc w:val="left"/>
            </w:pPr>
          </w:p>
        </w:tc>
      </w:tr>
    </w:tbl>
    <w:p w14:paraId="31C141AA" w14:textId="77777777" w:rsidR="00216AF1" w:rsidRPr="0037153B" w:rsidRDefault="00216AF1" w:rsidP="00216AF1"/>
    <w:p w14:paraId="5E00EDE6" w14:textId="77777777" w:rsidR="00216AF1" w:rsidRPr="0037153B" w:rsidRDefault="00216AF1" w:rsidP="00BF33A0">
      <w:pPr>
        <w:pStyle w:val="berschrift4"/>
        <w:numPr>
          <w:ilvl w:val="0"/>
          <w:numId w:val="0"/>
        </w:numPr>
        <w:ind w:left="907" w:hanging="907"/>
        <w:rPr>
          <w:rFonts w:ascii="Times New Roman" w:hAnsi="Times New Roman"/>
          <w:b w:val="0"/>
        </w:rPr>
      </w:pPr>
      <w:bookmarkStart w:id="98" w:name="_Toc448826234"/>
      <w:r w:rsidRPr="0037153B">
        <w:rPr>
          <w:rFonts w:ascii="Times New Roman" w:hAnsi="Times New Roman"/>
        </w:rPr>
        <w:lastRenderedPageBreak/>
        <w:t>Systemtestfall n: &lt;Kurzbezeichnung STF-n&gt;</w:t>
      </w:r>
      <w:bookmarkEnd w:id="98"/>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6B892F49" w14:textId="77777777" w:rsidTr="00216AF1">
        <w:trPr>
          <w:trHeight w:val="273"/>
        </w:trPr>
        <w:tc>
          <w:tcPr>
            <w:tcW w:w="1248" w:type="dxa"/>
            <w:shd w:val="clear" w:color="auto" w:fill="CCCCCC"/>
          </w:tcPr>
          <w:p w14:paraId="64B373E8" w14:textId="77777777" w:rsidR="00216AF1" w:rsidRPr="0037153B" w:rsidRDefault="00216AF1" w:rsidP="00216AF1">
            <w:pPr>
              <w:jc w:val="left"/>
            </w:pPr>
            <w:r w:rsidRPr="0037153B">
              <w:t>Szenario</w:t>
            </w:r>
          </w:p>
        </w:tc>
        <w:tc>
          <w:tcPr>
            <w:tcW w:w="5478" w:type="dxa"/>
            <w:gridSpan w:val="2"/>
            <w:shd w:val="clear" w:color="auto" w:fill="CCCCCC"/>
          </w:tcPr>
          <w:p w14:paraId="537285F0" w14:textId="77777777" w:rsidR="00216AF1" w:rsidRPr="0037153B" w:rsidRDefault="00216AF1" w:rsidP="00216AF1">
            <w:pPr>
              <w:jc w:val="left"/>
            </w:pPr>
          </w:p>
        </w:tc>
      </w:tr>
      <w:tr w:rsidR="00216AF1" w:rsidRPr="0037153B" w14:paraId="07D5399F" w14:textId="77777777" w:rsidTr="00216AF1">
        <w:trPr>
          <w:trHeight w:val="546"/>
        </w:trPr>
        <w:tc>
          <w:tcPr>
            <w:tcW w:w="1248" w:type="dxa"/>
            <w:shd w:val="clear" w:color="auto" w:fill="CCCCCC"/>
          </w:tcPr>
          <w:p w14:paraId="08E80154" w14:textId="77777777" w:rsidR="00216AF1" w:rsidRPr="0037153B" w:rsidRDefault="00216AF1" w:rsidP="00216AF1">
            <w:pPr>
              <w:jc w:val="left"/>
            </w:pPr>
            <w:r w:rsidRPr="0037153B">
              <w:t>Schritt</w:t>
            </w:r>
          </w:p>
        </w:tc>
        <w:tc>
          <w:tcPr>
            <w:tcW w:w="2275" w:type="dxa"/>
            <w:shd w:val="clear" w:color="auto" w:fill="CCCCCC"/>
          </w:tcPr>
          <w:p w14:paraId="4787A618" w14:textId="77777777" w:rsidR="00216AF1" w:rsidRPr="0037153B" w:rsidRDefault="00216AF1" w:rsidP="00216AF1">
            <w:pPr>
              <w:jc w:val="left"/>
            </w:pPr>
            <w:r w:rsidRPr="0037153B">
              <w:t>Aktion (User)</w:t>
            </w:r>
          </w:p>
        </w:tc>
        <w:tc>
          <w:tcPr>
            <w:tcW w:w="3203" w:type="dxa"/>
            <w:shd w:val="clear" w:color="auto" w:fill="CCCCCC"/>
          </w:tcPr>
          <w:p w14:paraId="39FBB17F" w14:textId="77777777" w:rsidR="00216AF1" w:rsidRPr="0037153B" w:rsidRDefault="00216AF1" w:rsidP="00216AF1">
            <w:pPr>
              <w:jc w:val="left"/>
            </w:pPr>
            <w:r w:rsidRPr="0037153B">
              <w:t>Erwartete Reaktion (System)</w:t>
            </w:r>
          </w:p>
        </w:tc>
      </w:tr>
      <w:tr w:rsidR="00216AF1" w:rsidRPr="0037153B" w14:paraId="44BDB559" w14:textId="77777777" w:rsidTr="00216AF1">
        <w:trPr>
          <w:trHeight w:val="261"/>
        </w:trPr>
        <w:tc>
          <w:tcPr>
            <w:tcW w:w="1248" w:type="dxa"/>
            <w:shd w:val="clear" w:color="auto" w:fill="CCCCCC"/>
          </w:tcPr>
          <w:p w14:paraId="1A102C21" w14:textId="77777777" w:rsidR="00216AF1" w:rsidRPr="0037153B" w:rsidRDefault="00216AF1" w:rsidP="00216AF1">
            <w:pPr>
              <w:jc w:val="left"/>
            </w:pPr>
            <w:r w:rsidRPr="0037153B">
              <w:t>1</w:t>
            </w:r>
          </w:p>
        </w:tc>
        <w:tc>
          <w:tcPr>
            <w:tcW w:w="2275" w:type="dxa"/>
            <w:shd w:val="clear" w:color="auto" w:fill="CCCCCC"/>
          </w:tcPr>
          <w:p w14:paraId="7979BDA2" w14:textId="77777777" w:rsidR="00216AF1" w:rsidRPr="0037153B" w:rsidRDefault="00216AF1" w:rsidP="00216AF1">
            <w:pPr>
              <w:jc w:val="left"/>
            </w:pPr>
          </w:p>
        </w:tc>
        <w:tc>
          <w:tcPr>
            <w:tcW w:w="3203" w:type="dxa"/>
            <w:shd w:val="clear" w:color="auto" w:fill="CCCCCC"/>
          </w:tcPr>
          <w:p w14:paraId="4E6CF346" w14:textId="77777777" w:rsidR="00216AF1" w:rsidRPr="0037153B" w:rsidRDefault="00216AF1" w:rsidP="00216AF1">
            <w:pPr>
              <w:jc w:val="left"/>
            </w:pPr>
          </w:p>
        </w:tc>
      </w:tr>
      <w:tr w:rsidR="00216AF1" w:rsidRPr="0037153B" w14:paraId="667365AE" w14:textId="77777777" w:rsidTr="00216AF1">
        <w:trPr>
          <w:trHeight w:val="273"/>
        </w:trPr>
        <w:tc>
          <w:tcPr>
            <w:tcW w:w="1248" w:type="dxa"/>
            <w:shd w:val="clear" w:color="auto" w:fill="CCCCCC"/>
          </w:tcPr>
          <w:p w14:paraId="3CE2E6E8" w14:textId="77777777" w:rsidR="00216AF1" w:rsidRPr="0037153B" w:rsidRDefault="00216AF1" w:rsidP="00216AF1">
            <w:pPr>
              <w:jc w:val="left"/>
            </w:pPr>
            <w:r w:rsidRPr="0037153B">
              <w:t>2</w:t>
            </w:r>
          </w:p>
        </w:tc>
        <w:tc>
          <w:tcPr>
            <w:tcW w:w="2275" w:type="dxa"/>
            <w:shd w:val="clear" w:color="auto" w:fill="CCCCCC"/>
          </w:tcPr>
          <w:p w14:paraId="67C1285F" w14:textId="77777777" w:rsidR="00216AF1" w:rsidRPr="0037153B" w:rsidRDefault="00216AF1" w:rsidP="00216AF1">
            <w:pPr>
              <w:jc w:val="left"/>
            </w:pPr>
          </w:p>
        </w:tc>
        <w:tc>
          <w:tcPr>
            <w:tcW w:w="3203" w:type="dxa"/>
            <w:shd w:val="clear" w:color="auto" w:fill="CCCCCC"/>
          </w:tcPr>
          <w:p w14:paraId="7836B966" w14:textId="77777777" w:rsidR="00216AF1" w:rsidRPr="0037153B" w:rsidRDefault="00216AF1" w:rsidP="00216AF1">
            <w:pPr>
              <w:jc w:val="left"/>
            </w:pPr>
          </w:p>
        </w:tc>
      </w:tr>
      <w:tr w:rsidR="00216AF1" w:rsidRPr="0037153B" w14:paraId="5AE90F7E" w14:textId="77777777" w:rsidTr="00216AF1">
        <w:trPr>
          <w:trHeight w:val="273"/>
        </w:trPr>
        <w:tc>
          <w:tcPr>
            <w:tcW w:w="1248" w:type="dxa"/>
            <w:shd w:val="clear" w:color="auto" w:fill="CCCCCC"/>
          </w:tcPr>
          <w:p w14:paraId="7410A624" w14:textId="77777777" w:rsidR="00216AF1" w:rsidRPr="0037153B" w:rsidRDefault="00216AF1" w:rsidP="00216AF1">
            <w:pPr>
              <w:jc w:val="left"/>
            </w:pPr>
            <w:r w:rsidRPr="0037153B">
              <w:t>3</w:t>
            </w:r>
          </w:p>
        </w:tc>
        <w:tc>
          <w:tcPr>
            <w:tcW w:w="2275" w:type="dxa"/>
            <w:shd w:val="clear" w:color="auto" w:fill="CCCCCC"/>
          </w:tcPr>
          <w:p w14:paraId="3DC29C6E" w14:textId="77777777" w:rsidR="00216AF1" w:rsidRPr="0037153B" w:rsidRDefault="00216AF1" w:rsidP="00216AF1">
            <w:pPr>
              <w:jc w:val="left"/>
            </w:pPr>
          </w:p>
        </w:tc>
        <w:tc>
          <w:tcPr>
            <w:tcW w:w="3203" w:type="dxa"/>
            <w:shd w:val="clear" w:color="auto" w:fill="CCCCCC"/>
          </w:tcPr>
          <w:p w14:paraId="6DF7EA6B" w14:textId="77777777" w:rsidR="00216AF1" w:rsidRPr="0037153B" w:rsidRDefault="00216AF1" w:rsidP="00216AF1">
            <w:pPr>
              <w:jc w:val="left"/>
            </w:pPr>
          </w:p>
        </w:tc>
      </w:tr>
      <w:tr w:rsidR="00216AF1" w:rsidRPr="0037153B" w14:paraId="5D954162" w14:textId="77777777" w:rsidTr="00216AF1">
        <w:trPr>
          <w:trHeight w:val="273"/>
        </w:trPr>
        <w:tc>
          <w:tcPr>
            <w:tcW w:w="1248" w:type="dxa"/>
            <w:shd w:val="clear" w:color="auto" w:fill="CCCCCC"/>
          </w:tcPr>
          <w:p w14:paraId="3A044218" w14:textId="77777777" w:rsidR="00216AF1" w:rsidRPr="0037153B" w:rsidRDefault="00216AF1" w:rsidP="00216AF1">
            <w:pPr>
              <w:jc w:val="left"/>
            </w:pPr>
            <w:r w:rsidRPr="0037153B">
              <w:t>4</w:t>
            </w:r>
          </w:p>
        </w:tc>
        <w:tc>
          <w:tcPr>
            <w:tcW w:w="2275" w:type="dxa"/>
            <w:shd w:val="clear" w:color="auto" w:fill="CCCCCC"/>
          </w:tcPr>
          <w:p w14:paraId="50686D15" w14:textId="77777777" w:rsidR="00216AF1" w:rsidRPr="0037153B" w:rsidRDefault="00216AF1" w:rsidP="00216AF1">
            <w:pPr>
              <w:jc w:val="left"/>
            </w:pPr>
          </w:p>
        </w:tc>
        <w:tc>
          <w:tcPr>
            <w:tcW w:w="3203" w:type="dxa"/>
            <w:shd w:val="clear" w:color="auto" w:fill="CCCCCC"/>
          </w:tcPr>
          <w:p w14:paraId="512D9AB7" w14:textId="77777777" w:rsidR="00216AF1" w:rsidRPr="0037153B" w:rsidRDefault="00216AF1" w:rsidP="00216AF1">
            <w:pPr>
              <w:jc w:val="left"/>
            </w:pPr>
          </w:p>
        </w:tc>
      </w:tr>
      <w:tr w:rsidR="00216AF1" w:rsidRPr="0037153B" w14:paraId="1616134B" w14:textId="77777777" w:rsidTr="00216AF1">
        <w:trPr>
          <w:trHeight w:val="285"/>
        </w:trPr>
        <w:tc>
          <w:tcPr>
            <w:tcW w:w="1248" w:type="dxa"/>
            <w:shd w:val="clear" w:color="auto" w:fill="CCCCCC"/>
          </w:tcPr>
          <w:p w14:paraId="41FA43D0" w14:textId="77777777" w:rsidR="00216AF1" w:rsidRPr="0037153B" w:rsidRDefault="00216AF1" w:rsidP="00216AF1">
            <w:pPr>
              <w:jc w:val="left"/>
            </w:pPr>
            <w:r w:rsidRPr="0037153B">
              <w:t>…</w:t>
            </w:r>
          </w:p>
        </w:tc>
        <w:tc>
          <w:tcPr>
            <w:tcW w:w="2275" w:type="dxa"/>
            <w:shd w:val="clear" w:color="auto" w:fill="CCCCCC"/>
          </w:tcPr>
          <w:p w14:paraId="39085C07" w14:textId="77777777" w:rsidR="00216AF1" w:rsidRPr="0037153B" w:rsidRDefault="00216AF1" w:rsidP="00216AF1">
            <w:pPr>
              <w:jc w:val="left"/>
            </w:pPr>
          </w:p>
        </w:tc>
        <w:tc>
          <w:tcPr>
            <w:tcW w:w="3203" w:type="dxa"/>
            <w:shd w:val="clear" w:color="auto" w:fill="CCCCCC"/>
          </w:tcPr>
          <w:p w14:paraId="10BF4DBD" w14:textId="77777777" w:rsidR="00216AF1" w:rsidRPr="0037153B" w:rsidRDefault="00216AF1" w:rsidP="00216AF1">
            <w:pPr>
              <w:jc w:val="left"/>
            </w:pPr>
          </w:p>
        </w:tc>
      </w:tr>
    </w:tbl>
    <w:p w14:paraId="67EEF099" w14:textId="77777777" w:rsidR="00216AF1" w:rsidRPr="0037153B" w:rsidRDefault="00216AF1" w:rsidP="00216AF1"/>
    <w:p w14:paraId="5490FAF1" w14:textId="77777777" w:rsidR="00216AF1" w:rsidRPr="006B51D5" w:rsidRDefault="00216AF1" w:rsidP="006B51D5">
      <w:pPr>
        <w:pStyle w:val="berschrift3"/>
        <w:rPr>
          <w:highlight w:val="yellow"/>
        </w:rPr>
      </w:pPr>
      <w:bookmarkStart w:id="99" w:name="_Toc371499363"/>
      <w:bookmarkStart w:id="100" w:name="_Toc448826235"/>
      <w:r w:rsidRPr="006B51D5">
        <w:rPr>
          <w:highlight w:val="yellow"/>
        </w:rPr>
        <w:t>Testergebnisse</w:t>
      </w:r>
      <w:bookmarkEnd w:id="99"/>
      <w:bookmarkEnd w:id="100"/>
    </w:p>
    <w:p w14:paraId="58F7D5D4" w14:textId="77777777" w:rsidR="00216AF1" w:rsidRPr="0037153B" w:rsidRDefault="00216AF1" w:rsidP="00BF33A0">
      <w:pPr>
        <w:pStyle w:val="berschrift4"/>
        <w:numPr>
          <w:ilvl w:val="0"/>
          <w:numId w:val="0"/>
        </w:numPr>
        <w:ind w:left="907" w:hanging="907"/>
        <w:rPr>
          <w:rFonts w:ascii="Times New Roman" w:hAnsi="Times New Roman"/>
          <w:b w:val="0"/>
        </w:rPr>
      </w:pPr>
      <w:bookmarkStart w:id="101" w:name="_Toc448826236"/>
      <w:r w:rsidRPr="0037153B">
        <w:rPr>
          <w:rFonts w:ascii="Times New Roman" w:hAnsi="Times New Roman"/>
        </w:rPr>
        <w:t>Testprotokoll Systemtestfall 1 (&lt;1. Testdurchführung&gt;)</w:t>
      </w:r>
      <w:bookmarkEnd w:id="101"/>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79424C36" w14:textId="77777777" w:rsidTr="00216AF1">
        <w:tc>
          <w:tcPr>
            <w:tcW w:w="3610" w:type="dxa"/>
            <w:gridSpan w:val="2"/>
            <w:shd w:val="clear" w:color="auto" w:fill="FFBEBE"/>
          </w:tcPr>
          <w:p w14:paraId="36D2FD88" w14:textId="77777777" w:rsidR="00216AF1" w:rsidRPr="0037153B" w:rsidRDefault="00216AF1" w:rsidP="00216AF1">
            <w:pPr>
              <w:jc w:val="left"/>
            </w:pPr>
            <w:r w:rsidRPr="0037153B">
              <w:t>Datum</w:t>
            </w:r>
          </w:p>
        </w:tc>
        <w:tc>
          <w:tcPr>
            <w:tcW w:w="5678" w:type="dxa"/>
            <w:gridSpan w:val="3"/>
            <w:shd w:val="clear" w:color="auto" w:fill="FFBEBE"/>
          </w:tcPr>
          <w:p w14:paraId="57552A3D" w14:textId="77777777" w:rsidR="00216AF1" w:rsidRPr="0037153B" w:rsidRDefault="00216AF1" w:rsidP="00216AF1">
            <w:pPr>
              <w:jc w:val="left"/>
            </w:pPr>
          </w:p>
        </w:tc>
      </w:tr>
      <w:tr w:rsidR="00216AF1" w:rsidRPr="0037153B" w14:paraId="50126C99" w14:textId="77777777" w:rsidTr="00216AF1">
        <w:tc>
          <w:tcPr>
            <w:tcW w:w="3610" w:type="dxa"/>
            <w:gridSpan w:val="2"/>
            <w:shd w:val="clear" w:color="auto" w:fill="FFBEBE"/>
          </w:tcPr>
          <w:p w14:paraId="7F729C97" w14:textId="77777777" w:rsidR="00216AF1" w:rsidRPr="0037153B" w:rsidRDefault="00216AF1" w:rsidP="00216AF1">
            <w:pPr>
              <w:jc w:val="left"/>
            </w:pPr>
            <w:r w:rsidRPr="0037153B">
              <w:t>Tester</w:t>
            </w:r>
          </w:p>
        </w:tc>
        <w:tc>
          <w:tcPr>
            <w:tcW w:w="5678" w:type="dxa"/>
            <w:gridSpan w:val="3"/>
            <w:shd w:val="clear" w:color="auto" w:fill="FFBEBE"/>
          </w:tcPr>
          <w:p w14:paraId="6AEE3920" w14:textId="77777777" w:rsidR="00216AF1" w:rsidRPr="0037153B" w:rsidRDefault="00216AF1" w:rsidP="00216AF1">
            <w:pPr>
              <w:jc w:val="left"/>
            </w:pPr>
          </w:p>
        </w:tc>
      </w:tr>
      <w:tr w:rsidR="00216AF1" w:rsidRPr="0037153B" w14:paraId="6DB532E2" w14:textId="77777777" w:rsidTr="00216AF1">
        <w:tc>
          <w:tcPr>
            <w:tcW w:w="3610" w:type="dxa"/>
            <w:gridSpan w:val="2"/>
            <w:shd w:val="clear" w:color="auto" w:fill="FFBEBE"/>
          </w:tcPr>
          <w:p w14:paraId="6DDCF9AE" w14:textId="77777777" w:rsidR="00216AF1" w:rsidRPr="0037153B" w:rsidRDefault="00216AF1" w:rsidP="00216AF1">
            <w:pPr>
              <w:jc w:val="left"/>
            </w:pPr>
            <w:r w:rsidRPr="0037153B">
              <w:t>Version der Software</w:t>
            </w:r>
          </w:p>
        </w:tc>
        <w:tc>
          <w:tcPr>
            <w:tcW w:w="5678" w:type="dxa"/>
            <w:gridSpan w:val="3"/>
            <w:shd w:val="clear" w:color="auto" w:fill="FFBEBE"/>
          </w:tcPr>
          <w:p w14:paraId="516368B8" w14:textId="77777777" w:rsidR="00216AF1" w:rsidRPr="0037153B" w:rsidRDefault="00216AF1" w:rsidP="00216AF1">
            <w:pPr>
              <w:jc w:val="left"/>
            </w:pPr>
          </w:p>
        </w:tc>
      </w:tr>
      <w:tr w:rsidR="00216AF1" w:rsidRPr="0037153B" w14:paraId="5CFB35E4" w14:textId="77777777" w:rsidTr="00216AF1">
        <w:tc>
          <w:tcPr>
            <w:tcW w:w="3610" w:type="dxa"/>
            <w:gridSpan w:val="2"/>
            <w:shd w:val="clear" w:color="auto" w:fill="CCCCCC"/>
          </w:tcPr>
          <w:p w14:paraId="5B6DF259" w14:textId="77777777" w:rsidR="00216AF1" w:rsidRPr="0037153B" w:rsidRDefault="00216AF1" w:rsidP="00216AF1">
            <w:pPr>
              <w:jc w:val="left"/>
            </w:pPr>
            <w:r w:rsidRPr="0037153B">
              <w:t>Szenario</w:t>
            </w:r>
          </w:p>
        </w:tc>
        <w:tc>
          <w:tcPr>
            <w:tcW w:w="5678" w:type="dxa"/>
            <w:gridSpan w:val="3"/>
            <w:shd w:val="clear" w:color="auto" w:fill="CCCCCC"/>
          </w:tcPr>
          <w:p w14:paraId="23F7300D" w14:textId="77777777" w:rsidR="00216AF1" w:rsidRPr="0037153B" w:rsidRDefault="00216AF1" w:rsidP="00216AF1">
            <w:pPr>
              <w:jc w:val="left"/>
            </w:pPr>
          </w:p>
        </w:tc>
      </w:tr>
      <w:tr w:rsidR="00216AF1" w:rsidRPr="0037153B" w14:paraId="3C736E53" w14:textId="77777777" w:rsidTr="00216AF1">
        <w:tc>
          <w:tcPr>
            <w:tcW w:w="1805" w:type="dxa"/>
            <w:shd w:val="clear" w:color="auto" w:fill="CCCCCC"/>
          </w:tcPr>
          <w:p w14:paraId="2C4F5D7F" w14:textId="77777777" w:rsidR="00216AF1" w:rsidRPr="0037153B" w:rsidRDefault="00216AF1" w:rsidP="00216AF1">
            <w:pPr>
              <w:jc w:val="left"/>
            </w:pPr>
            <w:r w:rsidRPr="0037153B">
              <w:t>Schritt</w:t>
            </w:r>
          </w:p>
        </w:tc>
        <w:tc>
          <w:tcPr>
            <w:tcW w:w="1805" w:type="dxa"/>
            <w:shd w:val="clear" w:color="auto" w:fill="CCCCCC"/>
          </w:tcPr>
          <w:p w14:paraId="7BC299AA" w14:textId="77777777" w:rsidR="00216AF1" w:rsidRPr="0037153B" w:rsidRDefault="00216AF1" w:rsidP="00216AF1">
            <w:pPr>
              <w:jc w:val="left"/>
            </w:pPr>
            <w:r w:rsidRPr="0037153B">
              <w:t>Aktion (User)</w:t>
            </w:r>
          </w:p>
        </w:tc>
        <w:tc>
          <w:tcPr>
            <w:tcW w:w="2334" w:type="dxa"/>
            <w:shd w:val="clear" w:color="auto" w:fill="CCCCCC"/>
          </w:tcPr>
          <w:p w14:paraId="738E085D" w14:textId="77777777" w:rsidR="00216AF1" w:rsidRPr="0037153B" w:rsidRDefault="00216AF1" w:rsidP="00216AF1">
            <w:pPr>
              <w:jc w:val="left"/>
            </w:pPr>
            <w:r w:rsidRPr="0037153B">
              <w:t>Erwartete Reaktion (System)</w:t>
            </w:r>
          </w:p>
        </w:tc>
        <w:tc>
          <w:tcPr>
            <w:tcW w:w="2528" w:type="dxa"/>
            <w:shd w:val="clear" w:color="auto" w:fill="FFBEBE"/>
          </w:tcPr>
          <w:p w14:paraId="2AE3D07F" w14:textId="77777777" w:rsidR="00216AF1" w:rsidRPr="0037153B" w:rsidRDefault="00216AF1" w:rsidP="00216AF1">
            <w:pPr>
              <w:jc w:val="left"/>
            </w:pPr>
            <w:r w:rsidRPr="0037153B">
              <w:t>Tatsächliche Reaktion (System)</w:t>
            </w:r>
          </w:p>
        </w:tc>
        <w:tc>
          <w:tcPr>
            <w:tcW w:w="816" w:type="dxa"/>
            <w:shd w:val="clear" w:color="auto" w:fill="FFBEBE"/>
            <w:vAlign w:val="center"/>
          </w:tcPr>
          <w:p w14:paraId="00C26398" w14:textId="77777777" w:rsidR="00216AF1" w:rsidRPr="0037153B" w:rsidRDefault="00216AF1" w:rsidP="00216AF1">
            <w:pPr>
              <w:jc w:val="center"/>
            </w:pPr>
            <w:r w:rsidRPr="0037153B">
              <w:rPr>
                <w:b/>
                <w:bCs/>
              </w:rPr>
              <w:t>√ / X</w:t>
            </w:r>
          </w:p>
        </w:tc>
      </w:tr>
      <w:tr w:rsidR="00216AF1" w:rsidRPr="0037153B" w14:paraId="1C6EB323" w14:textId="77777777" w:rsidTr="00216AF1">
        <w:tc>
          <w:tcPr>
            <w:tcW w:w="1805" w:type="dxa"/>
            <w:shd w:val="clear" w:color="auto" w:fill="CCCCCC"/>
          </w:tcPr>
          <w:p w14:paraId="335C3128" w14:textId="77777777" w:rsidR="00216AF1" w:rsidRPr="0037153B" w:rsidRDefault="00216AF1" w:rsidP="00216AF1">
            <w:pPr>
              <w:jc w:val="left"/>
            </w:pPr>
            <w:r w:rsidRPr="0037153B">
              <w:t>1</w:t>
            </w:r>
          </w:p>
        </w:tc>
        <w:tc>
          <w:tcPr>
            <w:tcW w:w="1805" w:type="dxa"/>
            <w:shd w:val="clear" w:color="auto" w:fill="CCCCCC"/>
          </w:tcPr>
          <w:p w14:paraId="72D6AA03" w14:textId="77777777" w:rsidR="00216AF1" w:rsidRPr="0037153B" w:rsidRDefault="00216AF1" w:rsidP="00216AF1">
            <w:pPr>
              <w:jc w:val="left"/>
            </w:pPr>
          </w:p>
        </w:tc>
        <w:tc>
          <w:tcPr>
            <w:tcW w:w="2334" w:type="dxa"/>
            <w:shd w:val="clear" w:color="auto" w:fill="CCCCCC"/>
          </w:tcPr>
          <w:p w14:paraId="3045372B" w14:textId="77777777" w:rsidR="00216AF1" w:rsidRPr="0037153B" w:rsidRDefault="00216AF1" w:rsidP="00216AF1">
            <w:pPr>
              <w:jc w:val="left"/>
            </w:pPr>
          </w:p>
        </w:tc>
        <w:tc>
          <w:tcPr>
            <w:tcW w:w="2528" w:type="dxa"/>
            <w:shd w:val="clear" w:color="auto" w:fill="FFBEBE"/>
          </w:tcPr>
          <w:p w14:paraId="6A622CAF" w14:textId="77777777" w:rsidR="00216AF1" w:rsidRPr="0037153B" w:rsidRDefault="00216AF1" w:rsidP="00216AF1">
            <w:pPr>
              <w:jc w:val="left"/>
            </w:pPr>
          </w:p>
        </w:tc>
        <w:tc>
          <w:tcPr>
            <w:tcW w:w="816" w:type="dxa"/>
            <w:shd w:val="clear" w:color="auto" w:fill="FFBEBE"/>
          </w:tcPr>
          <w:p w14:paraId="53591B07" w14:textId="77777777" w:rsidR="00216AF1" w:rsidRPr="0037153B" w:rsidRDefault="00216AF1" w:rsidP="00216AF1">
            <w:pPr>
              <w:jc w:val="left"/>
            </w:pPr>
          </w:p>
        </w:tc>
      </w:tr>
      <w:tr w:rsidR="00216AF1" w:rsidRPr="0037153B" w14:paraId="4D7DDA2F" w14:textId="77777777" w:rsidTr="00216AF1">
        <w:tc>
          <w:tcPr>
            <w:tcW w:w="1805" w:type="dxa"/>
            <w:shd w:val="clear" w:color="auto" w:fill="CCCCCC"/>
          </w:tcPr>
          <w:p w14:paraId="5DDB0627" w14:textId="77777777" w:rsidR="00216AF1" w:rsidRPr="0037153B" w:rsidRDefault="00216AF1" w:rsidP="00216AF1">
            <w:pPr>
              <w:jc w:val="left"/>
            </w:pPr>
            <w:r w:rsidRPr="0037153B">
              <w:t>2</w:t>
            </w:r>
          </w:p>
        </w:tc>
        <w:tc>
          <w:tcPr>
            <w:tcW w:w="1805" w:type="dxa"/>
            <w:shd w:val="clear" w:color="auto" w:fill="CCCCCC"/>
          </w:tcPr>
          <w:p w14:paraId="3687E81A" w14:textId="77777777" w:rsidR="00216AF1" w:rsidRPr="0037153B" w:rsidRDefault="00216AF1" w:rsidP="00216AF1">
            <w:pPr>
              <w:jc w:val="left"/>
            </w:pPr>
          </w:p>
        </w:tc>
        <w:tc>
          <w:tcPr>
            <w:tcW w:w="2334" w:type="dxa"/>
            <w:shd w:val="clear" w:color="auto" w:fill="CCCCCC"/>
          </w:tcPr>
          <w:p w14:paraId="16DFF06F" w14:textId="77777777" w:rsidR="00216AF1" w:rsidRPr="0037153B" w:rsidRDefault="00216AF1" w:rsidP="00216AF1">
            <w:pPr>
              <w:jc w:val="left"/>
            </w:pPr>
          </w:p>
        </w:tc>
        <w:tc>
          <w:tcPr>
            <w:tcW w:w="2528" w:type="dxa"/>
            <w:shd w:val="clear" w:color="auto" w:fill="FFBEBE"/>
          </w:tcPr>
          <w:p w14:paraId="281794A3" w14:textId="77777777" w:rsidR="00216AF1" w:rsidRPr="0037153B" w:rsidRDefault="00216AF1" w:rsidP="00216AF1">
            <w:pPr>
              <w:jc w:val="left"/>
            </w:pPr>
          </w:p>
        </w:tc>
        <w:tc>
          <w:tcPr>
            <w:tcW w:w="816" w:type="dxa"/>
            <w:shd w:val="clear" w:color="auto" w:fill="FFBEBE"/>
          </w:tcPr>
          <w:p w14:paraId="2BAE018A" w14:textId="77777777" w:rsidR="00216AF1" w:rsidRPr="0037153B" w:rsidRDefault="00216AF1" w:rsidP="00216AF1">
            <w:pPr>
              <w:jc w:val="left"/>
            </w:pPr>
          </w:p>
        </w:tc>
      </w:tr>
      <w:tr w:rsidR="00216AF1" w:rsidRPr="0037153B" w14:paraId="3025EE86" w14:textId="77777777" w:rsidTr="00216AF1">
        <w:tc>
          <w:tcPr>
            <w:tcW w:w="1805" w:type="dxa"/>
            <w:shd w:val="clear" w:color="auto" w:fill="CCCCCC"/>
          </w:tcPr>
          <w:p w14:paraId="702808C0" w14:textId="77777777" w:rsidR="00216AF1" w:rsidRPr="0037153B" w:rsidRDefault="00216AF1" w:rsidP="00216AF1">
            <w:pPr>
              <w:jc w:val="left"/>
            </w:pPr>
            <w:r w:rsidRPr="0037153B">
              <w:t>3</w:t>
            </w:r>
          </w:p>
        </w:tc>
        <w:tc>
          <w:tcPr>
            <w:tcW w:w="1805" w:type="dxa"/>
            <w:shd w:val="clear" w:color="auto" w:fill="CCCCCC"/>
          </w:tcPr>
          <w:p w14:paraId="4AE4991F" w14:textId="77777777" w:rsidR="00216AF1" w:rsidRPr="0037153B" w:rsidRDefault="00216AF1" w:rsidP="00216AF1">
            <w:pPr>
              <w:jc w:val="left"/>
            </w:pPr>
          </w:p>
        </w:tc>
        <w:tc>
          <w:tcPr>
            <w:tcW w:w="2334" w:type="dxa"/>
            <w:shd w:val="clear" w:color="auto" w:fill="CCCCCC"/>
          </w:tcPr>
          <w:p w14:paraId="3ED31F57" w14:textId="77777777" w:rsidR="00216AF1" w:rsidRPr="0037153B" w:rsidRDefault="00216AF1" w:rsidP="00216AF1">
            <w:pPr>
              <w:jc w:val="left"/>
            </w:pPr>
          </w:p>
        </w:tc>
        <w:tc>
          <w:tcPr>
            <w:tcW w:w="2528" w:type="dxa"/>
            <w:shd w:val="clear" w:color="auto" w:fill="FFBEBE"/>
          </w:tcPr>
          <w:p w14:paraId="446627B8" w14:textId="77777777" w:rsidR="00216AF1" w:rsidRPr="0037153B" w:rsidRDefault="00216AF1" w:rsidP="00216AF1">
            <w:pPr>
              <w:jc w:val="left"/>
            </w:pPr>
          </w:p>
        </w:tc>
        <w:tc>
          <w:tcPr>
            <w:tcW w:w="816" w:type="dxa"/>
            <w:shd w:val="clear" w:color="auto" w:fill="FFBEBE"/>
          </w:tcPr>
          <w:p w14:paraId="1E0E92E4" w14:textId="77777777" w:rsidR="00216AF1" w:rsidRPr="0037153B" w:rsidRDefault="00216AF1" w:rsidP="00216AF1">
            <w:pPr>
              <w:jc w:val="left"/>
            </w:pPr>
          </w:p>
        </w:tc>
      </w:tr>
      <w:tr w:rsidR="00216AF1" w:rsidRPr="0037153B" w14:paraId="6C8664AE" w14:textId="77777777" w:rsidTr="00216AF1">
        <w:tc>
          <w:tcPr>
            <w:tcW w:w="1805" w:type="dxa"/>
            <w:shd w:val="clear" w:color="auto" w:fill="CCCCCC"/>
          </w:tcPr>
          <w:p w14:paraId="3A3C5F46" w14:textId="77777777" w:rsidR="00216AF1" w:rsidRPr="0037153B" w:rsidRDefault="00216AF1" w:rsidP="00216AF1">
            <w:pPr>
              <w:jc w:val="left"/>
            </w:pPr>
            <w:r w:rsidRPr="0037153B">
              <w:t>4</w:t>
            </w:r>
          </w:p>
        </w:tc>
        <w:tc>
          <w:tcPr>
            <w:tcW w:w="1805" w:type="dxa"/>
            <w:shd w:val="clear" w:color="auto" w:fill="CCCCCC"/>
          </w:tcPr>
          <w:p w14:paraId="391FDD0B" w14:textId="77777777" w:rsidR="00216AF1" w:rsidRPr="0037153B" w:rsidRDefault="00216AF1" w:rsidP="00216AF1">
            <w:pPr>
              <w:jc w:val="left"/>
            </w:pPr>
          </w:p>
        </w:tc>
        <w:tc>
          <w:tcPr>
            <w:tcW w:w="2334" w:type="dxa"/>
            <w:shd w:val="clear" w:color="auto" w:fill="CCCCCC"/>
          </w:tcPr>
          <w:p w14:paraId="166FB5F5" w14:textId="77777777" w:rsidR="00216AF1" w:rsidRPr="0037153B" w:rsidRDefault="00216AF1" w:rsidP="00216AF1">
            <w:pPr>
              <w:jc w:val="left"/>
            </w:pPr>
          </w:p>
        </w:tc>
        <w:tc>
          <w:tcPr>
            <w:tcW w:w="2528" w:type="dxa"/>
            <w:shd w:val="clear" w:color="auto" w:fill="FFBEBE"/>
          </w:tcPr>
          <w:p w14:paraId="56A42C01" w14:textId="77777777" w:rsidR="00216AF1" w:rsidRPr="0037153B" w:rsidRDefault="00216AF1" w:rsidP="00216AF1">
            <w:pPr>
              <w:jc w:val="left"/>
            </w:pPr>
          </w:p>
        </w:tc>
        <w:tc>
          <w:tcPr>
            <w:tcW w:w="816" w:type="dxa"/>
            <w:shd w:val="clear" w:color="auto" w:fill="FFBEBE"/>
          </w:tcPr>
          <w:p w14:paraId="7338FE73" w14:textId="77777777" w:rsidR="00216AF1" w:rsidRPr="0037153B" w:rsidRDefault="00216AF1" w:rsidP="00216AF1">
            <w:pPr>
              <w:jc w:val="left"/>
            </w:pPr>
          </w:p>
        </w:tc>
      </w:tr>
      <w:tr w:rsidR="00216AF1" w:rsidRPr="0037153B" w14:paraId="27345503" w14:textId="77777777" w:rsidTr="00216AF1">
        <w:tc>
          <w:tcPr>
            <w:tcW w:w="1805" w:type="dxa"/>
            <w:shd w:val="clear" w:color="auto" w:fill="CCCCCC"/>
          </w:tcPr>
          <w:p w14:paraId="7AD15E6B" w14:textId="77777777" w:rsidR="00216AF1" w:rsidRPr="0037153B" w:rsidRDefault="00216AF1" w:rsidP="00216AF1">
            <w:pPr>
              <w:jc w:val="left"/>
            </w:pPr>
            <w:r w:rsidRPr="0037153B">
              <w:t>…</w:t>
            </w:r>
          </w:p>
        </w:tc>
        <w:tc>
          <w:tcPr>
            <w:tcW w:w="1805" w:type="dxa"/>
            <w:shd w:val="clear" w:color="auto" w:fill="CCCCCC"/>
          </w:tcPr>
          <w:p w14:paraId="4D202EC6" w14:textId="77777777" w:rsidR="00216AF1" w:rsidRPr="0037153B" w:rsidRDefault="00216AF1" w:rsidP="00216AF1">
            <w:pPr>
              <w:jc w:val="left"/>
            </w:pPr>
          </w:p>
        </w:tc>
        <w:tc>
          <w:tcPr>
            <w:tcW w:w="2334" w:type="dxa"/>
            <w:shd w:val="clear" w:color="auto" w:fill="CCCCCC"/>
          </w:tcPr>
          <w:p w14:paraId="66AF3E2A" w14:textId="77777777" w:rsidR="00216AF1" w:rsidRPr="0037153B" w:rsidRDefault="00216AF1" w:rsidP="00216AF1">
            <w:pPr>
              <w:jc w:val="left"/>
            </w:pPr>
          </w:p>
        </w:tc>
        <w:tc>
          <w:tcPr>
            <w:tcW w:w="2528" w:type="dxa"/>
            <w:shd w:val="clear" w:color="auto" w:fill="FFBEBE"/>
          </w:tcPr>
          <w:p w14:paraId="6BF0C219" w14:textId="77777777" w:rsidR="00216AF1" w:rsidRPr="0037153B" w:rsidRDefault="00216AF1" w:rsidP="00216AF1">
            <w:pPr>
              <w:jc w:val="left"/>
            </w:pPr>
          </w:p>
        </w:tc>
        <w:tc>
          <w:tcPr>
            <w:tcW w:w="816" w:type="dxa"/>
            <w:shd w:val="clear" w:color="auto" w:fill="FFBEBE"/>
          </w:tcPr>
          <w:p w14:paraId="0E53280E" w14:textId="77777777" w:rsidR="00216AF1" w:rsidRPr="0037153B" w:rsidRDefault="00216AF1" w:rsidP="00216AF1">
            <w:pPr>
              <w:jc w:val="left"/>
            </w:pPr>
          </w:p>
        </w:tc>
      </w:tr>
      <w:tr w:rsidR="00216AF1" w:rsidRPr="0037153B" w14:paraId="02BD43A2" w14:textId="77777777" w:rsidTr="00216AF1">
        <w:tc>
          <w:tcPr>
            <w:tcW w:w="3610" w:type="dxa"/>
            <w:gridSpan w:val="2"/>
            <w:shd w:val="clear" w:color="auto" w:fill="FFBEBE"/>
          </w:tcPr>
          <w:p w14:paraId="1DAE2936" w14:textId="77777777" w:rsidR="00216AF1" w:rsidRPr="0037153B" w:rsidRDefault="00216AF1" w:rsidP="00216AF1">
            <w:pPr>
              <w:jc w:val="left"/>
            </w:pPr>
            <w:r w:rsidRPr="0037153B">
              <w:t>Testurteil</w:t>
            </w:r>
          </w:p>
        </w:tc>
        <w:tc>
          <w:tcPr>
            <w:tcW w:w="5678" w:type="dxa"/>
            <w:gridSpan w:val="3"/>
            <w:shd w:val="clear" w:color="auto" w:fill="FFBEBE"/>
          </w:tcPr>
          <w:p w14:paraId="3D6FBD48" w14:textId="77777777" w:rsidR="00216AF1" w:rsidRPr="0037153B" w:rsidRDefault="00216AF1" w:rsidP="00216AF1">
            <w:pPr>
              <w:jc w:val="left"/>
            </w:pPr>
          </w:p>
        </w:tc>
      </w:tr>
    </w:tbl>
    <w:p w14:paraId="31D8547A" w14:textId="77777777" w:rsidR="00216AF1" w:rsidRPr="0037153B" w:rsidRDefault="00216AF1" w:rsidP="00216AF1"/>
    <w:p w14:paraId="532D8FC2" w14:textId="77777777" w:rsidR="00216AF1" w:rsidRPr="0037153B" w:rsidRDefault="00216AF1" w:rsidP="00BF33A0">
      <w:pPr>
        <w:pStyle w:val="berschrift4"/>
        <w:numPr>
          <w:ilvl w:val="0"/>
          <w:numId w:val="0"/>
        </w:numPr>
        <w:ind w:left="907" w:hanging="907"/>
        <w:rPr>
          <w:rFonts w:ascii="Times New Roman" w:hAnsi="Times New Roman"/>
          <w:b w:val="0"/>
        </w:rPr>
      </w:pPr>
      <w:bookmarkStart w:id="102" w:name="_Toc448826237"/>
      <w:r w:rsidRPr="0037153B">
        <w:rPr>
          <w:rFonts w:ascii="Times New Roman" w:hAnsi="Times New Roman"/>
        </w:rPr>
        <w:t>Testprotokoll Systemtestfall 1 (&lt;n. Testdurchführung&gt;)</w:t>
      </w:r>
      <w:bookmarkEnd w:id="102"/>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3FBD235" w14:textId="77777777" w:rsidTr="00216AF1">
        <w:tc>
          <w:tcPr>
            <w:tcW w:w="3610" w:type="dxa"/>
            <w:gridSpan w:val="2"/>
            <w:shd w:val="clear" w:color="auto" w:fill="FFBEBE"/>
          </w:tcPr>
          <w:p w14:paraId="15F0E23E" w14:textId="77777777" w:rsidR="00216AF1" w:rsidRPr="0037153B" w:rsidRDefault="00216AF1" w:rsidP="00216AF1">
            <w:pPr>
              <w:jc w:val="left"/>
            </w:pPr>
            <w:r w:rsidRPr="0037153B">
              <w:t>Datum</w:t>
            </w:r>
          </w:p>
        </w:tc>
        <w:tc>
          <w:tcPr>
            <w:tcW w:w="5678" w:type="dxa"/>
            <w:gridSpan w:val="3"/>
            <w:shd w:val="clear" w:color="auto" w:fill="FFBEBE"/>
          </w:tcPr>
          <w:p w14:paraId="5524130E" w14:textId="77777777" w:rsidR="00216AF1" w:rsidRPr="0037153B" w:rsidRDefault="00216AF1" w:rsidP="00216AF1">
            <w:pPr>
              <w:jc w:val="left"/>
            </w:pPr>
          </w:p>
        </w:tc>
      </w:tr>
      <w:tr w:rsidR="00216AF1" w:rsidRPr="0037153B" w14:paraId="72FC6057" w14:textId="77777777" w:rsidTr="00216AF1">
        <w:tc>
          <w:tcPr>
            <w:tcW w:w="3610" w:type="dxa"/>
            <w:gridSpan w:val="2"/>
            <w:shd w:val="clear" w:color="auto" w:fill="FFBEBE"/>
          </w:tcPr>
          <w:p w14:paraId="4EBC1817" w14:textId="77777777" w:rsidR="00216AF1" w:rsidRPr="0037153B" w:rsidRDefault="00216AF1" w:rsidP="00216AF1">
            <w:pPr>
              <w:jc w:val="left"/>
            </w:pPr>
            <w:r w:rsidRPr="0037153B">
              <w:t>Tester</w:t>
            </w:r>
          </w:p>
        </w:tc>
        <w:tc>
          <w:tcPr>
            <w:tcW w:w="5678" w:type="dxa"/>
            <w:gridSpan w:val="3"/>
            <w:shd w:val="clear" w:color="auto" w:fill="FFBEBE"/>
          </w:tcPr>
          <w:p w14:paraId="20F50638" w14:textId="77777777" w:rsidR="00216AF1" w:rsidRPr="0037153B" w:rsidRDefault="00216AF1" w:rsidP="00216AF1">
            <w:pPr>
              <w:jc w:val="left"/>
            </w:pPr>
          </w:p>
        </w:tc>
      </w:tr>
      <w:tr w:rsidR="00216AF1" w:rsidRPr="0037153B" w14:paraId="1F43907C" w14:textId="77777777" w:rsidTr="00216AF1">
        <w:tc>
          <w:tcPr>
            <w:tcW w:w="3610" w:type="dxa"/>
            <w:gridSpan w:val="2"/>
            <w:shd w:val="clear" w:color="auto" w:fill="FFBEBE"/>
          </w:tcPr>
          <w:p w14:paraId="5708ED2E" w14:textId="77777777" w:rsidR="00216AF1" w:rsidRPr="0037153B" w:rsidRDefault="00216AF1" w:rsidP="00216AF1">
            <w:pPr>
              <w:jc w:val="left"/>
            </w:pPr>
            <w:r w:rsidRPr="0037153B">
              <w:t>Version der Software</w:t>
            </w:r>
          </w:p>
        </w:tc>
        <w:tc>
          <w:tcPr>
            <w:tcW w:w="5678" w:type="dxa"/>
            <w:gridSpan w:val="3"/>
            <w:shd w:val="clear" w:color="auto" w:fill="FFBEBE"/>
          </w:tcPr>
          <w:p w14:paraId="0C7FD60E" w14:textId="77777777" w:rsidR="00216AF1" w:rsidRPr="0037153B" w:rsidRDefault="00216AF1" w:rsidP="00216AF1">
            <w:pPr>
              <w:jc w:val="left"/>
            </w:pPr>
          </w:p>
        </w:tc>
      </w:tr>
      <w:tr w:rsidR="00216AF1" w:rsidRPr="0037153B" w14:paraId="2FFC306F" w14:textId="77777777" w:rsidTr="00216AF1">
        <w:tc>
          <w:tcPr>
            <w:tcW w:w="3610" w:type="dxa"/>
            <w:gridSpan w:val="2"/>
            <w:shd w:val="clear" w:color="auto" w:fill="CCCCCC"/>
          </w:tcPr>
          <w:p w14:paraId="7E0A9DC4" w14:textId="77777777" w:rsidR="00216AF1" w:rsidRPr="0037153B" w:rsidRDefault="00216AF1" w:rsidP="00216AF1">
            <w:pPr>
              <w:jc w:val="left"/>
            </w:pPr>
            <w:r w:rsidRPr="0037153B">
              <w:t>Szenario</w:t>
            </w:r>
          </w:p>
        </w:tc>
        <w:tc>
          <w:tcPr>
            <w:tcW w:w="5678" w:type="dxa"/>
            <w:gridSpan w:val="3"/>
            <w:shd w:val="clear" w:color="auto" w:fill="CCCCCC"/>
          </w:tcPr>
          <w:p w14:paraId="7853554C" w14:textId="77777777" w:rsidR="00216AF1" w:rsidRPr="0037153B" w:rsidRDefault="00216AF1" w:rsidP="00216AF1">
            <w:pPr>
              <w:jc w:val="left"/>
            </w:pPr>
          </w:p>
        </w:tc>
      </w:tr>
      <w:tr w:rsidR="00216AF1" w:rsidRPr="0037153B" w14:paraId="4AA7E3BF" w14:textId="77777777" w:rsidTr="00216AF1">
        <w:tc>
          <w:tcPr>
            <w:tcW w:w="1805" w:type="dxa"/>
            <w:shd w:val="clear" w:color="auto" w:fill="CCCCCC"/>
          </w:tcPr>
          <w:p w14:paraId="78DAD47C" w14:textId="77777777" w:rsidR="00216AF1" w:rsidRPr="0037153B" w:rsidRDefault="00216AF1" w:rsidP="00216AF1">
            <w:pPr>
              <w:jc w:val="left"/>
            </w:pPr>
            <w:r w:rsidRPr="0037153B">
              <w:t>Schritt</w:t>
            </w:r>
          </w:p>
        </w:tc>
        <w:tc>
          <w:tcPr>
            <w:tcW w:w="1805" w:type="dxa"/>
            <w:shd w:val="clear" w:color="auto" w:fill="CCCCCC"/>
          </w:tcPr>
          <w:p w14:paraId="7E1681CB" w14:textId="77777777" w:rsidR="00216AF1" w:rsidRPr="0037153B" w:rsidRDefault="00216AF1" w:rsidP="00216AF1">
            <w:pPr>
              <w:jc w:val="left"/>
            </w:pPr>
            <w:r w:rsidRPr="0037153B">
              <w:t>Aktion (User)</w:t>
            </w:r>
          </w:p>
        </w:tc>
        <w:tc>
          <w:tcPr>
            <w:tcW w:w="2334" w:type="dxa"/>
            <w:shd w:val="clear" w:color="auto" w:fill="CCCCCC"/>
          </w:tcPr>
          <w:p w14:paraId="407E468D" w14:textId="77777777" w:rsidR="00216AF1" w:rsidRPr="0037153B" w:rsidRDefault="00216AF1" w:rsidP="00216AF1">
            <w:pPr>
              <w:jc w:val="left"/>
            </w:pPr>
            <w:r w:rsidRPr="0037153B">
              <w:t>Erwartete Reaktion (System)</w:t>
            </w:r>
          </w:p>
        </w:tc>
        <w:tc>
          <w:tcPr>
            <w:tcW w:w="2528" w:type="dxa"/>
            <w:shd w:val="clear" w:color="auto" w:fill="FFBEBE"/>
          </w:tcPr>
          <w:p w14:paraId="4765682A" w14:textId="77777777" w:rsidR="00216AF1" w:rsidRPr="0037153B" w:rsidRDefault="00216AF1" w:rsidP="00216AF1">
            <w:pPr>
              <w:jc w:val="left"/>
            </w:pPr>
            <w:r w:rsidRPr="0037153B">
              <w:t>Tatsächliche Reaktion (System)</w:t>
            </w:r>
          </w:p>
        </w:tc>
        <w:tc>
          <w:tcPr>
            <w:tcW w:w="816" w:type="dxa"/>
            <w:shd w:val="clear" w:color="auto" w:fill="FFBEBE"/>
            <w:vAlign w:val="center"/>
          </w:tcPr>
          <w:p w14:paraId="1859DE0A" w14:textId="77777777" w:rsidR="00216AF1" w:rsidRPr="0037153B" w:rsidRDefault="00216AF1" w:rsidP="00216AF1">
            <w:pPr>
              <w:jc w:val="center"/>
            </w:pPr>
            <w:r w:rsidRPr="0037153B">
              <w:rPr>
                <w:b/>
                <w:bCs/>
              </w:rPr>
              <w:t>√ / X</w:t>
            </w:r>
          </w:p>
        </w:tc>
      </w:tr>
      <w:tr w:rsidR="00216AF1" w:rsidRPr="0037153B" w14:paraId="37AC91EA" w14:textId="77777777" w:rsidTr="00216AF1">
        <w:tc>
          <w:tcPr>
            <w:tcW w:w="1805" w:type="dxa"/>
            <w:shd w:val="clear" w:color="auto" w:fill="CCCCCC"/>
          </w:tcPr>
          <w:p w14:paraId="25D9067B" w14:textId="77777777" w:rsidR="00216AF1" w:rsidRPr="0037153B" w:rsidRDefault="00216AF1" w:rsidP="00216AF1">
            <w:pPr>
              <w:jc w:val="left"/>
            </w:pPr>
            <w:r w:rsidRPr="0037153B">
              <w:t>1</w:t>
            </w:r>
          </w:p>
        </w:tc>
        <w:tc>
          <w:tcPr>
            <w:tcW w:w="1805" w:type="dxa"/>
            <w:shd w:val="clear" w:color="auto" w:fill="CCCCCC"/>
          </w:tcPr>
          <w:p w14:paraId="11DA6C56" w14:textId="77777777" w:rsidR="00216AF1" w:rsidRPr="0037153B" w:rsidRDefault="00216AF1" w:rsidP="00216AF1">
            <w:pPr>
              <w:jc w:val="left"/>
            </w:pPr>
          </w:p>
        </w:tc>
        <w:tc>
          <w:tcPr>
            <w:tcW w:w="2334" w:type="dxa"/>
            <w:shd w:val="clear" w:color="auto" w:fill="CCCCCC"/>
          </w:tcPr>
          <w:p w14:paraId="037AD5F2" w14:textId="77777777" w:rsidR="00216AF1" w:rsidRPr="0037153B" w:rsidRDefault="00216AF1" w:rsidP="00216AF1">
            <w:pPr>
              <w:jc w:val="left"/>
            </w:pPr>
          </w:p>
        </w:tc>
        <w:tc>
          <w:tcPr>
            <w:tcW w:w="2528" w:type="dxa"/>
            <w:shd w:val="clear" w:color="auto" w:fill="FFBEBE"/>
          </w:tcPr>
          <w:p w14:paraId="1A6E48F5" w14:textId="77777777" w:rsidR="00216AF1" w:rsidRPr="0037153B" w:rsidRDefault="00216AF1" w:rsidP="00216AF1">
            <w:pPr>
              <w:jc w:val="left"/>
            </w:pPr>
          </w:p>
        </w:tc>
        <w:tc>
          <w:tcPr>
            <w:tcW w:w="816" w:type="dxa"/>
            <w:shd w:val="clear" w:color="auto" w:fill="FFBEBE"/>
          </w:tcPr>
          <w:p w14:paraId="13F1A0A5" w14:textId="77777777" w:rsidR="00216AF1" w:rsidRPr="0037153B" w:rsidRDefault="00216AF1" w:rsidP="00216AF1">
            <w:pPr>
              <w:jc w:val="left"/>
            </w:pPr>
          </w:p>
        </w:tc>
      </w:tr>
      <w:tr w:rsidR="00216AF1" w:rsidRPr="0037153B" w14:paraId="6754213D" w14:textId="77777777" w:rsidTr="00216AF1">
        <w:tc>
          <w:tcPr>
            <w:tcW w:w="1805" w:type="dxa"/>
            <w:shd w:val="clear" w:color="auto" w:fill="CCCCCC"/>
          </w:tcPr>
          <w:p w14:paraId="72668BC8" w14:textId="77777777" w:rsidR="00216AF1" w:rsidRPr="0037153B" w:rsidRDefault="00216AF1" w:rsidP="00216AF1">
            <w:pPr>
              <w:jc w:val="left"/>
            </w:pPr>
            <w:r w:rsidRPr="0037153B">
              <w:t>2</w:t>
            </w:r>
          </w:p>
        </w:tc>
        <w:tc>
          <w:tcPr>
            <w:tcW w:w="1805" w:type="dxa"/>
            <w:shd w:val="clear" w:color="auto" w:fill="CCCCCC"/>
          </w:tcPr>
          <w:p w14:paraId="630D6653" w14:textId="77777777" w:rsidR="00216AF1" w:rsidRPr="0037153B" w:rsidRDefault="00216AF1" w:rsidP="00216AF1">
            <w:pPr>
              <w:jc w:val="left"/>
            </w:pPr>
          </w:p>
        </w:tc>
        <w:tc>
          <w:tcPr>
            <w:tcW w:w="2334" w:type="dxa"/>
            <w:shd w:val="clear" w:color="auto" w:fill="CCCCCC"/>
          </w:tcPr>
          <w:p w14:paraId="141B62EF" w14:textId="77777777" w:rsidR="00216AF1" w:rsidRPr="0037153B" w:rsidRDefault="00216AF1" w:rsidP="00216AF1">
            <w:pPr>
              <w:jc w:val="left"/>
            </w:pPr>
          </w:p>
        </w:tc>
        <w:tc>
          <w:tcPr>
            <w:tcW w:w="2528" w:type="dxa"/>
            <w:shd w:val="clear" w:color="auto" w:fill="FFBEBE"/>
          </w:tcPr>
          <w:p w14:paraId="79AF2A0F" w14:textId="77777777" w:rsidR="00216AF1" w:rsidRPr="0037153B" w:rsidRDefault="00216AF1" w:rsidP="00216AF1">
            <w:pPr>
              <w:jc w:val="left"/>
            </w:pPr>
          </w:p>
        </w:tc>
        <w:tc>
          <w:tcPr>
            <w:tcW w:w="816" w:type="dxa"/>
            <w:shd w:val="clear" w:color="auto" w:fill="FFBEBE"/>
          </w:tcPr>
          <w:p w14:paraId="4FED8D57" w14:textId="77777777" w:rsidR="00216AF1" w:rsidRPr="0037153B" w:rsidRDefault="00216AF1" w:rsidP="00216AF1">
            <w:pPr>
              <w:jc w:val="left"/>
            </w:pPr>
          </w:p>
        </w:tc>
      </w:tr>
      <w:tr w:rsidR="00216AF1" w:rsidRPr="0037153B" w14:paraId="7E907969" w14:textId="77777777" w:rsidTr="00216AF1">
        <w:tc>
          <w:tcPr>
            <w:tcW w:w="1805" w:type="dxa"/>
            <w:shd w:val="clear" w:color="auto" w:fill="CCCCCC"/>
          </w:tcPr>
          <w:p w14:paraId="218C0AD0" w14:textId="77777777" w:rsidR="00216AF1" w:rsidRPr="0037153B" w:rsidRDefault="00216AF1" w:rsidP="00216AF1">
            <w:pPr>
              <w:jc w:val="left"/>
            </w:pPr>
            <w:r w:rsidRPr="0037153B">
              <w:t>3</w:t>
            </w:r>
          </w:p>
        </w:tc>
        <w:tc>
          <w:tcPr>
            <w:tcW w:w="1805" w:type="dxa"/>
            <w:shd w:val="clear" w:color="auto" w:fill="CCCCCC"/>
          </w:tcPr>
          <w:p w14:paraId="14878563" w14:textId="77777777" w:rsidR="00216AF1" w:rsidRPr="0037153B" w:rsidRDefault="00216AF1" w:rsidP="00216AF1">
            <w:pPr>
              <w:jc w:val="left"/>
            </w:pPr>
          </w:p>
        </w:tc>
        <w:tc>
          <w:tcPr>
            <w:tcW w:w="2334" w:type="dxa"/>
            <w:shd w:val="clear" w:color="auto" w:fill="CCCCCC"/>
          </w:tcPr>
          <w:p w14:paraId="2E14E6CE" w14:textId="77777777" w:rsidR="00216AF1" w:rsidRPr="0037153B" w:rsidRDefault="00216AF1" w:rsidP="00216AF1">
            <w:pPr>
              <w:jc w:val="left"/>
            </w:pPr>
          </w:p>
        </w:tc>
        <w:tc>
          <w:tcPr>
            <w:tcW w:w="2528" w:type="dxa"/>
            <w:shd w:val="clear" w:color="auto" w:fill="FFBEBE"/>
          </w:tcPr>
          <w:p w14:paraId="72E73D62" w14:textId="77777777" w:rsidR="00216AF1" w:rsidRPr="0037153B" w:rsidRDefault="00216AF1" w:rsidP="00216AF1">
            <w:pPr>
              <w:jc w:val="left"/>
            </w:pPr>
          </w:p>
        </w:tc>
        <w:tc>
          <w:tcPr>
            <w:tcW w:w="816" w:type="dxa"/>
            <w:shd w:val="clear" w:color="auto" w:fill="FFBEBE"/>
          </w:tcPr>
          <w:p w14:paraId="2C2ABC8F" w14:textId="77777777" w:rsidR="00216AF1" w:rsidRPr="0037153B" w:rsidRDefault="00216AF1" w:rsidP="00216AF1">
            <w:pPr>
              <w:jc w:val="left"/>
            </w:pPr>
          </w:p>
        </w:tc>
      </w:tr>
      <w:tr w:rsidR="00216AF1" w:rsidRPr="0037153B" w14:paraId="10B11AD9" w14:textId="77777777" w:rsidTr="00216AF1">
        <w:tc>
          <w:tcPr>
            <w:tcW w:w="1805" w:type="dxa"/>
            <w:shd w:val="clear" w:color="auto" w:fill="CCCCCC"/>
          </w:tcPr>
          <w:p w14:paraId="078EAB95" w14:textId="77777777" w:rsidR="00216AF1" w:rsidRPr="0037153B" w:rsidRDefault="00216AF1" w:rsidP="00216AF1">
            <w:pPr>
              <w:jc w:val="left"/>
            </w:pPr>
            <w:r w:rsidRPr="0037153B">
              <w:t>4</w:t>
            </w:r>
          </w:p>
        </w:tc>
        <w:tc>
          <w:tcPr>
            <w:tcW w:w="1805" w:type="dxa"/>
            <w:shd w:val="clear" w:color="auto" w:fill="CCCCCC"/>
          </w:tcPr>
          <w:p w14:paraId="07591F1E" w14:textId="77777777" w:rsidR="00216AF1" w:rsidRPr="0037153B" w:rsidRDefault="00216AF1" w:rsidP="00216AF1">
            <w:pPr>
              <w:jc w:val="left"/>
            </w:pPr>
          </w:p>
        </w:tc>
        <w:tc>
          <w:tcPr>
            <w:tcW w:w="2334" w:type="dxa"/>
            <w:shd w:val="clear" w:color="auto" w:fill="CCCCCC"/>
          </w:tcPr>
          <w:p w14:paraId="010B66EB" w14:textId="77777777" w:rsidR="00216AF1" w:rsidRPr="0037153B" w:rsidRDefault="00216AF1" w:rsidP="00216AF1">
            <w:pPr>
              <w:jc w:val="left"/>
            </w:pPr>
          </w:p>
        </w:tc>
        <w:tc>
          <w:tcPr>
            <w:tcW w:w="2528" w:type="dxa"/>
            <w:shd w:val="clear" w:color="auto" w:fill="FFBEBE"/>
          </w:tcPr>
          <w:p w14:paraId="2D77EE82" w14:textId="77777777" w:rsidR="00216AF1" w:rsidRPr="0037153B" w:rsidRDefault="00216AF1" w:rsidP="00216AF1">
            <w:pPr>
              <w:jc w:val="left"/>
            </w:pPr>
          </w:p>
        </w:tc>
        <w:tc>
          <w:tcPr>
            <w:tcW w:w="816" w:type="dxa"/>
            <w:shd w:val="clear" w:color="auto" w:fill="FFBEBE"/>
          </w:tcPr>
          <w:p w14:paraId="6D05C059" w14:textId="77777777" w:rsidR="00216AF1" w:rsidRPr="0037153B" w:rsidRDefault="00216AF1" w:rsidP="00216AF1">
            <w:pPr>
              <w:jc w:val="left"/>
            </w:pPr>
          </w:p>
        </w:tc>
      </w:tr>
      <w:tr w:rsidR="00216AF1" w:rsidRPr="0037153B" w14:paraId="173C232A" w14:textId="77777777" w:rsidTr="00216AF1">
        <w:tc>
          <w:tcPr>
            <w:tcW w:w="1805" w:type="dxa"/>
            <w:shd w:val="clear" w:color="auto" w:fill="CCCCCC"/>
          </w:tcPr>
          <w:p w14:paraId="755FA01D" w14:textId="77777777" w:rsidR="00216AF1" w:rsidRPr="0037153B" w:rsidRDefault="00216AF1" w:rsidP="00216AF1">
            <w:pPr>
              <w:jc w:val="left"/>
            </w:pPr>
            <w:r w:rsidRPr="0037153B">
              <w:t>…</w:t>
            </w:r>
          </w:p>
        </w:tc>
        <w:tc>
          <w:tcPr>
            <w:tcW w:w="1805" w:type="dxa"/>
            <w:shd w:val="clear" w:color="auto" w:fill="CCCCCC"/>
          </w:tcPr>
          <w:p w14:paraId="708E7BF5" w14:textId="77777777" w:rsidR="00216AF1" w:rsidRPr="0037153B" w:rsidRDefault="00216AF1" w:rsidP="00216AF1">
            <w:pPr>
              <w:jc w:val="left"/>
            </w:pPr>
          </w:p>
        </w:tc>
        <w:tc>
          <w:tcPr>
            <w:tcW w:w="2334" w:type="dxa"/>
            <w:shd w:val="clear" w:color="auto" w:fill="CCCCCC"/>
          </w:tcPr>
          <w:p w14:paraId="253656EC" w14:textId="77777777" w:rsidR="00216AF1" w:rsidRPr="0037153B" w:rsidRDefault="00216AF1" w:rsidP="00216AF1">
            <w:pPr>
              <w:jc w:val="left"/>
            </w:pPr>
          </w:p>
        </w:tc>
        <w:tc>
          <w:tcPr>
            <w:tcW w:w="2528" w:type="dxa"/>
            <w:shd w:val="clear" w:color="auto" w:fill="FFBEBE"/>
          </w:tcPr>
          <w:p w14:paraId="30B16B62" w14:textId="77777777" w:rsidR="00216AF1" w:rsidRPr="0037153B" w:rsidRDefault="00216AF1" w:rsidP="00216AF1">
            <w:pPr>
              <w:jc w:val="left"/>
            </w:pPr>
          </w:p>
        </w:tc>
        <w:tc>
          <w:tcPr>
            <w:tcW w:w="816" w:type="dxa"/>
            <w:shd w:val="clear" w:color="auto" w:fill="FFBEBE"/>
          </w:tcPr>
          <w:p w14:paraId="21716BAA" w14:textId="77777777" w:rsidR="00216AF1" w:rsidRPr="0037153B" w:rsidRDefault="00216AF1" w:rsidP="00216AF1">
            <w:pPr>
              <w:jc w:val="left"/>
            </w:pPr>
          </w:p>
        </w:tc>
      </w:tr>
      <w:tr w:rsidR="00216AF1" w:rsidRPr="0037153B" w14:paraId="0A9436E6" w14:textId="77777777" w:rsidTr="00216AF1">
        <w:tc>
          <w:tcPr>
            <w:tcW w:w="3610" w:type="dxa"/>
            <w:gridSpan w:val="2"/>
            <w:shd w:val="clear" w:color="auto" w:fill="FFBEBE"/>
          </w:tcPr>
          <w:p w14:paraId="791DC3E4" w14:textId="77777777" w:rsidR="00216AF1" w:rsidRPr="0037153B" w:rsidRDefault="00216AF1" w:rsidP="00216AF1">
            <w:pPr>
              <w:jc w:val="left"/>
            </w:pPr>
            <w:r w:rsidRPr="0037153B">
              <w:t>Testurteil</w:t>
            </w:r>
          </w:p>
        </w:tc>
        <w:tc>
          <w:tcPr>
            <w:tcW w:w="5678" w:type="dxa"/>
            <w:gridSpan w:val="3"/>
            <w:shd w:val="clear" w:color="auto" w:fill="FFBEBE"/>
          </w:tcPr>
          <w:p w14:paraId="05F10688" w14:textId="77777777" w:rsidR="00216AF1" w:rsidRPr="0037153B" w:rsidRDefault="00216AF1" w:rsidP="00216AF1">
            <w:pPr>
              <w:jc w:val="left"/>
            </w:pPr>
          </w:p>
        </w:tc>
      </w:tr>
    </w:tbl>
    <w:p w14:paraId="730ABE76" w14:textId="77777777" w:rsidR="00216AF1" w:rsidRPr="0037153B" w:rsidRDefault="00216AF1" w:rsidP="00216AF1"/>
    <w:p w14:paraId="7E39BBCF" w14:textId="77777777" w:rsidR="00216AF1" w:rsidRPr="0037153B" w:rsidRDefault="00216AF1" w:rsidP="00BF33A0">
      <w:pPr>
        <w:pStyle w:val="berschrift4"/>
        <w:numPr>
          <w:ilvl w:val="0"/>
          <w:numId w:val="0"/>
        </w:numPr>
        <w:ind w:left="907" w:hanging="907"/>
        <w:rPr>
          <w:rFonts w:ascii="Times New Roman" w:hAnsi="Times New Roman"/>
          <w:b w:val="0"/>
        </w:rPr>
      </w:pPr>
      <w:bookmarkStart w:id="103" w:name="_Toc448826238"/>
      <w:r w:rsidRPr="0037153B">
        <w:rPr>
          <w:rFonts w:ascii="Times New Roman" w:hAnsi="Times New Roman"/>
        </w:rPr>
        <w:t>Testprotokoll Systemtestfall n (Version &lt;1. Testdurchführung&gt;)</w:t>
      </w:r>
      <w:bookmarkEnd w:id="103"/>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0FB750F7" w14:textId="77777777" w:rsidTr="00216AF1">
        <w:tc>
          <w:tcPr>
            <w:tcW w:w="3610" w:type="dxa"/>
            <w:gridSpan w:val="2"/>
            <w:shd w:val="clear" w:color="auto" w:fill="FFBEBE"/>
          </w:tcPr>
          <w:p w14:paraId="07E6F9A6" w14:textId="77777777" w:rsidR="00216AF1" w:rsidRPr="0037153B" w:rsidRDefault="00216AF1" w:rsidP="00216AF1">
            <w:pPr>
              <w:jc w:val="left"/>
            </w:pPr>
            <w:r w:rsidRPr="0037153B">
              <w:t>Datum</w:t>
            </w:r>
          </w:p>
        </w:tc>
        <w:tc>
          <w:tcPr>
            <w:tcW w:w="5678" w:type="dxa"/>
            <w:gridSpan w:val="3"/>
            <w:shd w:val="clear" w:color="auto" w:fill="FFBEBE"/>
          </w:tcPr>
          <w:p w14:paraId="43041C1D" w14:textId="77777777" w:rsidR="00216AF1" w:rsidRPr="0037153B" w:rsidRDefault="00216AF1" w:rsidP="00216AF1">
            <w:pPr>
              <w:jc w:val="left"/>
            </w:pPr>
          </w:p>
        </w:tc>
      </w:tr>
      <w:tr w:rsidR="00216AF1" w:rsidRPr="0037153B" w14:paraId="6140FF2E" w14:textId="77777777" w:rsidTr="00216AF1">
        <w:tc>
          <w:tcPr>
            <w:tcW w:w="3610" w:type="dxa"/>
            <w:gridSpan w:val="2"/>
            <w:shd w:val="clear" w:color="auto" w:fill="FFBEBE"/>
          </w:tcPr>
          <w:p w14:paraId="06A9D1B3" w14:textId="77777777" w:rsidR="00216AF1" w:rsidRPr="0037153B" w:rsidRDefault="00216AF1" w:rsidP="00216AF1">
            <w:pPr>
              <w:jc w:val="left"/>
            </w:pPr>
            <w:r w:rsidRPr="0037153B">
              <w:t>Tester</w:t>
            </w:r>
          </w:p>
        </w:tc>
        <w:tc>
          <w:tcPr>
            <w:tcW w:w="5678" w:type="dxa"/>
            <w:gridSpan w:val="3"/>
            <w:shd w:val="clear" w:color="auto" w:fill="FFBEBE"/>
          </w:tcPr>
          <w:p w14:paraId="3BDE7BD2" w14:textId="77777777" w:rsidR="00216AF1" w:rsidRPr="0037153B" w:rsidRDefault="00216AF1" w:rsidP="00216AF1">
            <w:pPr>
              <w:jc w:val="left"/>
            </w:pPr>
          </w:p>
        </w:tc>
      </w:tr>
      <w:tr w:rsidR="00216AF1" w:rsidRPr="0037153B" w14:paraId="29C6E3F9" w14:textId="77777777" w:rsidTr="00216AF1">
        <w:tc>
          <w:tcPr>
            <w:tcW w:w="3610" w:type="dxa"/>
            <w:gridSpan w:val="2"/>
            <w:shd w:val="clear" w:color="auto" w:fill="FFBEBE"/>
          </w:tcPr>
          <w:p w14:paraId="158A6407" w14:textId="77777777" w:rsidR="00216AF1" w:rsidRPr="0037153B" w:rsidRDefault="00216AF1" w:rsidP="00216AF1">
            <w:pPr>
              <w:jc w:val="left"/>
            </w:pPr>
            <w:r w:rsidRPr="0037153B">
              <w:t>Version der Software</w:t>
            </w:r>
          </w:p>
        </w:tc>
        <w:tc>
          <w:tcPr>
            <w:tcW w:w="5678" w:type="dxa"/>
            <w:gridSpan w:val="3"/>
            <w:shd w:val="clear" w:color="auto" w:fill="FFBEBE"/>
          </w:tcPr>
          <w:p w14:paraId="792C0BA0" w14:textId="77777777" w:rsidR="00216AF1" w:rsidRPr="0037153B" w:rsidRDefault="00216AF1" w:rsidP="00216AF1">
            <w:pPr>
              <w:jc w:val="left"/>
            </w:pPr>
          </w:p>
        </w:tc>
      </w:tr>
      <w:tr w:rsidR="00216AF1" w:rsidRPr="0037153B" w14:paraId="3AAD443C" w14:textId="77777777" w:rsidTr="00216AF1">
        <w:tc>
          <w:tcPr>
            <w:tcW w:w="3610" w:type="dxa"/>
            <w:gridSpan w:val="2"/>
            <w:shd w:val="clear" w:color="auto" w:fill="CCCCCC"/>
          </w:tcPr>
          <w:p w14:paraId="4E24A232" w14:textId="77777777" w:rsidR="00216AF1" w:rsidRPr="0037153B" w:rsidRDefault="00216AF1" w:rsidP="00216AF1">
            <w:pPr>
              <w:jc w:val="left"/>
            </w:pPr>
            <w:r w:rsidRPr="0037153B">
              <w:t>Szenario</w:t>
            </w:r>
          </w:p>
        </w:tc>
        <w:tc>
          <w:tcPr>
            <w:tcW w:w="5678" w:type="dxa"/>
            <w:gridSpan w:val="3"/>
            <w:shd w:val="clear" w:color="auto" w:fill="CCCCCC"/>
          </w:tcPr>
          <w:p w14:paraId="6E6F30BA" w14:textId="77777777" w:rsidR="00216AF1" w:rsidRPr="0037153B" w:rsidRDefault="00216AF1" w:rsidP="00216AF1">
            <w:pPr>
              <w:jc w:val="left"/>
            </w:pPr>
          </w:p>
        </w:tc>
      </w:tr>
      <w:tr w:rsidR="00216AF1" w:rsidRPr="0037153B" w14:paraId="2F595DB4" w14:textId="77777777" w:rsidTr="00216AF1">
        <w:tc>
          <w:tcPr>
            <w:tcW w:w="1805" w:type="dxa"/>
            <w:shd w:val="clear" w:color="auto" w:fill="CCCCCC"/>
          </w:tcPr>
          <w:p w14:paraId="241F8498" w14:textId="77777777" w:rsidR="00216AF1" w:rsidRPr="0037153B" w:rsidRDefault="00216AF1" w:rsidP="00216AF1">
            <w:pPr>
              <w:jc w:val="left"/>
            </w:pPr>
            <w:r w:rsidRPr="0037153B">
              <w:lastRenderedPageBreak/>
              <w:t>Schritt</w:t>
            </w:r>
          </w:p>
        </w:tc>
        <w:tc>
          <w:tcPr>
            <w:tcW w:w="1805" w:type="dxa"/>
            <w:shd w:val="clear" w:color="auto" w:fill="CCCCCC"/>
          </w:tcPr>
          <w:p w14:paraId="682E8A0B" w14:textId="77777777" w:rsidR="00216AF1" w:rsidRPr="0037153B" w:rsidRDefault="00216AF1" w:rsidP="00216AF1">
            <w:pPr>
              <w:jc w:val="left"/>
            </w:pPr>
            <w:r w:rsidRPr="0037153B">
              <w:t>Aktion (User)</w:t>
            </w:r>
          </w:p>
        </w:tc>
        <w:tc>
          <w:tcPr>
            <w:tcW w:w="2334" w:type="dxa"/>
            <w:shd w:val="clear" w:color="auto" w:fill="CCCCCC"/>
          </w:tcPr>
          <w:p w14:paraId="5C72A521" w14:textId="77777777" w:rsidR="00216AF1" w:rsidRPr="0037153B" w:rsidRDefault="00216AF1" w:rsidP="00216AF1">
            <w:pPr>
              <w:jc w:val="left"/>
            </w:pPr>
            <w:r w:rsidRPr="0037153B">
              <w:t>Erwartete Reaktion (System)</w:t>
            </w:r>
          </w:p>
        </w:tc>
        <w:tc>
          <w:tcPr>
            <w:tcW w:w="2528" w:type="dxa"/>
            <w:shd w:val="clear" w:color="auto" w:fill="FFBEBE"/>
          </w:tcPr>
          <w:p w14:paraId="3535DABA" w14:textId="77777777" w:rsidR="00216AF1" w:rsidRPr="0037153B" w:rsidRDefault="00216AF1" w:rsidP="00216AF1">
            <w:pPr>
              <w:jc w:val="left"/>
            </w:pPr>
            <w:r w:rsidRPr="0037153B">
              <w:t>Tatsächliche Reaktion (System)</w:t>
            </w:r>
          </w:p>
        </w:tc>
        <w:tc>
          <w:tcPr>
            <w:tcW w:w="816" w:type="dxa"/>
            <w:shd w:val="clear" w:color="auto" w:fill="FFBEBE"/>
            <w:vAlign w:val="center"/>
          </w:tcPr>
          <w:p w14:paraId="6E14CF15" w14:textId="77777777" w:rsidR="00216AF1" w:rsidRPr="0037153B" w:rsidRDefault="00216AF1" w:rsidP="00216AF1">
            <w:pPr>
              <w:jc w:val="center"/>
            </w:pPr>
            <w:r w:rsidRPr="0037153B">
              <w:rPr>
                <w:b/>
                <w:bCs/>
              </w:rPr>
              <w:t>√ / X</w:t>
            </w:r>
          </w:p>
        </w:tc>
      </w:tr>
      <w:tr w:rsidR="00216AF1" w:rsidRPr="0037153B" w14:paraId="06A78F17" w14:textId="77777777" w:rsidTr="00216AF1">
        <w:tc>
          <w:tcPr>
            <w:tcW w:w="1805" w:type="dxa"/>
            <w:shd w:val="clear" w:color="auto" w:fill="CCCCCC"/>
          </w:tcPr>
          <w:p w14:paraId="126C8CA6" w14:textId="77777777" w:rsidR="00216AF1" w:rsidRPr="0037153B" w:rsidRDefault="00216AF1" w:rsidP="00216AF1">
            <w:pPr>
              <w:jc w:val="left"/>
            </w:pPr>
            <w:r w:rsidRPr="0037153B">
              <w:t>1</w:t>
            </w:r>
          </w:p>
        </w:tc>
        <w:tc>
          <w:tcPr>
            <w:tcW w:w="1805" w:type="dxa"/>
            <w:shd w:val="clear" w:color="auto" w:fill="CCCCCC"/>
          </w:tcPr>
          <w:p w14:paraId="695C7001" w14:textId="77777777" w:rsidR="00216AF1" w:rsidRPr="0037153B" w:rsidRDefault="00216AF1" w:rsidP="00216AF1">
            <w:pPr>
              <w:jc w:val="left"/>
            </w:pPr>
          </w:p>
        </w:tc>
        <w:tc>
          <w:tcPr>
            <w:tcW w:w="2334" w:type="dxa"/>
            <w:shd w:val="clear" w:color="auto" w:fill="CCCCCC"/>
          </w:tcPr>
          <w:p w14:paraId="1A41BCF1" w14:textId="77777777" w:rsidR="00216AF1" w:rsidRPr="0037153B" w:rsidRDefault="00216AF1" w:rsidP="00216AF1">
            <w:pPr>
              <w:jc w:val="left"/>
            </w:pPr>
          </w:p>
        </w:tc>
        <w:tc>
          <w:tcPr>
            <w:tcW w:w="2528" w:type="dxa"/>
            <w:shd w:val="clear" w:color="auto" w:fill="FFBEBE"/>
          </w:tcPr>
          <w:p w14:paraId="66FA3693" w14:textId="77777777" w:rsidR="00216AF1" w:rsidRPr="0037153B" w:rsidRDefault="00216AF1" w:rsidP="00216AF1">
            <w:pPr>
              <w:jc w:val="left"/>
            </w:pPr>
          </w:p>
        </w:tc>
        <w:tc>
          <w:tcPr>
            <w:tcW w:w="816" w:type="dxa"/>
            <w:shd w:val="clear" w:color="auto" w:fill="FFBEBE"/>
          </w:tcPr>
          <w:p w14:paraId="280C9B1E" w14:textId="77777777" w:rsidR="00216AF1" w:rsidRPr="0037153B" w:rsidRDefault="00216AF1" w:rsidP="00216AF1">
            <w:pPr>
              <w:jc w:val="left"/>
            </w:pPr>
          </w:p>
        </w:tc>
      </w:tr>
      <w:tr w:rsidR="00216AF1" w:rsidRPr="0037153B" w14:paraId="0C4870C8" w14:textId="77777777" w:rsidTr="00216AF1">
        <w:tc>
          <w:tcPr>
            <w:tcW w:w="1805" w:type="dxa"/>
            <w:shd w:val="clear" w:color="auto" w:fill="CCCCCC"/>
          </w:tcPr>
          <w:p w14:paraId="652919E1" w14:textId="77777777" w:rsidR="00216AF1" w:rsidRPr="0037153B" w:rsidRDefault="00216AF1" w:rsidP="00216AF1">
            <w:pPr>
              <w:jc w:val="left"/>
            </w:pPr>
            <w:r w:rsidRPr="0037153B">
              <w:t>2</w:t>
            </w:r>
          </w:p>
        </w:tc>
        <w:tc>
          <w:tcPr>
            <w:tcW w:w="1805" w:type="dxa"/>
            <w:shd w:val="clear" w:color="auto" w:fill="CCCCCC"/>
          </w:tcPr>
          <w:p w14:paraId="74D2B33D" w14:textId="77777777" w:rsidR="00216AF1" w:rsidRPr="0037153B" w:rsidRDefault="00216AF1" w:rsidP="00216AF1">
            <w:pPr>
              <w:jc w:val="left"/>
            </w:pPr>
          </w:p>
        </w:tc>
        <w:tc>
          <w:tcPr>
            <w:tcW w:w="2334" w:type="dxa"/>
            <w:shd w:val="clear" w:color="auto" w:fill="CCCCCC"/>
          </w:tcPr>
          <w:p w14:paraId="52331795" w14:textId="77777777" w:rsidR="00216AF1" w:rsidRPr="0037153B" w:rsidRDefault="00216AF1" w:rsidP="00216AF1">
            <w:pPr>
              <w:jc w:val="left"/>
            </w:pPr>
          </w:p>
        </w:tc>
        <w:tc>
          <w:tcPr>
            <w:tcW w:w="2528" w:type="dxa"/>
            <w:shd w:val="clear" w:color="auto" w:fill="FFBEBE"/>
          </w:tcPr>
          <w:p w14:paraId="0D1C82AD" w14:textId="77777777" w:rsidR="00216AF1" w:rsidRPr="0037153B" w:rsidRDefault="00216AF1" w:rsidP="00216AF1">
            <w:pPr>
              <w:jc w:val="left"/>
            </w:pPr>
          </w:p>
        </w:tc>
        <w:tc>
          <w:tcPr>
            <w:tcW w:w="816" w:type="dxa"/>
            <w:shd w:val="clear" w:color="auto" w:fill="FFBEBE"/>
          </w:tcPr>
          <w:p w14:paraId="19CDEEA2" w14:textId="77777777" w:rsidR="00216AF1" w:rsidRPr="0037153B" w:rsidRDefault="00216AF1" w:rsidP="00216AF1">
            <w:pPr>
              <w:jc w:val="left"/>
            </w:pPr>
          </w:p>
        </w:tc>
      </w:tr>
      <w:tr w:rsidR="00216AF1" w:rsidRPr="0037153B" w14:paraId="44D79528" w14:textId="77777777" w:rsidTr="00216AF1">
        <w:tc>
          <w:tcPr>
            <w:tcW w:w="1805" w:type="dxa"/>
            <w:shd w:val="clear" w:color="auto" w:fill="CCCCCC"/>
          </w:tcPr>
          <w:p w14:paraId="521B5769" w14:textId="77777777" w:rsidR="00216AF1" w:rsidRPr="0037153B" w:rsidRDefault="00216AF1" w:rsidP="00216AF1">
            <w:pPr>
              <w:jc w:val="left"/>
            </w:pPr>
            <w:r w:rsidRPr="0037153B">
              <w:t>3</w:t>
            </w:r>
          </w:p>
        </w:tc>
        <w:tc>
          <w:tcPr>
            <w:tcW w:w="1805" w:type="dxa"/>
            <w:shd w:val="clear" w:color="auto" w:fill="CCCCCC"/>
          </w:tcPr>
          <w:p w14:paraId="7DF53E2B" w14:textId="77777777" w:rsidR="00216AF1" w:rsidRPr="0037153B" w:rsidRDefault="00216AF1" w:rsidP="00216AF1">
            <w:pPr>
              <w:jc w:val="left"/>
            </w:pPr>
          </w:p>
        </w:tc>
        <w:tc>
          <w:tcPr>
            <w:tcW w:w="2334" w:type="dxa"/>
            <w:shd w:val="clear" w:color="auto" w:fill="CCCCCC"/>
          </w:tcPr>
          <w:p w14:paraId="445EEE75" w14:textId="77777777" w:rsidR="00216AF1" w:rsidRPr="0037153B" w:rsidRDefault="00216AF1" w:rsidP="00216AF1">
            <w:pPr>
              <w:jc w:val="left"/>
            </w:pPr>
          </w:p>
        </w:tc>
        <w:tc>
          <w:tcPr>
            <w:tcW w:w="2528" w:type="dxa"/>
            <w:shd w:val="clear" w:color="auto" w:fill="FFBEBE"/>
          </w:tcPr>
          <w:p w14:paraId="08EEDBA5" w14:textId="77777777" w:rsidR="00216AF1" w:rsidRPr="0037153B" w:rsidRDefault="00216AF1" w:rsidP="00216AF1">
            <w:pPr>
              <w:jc w:val="left"/>
            </w:pPr>
          </w:p>
        </w:tc>
        <w:tc>
          <w:tcPr>
            <w:tcW w:w="816" w:type="dxa"/>
            <w:shd w:val="clear" w:color="auto" w:fill="FFBEBE"/>
          </w:tcPr>
          <w:p w14:paraId="4E6CF3F3" w14:textId="77777777" w:rsidR="00216AF1" w:rsidRPr="0037153B" w:rsidRDefault="00216AF1" w:rsidP="00216AF1">
            <w:pPr>
              <w:jc w:val="left"/>
            </w:pPr>
          </w:p>
        </w:tc>
      </w:tr>
      <w:tr w:rsidR="00216AF1" w:rsidRPr="0037153B" w14:paraId="215A92E0" w14:textId="77777777" w:rsidTr="00216AF1">
        <w:tc>
          <w:tcPr>
            <w:tcW w:w="1805" w:type="dxa"/>
            <w:shd w:val="clear" w:color="auto" w:fill="CCCCCC"/>
          </w:tcPr>
          <w:p w14:paraId="1D81FE3E" w14:textId="77777777" w:rsidR="00216AF1" w:rsidRPr="0037153B" w:rsidRDefault="00216AF1" w:rsidP="00216AF1">
            <w:pPr>
              <w:jc w:val="left"/>
            </w:pPr>
            <w:r w:rsidRPr="0037153B">
              <w:t>4</w:t>
            </w:r>
          </w:p>
        </w:tc>
        <w:tc>
          <w:tcPr>
            <w:tcW w:w="1805" w:type="dxa"/>
            <w:shd w:val="clear" w:color="auto" w:fill="CCCCCC"/>
          </w:tcPr>
          <w:p w14:paraId="1F035AC8" w14:textId="77777777" w:rsidR="00216AF1" w:rsidRPr="0037153B" w:rsidRDefault="00216AF1" w:rsidP="00216AF1">
            <w:pPr>
              <w:jc w:val="left"/>
            </w:pPr>
          </w:p>
        </w:tc>
        <w:tc>
          <w:tcPr>
            <w:tcW w:w="2334" w:type="dxa"/>
            <w:shd w:val="clear" w:color="auto" w:fill="CCCCCC"/>
          </w:tcPr>
          <w:p w14:paraId="5EBE5E5B" w14:textId="77777777" w:rsidR="00216AF1" w:rsidRPr="0037153B" w:rsidRDefault="00216AF1" w:rsidP="00216AF1">
            <w:pPr>
              <w:jc w:val="left"/>
            </w:pPr>
          </w:p>
        </w:tc>
        <w:tc>
          <w:tcPr>
            <w:tcW w:w="2528" w:type="dxa"/>
            <w:shd w:val="clear" w:color="auto" w:fill="FFBEBE"/>
          </w:tcPr>
          <w:p w14:paraId="4836AFA3" w14:textId="77777777" w:rsidR="00216AF1" w:rsidRPr="0037153B" w:rsidRDefault="00216AF1" w:rsidP="00216AF1">
            <w:pPr>
              <w:jc w:val="left"/>
            </w:pPr>
          </w:p>
        </w:tc>
        <w:tc>
          <w:tcPr>
            <w:tcW w:w="816" w:type="dxa"/>
            <w:shd w:val="clear" w:color="auto" w:fill="FFBEBE"/>
          </w:tcPr>
          <w:p w14:paraId="74FCCD3D" w14:textId="77777777" w:rsidR="00216AF1" w:rsidRPr="0037153B" w:rsidRDefault="00216AF1" w:rsidP="00216AF1">
            <w:pPr>
              <w:jc w:val="left"/>
            </w:pPr>
          </w:p>
        </w:tc>
      </w:tr>
      <w:tr w:rsidR="00216AF1" w:rsidRPr="0037153B" w14:paraId="63E6239C" w14:textId="77777777" w:rsidTr="00216AF1">
        <w:tc>
          <w:tcPr>
            <w:tcW w:w="1805" w:type="dxa"/>
            <w:shd w:val="clear" w:color="auto" w:fill="CCCCCC"/>
          </w:tcPr>
          <w:p w14:paraId="2AC15CA4" w14:textId="77777777" w:rsidR="00216AF1" w:rsidRPr="0037153B" w:rsidRDefault="00216AF1" w:rsidP="00216AF1">
            <w:pPr>
              <w:jc w:val="left"/>
            </w:pPr>
            <w:r w:rsidRPr="0037153B">
              <w:t>…</w:t>
            </w:r>
          </w:p>
        </w:tc>
        <w:tc>
          <w:tcPr>
            <w:tcW w:w="1805" w:type="dxa"/>
            <w:shd w:val="clear" w:color="auto" w:fill="CCCCCC"/>
          </w:tcPr>
          <w:p w14:paraId="570BBB12" w14:textId="77777777" w:rsidR="00216AF1" w:rsidRPr="0037153B" w:rsidRDefault="00216AF1" w:rsidP="00216AF1">
            <w:pPr>
              <w:jc w:val="left"/>
            </w:pPr>
          </w:p>
        </w:tc>
        <w:tc>
          <w:tcPr>
            <w:tcW w:w="2334" w:type="dxa"/>
            <w:shd w:val="clear" w:color="auto" w:fill="CCCCCC"/>
          </w:tcPr>
          <w:p w14:paraId="781483EB" w14:textId="77777777" w:rsidR="00216AF1" w:rsidRPr="0037153B" w:rsidRDefault="00216AF1" w:rsidP="00216AF1">
            <w:pPr>
              <w:jc w:val="left"/>
            </w:pPr>
          </w:p>
        </w:tc>
        <w:tc>
          <w:tcPr>
            <w:tcW w:w="2528" w:type="dxa"/>
            <w:shd w:val="clear" w:color="auto" w:fill="FFBEBE"/>
          </w:tcPr>
          <w:p w14:paraId="4615BB2B" w14:textId="77777777" w:rsidR="00216AF1" w:rsidRPr="0037153B" w:rsidRDefault="00216AF1" w:rsidP="00216AF1">
            <w:pPr>
              <w:jc w:val="left"/>
            </w:pPr>
          </w:p>
        </w:tc>
        <w:tc>
          <w:tcPr>
            <w:tcW w:w="816" w:type="dxa"/>
            <w:shd w:val="clear" w:color="auto" w:fill="FFBEBE"/>
          </w:tcPr>
          <w:p w14:paraId="4ABA3092" w14:textId="77777777" w:rsidR="00216AF1" w:rsidRPr="0037153B" w:rsidRDefault="00216AF1" w:rsidP="00216AF1">
            <w:pPr>
              <w:jc w:val="left"/>
            </w:pPr>
          </w:p>
        </w:tc>
      </w:tr>
      <w:tr w:rsidR="00216AF1" w:rsidRPr="0037153B" w14:paraId="3EB47654" w14:textId="77777777" w:rsidTr="00216AF1">
        <w:tc>
          <w:tcPr>
            <w:tcW w:w="3610" w:type="dxa"/>
            <w:gridSpan w:val="2"/>
            <w:shd w:val="clear" w:color="auto" w:fill="FFBEBE"/>
          </w:tcPr>
          <w:p w14:paraId="0EF0F7F5" w14:textId="77777777" w:rsidR="00216AF1" w:rsidRPr="0037153B" w:rsidRDefault="00216AF1" w:rsidP="00216AF1">
            <w:pPr>
              <w:jc w:val="left"/>
            </w:pPr>
            <w:r w:rsidRPr="0037153B">
              <w:t>Testurteil</w:t>
            </w:r>
          </w:p>
        </w:tc>
        <w:tc>
          <w:tcPr>
            <w:tcW w:w="5678" w:type="dxa"/>
            <w:gridSpan w:val="3"/>
            <w:shd w:val="clear" w:color="auto" w:fill="FFBEBE"/>
          </w:tcPr>
          <w:p w14:paraId="4D653524" w14:textId="77777777" w:rsidR="00216AF1" w:rsidRPr="0037153B" w:rsidRDefault="00216AF1" w:rsidP="00216AF1">
            <w:pPr>
              <w:jc w:val="left"/>
            </w:pPr>
          </w:p>
        </w:tc>
      </w:tr>
    </w:tbl>
    <w:p w14:paraId="2C2C3C99" w14:textId="77777777" w:rsidR="00216AF1" w:rsidRPr="0037153B" w:rsidRDefault="00216AF1" w:rsidP="00216AF1"/>
    <w:p w14:paraId="381D8962" w14:textId="77777777" w:rsidR="00216AF1" w:rsidRPr="0037153B" w:rsidRDefault="00216AF1" w:rsidP="00BF33A0">
      <w:pPr>
        <w:pStyle w:val="berschrift4"/>
        <w:numPr>
          <w:ilvl w:val="0"/>
          <w:numId w:val="0"/>
        </w:numPr>
        <w:ind w:left="907" w:hanging="907"/>
        <w:rPr>
          <w:rFonts w:ascii="Times New Roman" w:hAnsi="Times New Roman"/>
          <w:b w:val="0"/>
        </w:rPr>
      </w:pPr>
      <w:bookmarkStart w:id="104" w:name="_Toc448826239"/>
      <w:r w:rsidRPr="0037153B">
        <w:rPr>
          <w:rFonts w:ascii="Times New Roman" w:hAnsi="Times New Roman"/>
        </w:rPr>
        <w:t>Testprotokoll Systemtestfall n (Version &lt;n. Testdurchführung&gt;)</w:t>
      </w:r>
      <w:bookmarkEnd w:id="104"/>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1FF8189" w14:textId="77777777" w:rsidTr="00216AF1">
        <w:tc>
          <w:tcPr>
            <w:tcW w:w="3610" w:type="dxa"/>
            <w:gridSpan w:val="2"/>
            <w:shd w:val="clear" w:color="auto" w:fill="FFBEBE"/>
          </w:tcPr>
          <w:p w14:paraId="602C393C" w14:textId="77777777" w:rsidR="00216AF1" w:rsidRPr="0037153B" w:rsidRDefault="00216AF1" w:rsidP="00216AF1">
            <w:pPr>
              <w:jc w:val="left"/>
            </w:pPr>
            <w:r w:rsidRPr="0037153B">
              <w:t>Datum</w:t>
            </w:r>
          </w:p>
        </w:tc>
        <w:tc>
          <w:tcPr>
            <w:tcW w:w="5678" w:type="dxa"/>
            <w:gridSpan w:val="3"/>
            <w:shd w:val="clear" w:color="auto" w:fill="FFBEBE"/>
          </w:tcPr>
          <w:p w14:paraId="1B9C9B53" w14:textId="77777777" w:rsidR="00216AF1" w:rsidRPr="0037153B" w:rsidRDefault="00216AF1" w:rsidP="00216AF1">
            <w:pPr>
              <w:jc w:val="left"/>
            </w:pPr>
          </w:p>
        </w:tc>
      </w:tr>
      <w:tr w:rsidR="00216AF1" w:rsidRPr="0037153B" w14:paraId="68BD9918" w14:textId="77777777" w:rsidTr="00216AF1">
        <w:tc>
          <w:tcPr>
            <w:tcW w:w="3610" w:type="dxa"/>
            <w:gridSpan w:val="2"/>
            <w:shd w:val="clear" w:color="auto" w:fill="FFBEBE"/>
          </w:tcPr>
          <w:p w14:paraId="2219626D" w14:textId="77777777" w:rsidR="00216AF1" w:rsidRPr="0037153B" w:rsidRDefault="00216AF1" w:rsidP="00216AF1">
            <w:pPr>
              <w:jc w:val="left"/>
            </w:pPr>
            <w:r w:rsidRPr="0037153B">
              <w:t>Tester</w:t>
            </w:r>
          </w:p>
        </w:tc>
        <w:tc>
          <w:tcPr>
            <w:tcW w:w="5678" w:type="dxa"/>
            <w:gridSpan w:val="3"/>
            <w:shd w:val="clear" w:color="auto" w:fill="FFBEBE"/>
          </w:tcPr>
          <w:p w14:paraId="42E1BA87" w14:textId="77777777" w:rsidR="00216AF1" w:rsidRPr="0037153B" w:rsidRDefault="00216AF1" w:rsidP="00216AF1">
            <w:pPr>
              <w:jc w:val="left"/>
            </w:pPr>
          </w:p>
        </w:tc>
      </w:tr>
      <w:tr w:rsidR="00216AF1" w:rsidRPr="0037153B" w14:paraId="51AE68B4" w14:textId="77777777" w:rsidTr="00216AF1">
        <w:tc>
          <w:tcPr>
            <w:tcW w:w="3610" w:type="dxa"/>
            <w:gridSpan w:val="2"/>
            <w:shd w:val="clear" w:color="auto" w:fill="FFBEBE"/>
          </w:tcPr>
          <w:p w14:paraId="4CA71592" w14:textId="77777777" w:rsidR="00216AF1" w:rsidRPr="0037153B" w:rsidRDefault="00216AF1" w:rsidP="00216AF1">
            <w:pPr>
              <w:jc w:val="left"/>
            </w:pPr>
            <w:r w:rsidRPr="0037153B">
              <w:t>Version der Software</w:t>
            </w:r>
          </w:p>
        </w:tc>
        <w:tc>
          <w:tcPr>
            <w:tcW w:w="5678" w:type="dxa"/>
            <w:gridSpan w:val="3"/>
            <w:shd w:val="clear" w:color="auto" w:fill="FFBEBE"/>
          </w:tcPr>
          <w:p w14:paraId="40F35270" w14:textId="77777777" w:rsidR="00216AF1" w:rsidRPr="0037153B" w:rsidRDefault="00216AF1" w:rsidP="00216AF1">
            <w:pPr>
              <w:jc w:val="left"/>
            </w:pPr>
          </w:p>
        </w:tc>
      </w:tr>
      <w:tr w:rsidR="00216AF1" w:rsidRPr="0037153B" w14:paraId="526FD7E5" w14:textId="77777777" w:rsidTr="00216AF1">
        <w:tc>
          <w:tcPr>
            <w:tcW w:w="3610" w:type="dxa"/>
            <w:gridSpan w:val="2"/>
            <w:shd w:val="clear" w:color="auto" w:fill="CCCCCC"/>
          </w:tcPr>
          <w:p w14:paraId="2AF3AF50" w14:textId="77777777" w:rsidR="00216AF1" w:rsidRPr="0037153B" w:rsidRDefault="00216AF1" w:rsidP="00216AF1">
            <w:pPr>
              <w:jc w:val="left"/>
            </w:pPr>
            <w:r w:rsidRPr="0037153B">
              <w:t>Szenario</w:t>
            </w:r>
          </w:p>
        </w:tc>
        <w:tc>
          <w:tcPr>
            <w:tcW w:w="5678" w:type="dxa"/>
            <w:gridSpan w:val="3"/>
            <w:shd w:val="clear" w:color="auto" w:fill="CCCCCC"/>
          </w:tcPr>
          <w:p w14:paraId="61995572" w14:textId="77777777" w:rsidR="00216AF1" w:rsidRPr="0037153B" w:rsidRDefault="00216AF1" w:rsidP="00216AF1">
            <w:pPr>
              <w:jc w:val="left"/>
            </w:pPr>
          </w:p>
        </w:tc>
      </w:tr>
      <w:tr w:rsidR="00216AF1" w:rsidRPr="0037153B" w14:paraId="19FCBE5A" w14:textId="77777777" w:rsidTr="00216AF1">
        <w:tc>
          <w:tcPr>
            <w:tcW w:w="1805" w:type="dxa"/>
            <w:shd w:val="clear" w:color="auto" w:fill="CCCCCC"/>
          </w:tcPr>
          <w:p w14:paraId="27BA5218" w14:textId="77777777" w:rsidR="00216AF1" w:rsidRPr="0037153B" w:rsidRDefault="00216AF1" w:rsidP="00216AF1">
            <w:pPr>
              <w:jc w:val="left"/>
            </w:pPr>
            <w:r w:rsidRPr="0037153B">
              <w:t>Schritt</w:t>
            </w:r>
          </w:p>
        </w:tc>
        <w:tc>
          <w:tcPr>
            <w:tcW w:w="1805" w:type="dxa"/>
            <w:shd w:val="clear" w:color="auto" w:fill="CCCCCC"/>
          </w:tcPr>
          <w:p w14:paraId="31EC3DC2" w14:textId="77777777" w:rsidR="00216AF1" w:rsidRPr="0037153B" w:rsidRDefault="00216AF1" w:rsidP="00216AF1">
            <w:pPr>
              <w:jc w:val="left"/>
            </w:pPr>
            <w:r w:rsidRPr="0037153B">
              <w:t>Aktion (User)</w:t>
            </w:r>
          </w:p>
        </w:tc>
        <w:tc>
          <w:tcPr>
            <w:tcW w:w="2334" w:type="dxa"/>
            <w:shd w:val="clear" w:color="auto" w:fill="CCCCCC"/>
          </w:tcPr>
          <w:p w14:paraId="4F0A098D" w14:textId="77777777" w:rsidR="00216AF1" w:rsidRPr="0037153B" w:rsidRDefault="00216AF1" w:rsidP="00216AF1">
            <w:pPr>
              <w:jc w:val="left"/>
            </w:pPr>
            <w:r w:rsidRPr="0037153B">
              <w:t>Erwartete Reaktion (System)</w:t>
            </w:r>
          </w:p>
        </w:tc>
        <w:tc>
          <w:tcPr>
            <w:tcW w:w="2528" w:type="dxa"/>
            <w:shd w:val="clear" w:color="auto" w:fill="FFBEBE"/>
          </w:tcPr>
          <w:p w14:paraId="4F1D4A67" w14:textId="77777777" w:rsidR="00216AF1" w:rsidRPr="0037153B" w:rsidRDefault="00216AF1" w:rsidP="00216AF1">
            <w:pPr>
              <w:jc w:val="left"/>
            </w:pPr>
            <w:r w:rsidRPr="0037153B">
              <w:t>Tatsächliche Reaktion (System)</w:t>
            </w:r>
          </w:p>
        </w:tc>
        <w:tc>
          <w:tcPr>
            <w:tcW w:w="816" w:type="dxa"/>
            <w:shd w:val="clear" w:color="auto" w:fill="FFBEBE"/>
            <w:vAlign w:val="center"/>
          </w:tcPr>
          <w:p w14:paraId="31BC25A3" w14:textId="77777777" w:rsidR="00216AF1" w:rsidRPr="0037153B" w:rsidRDefault="00216AF1" w:rsidP="00216AF1">
            <w:pPr>
              <w:jc w:val="center"/>
            </w:pPr>
            <w:r w:rsidRPr="0037153B">
              <w:rPr>
                <w:b/>
                <w:bCs/>
              </w:rPr>
              <w:t>√ / X</w:t>
            </w:r>
          </w:p>
        </w:tc>
      </w:tr>
      <w:tr w:rsidR="00216AF1" w:rsidRPr="0037153B" w14:paraId="35216E97" w14:textId="77777777" w:rsidTr="00216AF1">
        <w:tc>
          <w:tcPr>
            <w:tcW w:w="1805" w:type="dxa"/>
            <w:shd w:val="clear" w:color="auto" w:fill="CCCCCC"/>
          </w:tcPr>
          <w:p w14:paraId="101F37E6" w14:textId="77777777" w:rsidR="00216AF1" w:rsidRPr="0037153B" w:rsidRDefault="00216AF1" w:rsidP="00216AF1">
            <w:pPr>
              <w:jc w:val="left"/>
            </w:pPr>
            <w:r w:rsidRPr="0037153B">
              <w:t>1</w:t>
            </w:r>
          </w:p>
        </w:tc>
        <w:tc>
          <w:tcPr>
            <w:tcW w:w="1805" w:type="dxa"/>
            <w:shd w:val="clear" w:color="auto" w:fill="CCCCCC"/>
          </w:tcPr>
          <w:p w14:paraId="18B024AF" w14:textId="77777777" w:rsidR="00216AF1" w:rsidRPr="0037153B" w:rsidRDefault="00216AF1" w:rsidP="00216AF1">
            <w:pPr>
              <w:jc w:val="left"/>
            </w:pPr>
          </w:p>
        </w:tc>
        <w:tc>
          <w:tcPr>
            <w:tcW w:w="2334" w:type="dxa"/>
            <w:shd w:val="clear" w:color="auto" w:fill="CCCCCC"/>
          </w:tcPr>
          <w:p w14:paraId="387C14E8" w14:textId="77777777" w:rsidR="00216AF1" w:rsidRPr="0037153B" w:rsidRDefault="00216AF1" w:rsidP="00216AF1">
            <w:pPr>
              <w:jc w:val="left"/>
            </w:pPr>
          </w:p>
        </w:tc>
        <w:tc>
          <w:tcPr>
            <w:tcW w:w="2528" w:type="dxa"/>
            <w:shd w:val="clear" w:color="auto" w:fill="FFBEBE"/>
          </w:tcPr>
          <w:p w14:paraId="0B3ADF20" w14:textId="77777777" w:rsidR="00216AF1" w:rsidRPr="0037153B" w:rsidRDefault="00216AF1" w:rsidP="00216AF1">
            <w:pPr>
              <w:jc w:val="left"/>
            </w:pPr>
          </w:p>
        </w:tc>
        <w:tc>
          <w:tcPr>
            <w:tcW w:w="816" w:type="dxa"/>
            <w:shd w:val="clear" w:color="auto" w:fill="FFBEBE"/>
          </w:tcPr>
          <w:p w14:paraId="6C8E961B" w14:textId="77777777" w:rsidR="00216AF1" w:rsidRPr="0037153B" w:rsidRDefault="00216AF1" w:rsidP="00216AF1">
            <w:pPr>
              <w:jc w:val="left"/>
            </w:pPr>
          </w:p>
        </w:tc>
      </w:tr>
      <w:tr w:rsidR="00216AF1" w:rsidRPr="0037153B" w14:paraId="04867CEB" w14:textId="77777777" w:rsidTr="00216AF1">
        <w:tc>
          <w:tcPr>
            <w:tcW w:w="1805" w:type="dxa"/>
            <w:shd w:val="clear" w:color="auto" w:fill="CCCCCC"/>
          </w:tcPr>
          <w:p w14:paraId="5E9C562B" w14:textId="77777777" w:rsidR="00216AF1" w:rsidRPr="0037153B" w:rsidRDefault="00216AF1" w:rsidP="00216AF1">
            <w:pPr>
              <w:jc w:val="left"/>
            </w:pPr>
            <w:r w:rsidRPr="0037153B">
              <w:t>2</w:t>
            </w:r>
          </w:p>
        </w:tc>
        <w:tc>
          <w:tcPr>
            <w:tcW w:w="1805" w:type="dxa"/>
            <w:shd w:val="clear" w:color="auto" w:fill="CCCCCC"/>
          </w:tcPr>
          <w:p w14:paraId="2EA29C1E" w14:textId="77777777" w:rsidR="00216AF1" w:rsidRPr="0037153B" w:rsidRDefault="00216AF1" w:rsidP="00216AF1">
            <w:pPr>
              <w:jc w:val="left"/>
            </w:pPr>
          </w:p>
        </w:tc>
        <w:tc>
          <w:tcPr>
            <w:tcW w:w="2334" w:type="dxa"/>
            <w:shd w:val="clear" w:color="auto" w:fill="CCCCCC"/>
          </w:tcPr>
          <w:p w14:paraId="2F4C0557" w14:textId="77777777" w:rsidR="00216AF1" w:rsidRPr="0037153B" w:rsidRDefault="00216AF1" w:rsidP="00216AF1">
            <w:pPr>
              <w:jc w:val="left"/>
            </w:pPr>
          </w:p>
        </w:tc>
        <w:tc>
          <w:tcPr>
            <w:tcW w:w="2528" w:type="dxa"/>
            <w:shd w:val="clear" w:color="auto" w:fill="FFBEBE"/>
          </w:tcPr>
          <w:p w14:paraId="1275974D" w14:textId="77777777" w:rsidR="00216AF1" w:rsidRPr="0037153B" w:rsidRDefault="00216AF1" w:rsidP="00216AF1">
            <w:pPr>
              <w:jc w:val="left"/>
            </w:pPr>
          </w:p>
        </w:tc>
        <w:tc>
          <w:tcPr>
            <w:tcW w:w="816" w:type="dxa"/>
            <w:shd w:val="clear" w:color="auto" w:fill="FFBEBE"/>
          </w:tcPr>
          <w:p w14:paraId="443A1D65" w14:textId="77777777" w:rsidR="00216AF1" w:rsidRPr="0037153B" w:rsidRDefault="00216AF1" w:rsidP="00216AF1">
            <w:pPr>
              <w:jc w:val="left"/>
            </w:pPr>
          </w:p>
        </w:tc>
      </w:tr>
      <w:tr w:rsidR="00216AF1" w:rsidRPr="0037153B" w14:paraId="4D138A86" w14:textId="77777777" w:rsidTr="00216AF1">
        <w:tc>
          <w:tcPr>
            <w:tcW w:w="1805" w:type="dxa"/>
            <w:shd w:val="clear" w:color="auto" w:fill="CCCCCC"/>
          </w:tcPr>
          <w:p w14:paraId="3672F2F4" w14:textId="77777777" w:rsidR="00216AF1" w:rsidRPr="0037153B" w:rsidRDefault="00216AF1" w:rsidP="00216AF1">
            <w:pPr>
              <w:jc w:val="left"/>
            </w:pPr>
            <w:r w:rsidRPr="0037153B">
              <w:t>3</w:t>
            </w:r>
          </w:p>
        </w:tc>
        <w:tc>
          <w:tcPr>
            <w:tcW w:w="1805" w:type="dxa"/>
            <w:shd w:val="clear" w:color="auto" w:fill="CCCCCC"/>
          </w:tcPr>
          <w:p w14:paraId="72DF3B3A" w14:textId="77777777" w:rsidR="00216AF1" w:rsidRPr="0037153B" w:rsidRDefault="00216AF1" w:rsidP="00216AF1">
            <w:pPr>
              <w:jc w:val="left"/>
            </w:pPr>
          </w:p>
        </w:tc>
        <w:tc>
          <w:tcPr>
            <w:tcW w:w="2334" w:type="dxa"/>
            <w:shd w:val="clear" w:color="auto" w:fill="CCCCCC"/>
          </w:tcPr>
          <w:p w14:paraId="78F00FEF" w14:textId="77777777" w:rsidR="00216AF1" w:rsidRPr="0037153B" w:rsidRDefault="00216AF1" w:rsidP="00216AF1">
            <w:pPr>
              <w:jc w:val="left"/>
            </w:pPr>
          </w:p>
        </w:tc>
        <w:tc>
          <w:tcPr>
            <w:tcW w:w="2528" w:type="dxa"/>
            <w:shd w:val="clear" w:color="auto" w:fill="FFBEBE"/>
          </w:tcPr>
          <w:p w14:paraId="2CA04B5F" w14:textId="77777777" w:rsidR="00216AF1" w:rsidRPr="0037153B" w:rsidRDefault="00216AF1" w:rsidP="00216AF1">
            <w:pPr>
              <w:jc w:val="left"/>
            </w:pPr>
          </w:p>
        </w:tc>
        <w:tc>
          <w:tcPr>
            <w:tcW w:w="816" w:type="dxa"/>
            <w:shd w:val="clear" w:color="auto" w:fill="FFBEBE"/>
          </w:tcPr>
          <w:p w14:paraId="1C78459E" w14:textId="77777777" w:rsidR="00216AF1" w:rsidRPr="0037153B" w:rsidRDefault="00216AF1" w:rsidP="00216AF1">
            <w:pPr>
              <w:jc w:val="left"/>
            </w:pPr>
          </w:p>
        </w:tc>
      </w:tr>
      <w:tr w:rsidR="00216AF1" w:rsidRPr="0037153B" w14:paraId="14BB1660" w14:textId="77777777" w:rsidTr="00216AF1">
        <w:tc>
          <w:tcPr>
            <w:tcW w:w="1805" w:type="dxa"/>
            <w:shd w:val="clear" w:color="auto" w:fill="CCCCCC"/>
          </w:tcPr>
          <w:p w14:paraId="01B62581" w14:textId="77777777" w:rsidR="00216AF1" w:rsidRPr="0037153B" w:rsidRDefault="00216AF1" w:rsidP="00216AF1">
            <w:pPr>
              <w:jc w:val="left"/>
            </w:pPr>
            <w:r w:rsidRPr="0037153B">
              <w:t>4</w:t>
            </w:r>
          </w:p>
        </w:tc>
        <w:tc>
          <w:tcPr>
            <w:tcW w:w="1805" w:type="dxa"/>
            <w:shd w:val="clear" w:color="auto" w:fill="CCCCCC"/>
          </w:tcPr>
          <w:p w14:paraId="43C96BC7" w14:textId="77777777" w:rsidR="00216AF1" w:rsidRPr="0037153B" w:rsidRDefault="00216AF1" w:rsidP="00216AF1">
            <w:pPr>
              <w:jc w:val="left"/>
            </w:pPr>
          </w:p>
        </w:tc>
        <w:tc>
          <w:tcPr>
            <w:tcW w:w="2334" w:type="dxa"/>
            <w:shd w:val="clear" w:color="auto" w:fill="CCCCCC"/>
          </w:tcPr>
          <w:p w14:paraId="213887B1" w14:textId="77777777" w:rsidR="00216AF1" w:rsidRPr="0037153B" w:rsidRDefault="00216AF1" w:rsidP="00216AF1">
            <w:pPr>
              <w:jc w:val="left"/>
            </w:pPr>
          </w:p>
        </w:tc>
        <w:tc>
          <w:tcPr>
            <w:tcW w:w="2528" w:type="dxa"/>
            <w:shd w:val="clear" w:color="auto" w:fill="FFBEBE"/>
          </w:tcPr>
          <w:p w14:paraId="10BA45FB" w14:textId="77777777" w:rsidR="00216AF1" w:rsidRPr="0037153B" w:rsidRDefault="00216AF1" w:rsidP="00216AF1">
            <w:pPr>
              <w:jc w:val="left"/>
            </w:pPr>
          </w:p>
        </w:tc>
        <w:tc>
          <w:tcPr>
            <w:tcW w:w="816" w:type="dxa"/>
            <w:shd w:val="clear" w:color="auto" w:fill="FFBEBE"/>
          </w:tcPr>
          <w:p w14:paraId="551B55E5" w14:textId="77777777" w:rsidR="00216AF1" w:rsidRPr="0037153B" w:rsidRDefault="00216AF1" w:rsidP="00216AF1">
            <w:pPr>
              <w:jc w:val="left"/>
            </w:pPr>
          </w:p>
        </w:tc>
      </w:tr>
      <w:tr w:rsidR="00216AF1" w:rsidRPr="0037153B" w14:paraId="25382A37" w14:textId="77777777" w:rsidTr="00216AF1">
        <w:tc>
          <w:tcPr>
            <w:tcW w:w="1805" w:type="dxa"/>
            <w:shd w:val="clear" w:color="auto" w:fill="CCCCCC"/>
          </w:tcPr>
          <w:p w14:paraId="68560EBB" w14:textId="77777777" w:rsidR="00216AF1" w:rsidRPr="0037153B" w:rsidRDefault="00216AF1" w:rsidP="00216AF1">
            <w:pPr>
              <w:jc w:val="left"/>
            </w:pPr>
            <w:r w:rsidRPr="0037153B">
              <w:t>…</w:t>
            </w:r>
          </w:p>
        </w:tc>
        <w:tc>
          <w:tcPr>
            <w:tcW w:w="1805" w:type="dxa"/>
            <w:shd w:val="clear" w:color="auto" w:fill="CCCCCC"/>
          </w:tcPr>
          <w:p w14:paraId="487FFC11" w14:textId="77777777" w:rsidR="00216AF1" w:rsidRPr="0037153B" w:rsidRDefault="00216AF1" w:rsidP="00216AF1">
            <w:pPr>
              <w:jc w:val="left"/>
            </w:pPr>
          </w:p>
        </w:tc>
        <w:tc>
          <w:tcPr>
            <w:tcW w:w="2334" w:type="dxa"/>
            <w:shd w:val="clear" w:color="auto" w:fill="CCCCCC"/>
          </w:tcPr>
          <w:p w14:paraId="70F5F3BC" w14:textId="77777777" w:rsidR="00216AF1" w:rsidRPr="0037153B" w:rsidRDefault="00216AF1" w:rsidP="00216AF1">
            <w:pPr>
              <w:jc w:val="left"/>
            </w:pPr>
          </w:p>
        </w:tc>
        <w:tc>
          <w:tcPr>
            <w:tcW w:w="2528" w:type="dxa"/>
            <w:shd w:val="clear" w:color="auto" w:fill="FFBEBE"/>
          </w:tcPr>
          <w:p w14:paraId="26947227" w14:textId="77777777" w:rsidR="00216AF1" w:rsidRPr="0037153B" w:rsidRDefault="00216AF1" w:rsidP="00216AF1">
            <w:pPr>
              <w:jc w:val="left"/>
            </w:pPr>
          </w:p>
        </w:tc>
        <w:tc>
          <w:tcPr>
            <w:tcW w:w="816" w:type="dxa"/>
            <w:shd w:val="clear" w:color="auto" w:fill="FFBEBE"/>
          </w:tcPr>
          <w:p w14:paraId="27EC0994" w14:textId="77777777" w:rsidR="00216AF1" w:rsidRPr="0037153B" w:rsidRDefault="00216AF1" w:rsidP="00216AF1">
            <w:pPr>
              <w:jc w:val="left"/>
            </w:pPr>
          </w:p>
        </w:tc>
      </w:tr>
      <w:tr w:rsidR="00216AF1" w:rsidRPr="0037153B" w14:paraId="0A0D05B6" w14:textId="77777777" w:rsidTr="00216AF1">
        <w:tc>
          <w:tcPr>
            <w:tcW w:w="3610" w:type="dxa"/>
            <w:gridSpan w:val="2"/>
            <w:shd w:val="clear" w:color="auto" w:fill="FFBEBE"/>
          </w:tcPr>
          <w:p w14:paraId="76B84357" w14:textId="77777777" w:rsidR="00216AF1" w:rsidRPr="0037153B" w:rsidRDefault="00216AF1" w:rsidP="00216AF1">
            <w:pPr>
              <w:jc w:val="left"/>
            </w:pPr>
            <w:r w:rsidRPr="0037153B">
              <w:t>Testurteil</w:t>
            </w:r>
          </w:p>
        </w:tc>
        <w:tc>
          <w:tcPr>
            <w:tcW w:w="5678" w:type="dxa"/>
            <w:gridSpan w:val="3"/>
            <w:shd w:val="clear" w:color="auto" w:fill="FFBEBE"/>
          </w:tcPr>
          <w:p w14:paraId="15FC45C3" w14:textId="77777777" w:rsidR="00216AF1" w:rsidRPr="0037153B" w:rsidRDefault="00216AF1" w:rsidP="00216AF1">
            <w:pPr>
              <w:jc w:val="left"/>
            </w:pPr>
          </w:p>
        </w:tc>
      </w:tr>
    </w:tbl>
    <w:p w14:paraId="30A0CF9D" w14:textId="77777777" w:rsidR="00216AF1" w:rsidRPr="0037153B" w:rsidRDefault="00216AF1" w:rsidP="00216AF1"/>
    <w:sectPr w:rsidR="00216AF1" w:rsidRPr="0037153B" w:rsidSect="00F535FB">
      <w:footerReference w:type="default" r:id="rId12"/>
      <w:footerReference w:type="first" r:id="rId13"/>
      <w:pgSz w:w="11906" w:h="16838" w:code="9"/>
      <w:pgMar w:top="1418" w:right="1134" w:bottom="1134"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B4B64" w14:textId="77777777" w:rsidR="00B854C8" w:rsidRDefault="00B854C8">
      <w:r>
        <w:separator/>
      </w:r>
    </w:p>
    <w:p w14:paraId="2B28219B" w14:textId="77777777" w:rsidR="00B854C8" w:rsidRDefault="00B854C8"/>
  </w:endnote>
  <w:endnote w:type="continuationSeparator" w:id="0">
    <w:p w14:paraId="73AB947C" w14:textId="77777777" w:rsidR="00B854C8" w:rsidRDefault="00B854C8">
      <w:r>
        <w:continuationSeparator/>
      </w:r>
    </w:p>
    <w:p w14:paraId="186C3F1A" w14:textId="77777777" w:rsidR="00B854C8" w:rsidRDefault="00B85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191C" w14:textId="297668E1" w:rsidR="00B854C8" w:rsidRPr="00BB105C" w:rsidRDefault="00B854C8" w:rsidP="0017019F">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 MERGEFORMAT </w:instrText>
    </w:r>
    <w:r>
      <w:rPr>
        <w:rStyle w:val="Seitenzahl"/>
      </w:rPr>
      <w:fldChar w:fldCharType="separate"/>
    </w:r>
    <w:r w:rsidR="001D0C60">
      <w:rPr>
        <w:rStyle w:val="Seitenzahl"/>
        <w:noProof/>
      </w:rPr>
      <w:t>11</w:t>
    </w:r>
    <w:r>
      <w:rPr>
        <w:rStyle w:val="Seitenzahl"/>
      </w:rPr>
      <w:fldChar w:fldCharType="end"/>
    </w:r>
    <w:r>
      <w:rPr>
        <w:rStyle w:val="Seitenzahl"/>
      </w:rPr>
      <w:t xml:space="preserve"> von </w:t>
    </w:r>
    <w:r>
      <w:rPr>
        <w:rStyle w:val="Seitenzahl"/>
      </w:rPr>
      <w:fldChar w:fldCharType="begin"/>
    </w:r>
    <w:r>
      <w:rPr>
        <w:rStyle w:val="Seitenzahl"/>
      </w:rPr>
      <w:instrText xml:space="preserve"> NUMPAGES   \* MERGEFORMAT </w:instrText>
    </w:r>
    <w:r>
      <w:rPr>
        <w:rStyle w:val="Seitenzahl"/>
      </w:rPr>
      <w:fldChar w:fldCharType="separate"/>
    </w:r>
    <w:r w:rsidR="001D0C60">
      <w:rPr>
        <w:rStyle w:val="Seitenzahl"/>
        <w:noProof/>
      </w:rPr>
      <w:t>19</w:t>
    </w:r>
    <w:r>
      <w:rPr>
        <w:rStyle w:val="Seitenzahl"/>
      </w:rPr>
      <w:fldChar w:fldCharType="end"/>
    </w:r>
  </w:p>
  <w:p w14:paraId="3C661B9E" w14:textId="77777777" w:rsidR="00B854C8" w:rsidRDefault="00B854C8" w:rsidP="0017019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2E71A" w14:textId="30840D6B" w:rsidR="00B854C8" w:rsidRPr="00BB105C" w:rsidRDefault="00B854C8" w:rsidP="0017019F">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 MERGEFORMAT </w:instrText>
    </w:r>
    <w:r>
      <w:rPr>
        <w:rStyle w:val="Seitenzahl"/>
      </w:rPr>
      <w:fldChar w:fldCharType="separate"/>
    </w:r>
    <w:r w:rsidR="001D0C60">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 Arabic  \* MERGEFORMAT </w:instrText>
    </w:r>
    <w:r>
      <w:rPr>
        <w:rStyle w:val="Seitenzahl"/>
      </w:rPr>
      <w:fldChar w:fldCharType="separate"/>
    </w:r>
    <w:r w:rsidR="001D0C60">
      <w:rPr>
        <w:rStyle w:val="Seitenzahl"/>
        <w:noProof/>
      </w:rPr>
      <w:t>19</w:t>
    </w:r>
    <w:r>
      <w:rPr>
        <w:rStyle w:val="Seitenzahl"/>
      </w:rPr>
      <w:fldChar w:fldCharType="end"/>
    </w:r>
  </w:p>
  <w:p w14:paraId="39F8AA0F" w14:textId="77777777" w:rsidR="00B854C8" w:rsidRDefault="00B854C8" w:rsidP="001701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6047D" w14:textId="77777777" w:rsidR="00B854C8" w:rsidRDefault="00B854C8">
      <w:r>
        <w:separator/>
      </w:r>
    </w:p>
    <w:p w14:paraId="4C06F8EA" w14:textId="77777777" w:rsidR="00B854C8" w:rsidRDefault="00B854C8"/>
  </w:footnote>
  <w:footnote w:type="continuationSeparator" w:id="0">
    <w:p w14:paraId="77F8E3F5" w14:textId="77777777" w:rsidR="00B854C8" w:rsidRDefault="00B854C8">
      <w:r>
        <w:continuationSeparator/>
      </w:r>
    </w:p>
    <w:p w14:paraId="224E1DA6" w14:textId="77777777" w:rsidR="00B854C8" w:rsidRDefault="00B854C8"/>
  </w:footnote>
  <w:footnote w:id="1">
    <w:p w14:paraId="7957A66A" w14:textId="77777777" w:rsidR="00B854C8" w:rsidRPr="00453852" w:rsidRDefault="00B854C8" w:rsidP="005A6CE8">
      <w:pPr>
        <w:pStyle w:val="Funotentext"/>
        <w:rPr>
          <w:lang w:val="en-GB"/>
        </w:rPr>
      </w:pPr>
      <w:r>
        <w:rPr>
          <w:rStyle w:val="Funotenzeichen"/>
        </w:rPr>
        <w:footnoteRef/>
      </w:r>
      <w:r w:rsidRPr="00453852">
        <w:rPr>
          <w:lang w:val="en-GB"/>
        </w:rPr>
        <w:t xml:space="preserve"> </w:t>
      </w:r>
      <w:r>
        <w:rPr>
          <w:lang w:val="en-GB"/>
        </w:rPr>
        <w:t>v</w:t>
      </w:r>
      <w:r w:rsidRPr="00453852">
        <w:rPr>
          <w:lang w:val="en-GB"/>
        </w:rPr>
        <w:t>gl. B. Kovitz: Practical Software Requiremen</w:t>
      </w:r>
      <w:r>
        <w:rPr>
          <w:lang w:val="en-GB"/>
        </w:rPr>
        <w:t>ts: A Manual of Content &amp; Style;</w:t>
      </w:r>
      <w:r w:rsidRPr="00453852">
        <w:rPr>
          <w:lang w:val="en-GB"/>
        </w:rPr>
        <w:t xml:space="preserve"> </w:t>
      </w:r>
      <w:r>
        <w:rPr>
          <w:lang w:val="en-GB"/>
        </w:rPr>
        <w:t>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24407" w14:textId="77777777" w:rsidR="00B854C8" w:rsidRPr="00BB105C" w:rsidRDefault="00B854C8" w:rsidP="0017019F">
    <w:pPr>
      <w:pStyle w:val="Kopfzeile"/>
      <w:tabs>
        <w:tab w:val="clear" w:pos="9072"/>
        <w:tab w:val="right" w:pos="8460"/>
      </w:tabs>
      <w:ind w:right="360"/>
      <w:jc w:val="center"/>
    </w:pPr>
    <w:r>
      <w:rPr>
        <w:rStyle w:val="Seitenzahl"/>
      </w:rPr>
      <w:t>Software-Entwicklung und Programmierung Wintersemester 2015/2016</w:t>
    </w:r>
  </w:p>
  <w:p w14:paraId="634876DD" w14:textId="77777777" w:rsidR="00B854C8" w:rsidRPr="00BB105C" w:rsidRDefault="00B854C8" w:rsidP="00BB105C">
    <w:pPr>
      <w:pStyle w:val="Kopfzeile"/>
      <w:tabs>
        <w:tab w:val="clear" w:pos="9072"/>
        <w:tab w:val="right" w:pos="84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257"/>
    <w:multiLevelType w:val="hybridMultilevel"/>
    <w:tmpl w:val="09985AA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604704F"/>
    <w:multiLevelType w:val="multilevel"/>
    <w:tmpl w:val="0E6CB674"/>
    <w:lvl w:ilvl="0">
      <w:start w:val="1"/>
      <w:numFmt w:val="decimal"/>
      <w:pStyle w:val="berschrift1"/>
      <w:lvlText w:val="%1."/>
      <w:lvlJc w:val="left"/>
      <w:pPr>
        <w:tabs>
          <w:tab w:val="num" w:pos="454"/>
        </w:tabs>
        <w:ind w:left="454" w:hanging="454"/>
      </w:pPr>
      <w:rPr>
        <w:rFonts w:cs="Times New Roman" w:hint="default"/>
      </w:rPr>
    </w:lvl>
    <w:lvl w:ilvl="1">
      <w:start w:val="1"/>
      <w:numFmt w:val="decimal"/>
      <w:pStyle w:val="berschrift2"/>
      <w:lvlText w:val="%1.%2"/>
      <w:lvlJc w:val="left"/>
      <w:pPr>
        <w:tabs>
          <w:tab w:val="num" w:pos="624"/>
        </w:tabs>
        <w:ind w:left="624" w:hanging="6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94"/>
        </w:tabs>
        <w:ind w:left="794" w:hanging="794"/>
      </w:pPr>
      <w:rPr>
        <w:rFonts w:cs="Times New Roman" w:hint="default"/>
      </w:rPr>
    </w:lvl>
    <w:lvl w:ilvl="3">
      <w:start w:val="1"/>
      <w:numFmt w:val="decimal"/>
      <w:pStyle w:val="berschrift4"/>
      <w:lvlText w:val="%1.%2.%3.%4"/>
      <w:lvlJc w:val="left"/>
      <w:pPr>
        <w:tabs>
          <w:tab w:val="num" w:pos="907"/>
        </w:tabs>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71C314A"/>
    <w:multiLevelType w:val="multilevel"/>
    <w:tmpl w:val="8DDA76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136"/>
        </w:tabs>
        <w:ind w:left="2136" w:hanging="576"/>
      </w:pPr>
      <w:rPr>
        <w:rFonts w:hint="default"/>
      </w:rPr>
    </w:lvl>
    <w:lvl w:ilvl="2">
      <w:start w:val="1"/>
      <w:numFmt w:val="decimal"/>
      <w:pStyle w:val="4teEbene"/>
      <w:lvlText w:val="%1.%2.%3"/>
      <w:lvlJc w:val="left"/>
      <w:pPr>
        <w:tabs>
          <w:tab w:val="num" w:pos="7241"/>
        </w:tabs>
        <w:ind w:left="724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006AE3"/>
    <w:multiLevelType w:val="hybridMultilevel"/>
    <w:tmpl w:val="332C9E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E5162B"/>
    <w:multiLevelType w:val="hybridMultilevel"/>
    <w:tmpl w:val="FA124E4A"/>
    <w:lvl w:ilvl="0" w:tplc="04070005">
      <w:start w:val="1"/>
      <w:numFmt w:val="bullet"/>
      <w:lvlText w:val=""/>
      <w:lvlJc w:val="left"/>
      <w:pPr>
        <w:ind w:left="1800" w:hanging="360"/>
      </w:pPr>
      <w:rPr>
        <w:rFonts w:ascii="Wingdings" w:hAnsi="Wingdings" w:hint="default"/>
      </w:rPr>
    </w:lvl>
    <w:lvl w:ilvl="1" w:tplc="04070001">
      <w:start w:val="1"/>
      <w:numFmt w:val="bullet"/>
      <w:lvlText w:val=""/>
      <w:lvlJc w:val="left"/>
      <w:pPr>
        <w:ind w:left="2520" w:hanging="360"/>
      </w:pPr>
      <w:rPr>
        <w:rFonts w:ascii="Symbol" w:hAnsi="Symbol"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36116876"/>
    <w:multiLevelType w:val="hybridMultilevel"/>
    <w:tmpl w:val="50FAE8B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D052499"/>
    <w:multiLevelType w:val="multilevel"/>
    <w:tmpl w:val="82DA64B6"/>
    <w:styleLink w:val="FormatvorlageAufgezhlt"/>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011AB"/>
    <w:multiLevelType w:val="multilevel"/>
    <w:tmpl w:val="0407001D"/>
    <w:styleLink w:val="berschrift-Ebene1"/>
    <w:lvl w:ilvl="0">
      <w:start w:val="1"/>
      <w:numFmt w:val="decimal"/>
      <w:lvlText w:val="%1)"/>
      <w:lvlJc w:val="left"/>
      <w:pPr>
        <w:ind w:left="360" w:hanging="360"/>
      </w:pPr>
      <w:rPr>
        <w:rFonts w:asciiTheme="minorHAnsi"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FD3242"/>
    <w:multiLevelType w:val="hybridMultilevel"/>
    <w:tmpl w:val="9DB25414"/>
    <w:lvl w:ilvl="0" w:tplc="B5F4DDC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9" w15:restartNumberingAfterBreak="0">
    <w:nsid w:val="61013A98"/>
    <w:multiLevelType w:val="hybridMultilevel"/>
    <w:tmpl w:val="4DC889AE"/>
    <w:lvl w:ilvl="0" w:tplc="04070005">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3"/>
  </w:num>
  <w:num w:numId="6">
    <w:abstractNumId w:val="2"/>
  </w:num>
  <w:num w:numId="7">
    <w:abstractNumId w:val="0"/>
  </w:num>
  <w:num w:numId="8">
    <w:abstractNumId w:val="4"/>
  </w:num>
  <w:num w:numId="9">
    <w:abstractNumId w:val="9"/>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autoHyphenation/>
  <w:hyphenationZone w:val="22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3"/>
    <w:rsid w:val="000175F5"/>
    <w:rsid w:val="000321D3"/>
    <w:rsid w:val="000552FB"/>
    <w:rsid w:val="00056B3E"/>
    <w:rsid w:val="00077C4E"/>
    <w:rsid w:val="000A6A6A"/>
    <w:rsid w:val="000E1FC4"/>
    <w:rsid w:val="000F6375"/>
    <w:rsid w:val="001375E6"/>
    <w:rsid w:val="001448C5"/>
    <w:rsid w:val="00150B83"/>
    <w:rsid w:val="00155CEF"/>
    <w:rsid w:val="00161C99"/>
    <w:rsid w:val="001649ED"/>
    <w:rsid w:val="0017019F"/>
    <w:rsid w:val="00185B5A"/>
    <w:rsid w:val="001A0099"/>
    <w:rsid w:val="001C3F58"/>
    <w:rsid w:val="001D0C60"/>
    <w:rsid w:val="001F7E65"/>
    <w:rsid w:val="00216AF1"/>
    <w:rsid w:val="002246E5"/>
    <w:rsid w:val="002265EA"/>
    <w:rsid w:val="00233A90"/>
    <w:rsid w:val="00261E10"/>
    <w:rsid w:val="00264D77"/>
    <w:rsid w:val="00283307"/>
    <w:rsid w:val="00284AEA"/>
    <w:rsid w:val="00291B4E"/>
    <w:rsid w:val="002C1A1D"/>
    <w:rsid w:val="002C3232"/>
    <w:rsid w:val="00314FFE"/>
    <w:rsid w:val="0031651A"/>
    <w:rsid w:val="00333A9C"/>
    <w:rsid w:val="00335D16"/>
    <w:rsid w:val="0034235C"/>
    <w:rsid w:val="003444D1"/>
    <w:rsid w:val="0037153B"/>
    <w:rsid w:val="00372743"/>
    <w:rsid w:val="00380DEF"/>
    <w:rsid w:val="00382A5B"/>
    <w:rsid w:val="00392DF1"/>
    <w:rsid w:val="003D4AD8"/>
    <w:rsid w:val="003D5C5B"/>
    <w:rsid w:val="003F3B6F"/>
    <w:rsid w:val="00417B09"/>
    <w:rsid w:val="00421186"/>
    <w:rsid w:val="00421D13"/>
    <w:rsid w:val="00433994"/>
    <w:rsid w:val="004354C4"/>
    <w:rsid w:val="0044012C"/>
    <w:rsid w:val="00446665"/>
    <w:rsid w:val="0045693B"/>
    <w:rsid w:val="00496675"/>
    <w:rsid w:val="004A6949"/>
    <w:rsid w:val="004B3B6A"/>
    <w:rsid w:val="004B488D"/>
    <w:rsid w:val="004C50F6"/>
    <w:rsid w:val="004D0D74"/>
    <w:rsid w:val="004D6168"/>
    <w:rsid w:val="004E2568"/>
    <w:rsid w:val="005253D4"/>
    <w:rsid w:val="005502E8"/>
    <w:rsid w:val="00562F94"/>
    <w:rsid w:val="005657C6"/>
    <w:rsid w:val="00574638"/>
    <w:rsid w:val="00576ABC"/>
    <w:rsid w:val="00594EEB"/>
    <w:rsid w:val="005A245B"/>
    <w:rsid w:val="005A276F"/>
    <w:rsid w:val="005A6CE8"/>
    <w:rsid w:val="0061469A"/>
    <w:rsid w:val="00634C6E"/>
    <w:rsid w:val="00651ACF"/>
    <w:rsid w:val="006B51D5"/>
    <w:rsid w:val="006D6801"/>
    <w:rsid w:val="006F4464"/>
    <w:rsid w:val="00701302"/>
    <w:rsid w:val="007046D0"/>
    <w:rsid w:val="00710BC5"/>
    <w:rsid w:val="00714A7D"/>
    <w:rsid w:val="007154A0"/>
    <w:rsid w:val="00725525"/>
    <w:rsid w:val="0072724F"/>
    <w:rsid w:val="007523E3"/>
    <w:rsid w:val="00782AE0"/>
    <w:rsid w:val="00783411"/>
    <w:rsid w:val="00794ACE"/>
    <w:rsid w:val="007A020C"/>
    <w:rsid w:val="007A1720"/>
    <w:rsid w:val="007D3383"/>
    <w:rsid w:val="007D63A5"/>
    <w:rsid w:val="007E14CD"/>
    <w:rsid w:val="00831F87"/>
    <w:rsid w:val="008441E7"/>
    <w:rsid w:val="0085311A"/>
    <w:rsid w:val="008711C2"/>
    <w:rsid w:val="00875498"/>
    <w:rsid w:val="008D4D64"/>
    <w:rsid w:val="008E26A6"/>
    <w:rsid w:val="008E3DD0"/>
    <w:rsid w:val="008F2707"/>
    <w:rsid w:val="008F33F3"/>
    <w:rsid w:val="00924D17"/>
    <w:rsid w:val="00925C37"/>
    <w:rsid w:val="00960B7D"/>
    <w:rsid w:val="00962784"/>
    <w:rsid w:val="00963AD8"/>
    <w:rsid w:val="009A7DE2"/>
    <w:rsid w:val="009B748B"/>
    <w:rsid w:val="009B7D13"/>
    <w:rsid w:val="009C54B6"/>
    <w:rsid w:val="00A01733"/>
    <w:rsid w:val="00A11AA5"/>
    <w:rsid w:val="00A67425"/>
    <w:rsid w:val="00A75CC0"/>
    <w:rsid w:val="00AA452D"/>
    <w:rsid w:val="00AB7C0F"/>
    <w:rsid w:val="00AC4F42"/>
    <w:rsid w:val="00B10E1E"/>
    <w:rsid w:val="00B61EAC"/>
    <w:rsid w:val="00B65DEF"/>
    <w:rsid w:val="00B84BC4"/>
    <w:rsid w:val="00B854C8"/>
    <w:rsid w:val="00BA4C59"/>
    <w:rsid w:val="00BB105C"/>
    <w:rsid w:val="00BC4B70"/>
    <w:rsid w:val="00BF33A0"/>
    <w:rsid w:val="00BF38A2"/>
    <w:rsid w:val="00C11199"/>
    <w:rsid w:val="00C20C84"/>
    <w:rsid w:val="00C24504"/>
    <w:rsid w:val="00C562F0"/>
    <w:rsid w:val="00C7570F"/>
    <w:rsid w:val="00C87A81"/>
    <w:rsid w:val="00C91D0A"/>
    <w:rsid w:val="00C94004"/>
    <w:rsid w:val="00CA236A"/>
    <w:rsid w:val="00CD068B"/>
    <w:rsid w:val="00CF07FC"/>
    <w:rsid w:val="00D1005F"/>
    <w:rsid w:val="00D245B0"/>
    <w:rsid w:val="00D468D4"/>
    <w:rsid w:val="00D60E8C"/>
    <w:rsid w:val="00E00B7F"/>
    <w:rsid w:val="00E10BC3"/>
    <w:rsid w:val="00E36A85"/>
    <w:rsid w:val="00E37541"/>
    <w:rsid w:val="00E57B97"/>
    <w:rsid w:val="00E668FB"/>
    <w:rsid w:val="00EC1F66"/>
    <w:rsid w:val="00EC79D2"/>
    <w:rsid w:val="00F014BE"/>
    <w:rsid w:val="00F02AFD"/>
    <w:rsid w:val="00F14CC4"/>
    <w:rsid w:val="00F33CB9"/>
    <w:rsid w:val="00F535FB"/>
    <w:rsid w:val="00F547A7"/>
    <w:rsid w:val="00F65479"/>
    <w:rsid w:val="00FA47C4"/>
    <w:rsid w:val="00FA75D0"/>
    <w:rsid w:val="00FC66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6CFB1"/>
  <w15:docId w15:val="{36EF44AF-32E4-42EC-B6D7-1C500D3A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locked="1" w:uiPriority="0"/>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aliases w:val="Fließtext ohne Einrückung"/>
    <w:next w:val="TextmitEinrckung"/>
    <w:qFormat/>
    <w:rsid w:val="00CF07FC"/>
    <w:pPr>
      <w:jc w:val="both"/>
    </w:pPr>
    <w:rPr>
      <w:sz w:val="24"/>
      <w:szCs w:val="24"/>
    </w:rPr>
  </w:style>
  <w:style w:type="paragraph" w:styleId="berschrift1">
    <w:name w:val="heading 1"/>
    <w:basedOn w:val="Standard"/>
    <w:next w:val="Standard"/>
    <w:link w:val="berschrift1Zchn"/>
    <w:qFormat/>
    <w:rsid w:val="00960B7D"/>
    <w:pPr>
      <w:keepNext/>
      <w:numPr>
        <w:numId w:val="1"/>
      </w:numPr>
      <w:spacing w:after="120"/>
      <w:jc w:val="left"/>
      <w:outlineLvl w:val="0"/>
    </w:pPr>
    <w:rPr>
      <w:rFonts w:ascii="Arial" w:hAnsi="Arial" w:cs="Arial"/>
      <w:b/>
      <w:bCs/>
      <w:kern w:val="32"/>
      <w:sz w:val="40"/>
      <w:szCs w:val="32"/>
    </w:rPr>
  </w:style>
  <w:style w:type="paragraph" w:styleId="berschrift2">
    <w:name w:val="heading 2"/>
    <w:basedOn w:val="Standard"/>
    <w:next w:val="Standard"/>
    <w:link w:val="berschrift2Zchn"/>
    <w:qFormat/>
    <w:rsid w:val="00056B3E"/>
    <w:pPr>
      <w:keepNext/>
      <w:numPr>
        <w:ilvl w:val="1"/>
        <w:numId w:val="1"/>
      </w:numPr>
      <w:spacing w:before="240" w:after="120"/>
      <w:jc w:val="left"/>
      <w:outlineLvl w:val="1"/>
    </w:pPr>
    <w:rPr>
      <w:rFonts w:ascii="Arial" w:hAnsi="Arial" w:cs="Arial"/>
      <w:b/>
      <w:bCs/>
      <w:iCs/>
      <w:sz w:val="32"/>
      <w:szCs w:val="28"/>
    </w:rPr>
  </w:style>
  <w:style w:type="paragraph" w:styleId="berschrift3">
    <w:name w:val="heading 3"/>
    <w:basedOn w:val="Standard"/>
    <w:next w:val="Standard"/>
    <w:link w:val="berschrift3Zchn"/>
    <w:qFormat/>
    <w:rsid w:val="00056B3E"/>
    <w:pPr>
      <w:keepNext/>
      <w:numPr>
        <w:ilvl w:val="2"/>
        <w:numId w:val="1"/>
      </w:numPr>
      <w:spacing w:before="240" w:after="120"/>
      <w:jc w:val="left"/>
      <w:outlineLvl w:val="2"/>
    </w:pPr>
    <w:rPr>
      <w:rFonts w:ascii="Arial" w:hAnsi="Arial" w:cs="Arial"/>
      <w:b/>
      <w:bCs/>
      <w:sz w:val="28"/>
      <w:szCs w:val="26"/>
    </w:rPr>
  </w:style>
  <w:style w:type="paragraph" w:styleId="berschrift4">
    <w:name w:val="heading 4"/>
    <w:basedOn w:val="Standard"/>
    <w:next w:val="Standard"/>
    <w:link w:val="berschrift4Zchn"/>
    <w:qFormat/>
    <w:rsid w:val="00056B3E"/>
    <w:pPr>
      <w:keepNext/>
      <w:numPr>
        <w:ilvl w:val="3"/>
        <w:numId w:val="1"/>
      </w:numPr>
      <w:spacing w:before="240" w:after="120"/>
      <w:jc w:val="left"/>
      <w:outlineLvl w:val="3"/>
    </w:pPr>
    <w:rPr>
      <w:rFonts w:ascii="Arial" w:hAnsi="Arial"/>
      <w:b/>
      <w:bCs/>
      <w:szCs w:val="28"/>
    </w:rPr>
  </w:style>
  <w:style w:type="paragraph" w:styleId="berschrift5">
    <w:name w:val="heading 5"/>
    <w:basedOn w:val="Standard"/>
    <w:next w:val="Standard"/>
    <w:link w:val="berschrift5Zchn"/>
    <w:qFormat/>
    <w:rsid w:val="00056B3E"/>
    <w:pPr>
      <w:spacing w:before="240" w:after="60"/>
      <w:outlineLvl w:val="4"/>
    </w:pPr>
    <w:rPr>
      <w:b/>
      <w:bCs/>
      <w:i/>
      <w:iCs/>
      <w:sz w:val="26"/>
      <w:szCs w:val="26"/>
    </w:rPr>
  </w:style>
  <w:style w:type="paragraph" w:styleId="berschrift6">
    <w:name w:val="heading 6"/>
    <w:basedOn w:val="Standard"/>
    <w:next w:val="Standard"/>
    <w:link w:val="berschrift6Zchn"/>
    <w:qFormat/>
    <w:locked/>
    <w:rsid w:val="00216AF1"/>
    <w:pPr>
      <w:tabs>
        <w:tab w:val="num" w:pos="1152"/>
      </w:tabs>
      <w:spacing w:before="240" w:after="60"/>
      <w:ind w:left="1152" w:hanging="1152"/>
      <w:outlineLvl w:val="5"/>
    </w:pPr>
    <w:rPr>
      <w:rFonts w:ascii="Arial" w:hAnsi="Arial"/>
      <w:b/>
      <w:bCs/>
      <w:sz w:val="22"/>
      <w:szCs w:val="22"/>
    </w:rPr>
  </w:style>
  <w:style w:type="paragraph" w:styleId="berschrift7">
    <w:name w:val="heading 7"/>
    <w:basedOn w:val="Standard"/>
    <w:next w:val="Standard"/>
    <w:link w:val="berschrift7Zchn"/>
    <w:qFormat/>
    <w:locked/>
    <w:rsid w:val="00216AF1"/>
    <w:pPr>
      <w:tabs>
        <w:tab w:val="num" w:pos="1296"/>
      </w:tabs>
      <w:spacing w:before="240" w:after="60"/>
      <w:ind w:left="1296" w:hanging="1296"/>
      <w:outlineLvl w:val="6"/>
    </w:pPr>
    <w:rPr>
      <w:rFonts w:ascii="Arial" w:hAnsi="Arial"/>
      <w:sz w:val="20"/>
    </w:rPr>
  </w:style>
  <w:style w:type="paragraph" w:styleId="berschrift8">
    <w:name w:val="heading 8"/>
    <w:basedOn w:val="Standard"/>
    <w:next w:val="Standard"/>
    <w:link w:val="berschrift8Zchn"/>
    <w:qFormat/>
    <w:locked/>
    <w:rsid w:val="00216AF1"/>
    <w:pPr>
      <w:tabs>
        <w:tab w:val="num" w:pos="1440"/>
      </w:tabs>
      <w:spacing w:before="240" w:after="60"/>
      <w:ind w:left="1440" w:hanging="1440"/>
      <w:outlineLvl w:val="7"/>
    </w:pPr>
    <w:rPr>
      <w:rFonts w:ascii="Arial" w:hAnsi="Arial"/>
      <w:i/>
      <w:iCs/>
      <w:sz w:val="20"/>
    </w:rPr>
  </w:style>
  <w:style w:type="paragraph" w:styleId="berschrift9">
    <w:name w:val="heading 9"/>
    <w:basedOn w:val="Standard"/>
    <w:next w:val="Standard"/>
    <w:link w:val="berschrift9Zchn"/>
    <w:qFormat/>
    <w:locked/>
    <w:rsid w:val="00216AF1"/>
    <w:pPr>
      <w:tabs>
        <w:tab w:val="num" w:pos="1584"/>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960B7D"/>
    <w:rPr>
      <w:rFonts w:ascii="Arial" w:hAnsi="Arial" w:cs="Arial"/>
      <w:b/>
      <w:bCs/>
      <w:kern w:val="32"/>
      <w:sz w:val="40"/>
      <w:szCs w:val="32"/>
    </w:rPr>
  </w:style>
  <w:style w:type="character" w:customStyle="1" w:styleId="berschrift2Zchn">
    <w:name w:val="Überschrift 2 Zchn"/>
    <w:basedOn w:val="Absatz-Standardschriftart"/>
    <w:link w:val="berschrift2"/>
    <w:locked/>
    <w:rsid w:val="00056B3E"/>
    <w:rPr>
      <w:rFonts w:ascii="Arial" w:hAnsi="Arial" w:cs="Arial"/>
      <w:b/>
      <w:bCs/>
      <w:iCs/>
      <w:sz w:val="32"/>
      <w:szCs w:val="28"/>
    </w:rPr>
  </w:style>
  <w:style w:type="character" w:customStyle="1" w:styleId="berschrift3Zchn">
    <w:name w:val="Überschrift 3 Zchn"/>
    <w:basedOn w:val="Absatz-Standardschriftart"/>
    <w:link w:val="berschrift3"/>
    <w:locked/>
    <w:rsid w:val="00056B3E"/>
    <w:rPr>
      <w:rFonts w:ascii="Arial" w:hAnsi="Arial" w:cs="Arial"/>
      <w:b/>
      <w:bCs/>
      <w:sz w:val="28"/>
      <w:szCs w:val="26"/>
    </w:rPr>
  </w:style>
  <w:style w:type="character" w:customStyle="1" w:styleId="berschrift4Zchn">
    <w:name w:val="Überschrift 4 Zchn"/>
    <w:basedOn w:val="Absatz-Standardschriftart"/>
    <w:link w:val="berschrift4"/>
    <w:locked/>
    <w:rsid w:val="00056B3E"/>
    <w:rPr>
      <w:rFonts w:ascii="Arial" w:hAnsi="Arial"/>
      <w:b/>
      <w:bCs/>
      <w:sz w:val="24"/>
      <w:szCs w:val="28"/>
    </w:rPr>
  </w:style>
  <w:style w:type="character" w:customStyle="1" w:styleId="berschrift5Zchn">
    <w:name w:val="Überschrift 5 Zchn"/>
    <w:basedOn w:val="Absatz-Standardschriftart"/>
    <w:link w:val="berschrift5"/>
    <w:uiPriority w:val="99"/>
    <w:semiHidden/>
    <w:locked/>
    <w:rsid w:val="00056B3E"/>
    <w:rPr>
      <w:rFonts w:ascii="Calibri" w:hAnsi="Calibri" w:cs="Times New Roman"/>
      <w:b/>
      <w:bCs/>
      <w:i/>
      <w:iCs/>
      <w:sz w:val="26"/>
      <w:szCs w:val="26"/>
    </w:rPr>
  </w:style>
  <w:style w:type="paragraph" w:styleId="Kopfzeile">
    <w:name w:val="header"/>
    <w:basedOn w:val="Standard"/>
    <w:link w:val="KopfzeileZchn"/>
    <w:uiPriority w:val="99"/>
    <w:rsid w:val="00056B3E"/>
    <w:pPr>
      <w:tabs>
        <w:tab w:val="center" w:pos="4536"/>
        <w:tab w:val="right" w:pos="9072"/>
      </w:tabs>
    </w:pPr>
    <w:rPr>
      <w:i/>
      <w:u w:val="single"/>
    </w:rPr>
  </w:style>
  <w:style w:type="character" w:customStyle="1" w:styleId="KopfzeileZchn">
    <w:name w:val="Kopfzeile Zchn"/>
    <w:basedOn w:val="Absatz-Standardschriftart"/>
    <w:link w:val="Kopfzeile"/>
    <w:uiPriority w:val="99"/>
    <w:semiHidden/>
    <w:locked/>
    <w:rsid w:val="00056B3E"/>
    <w:rPr>
      <w:rFonts w:cs="Times New Roman"/>
      <w:sz w:val="24"/>
      <w:szCs w:val="24"/>
    </w:rPr>
  </w:style>
  <w:style w:type="character" w:styleId="Seitenzahl">
    <w:name w:val="page number"/>
    <w:basedOn w:val="Absatz-Standardschriftart"/>
    <w:uiPriority w:val="99"/>
    <w:rsid w:val="00056B3E"/>
    <w:rPr>
      <w:rFonts w:cs="Times New Roman"/>
    </w:rPr>
  </w:style>
  <w:style w:type="paragraph" w:styleId="Verzeichnis1">
    <w:name w:val="toc 1"/>
    <w:basedOn w:val="Standard"/>
    <w:next w:val="Standard"/>
    <w:autoRedefine/>
    <w:uiPriority w:val="39"/>
    <w:rsid w:val="00056B3E"/>
    <w:pPr>
      <w:spacing w:before="120" w:after="120"/>
    </w:pPr>
    <w:rPr>
      <w:b/>
      <w:bCs/>
      <w:caps/>
      <w:sz w:val="20"/>
      <w:szCs w:val="20"/>
    </w:rPr>
  </w:style>
  <w:style w:type="paragraph" w:styleId="Verzeichnis2">
    <w:name w:val="toc 2"/>
    <w:basedOn w:val="Standard"/>
    <w:next w:val="Standard"/>
    <w:autoRedefine/>
    <w:uiPriority w:val="39"/>
    <w:rsid w:val="00056B3E"/>
    <w:pPr>
      <w:ind w:left="240"/>
    </w:pPr>
    <w:rPr>
      <w:smallCaps/>
      <w:sz w:val="20"/>
      <w:szCs w:val="20"/>
    </w:rPr>
  </w:style>
  <w:style w:type="paragraph" w:styleId="Verzeichnis3">
    <w:name w:val="toc 3"/>
    <w:basedOn w:val="Standard"/>
    <w:next w:val="Standard"/>
    <w:autoRedefine/>
    <w:uiPriority w:val="39"/>
    <w:rsid w:val="00056B3E"/>
    <w:pPr>
      <w:ind w:left="480"/>
    </w:pPr>
    <w:rPr>
      <w:i/>
      <w:iCs/>
      <w:sz w:val="20"/>
      <w:szCs w:val="20"/>
    </w:rPr>
  </w:style>
  <w:style w:type="paragraph" w:styleId="Verzeichnis4">
    <w:name w:val="toc 4"/>
    <w:basedOn w:val="Standard"/>
    <w:next w:val="Standard"/>
    <w:autoRedefine/>
    <w:uiPriority w:val="39"/>
    <w:rsid w:val="00056B3E"/>
    <w:pPr>
      <w:ind w:left="720"/>
    </w:pPr>
    <w:rPr>
      <w:sz w:val="18"/>
      <w:szCs w:val="18"/>
    </w:rPr>
  </w:style>
  <w:style w:type="paragraph" w:styleId="Verzeichnis5">
    <w:name w:val="toc 5"/>
    <w:basedOn w:val="Standard"/>
    <w:next w:val="Standard"/>
    <w:autoRedefine/>
    <w:uiPriority w:val="99"/>
    <w:semiHidden/>
    <w:rsid w:val="00056B3E"/>
    <w:pPr>
      <w:ind w:left="960"/>
    </w:pPr>
    <w:rPr>
      <w:sz w:val="18"/>
      <w:szCs w:val="18"/>
    </w:rPr>
  </w:style>
  <w:style w:type="paragraph" w:styleId="Verzeichnis6">
    <w:name w:val="toc 6"/>
    <w:basedOn w:val="Standard"/>
    <w:next w:val="Standard"/>
    <w:autoRedefine/>
    <w:uiPriority w:val="99"/>
    <w:semiHidden/>
    <w:rsid w:val="00056B3E"/>
    <w:pPr>
      <w:ind w:left="1200"/>
    </w:pPr>
    <w:rPr>
      <w:sz w:val="18"/>
      <w:szCs w:val="18"/>
    </w:rPr>
  </w:style>
  <w:style w:type="paragraph" w:styleId="Verzeichnis7">
    <w:name w:val="toc 7"/>
    <w:basedOn w:val="Standard"/>
    <w:next w:val="Standard"/>
    <w:autoRedefine/>
    <w:uiPriority w:val="99"/>
    <w:semiHidden/>
    <w:rsid w:val="00056B3E"/>
    <w:pPr>
      <w:ind w:left="1440"/>
    </w:pPr>
    <w:rPr>
      <w:sz w:val="18"/>
      <w:szCs w:val="18"/>
    </w:rPr>
  </w:style>
  <w:style w:type="paragraph" w:styleId="Verzeichnis8">
    <w:name w:val="toc 8"/>
    <w:basedOn w:val="Standard"/>
    <w:next w:val="Standard"/>
    <w:autoRedefine/>
    <w:uiPriority w:val="99"/>
    <w:semiHidden/>
    <w:rsid w:val="00056B3E"/>
    <w:pPr>
      <w:ind w:left="1680"/>
    </w:pPr>
    <w:rPr>
      <w:sz w:val="18"/>
      <w:szCs w:val="18"/>
    </w:rPr>
  </w:style>
  <w:style w:type="paragraph" w:styleId="Verzeichnis9">
    <w:name w:val="toc 9"/>
    <w:basedOn w:val="Standard"/>
    <w:next w:val="Standard"/>
    <w:autoRedefine/>
    <w:uiPriority w:val="99"/>
    <w:semiHidden/>
    <w:rsid w:val="00056B3E"/>
    <w:pPr>
      <w:ind w:left="1920"/>
    </w:pPr>
    <w:rPr>
      <w:sz w:val="18"/>
      <w:szCs w:val="18"/>
    </w:rPr>
  </w:style>
  <w:style w:type="character" w:styleId="Hyperlink">
    <w:name w:val="Hyperlink"/>
    <w:basedOn w:val="Absatz-Standardschriftart"/>
    <w:uiPriority w:val="99"/>
    <w:rsid w:val="00056B3E"/>
    <w:rPr>
      <w:rFonts w:cs="Times New Roman"/>
      <w:color w:val="0000FF"/>
      <w:u w:val="single"/>
    </w:rPr>
  </w:style>
  <w:style w:type="paragraph" w:customStyle="1" w:styleId="berschrift1ohneNummerierung">
    <w:name w:val="Überschrift 1 ohne Nummerierung"/>
    <w:basedOn w:val="berschrift1"/>
    <w:link w:val="berschrift1ohneNummerierungZchn"/>
    <w:uiPriority w:val="99"/>
    <w:rsid w:val="00960B7D"/>
    <w:pPr>
      <w:numPr>
        <w:numId w:val="0"/>
      </w:numPr>
      <w:spacing w:after="600"/>
    </w:pPr>
    <w:rPr>
      <w:rFonts w:cs="Times New Roman"/>
      <w:bCs w:val="0"/>
      <w:szCs w:val="20"/>
    </w:rPr>
  </w:style>
  <w:style w:type="paragraph" w:styleId="Funotentext">
    <w:name w:val="footnote text"/>
    <w:basedOn w:val="Standard"/>
    <w:link w:val="FunotentextZchn"/>
    <w:semiHidden/>
    <w:rsid w:val="00056B3E"/>
    <w:rPr>
      <w:sz w:val="20"/>
      <w:szCs w:val="20"/>
    </w:rPr>
  </w:style>
  <w:style w:type="character" w:customStyle="1" w:styleId="FunotentextZchn">
    <w:name w:val="Fußnotentext Zchn"/>
    <w:basedOn w:val="Absatz-Standardschriftart"/>
    <w:link w:val="Funotentext"/>
    <w:semiHidden/>
    <w:locked/>
    <w:rsid w:val="00056B3E"/>
    <w:rPr>
      <w:rFonts w:cs="Times New Roman"/>
      <w:sz w:val="20"/>
      <w:szCs w:val="20"/>
    </w:rPr>
  </w:style>
  <w:style w:type="character" w:styleId="Funotenzeichen">
    <w:name w:val="footnote reference"/>
    <w:basedOn w:val="Absatz-Standardschriftart"/>
    <w:semiHidden/>
    <w:rsid w:val="00056B3E"/>
    <w:rPr>
      <w:rFonts w:cs="Times New Roman"/>
      <w:vertAlign w:val="superscript"/>
    </w:rPr>
  </w:style>
  <w:style w:type="paragraph" w:customStyle="1" w:styleId="BeschriftungBild">
    <w:name w:val="Beschriftung Bild"/>
    <w:basedOn w:val="Standard"/>
    <w:next w:val="BeschriftungQuelleBild"/>
    <w:link w:val="BeschriftungBildZchn"/>
    <w:uiPriority w:val="99"/>
    <w:rsid w:val="00056B3E"/>
    <w:pPr>
      <w:spacing w:before="120"/>
      <w:jc w:val="center"/>
    </w:pPr>
    <w:rPr>
      <w:b/>
      <w:sz w:val="20"/>
    </w:rPr>
  </w:style>
  <w:style w:type="paragraph" w:styleId="Abbildungsverzeichnis">
    <w:name w:val="table of figures"/>
    <w:basedOn w:val="Standard"/>
    <w:next w:val="Standard"/>
    <w:uiPriority w:val="99"/>
    <w:rsid w:val="00056B3E"/>
    <w:pPr>
      <w:ind w:left="480" w:hanging="480"/>
      <w:jc w:val="left"/>
    </w:pPr>
    <w:rPr>
      <w:smallCaps/>
      <w:sz w:val="20"/>
      <w:szCs w:val="20"/>
    </w:rPr>
  </w:style>
  <w:style w:type="paragraph" w:styleId="Dokumentstruktur">
    <w:name w:val="Document Map"/>
    <w:basedOn w:val="Standard"/>
    <w:link w:val="DokumentstrukturZchn"/>
    <w:uiPriority w:val="99"/>
    <w:semiHidden/>
    <w:rsid w:val="00056B3E"/>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locked/>
    <w:rsid w:val="00056B3E"/>
    <w:rPr>
      <w:rFonts w:cs="Times New Roman"/>
      <w:sz w:val="2"/>
    </w:rPr>
  </w:style>
  <w:style w:type="paragraph" w:styleId="Fuzeile">
    <w:name w:val="footer"/>
    <w:basedOn w:val="Standard"/>
    <w:link w:val="FuzeileZchn"/>
    <w:uiPriority w:val="99"/>
    <w:rsid w:val="00056B3E"/>
    <w:pPr>
      <w:tabs>
        <w:tab w:val="center" w:pos="4536"/>
        <w:tab w:val="right" w:pos="9072"/>
      </w:tabs>
    </w:pPr>
  </w:style>
  <w:style w:type="character" w:customStyle="1" w:styleId="FuzeileZchn">
    <w:name w:val="Fußzeile Zchn"/>
    <w:basedOn w:val="Absatz-Standardschriftart"/>
    <w:link w:val="Fuzeile"/>
    <w:uiPriority w:val="99"/>
    <w:semiHidden/>
    <w:locked/>
    <w:rsid w:val="00056B3E"/>
    <w:rPr>
      <w:rFonts w:cs="Times New Roman"/>
      <w:sz w:val="24"/>
      <w:szCs w:val="24"/>
    </w:rPr>
  </w:style>
  <w:style w:type="paragraph" w:customStyle="1" w:styleId="Inhaltsverzeichnis">
    <w:name w:val="Inhaltsverzeichnis"/>
    <w:link w:val="InhaltsverzeichnisZchn"/>
    <w:uiPriority w:val="99"/>
    <w:rsid w:val="00594EEB"/>
    <w:pPr>
      <w:spacing w:after="600"/>
    </w:pPr>
    <w:rPr>
      <w:rFonts w:ascii="Arial" w:hAnsi="Arial"/>
      <w:b/>
      <w:kern w:val="32"/>
      <w:sz w:val="40"/>
      <w:szCs w:val="20"/>
    </w:rPr>
  </w:style>
  <w:style w:type="character" w:customStyle="1" w:styleId="InhaltsverzeichnisZchn">
    <w:name w:val="Inhaltsverzeichnis Zchn"/>
    <w:basedOn w:val="Absatz-Standardschriftart"/>
    <w:link w:val="Inhaltsverzeichnis"/>
    <w:uiPriority w:val="99"/>
    <w:locked/>
    <w:rsid w:val="00594EEB"/>
    <w:rPr>
      <w:rFonts w:ascii="Arial" w:hAnsi="Arial" w:cs="Times New Roman"/>
      <w:b/>
      <w:kern w:val="32"/>
      <w:sz w:val="40"/>
      <w:lang w:val="de-DE" w:eastAsia="de-DE" w:bidi="ar-SA"/>
    </w:rPr>
  </w:style>
  <w:style w:type="paragraph" w:styleId="Listenabsatz">
    <w:name w:val="List Paragraph"/>
    <w:basedOn w:val="Standard"/>
    <w:uiPriority w:val="34"/>
    <w:qFormat/>
    <w:rsid w:val="00056B3E"/>
    <w:pPr>
      <w:ind w:left="720"/>
      <w:contextualSpacing/>
    </w:pPr>
  </w:style>
  <w:style w:type="paragraph" w:customStyle="1" w:styleId="TextmitEinrckung">
    <w:name w:val="Text mit Einrückung"/>
    <w:basedOn w:val="Standard"/>
    <w:link w:val="TextmitEinrckungZchn"/>
    <w:uiPriority w:val="99"/>
    <w:rsid w:val="007154A0"/>
    <w:pPr>
      <w:ind w:firstLine="284"/>
    </w:pPr>
  </w:style>
  <w:style w:type="character" w:customStyle="1" w:styleId="TextmitEinrckungZchn">
    <w:name w:val="Text mit Einrückung Zchn"/>
    <w:basedOn w:val="Absatz-Standardschriftart"/>
    <w:link w:val="TextmitEinrckung"/>
    <w:uiPriority w:val="99"/>
    <w:locked/>
    <w:rsid w:val="007154A0"/>
    <w:rPr>
      <w:rFonts w:cs="Times New Roman"/>
      <w:sz w:val="24"/>
      <w:szCs w:val="24"/>
      <w:lang w:val="de-DE" w:eastAsia="de-DE" w:bidi="ar-SA"/>
    </w:rPr>
  </w:style>
  <w:style w:type="paragraph" w:styleId="Sprechblasentext">
    <w:name w:val="Balloon Text"/>
    <w:basedOn w:val="Standard"/>
    <w:link w:val="SprechblasentextZchn"/>
    <w:uiPriority w:val="99"/>
    <w:rsid w:val="00056B3E"/>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056B3E"/>
    <w:rPr>
      <w:rFonts w:ascii="Tahoma" w:hAnsi="Tahoma" w:cs="Tahoma"/>
      <w:sz w:val="16"/>
      <w:szCs w:val="16"/>
    </w:rPr>
  </w:style>
  <w:style w:type="paragraph" w:customStyle="1" w:styleId="Abbildungzentriert">
    <w:name w:val="Abbildung zentriert"/>
    <w:basedOn w:val="Standard"/>
    <w:next w:val="Standard"/>
    <w:uiPriority w:val="99"/>
    <w:rsid w:val="00056B3E"/>
    <w:pPr>
      <w:keepNext/>
      <w:spacing w:before="240" w:after="120"/>
      <w:jc w:val="center"/>
    </w:pPr>
  </w:style>
  <w:style w:type="paragraph" w:customStyle="1" w:styleId="BeschriftungQuelleBild">
    <w:name w:val="Beschriftung Quelle Bild"/>
    <w:basedOn w:val="Standard"/>
    <w:next w:val="Standard"/>
    <w:link w:val="BeschriftungQuelleBildZchn"/>
    <w:uiPriority w:val="99"/>
    <w:rsid w:val="00056B3E"/>
    <w:pPr>
      <w:spacing w:after="120"/>
      <w:jc w:val="center"/>
    </w:pPr>
    <w:rPr>
      <w:sz w:val="20"/>
    </w:rPr>
  </w:style>
  <w:style w:type="table" w:styleId="Tabellenraster">
    <w:name w:val="Table Grid"/>
    <w:basedOn w:val="NormaleTabelle"/>
    <w:rsid w:val="00056B3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schriftungQuelleTabelle">
    <w:name w:val="Beschriftung Quelle Tabelle"/>
    <w:basedOn w:val="Standard"/>
    <w:next w:val="Standard"/>
    <w:link w:val="BeschriftungQuelleTabelleZchn"/>
    <w:uiPriority w:val="99"/>
    <w:rsid w:val="00056B3E"/>
    <w:pPr>
      <w:spacing w:after="120"/>
      <w:jc w:val="center"/>
    </w:pPr>
    <w:rPr>
      <w:sz w:val="20"/>
    </w:rPr>
  </w:style>
  <w:style w:type="character" w:customStyle="1" w:styleId="BeschriftungQuelleBildZchn">
    <w:name w:val="Beschriftung Quelle Bild Zchn"/>
    <w:basedOn w:val="Absatz-Standardschriftart"/>
    <w:link w:val="BeschriftungQuelleBild"/>
    <w:uiPriority w:val="99"/>
    <w:locked/>
    <w:rsid w:val="00056B3E"/>
    <w:rPr>
      <w:rFonts w:cs="Times New Roman"/>
      <w:sz w:val="24"/>
      <w:szCs w:val="24"/>
    </w:rPr>
  </w:style>
  <w:style w:type="paragraph" w:customStyle="1" w:styleId="Tabelleninhalt">
    <w:name w:val="Tabelleninhalt"/>
    <w:basedOn w:val="Standard"/>
    <w:link w:val="TabelleninhaltZchn"/>
    <w:uiPriority w:val="99"/>
    <w:rsid w:val="00056B3E"/>
    <w:pPr>
      <w:spacing w:before="60" w:after="60" w:line="288" w:lineRule="auto"/>
      <w:jc w:val="left"/>
    </w:pPr>
  </w:style>
  <w:style w:type="paragraph" w:customStyle="1" w:styleId="BeschriftungTabelle">
    <w:name w:val="Beschriftung Tabelle"/>
    <w:basedOn w:val="Standard"/>
    <w:link w:val="BeschriftungTabelleZchn"/>
    <w:uiPriority w:val="99"/>
    <w:rsid w:val="00056B3E"/>
    <w:pPr>
      <w:spacing w:before="240"/>
      <w:jc w:val="center"/>
    </w:pPr>
    <w:rPr>
      <w:b/>
      <w:sz w:val="20"/>
    </w:rPr>
  </w:style>
  <w:style w:type="character" w:customStyle="1" w:styleId="TabelleninhaltZchn">
    <w:name w:val="Tabelleninhalt Zchn"/>
    <w:basedOn w:val="Absatz-Standardschriftart"/>
    <w:link w:val="Tabelleninhalt"/>
    <w:uiPriority w:val="99"/>
    <w:locked/>
    <w:rsid w:val="00056B3E"/>
    <w:rPr>
      <w:rFonts w:cs="Times New Roman"/>
      <w:sz w:val="24"/>
      <w:szCs w:val="24"/>
    </w:rPr>
  </w:style>
  <w:style w:type="character" w:customStyle="1" w:styleId="BeschriftungBildZchn">
    <w:name w:val="Beschriftung Bild Zchn"/>
    <w:basedOn w:val="Absatz-Standardschriftart"/>
    <w:link w:val="BeschriftungBild"/>
    <w:uiPriority w:val="99"/>
    <w:locked/>
    <w:rsid w:val="00056B3E"/>
    <w:rPr>
      <w:rFonts w:cs="Times New Roman"/>
      <w:b/>
      <w:sz w:val="24"/>
      <w:szCs w:val="24"/>
    </w:rPr>
  </w:style>
  <w:style w:type="character" w:customStyle="1" w:styleId="BeschriftungTabelleZchn">
    <w:name w:val="Beschriftung Tabelle Zchn"/>
    <w:basedOn w:val="Absatz-Standardschriftart"/>
    <w:link w:val="BeschriftungTabelle"/>
    <w:uiPriority w:val="99"/>
    <w:locked/>
    <w:rsid w:val="00056B3E"/>
    <w:rPr>
      <w:rFonts w:cs="Times New Roman"/>
      <w:b/>
      <w:sz w:val="24"/>
      <w:szCs w:val="24"/>
    </w:rPr>
  </w:style>
  <w:style w:type="paragraph" w:customStyle="1" w:styleId="Literatur">
    <w:name w:val="Literatur"/>
    <w:basedOn w:val="Standard"/>
    <w:link w:val="LiteraturZchn"/>
    <w:uiPriority w:val="99"/>
    <w:rsid w:val="00056B3E"/>
    <w:pPr>
      <w:spacing w:after="60"/>
    </w:pPr>
  </w:style>
  <w:style w:type="character" w:customStyle="1" w:styleId="BeschriftungQuelleTabelleZchn">
    <w:name w:val="Beschriftung Quelle Tabelle Zchn"/>
    <w:basedOn w:val="Absatz-Standardschriftart"/>
    <w:link w:val="BeschriftungQuelleTabelle"/>
    <w:uiPriority w:val="99"/>
    <w:locked/>
    <w:rsid w:val="00056B3E"/>
    <w:rPr>
      <w:rFonts w:cs="Times New Roman"/>
      <w:sz w:val="24"/>
      <w:szCs w:val="24"/>
    </w:rPr>
  </w:style>
  <w:style w:type="paragraph" w:customStyle="1" w:styleId="berschriftLiteraturverzeichnis">
    <w:name w:val="Überschrift Literaturverzeichnis"/>
    <w:basedOn w:val="berschrift1ohneNummerierung"/>
    <w:next w:val="Literatur"/>
    <w:link w:val="berschriftLiteraturverzeichnisZchn"/>
    <w:uiPriority w:val="99"/>
    <w:rsid w:val="00056B3E"/>
  </w:style>
  <w:style w:type="character" w:customStyle="1" w:styleId="LiteraturZchn">
    <w:name w:val="Literatur Zchn"/>
    <w:basedOn w:val="Absatz-Standardschriftart"/>
    <w:link w:val="Literatur"/>
    <w:uiPriority w:val="99"/>
    <w:locked/>
    <w:rsid w:val="00056B3E"/>
    <w:rPr>
      <w:rFonts w:cs="Times New Roman"/>
      <w:sz w:val="24"/>
      <w:szCs w:val="24"/>
    </w:rPr>
  </w:style>
  <w:style w:type="character" w:customStyle="1" w:styleId="berschrift1ohneNummerierungZchn">
    <w:name w:val="Überschrift 1 ohne Nummerierung Zchn"/>
    <w:basedOn w:val="berschrift1Zchn"/>
    <w:link w:val="berschrift1ohneNummerierung"/>
    <w:uiPriority w:val="99"/>
    <w:locked/>
    <w:rsid w:val="00960B7D"/>
    <w:rPr>
      <w:rFonts w:ascii="Arial" w:hAnsi="Arial" w:cs="Arial"/>
      <w:b/>
      <w:bCs/>
      <w:kern w:val="32"/>
      <w:sz w:val="20"/>
      <w:szCs w:val="20"/>
    </w:rPr>
  </w:style>
  <w:style w:type="character" w:customStyle="1" w:styleId="berschriftLiteraturverzeichnisZchn">
    <w:name w:val="Überschrift Literaturverzeichnis Zchn"/>
    <w:basedOn w:val="berschrift1ohneNummerierungZchn"/>
    <w:link w:val="berschriftLiteraturverzeichnis"/>
    <w:uiPriority w:val="99"/>
    <w:locked/>
    <w:rsid w:val="00056B3E"/>
    <w:rPr>
      <w:rFonts w:ascii="Arial" w:hAnsi="Arial" w:cs="Arial"/>
      <w:b/>
      <w:bCs/>
      <w:kern w:val="32"/>
      <w:sz w:val="20"/>
      <w:szCs w:val="20"/>
    </w:rPr>
  </w:style>
  <w:style w:type="character" w:styleId="Kommentarzeichen">
    <w:name w:val="annotation reference"/>
    <w:basedOn w:val="Absatz-Standardschriftart"/>
    <w:uiPriority w:val="99"/>
    <w:semiHidden/>
    <w:rsid w:val="00056B3E"/>
    <w:rPr>
      <w:rFonts w:cs="Times New Roman"/>
      <w:sz w:val="18"/>
      <w:szCs w:val="18"/>
    </w:rPr>
  </w:style>
  <w:style w:type="paragraph" w:styleId="Kommentartext">
    <w:name w:val="annotation text"/>
    <w:basedOn w:val="Standard"/>
    <w:link w:val="KommentartextZchn"/>
    <w:uiPriority w:val="99"/>
    <w:semiHidden/>
    <w:rsid w:val="00056B3E"/>
  </w:style>
  <w:style w:type="character" w:customStyle="1" w:styleId="KommentartextZchn">
    <w:name w:val="Kommentartext Zchn"/>
    <w:basedOn w:val="Absatz-Standardschriftart"/>
    <w:link w:val="Kommentartext"/>
    <w:uiPriority w:val="99"/>
    <w:semiHidden/>
    <w:locked/>
    <w:rsid w:val="00056B3E"/>
    <w:rPr>
      <w:rFonts w:cs="Times New Roman"/>
      <w:sz w:val="24"/>
      <w:szCs w:val="24"/>
    </w:rPr>
  </w:style>
  <w:style w:type="paragraph" w:styleId="Kommentarthema">
    <w:name w:val="annotation subject"/>
    <w:basedOn w:val="Kommentartext"/>
    <w:next w:val="Kommentartext"/>
    <w:link w:val="KommentarthemaZchn"/>
    <w:uiPriority w:val="99"/>
    <w:semiHidden/>
    <w:rsid w:val="00056B3E"/>
    <w:rPr>
      <w:b/>
      <w:bCs/>
      <w:sz w:val="20"/>
      <w:szCs w:val="20"/>
    </w:rPr>
  </w:style>
  <w:style w:type="character" w:customStyle="1" w:styleId="KommentarthemaZchn">
    <w:name w:val="Kommentarthema Zchn"/>
    <w:basedOn w:val="KommentartextZchn"/>
    <w:link w:val="Kommentarthema"/>
    <w:uiPriority w:val="99"/>
    <w:semiHidden/>
    <w:locked/>
    <w:rsid w:val="00056B3E"/>
    <w:rPr>
      <w:rFonts w:cs="Times New Roman"/>
      <w:b/>
      <w:bCs/>
      <w:sz w:val="20"/>
      <w:szCs w:val="20"/>
    </w:rPr>
  </w:style>
  <w:style w:type="numbering" w:customStyle="1" w:styleId="FormatvorlageAufgezhlt">
    <w:name w:val="Formatvorlage Aufgezählt"/>
    <w:rsid w:val="00014E39"/>
    <w:pPr>
      <w:numPr>
        <w:numId w:val="2"/>
      </w:numPr>
    </w:pPr>
  </w:style>
  <w:style w:type="paragraph" w:styleId="Titel">
    <w:name w:val="Title"/>
    <w:basedOn w:val="Standard"/>
    <w:next w:val="Standard"/>
    <w:link w:val="TitelZchn"/>
    <w:uiPriority w:val="10"/>
    <w:qFormat/>
    <w:locked/>
    <w:rsid w:val="005A6CE8"/>
    <w:pPr>
      <w:contextualSpacing/>
      <w:jc w:val="left"/>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5A6CE8"/>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locked/>
    <w:rsid w:val="005A6CE8"/>
    <w:pPr>
      <w:numPr>
        <w:ilvl w:val="1"/>
      </w:numPr>
      <w:spacing w:after="160" w:line="259" w:lineRule="auto"/>
      <w:jc w:val="left"/>
    </w:pPr>
    <w:rPr>
      <w:rFonts w:asciiTheme="minorHAnsi" w:eastAsiaTheme="minorEastAsia" w:hAnsiTheme="minorHAnsi" w:cstheme="minorBidi"/>
      <w:color w:val="5A5A5A" w:themeColor="text1" w:themeTint="A5"/>
      <w:spacing w:val="15"/>
      <w:sz w:val="22"/>
      <w:szCs w:val="22"/>
      <w:lang w:eastAsia="en-US"/>
    </w:rPr>
  </w:style>
  <w:style w:type="character" w:customStyle="1" w:styleId="UntertitelZchn">
    <w:name w:val="Untertitel Zchn"/>
    <w:basedOn w:val="Absatz-Standardschriftart"/>
    <w:link w:val="Untertitel"/>
    <w:uiPriority w:val="11"/>
    <w:rsid w:val="005A6CE8"/>
    <w:rPr>
      <w:rFonts w:asciiTheme="minorHAnsi" w:eastAsiaTheme="minorEastAsia" w:hAnsiTheme="minorHAnsi" w:cstheme="minorBidi"/>
      <w:color w:val="5A5A5A" w:themeColor="text1" w:themeTint="A5"/>
      <w:spacing w:val="15"/>
      <w:lang w:eastAsia="en-US"/>
    </w:rPr>
  </w:style>
  <w:style w:type="numbering" w:customStyle="1" w:styleId="berschrift-Ebene1">
    <w:name w:val="Überschrift - Ebene 1"/>
    <w:basedOn w:val="KeineListe"/>
    <w:uiPriority w:val="99"/>
    <w:rsid w:val="005A6CE8"/>
    <w:pPr>
      <w:numPr>
        <w:numId w:val="3"/>
      </w:numPr>
    </w:pPr>
  </w:style>
  <w:style w:type="paragraph" w:customStyle="1" w:styleId="Ziel">
    <w:name w:val="Ziel"/>
    <w:basedOn w:val="Standard"/>
    <w:next w:val="Standard"/>
    <w:link w:val="ZielZchn"/>
    <w:rsid w:val="005A6CE8"/>
    <w:pPr>
      <w:pBdr>
        <w:top w:val="single" w:sz="4" w:space="1" w:color="auto"/>
        <w:left w:val="single" w:sz="4" w:space="4" w:color="auto"/>
        <w:bottom w:val="single" w:sz="4" w:space="1" w:color="auto"/>
        <w:right w:val="single" w:sz="4" w:space="4" w:color="auto"/>
      </w:pBdr>
      <w:spacing w:before="240" w:after="240"/>
      <w:ind w:left="567" w:right="567"/>
    </w:pPr>
    <w:rPr>
      <w:rFonts w:ascii="Arial" w:hAnsi="Arial"/>
      <w:i/>
      <w:sz w:val="20"/>
      <w:szCs w:val="20"/>
    </w:rPr>
  </w:style>
  <w:style w:type="character" w:customStyle="1" w:styleId="ZielZchn">
    <w:name w:val="Ziel Zchn"/>
    <w:basedOn w:val="Absatz-Standardschriftart"/>
    <w:link w:val="Ziel"/>
    <w:rsid w:val="005A6CE8"/>
    <w:rPr>
      <w:rFonts w:ascii="Arial" w:hAnsi="Arial"/>
      <w:i/>
      <w:sz w:val="20"/>
      <w:szCs w:val="20"/>
    </w:rPr>
  </w:style>
  <w:style w:type="paragraph" w:styleId="StandardWeb">
    <w:name w:val="Normal (Web)"/>
    <w:basedOn w:val="Standard"/>
    <w:uiPriority w:val="99"/>
    <w:semiHidden/>
    <w:unhideWhenUsed/>
    <w:rsid w:val="00574638"/>
    <w:pPr>
      <w:spacing w:before="100" w:beforeAutospacing="1" w:after="100" w:afterAutospacing="1"/>
      <w:jc w:val="left"/>
    </w:pPr>
    <w:rPr>
      <w:rFonts w:eastAsiaTheme="minorEastAsia"/>
    </w:rPr>
  </w:style>
  <w:style w:type="character" w:customStyle="1" w:styleId="hps">
    <w:name w:val="hps"/>
    <w:basedOn w:val="Absatz-Standardschriftart"/>
    <w:rsid w:val="00574638"/>
  </w:style>
  <w:style w:type="paragraph" w:customStyle="1" w:styleId="Notiz">
    <w:name w:val="Notiz"/>
    <w:basedOn w:val="Ziel"/>
    <w:link w:val="NotizZchn"/>
    <w:qFormat/>
    <w:rsid w:val="00CF07FC"/>
    <w:rPr>
      <w:rFonts w:ascii="Times New Roman" w:hAnsi="Times New Roman"/>
    </w:rPr>
  </w:style>
  <w:style w:type="character" w:customStyle="1" w:styleId="NotizZchn">
    <w:name w:val="Notiz Zchn"/>
    <w:basedOn w:val="ZielZchn"/>
    <w:link w:val="Notiz"/>
    <w:rsid w:val="00CF07FC"/>
    <w:rPr>
      <w:rFonts w:ascii="Arial" w:hAnsi="Arial"/>
      <w:i/>
      <w:sz w:val="20"/>
      <w:szCs w:val="20"/>
    </w:rPr>
  </w:style>
  <w:style w:type="character" w:customStyle="1" w:styleId="berschrift6Zchn">
    <w:name w:val="Überschrift 6 Zchn"/>
    <w:basedOn w:val="Absatz-Standardschriftart"/>
    <w:link w:val="berschrift6"/>
    <w:rsid w:val="00216AF1"/>
    <w:rPr>
      <w:rFonts w:ascii="Arial" w:hAnsi="Arial"/>
      <w:b/>
      <w:bCs/>
    </w:rPr>
  </w:style>
  <w:style w:type="character" w:customStyle="1" w:styleId="berschrift7Zchn">
    <w:name w:val="Überschrift 7 Zchn"/>
    <w:basedOn w:val="Absatz-Standardschriftart"/>
    <w:link w:val="berschrift7"/>
    <w:rsid w:val="00216AF1"/>
    <w:rPr>
      <w:rFonts w:ascii="Arial" w:hAnsi="Arial"/>
      <w:sz w:val="20"/>
      <w:szCs w:val="24"/>
    </w:rPr>
  </w:style>
  <w:style w:type="character" w:customStyle="1" w:styleId="berschrift8Zchn">
    <w:name w:val="Überschrift 8 Zchn"/>
    <w:basedOn w:val="Absatz-Standardschriftart"/>
    <w:link w:val="berschrift8"/>
    <w:rsid w:val="00216AF1"/>
    <w:rPr>
      <w:rFonts w:ascii="Arial" w:hAnsi="Arial"/>
      <w:i/>
      <w:iCs/>
      <w:sz w:val="20"/>
      <w:szCs w:val="24"/>
    </w:rPr>
  </w:style>
  <w:style w:type="character" w:customStyle="1" w:styleId="berschrift9Zchn">
    <w:name w:val="Überschrift 9 Zchn"/>
    <w:basedOn w:val="Absatz-Standardschriftart"/>
    <w:link w:val="berschrift9"/>
    <w:rsid w:val="00216AF1"/>
    <w:rPr>
      <w:rFonts w:ascii="Arial" w:hAnsi="Arial" w:cs="Arial"/>
    </w:rPr>
  </w:style>
  <w:style w:type="character" w:styleId="Fett">
    <w:name w:val="Strong"/>
    <w:basedOn w:val="Absatz-Standardschriftart"/>
    <w:qFormat/>
    <w:locked/>
    <w:rsid w:val="009B748B"/>
    <w:rPr>
      <w:b/>
      <w:bCs/>
    </w:rPr>
  </w:style>
  <w:style w:type="character" w:styleId="SchwacherVerweis">
    <w:name w:val="Subtle Reference"/>
    <w:basedOn w:val="Absatz-Standardschriftart"/>
    <w:uiPriority w:val="31"/>
    <w:qFormat/>
    <w:rsid w:val="009B748B"/>
    <w:rPr>
      <w:smallCaps/>
      <w:color w:val="5A5A5A" w:themeColor="text1" w:themeTint="A5"/>
    </w:rPr>
  </w:style>
  <w:style w:type="paragraph" w:customStyle="1" w:styleId="4teEbene">
    <w:name w:val="4te Ebene"/>
    <w:basedOn w:val="berschrift3"/>
    <w:link w:val="4teEbeneZchn"/>
    <w:qFormat/>
    <w:rsid w:val="006B51D5"/>
    <w:pPr>
      <w:numPr>
        <w:numId w:val="6"/>
      </w:numPr>
      <w:tabs>
        <w:tab w:val="clear" w:pos="7241"/>
        <w:tab w:val="num" w:pos="426"/>
      </w:tabs>
      <w:spacing w:after="60"/>
      <w:ind w:left="709"/>
      <w:jc w:val="both"/>
    </w:pPr>
    <w:rPr>
      <w:rFonts w:ascii="Times New Roman" w:hAnsi="Times New Roman" w:cs="Times New Roman"/>
      <w:sz w:val="24"/>
    </w:rPr>
  </w:style>
  <w:style w:type="character" w:customStyle="1" w:styleId="4teEbeneZchn">
    <w:name w:val="4te Ebene Zchn"/>
    <w:basedOn w:val="berschrift3Zchn"/>
    <w:link w:val="4teEbene"/>
    <w:rsid w:val="006B51D5"/>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02fb39c3f1d6df50/Documents/SEP/SEP_Projektmappe_v_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ECD5B-C178-4528-AE78-A9CECC0A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SEP_Projektmappe_v_1.0</Template>
  <TotalTime>0</TotalTime>
  <Pages>19</Pages>
  <Words>3011</Words>
  <Characters>18976</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Kathi_000</dc:creator>
  <cp:lastModifiedBy>Katharina Böse</cp:lastModifiedBy>
  <cp:revision>17</cp:revision>
  <dcterms:created xsi:type="dcterms:W3CDTF">2016-04-20T15:00:00Z</dcterms:created>
  <dcterms:modified xsi:type="dcterms:W3CDTF">2016-04-20T18:22:00Z</dcterms:modified>
</cp:coreProperties>
</file>
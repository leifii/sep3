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9B5" w:rsidRDefault="008B08E6">
      <w:pPr>
        <w:pStyle w:val="Titel"/>
        <w:jc w:val="center"/>
        <w:rPr>
          <w:rFonts w:ascii="Times New Roman" w:hAnsi="Times New Roman"/>
        </w:rPr>
      </w:pPr>
      <w:bookmarkStart w:id="0" w:name="_GoBack"/>
      <w:bookmarkEnd w:id="0"/>
      <w:r>
        <w:rPr>
          <w:rFonts w:ascii="Times New Roman" w:hAnsi="Times New Roman"/>
        </w:rPr>
        <w:t>SEP – Hauptaufgabe</w:t>
      </w:r>
    </w:p>
    <w:p w:rsidR="009569B5" w:rsidRDefault="009569B5">
      <w:pPr>
        <w:jc w:val="center"/>
      </w:pPr>
    </w:p>
    <w:p w:rsidR="009569B5" w:rsidRDefault="008B08E6">
      <w:pPr>
        <w:pStyle w:val="berschrift7"/>
        <w:jc w:val="center"/>
      </w:pPr>
      <w:r>
        <w:rPr>
          <w:rStyle w:val="SchwacherVerweis"/>
          <w:rFonts w:ascii="Times New Roman" w:hAnsi="Times New Roman"/>
          <w:b/>
          <w:color w:val="000000"/>
          <w:sz w:val="40"/>
          <w:szCs w:val="40"/>
        </w:rPr>
        <w:t>Projektmappe des Projektes</w:t>
      </w:r>
    </w:p>
    <w:p w:rsidR="009569B5" w:rsidRDefault="008B08E6">
      <w:pPr>
        <w:pStyle w:val="Titel"/>
        <w:jc w:val="center"/>
        <w:rPr>
          <w:rFonts w:ascii="Times New Roman" w:hAnsi="Times New Roman"/>
          <w:shd w:val="clear" w:color="auto" w:fill="FFFF00"/>
        </w:rPr>
      </w:pPr>
      <w:r>
        <w:rPr>
          <w:rFonts w:ascii="Times New Roman" w:hAnsi="Times New Roman"/>
          <w:shd w:val="clear" w:color="auto" w:fill="FFFF00"/>
        </w:rPr>
        <w:t>&lt;SEPMAN&gt;</w:t>
      </w:r>
    </w:p>
    <w:p w:rsidR="009569B5" w:rsidRDefault="009569B5">
      <w:pPr>
        <w:jc w:val="center"/>
      </w:pPr>
    </w:p>
    <w:p w:rsidR="009569B5" w:rsidRDefault="008B08E6">
      <w:pPr>
        <w:jc w:val="center"/>
        <w:rPr>
          <w:b/>
          <w:sz w:val="32"/>
          <w:szCs w:val="32"/>
        </w:rPr>
      </w:pPr>
      <w:r>
        <w:rPr>
          <w:b/>
          <w:sz w:val="32"/>
          <w:szCs w:val="32"/>
        </w:rPr>
        <w:t>Spezifikation des Projektes</w:t>
      </w:r>
    </w:p>
    <w:p w:rsidR="009569B5" w:rsidRDefault="008B08E6">
      <w:pPr>
        <w:pStyle w:val="Untertitel"/>
        <w:jc w:val="center"/>
      </w:pPr>
      <w:r>
        <w:rPr>
          <w:rFonts w:ascii="Times New Roman" w:hAnsi="Times New Roman"/>
        </w:rPr>
        <w:t>Gruppe : L</w:t>
      </w:r>
    </w:p>
    <w:p w:rsidR="009569B5" w:rsidRPr="00E74C99" w:rsidRDefault="008B08E6">
      <w:pPr>
        <w:jc w:val="center"/>
        <w:rPr>
          <w:shd w:val="clear" w:color="auto" w:fill="FFFF00"/>
        </w:rPr>
      </w:pPr>
      <w:r w:rsidRPr="00E74C99">
        <w:rPr>
          <w:shd w:val="clear" w:color="auto" w:fill="FFFF00"/>
        </w:rPr>
        <w:t>Angelo Soltner</w:t>
      </w:r>
    </w:p>
    <w:p w:rsidR="009569B5" w:rsidRDefault="008B08E6">
      <w:pPr>
        <w:jc w:val="center"/>
        <w:rPr>
          <w:shd w:val="clear" w:color="auto" w:fill="FFFF00"/>
          <w:lang w:val="en-US"/>
        </w:rPr>
      </w:pPr>
      <w:r>
        <w:rPr>
          <w:shd w:val="clear" w:color="auto" w:fill="FFFF00"/>
          <w:lang w:val="en-US"/>
        </w:rPr>
        <w:t>Bardia Asemi-Soloot</w:t>
      </w:r>
    </w:p>
    <w:p w:rsidR="009569B5" w:rsidRDefault="008B08E6">
      <w:pPr>
        <w:jc w:val="center"/>
        <w:rPr>
          <w:shd w:val="clear" w:color="auto" w:fill="FFFF00"/>
          <w:lang w:val="en-US"/>
        </w:rPr>
      </w:pPr>
      <w:r>
        <w:rPr>
          <w:shd w:val="clear" w:color="auto" w:fill="FFFF00"/>
          <w:lang w:val="en-US"/>
        </w:rPr>
        <w:t>Bijan Shahbaz Nejad</w:t>
      </w:r>
    </w:p>
    <w:p w:rsidR="009569B5" w:rsidRPr="00E74C99" w:rsidRDefault="008B08E6">
      <w:pPr>
        <w:jc w:val="center"/>
        <w:rPr>
          <w:shd w:val="clear" w:color="auto" w:fill="FFFF00"/>
        </w:rPr>
      </w:pPr>
      <w:r w:rsidRPr="00E74C99">
        <w:rPr>
          <w:shd w:val="clear" w:color="auto" w:fill="FFFF00"/>
        </w:rPr>
        <w:t>Dilara Güler</w:t>
      </w:r>
    </w:p>
    <w:p w:rsidR="009569B5" w:rsidRPr="00E74C99" w:rsidRDefault="008B08E6">
      <w:pPr>
        <w:jc w:val="center"/>
        <w:rPr>
          <w:shd w:val="clear" w:color="auto" w:fill="FFFF00"/>
        </w:rPr>
      </w:pPr>
      <w:r w:rsidRPr="00E74C99">
        <w:rPr>
          <w:shd w:val="clear" w:color="auto" w:fill="FFFF00"/>
        </w:rPr>
        <w:t>Dominik Häckel</w:t>
      </w:r>
    </w:p>
    <w:p w:rsidR="009569B5" w:rsidRPr="00E74C99" w:rsidRDefault="008B08E6">
      <w:pPr>
        <w:jc w:val="center"/>
        <w:rPr>
          <w:shd w:val="clear" w:color="auto" w:fill="FFFF00"/>
        </w:rPr>
      </w:pPr>
      <w:r w:rsidRPr="00E74C99">
        <w:rPr>
          <w:shd w:val="clear" w:color="auto" w:fill="FFFF00"/>
        </w:rPr>
        <w:t>Sabiha Can</w:t>
      </w:r>
    </w:p>
    <w:p w:rsidR="009569B5" w:rsidRPr="00E74C99" w:rsidRDefault="008B08E6">
      <w:pPr>
        <w:jc w:val="center"/>
        <w:rPr>
          <w:shd w:val="clear" w:color="auto" w:fill="FFFF00"/>
        </w:rPr>
      </w:pPr>
      <w:r w:rsidRPr="00E74C99">
        <w:rPr>
          <w:shd w:val="clear" w:color="auto" w:fill="FFFF00"/>
        </w:rPr>
        <w:t>Tobias van den Boom</w:t>
      </w:r>
    </w:p>
    <w:p w:rsidR="009569B5" w:rsidRPr="00E74C99" w:rsidRDefault="009569B5">
      <w:pPr>
        <w:jc w:val="center"/>
      </w:pPr>
    </w:p>
    <w:p w:rsidR="009569B5" w:rsidRDefault="008B08E6">
      <w:pPr>
        <w:jc w:val="center"/>
        <w:rPr>
          <w:b/>
          <w:sz w:val="32"/>
          <w:szCs w:val="32"/>
        </w:rPr>
      </w:pPr>
      <w:r>
        <w:rPr>
          <w:b/>
          <w:sz w:val="32"/>
          <w:szCs w:val="32"/>
        </w:rPr>
        <w:t>Systemdesign des Projektes</w:t>
      </w:r>
    </w:p>
    <w:p w:rsidR="009569B5" w:rsidRDefault="008B08E6">
      <w:pPr>
        <w:pStyle w:val="Untertitel"/>
        <w:jc w:val="center"/>
      </w:pPr>
      <w:r>
        <w:rPr>
          <w:rFonts w:ascii="Times New Roman" w:hAnsi="Times New Roman"/>
        </w:rPr>
        <w:t>Gruppe :</w:t>
      </w:r>
    </w:p>
    <w:p w:rsidR="009569B5" w:rsidRDefault="008B08E6">
      <w:pPr>
        <w:jc w:val="center"/>
        <w:rPr>
          <w:shd w:val="clear" w:color="auto" w:fill="FFFF00"/>
        </w:rPr>
      </w:pPr>
      <w:r>
        <w:rPr>
          <w:shd w:val="clear" w:color="auto" w:fill="FFFF00"/>
        </w:rPr>
        <w:t>&lt;Teilnehmer 1&gt;</w:t>
      </w:r>
    </w:p>
    <w:p w:rsidR="009569B5" w:rsidRDefault="008B08E6">
      <w:pPr>
        <w:jc w:val="center"/>
        <w:rPr>
          <w:shd w:val="clear" w:color="auto" w:fill="FFFF00"/>
        </w:rPr>
      </w:pPr>
      <w:r>
        <w:rPr>
          <w:shd w:val="clear" w:color="auto" w:fill="FFFF00"/>
        </w:rPr>
        <w:t>&lt;Teilnehmer 2&gt;</w:t>
      </w:r>
    </w:p>
    <w:p w:rsidR="009569B5" w:rsidRDefault="008B08E6">
      <w:pPr>
        <w:jc w:val="center"/>
        <w:rPr>
          <w:shd w:val="clear" w:color="auto" w:fill="FFFF00"/>
        </w:rPr>
      </w:pPr>
      <w:r>
        <w:rPr>
          <w:shd w:val="clear" w:color="auto" w:fill="FFFF00"/>
        </w:rPr>
        <w:t>…</w:t>
      </w:r>
    </w:p>
    <w:p w:rsidR="009569B5" w:rsidRDefault="008B08E6">
      <w:pPr>
        <w:jc w:val="center"/>
        <w:rPr>
          <w:shd w:val="clear" w:color="auto" w:fill="FFFF00"/>
        </w:rPr>
      </w:pPr>
      <w:r>
        <w:rPr>
          <w:shd w:val="clear" w:color="auto" w:fill="FFFF00"/>
        </w:rPr>
        <w:t>&lt;Teilnehmer n&gt;</w:t>
      </w:r>
    </w:p>
    <w:p w:rsidR="009569B5" w:rsidRDefault="009569B5">
      <w:pPr>
        <w:jc w:val="center"/>
        <w:rPr>
          <w:b/>
          <w:sz w:val="56"/>
          <w:szCs w:val="56"/>
        </w:rPr>
      </w:pPr>
    </w:p>
    <w:p w:rsidR="009569B5" w:rsidRDefault="009569B5"/>
    <w:p w:rsidR="009569B5" w:rsidRDefault="009569B5">
      <w:pPr>
        <w:jc w:val="left"/>
        <w:rPr>
          <w:b/>
          <w:sz w:val="40"/>
          <w:szCs w:val="20"/>
        </w:rPr>
      </w:pPr>
      <w:bookmarkStart w:id="1" w:name="_Toc194741248"/>
    </w:p>
    <w:p w:rsidR="009569B5" w:rsidRDefault="008B08E6">
      <w:pPr>
        <w:pStyle w:val="Inhaltsverzeichnis"/>
        <w:pageBreakBefore/>
        <w:rPr>
          <w:rFonts w:ascii="Times New Roman" w:hAnsi="Times New Roman"/>
        </w:rPr>
      </w:pPr>
      <w:r>
        <w:rPr>
          <w:rFonts w:ascii="Times New Roman" w:hAnsi="Times New Roman"/>
        </w:rPr>
        <w:lastRenderedPageBreak/>
        <w:t>Einleitung</w:t>
      </w:r>
    </w:p>
    <w:p w:rsidR="009569B5" w:rsidRDefault="008B08E6">
      <w:r>
        <w:t xml:space="preserve">Dieses Dokument enthält alle nötigen Informationen zur Erstellung eines Software-Produktes. Die Erstellung eines </w:t>
      </w:r>
      <w:r>
        <w:t>Software-Produktes wird im Allgemeinen auch als Programmierung bezeichnet. Programmierung kann man aber auch dahingehend verstehen, dass ein Computers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w:t>
      </w:r>
      <w:r>
        <w:t xml:space="preserve"> Architekturbeschreibungen, etc., die im Folgenden in diesem Dokument wiedergegeben werden.</w:t>
      </w:r>
    </w:p>
    <w:p w:rsidR="009569B5" w:rsidRDefault="008B08E6">
      <w:r>
        <w:t>Dieses Dokument soll euch durch den gesamten Verlauf der Hauptaufgabe begleiten und dazu dienen, euer Projekt zu dokumentieren. Jeder Abschnitt beschäftigt sich mit</w:t>
      </w:r>
      <w:r>
        <w:t xml:space="preserve"> einem Teilaspekt eurer Aufgabenstellung (Anforderungen, Architektur, Projektplanung, Testfälle etc.). An vielen Stellen findet ihr im Dokument folgendes Kästchen:</w:t>
      </w:r>
    </w:p>
    <w:p w:rsidR="009569B5" w:rsidRDefault="008B08E6">
      <w:pPr>
        <w:pStyle w:val="Notiz"/>
      </w:pPr>
      <w:r>
        <w:t>Dies ist eine Hilfestellung.</w:t>
      </w:r>
    </w:p>
    <w:p w:rsidR="009569B5" w:rsidRDefault="008B08E6">
      <w:r>
        <w:t>Diese Kästen dienen dazu, euch kurze Informationen über Ziele u</w:t>
      </w:r>
      <w:r>
        <w:t xml:space="preserve">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w:t>
      </w:r>
      <w:r>
        <w:t>ige Dokumentation eurer Projektarbeit dienen und fortlaufend erweitert bzw. angepasst werden, sodass am Ende des SEPs eine Software entstanden ist, die sich in diesem Dokument wieder findet.</w:t>
      </w:r>
    </w:p>
    <w:p w:rsidR="009569B5" w:rsidRDefault="008B08E6">
      <w:pPr>
        <w:rPr>
          <w:b/>
        </w:rPr>
      </w:pPr>
      <w:r>
        <w:rPr>
          <w:b/>
        </w:rPr>
        <w:t>Eine Anmerkung in eigener Sache</w:t>
      </w:r>
    </w:p>
    <w:p w:rsidR="009569B5" w:rsidRDefault="008B08E6">
      <w:r>
        <w:t>Dieses Dokument soll keinen starr</w:t>
      </w:r>
      <w:r>
        <w:t>en Rahmen vorgeben, sondern vielmehr eine Richtschnur für eure Arbeit sein. Wenn Ihr Abschnitte anders gestalten wollt, so könnt ihr dies gerne tun (grobe Änderungen bitte mit eurem Betreuer absprechen, außerdem nur strukturelle Änderungen auf den Ebenen u</w:t>
      </w:r>
      <w:r>
        <w:t xml:space="preserve">nter der ersten Strukturierungsebene (1, 2, 3, …) durchführen). Ferner ist dieses Dokument keineswegs vollständig oder erhebt Anspruch auf Perfektion. Wenn ihr Anmerkungen und/oder Verbesserungsvorschläge habt, dann könnt ihr diese gerne an euren Betreuer </w:t>
      </w:r>
      <w:r>
        <w:t>weitergeben. Wir werden sie dann in das Vorlagedokument übernehmen.</w:t>
      </w:r>
    </w:p>
    <w:p w:rsidR="009569B5" w:rsidRDefault="008B08E6">
      <w:pPr>
        <w:jc w:val="center"/>
      </w:pPr>
      <w:r>
        <w:t>Das SEP-Team wünscht euch</w:t>
      </w:r>
      <w:r>
        <w:br/>
      </w:r>
      <w:r>
        <w:rPr>
          <w:b/>
        </w:rPr>
        <w:t>viel Erfolg</w:t>
      </w:r>
      <w:r>
        <w:br/>
      </w:r>
      <w:r>
        <w:t>bei der Bearbeitung der Hauptaufgabe!!!</w:t>
      </w:r>
    </w:p>
    <w:p w:rsidR="009569B5" w:rsidRDefault="009569B5">
      <w:pPr>
        <w:jc w:val="left"/>
        <w:rPr>
          <w:b/>
          <w:sz w:val="40"/>
          <w:szCs w:val="20"/>
        </w:rPr>
      </w:pPr>
    </w:p>
    <w:p w:rsidR="009569B5" w:rsidRDefault="008B08E6">
      <w:pPr>
        <w:pStyle w:val="Inhaltsverzeichnis"/>
        <w:pageBreakBefore/>
        <w:rPr>
          <w:rFonts w:ascii="Times New Roman" w:hAnsi="Times New Roman"/>
        </w:rPr>
      </w:pPr>
      <w:r>
        <w:rPr>
          <w:rFonts w:ascii="Times New Roman" w:hAnsi="Times New Roman"/>
        </w:rPr>
        <w:lastRenderedPageBreak/>
        <w:t>Inhaltsverzeichnis</w:t>
      </w:r>
      <w:bookmarkEnd w:id="1"/>
    </w:p>
    <w:p w:rsidR="009569B5" w:rsidRDefault="008B08E6">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r:id="rId7" w:history="1">
        <w:r>
          <w:t>1.Projektbeschreibung (&lt;Pr</w:t>
        </w:r>
        <w:r>
          <w:t>ojektname&gt;)</w:t>
        </w:r>
        <w:r>
          <w:tab/>
          <w:t>5</w:t>
        </w:r>
      </w:hyperlink>
    </w:p>
    <w:p w:rsidR="009569B5" w:rsidRDefault="008B08E6">
      <w:pPr>
        <w:pStyle w:val="Contents1"/>
        <w:tabs>
          <w:tab w:val="clear" w:pos="9638"/>
          <w:tab w:val="right" w:leader="dot" w:pos="8504"/>
        </w:tabs>
      </w:pPr>
      <w:hyperlink r:id="rId8" w:history="1">
        <w:r>
          <w:t>2.Anforderungsdefinition</w:t>
        </w:r>
        <w:r>
          <w:tab/>
          <w:t>7</w:t>
        </w:r>
      </w:hyperlink>
    </w:p>
    <w:p w:rsidR="009569B5" w:rsidRDefault="008B08E6">
      <w:pPr>
        <w:pStyle w:val="Contents2"/>
        <w:tabs>
          <w:tab w:val="clear" w:pos="9595"/>
          <w:tab w:val="right" w:leader="dot" w:pos="8744"/>
        </w:tabs>
      </w:pPr>
      <w:hyperlink r:id="rId9" w:history="1">
        <w:r>
          <w:t>2.1Zielmodell</w:t>
        </w:r>
        <w:r>
          <w:tab/>
          <w:t>7</w:t>
        </w:r>
      </w:hyperlink>
    </w:p>
    <w:p w:rsidR="009569B5" w:rsidRDefault="008B08E6">
      <w:pPr>
        <w:pStyle w:val="Contents2"/>
        <w:tabs>
          <w:tab w:val="clear" w:pos="9595"/>
          <w:tab w:val="right" w:leader="dot" w:pos="8744"/>
        </w:tabs>
      </w:pPr>
      <w:hyperlink r:id="rId10" w:history="1">
        <w:r>
          <w:t>2.2Kontextmodell / Spielmodell</w:t>
        </w:r>
        <w:r>
          <w:tab/>
          <w:t>8</w:t>
        </w:r>
      </w:hyperlink>
    </w:p>
    <w:p w:rsidR="009569B5" w:rsidRDefault="008B08E6">
      <w:pPr>
        <w:pStyle w:val="Contents2"/>
        <w:tabs>
          <w:tab w:val="clear" w:pos="9595"/>
          <w:tab w:val="right" w:leader="dot" w:pos="8744"/>
        </w:tabs>
      </w:pPr>
      <w:hyperlink r:id="rId11" w:history="1">
        <w:r>
          <w:t>2.3Szenarien</w:t>
        </w:r>
        <w:r>
          <w:tab/>
          <w:t>8</w:t>
        </w:r>
      </w:hyperlink>
    </w:p>
    <w:p w:rsidR="009569B5" w:rsidRDefault="008B08E6">
      <w:pPr>
        <w:pStyle w:val="Contents1"/>
        <w:tabs>
          <w:tab w:val="clear" w:pos="9638"/>
          <w:tab w:val="right" w:leader="dot" w:pos="8504"/>
        </w:tabs>
      </w:pPr>
      <w:hyperlink r:id="rId12" w:history="1">
        <w:r>
          <w:t>3.Logischer Architekturentwurf</w:t>
        </w:r>
        <w:r>
          <w:tab/>
          <w:t>10</w:t>
        </w:r>
      </w:hyperlink>
    </w:p>
    <w:p w:rsidR="009569B5" w:rsidRDefault="008B08E6">
      <w:pPr>
        <w:pStyle w:val="Contents2"/>
        <w:tabs>
          <w:tab w:val="clear" w:pos="9595"/>
          <w:tab w:val="right" w:leader="dot" w:pos="8744"/>
        </w:tabs>
      </w:pPr>
      <w:hyperlink r:id="rId13" w:history="1">
        <w:r>
          <w:t>3.1Datenflussdiagramm</w:t>
        </w:r>
        <w:r>
          <w:tab/>
          <w:t>10</w:t>
        </w:r>
      </w:hyperlink>
    </w:p>
    <w:p w:rsidR="009569B5" w:rsidRDefault="008B08E6">
      <w:pPr>
        <w:pStyle w:val="Contents2"/>
        <w:tabs>
          <w:tab w:val="clear" w:pos="9595"/>
          <w:tab w:val="right" w:leader="dot" w:pos="8744"/>
        </w:tabs>
      </w:pPr>
      <w:hyperlink r:id="rId14" w:history="1">
        <w:r>
          <w:t xml:space="preserve">3.2Mini </w:t>
        </w:r>
        <w:r>
          <w:t>Spezifikation</w:t>
        </w:r>
        <w:r>
          <w:tab/>
          <w:t>10</w:t>
        </w:r>
      </w:hyperlink>
    </w:p>
    <w:p w:rsidR="009569B5" w:rsidRDefault="008B08E6">
      <w:pPr>
        <w:pStyle w:val="Contents1"/>
        <w:tabs>
          <w:tab w:val="clear" w:pos="9638"/>
          <w:tab w:val="right" w:leader="dot" w:pos="8504"/>
        </w:tabs>
      </w:pPr>
      <w:hyperlink r:id="rId15" w:history="1">
        <w:r>
          <w:t>3.2.1&lt;Name Prozess 1&gt;</w:t>
        </w:r>
        <w:r>
          <w:tab/>
          <w:t>10</w:t>
        </w:r>
      </w:hyperlink>
    </w:p>
    <w:p w:rsidR="009569B5" w:rsidRDefault="008B08E6">
      <w:pPr>
        <w:pStyle w:val="Contents1"/>
        <w:tabs>
          <w:tab w:val="clear" w:pos="9638"/>
          <w:tab w:val="right" w:leader="dot" w:pos="8504"/>
        </w:tabs>
      </w:pPr>
      <w:hyperlink r:id="rId16" w:history="1">
        <w:r>
          <w:t>3.2.2&lt;Name Prozess n&gt;</w:t>
        </w:r>
        <w:r>
          <w:tab/>
          <w:t>10</w:t>
        </w:r>
      </w:hyperlink>
    </w:p>
    <w:p w:rsidR="009569B5" w:rsidRDefault="008B08E6">
      <w:pPr>
        <w:pStyle w:val="Contents2"/>
        <w:tabs>
          <w:tab w:val="clear" w:pos="9595"/>
          <w:tab w:val="right" w:leader="dot" w:pos="8744"/>
        </w:tabs>
      </w:pPr>
      <w:hyperlink r:id="rId17" w:history="1">
        <w:r>
          <w:t>3.3Data Dictionary</w:t>
        </w:r>
        <w:r>
          <w:tab/>
          <w:t>10</w:t>
        </w:r>
      </w:hyperlink>
    </w:p>
    <w:p w:rsidR="009569B5" w:rsidRDefault="008B08E6">
      <w:pPr>
        <w:pStyle w:val="Contents2"/>
        <w:tabs>
          <w:tab w:val="clear" w:pos="9595"/>
          <w:tab w:val="right" w:leader="dot" w:pos="8744"/>
        </w:tabs>
      </w:pPr>
      <w:hyperlink r:id="rId18" w:history="1">
        <w:r>
          <w:t>3.4Message Sequence Charts</w:t>
        </w:r>
        <w:r>
          <w:tab/>
          <w:t>10</w:t>
        </w:r>
      </w:hyperlink>
    </w:p>
    <w:p w:rsidR="009569B5" w:rsidRDefault="008B08E6">
      <w:pPr>
        <w:pStyle w:val="Contents1"/>
        <w:tabs>
          <w:tab w:val="clear" w:pos="9638"/>
          <w:tab w:val="right" w:leader="dot" w:pos="8504"/>
        </w:tabs>
      </w:pPr>
      <w:hyperlink r:id="rId19" w:history="1">
        <w:r>
          <w:t>3.4.1bMSCs</w:t>
        </w:r>
        <w:r>
          <w:tab/>
          <w:t>10</w:t>
        </w:r>
      </w:hyperlink>
    </w:p>
    <w:p w:rsidR="009569B5" w:rsidRDefault="008B08E6">
      <w:pPr>
        <w:pStyle w:val="Contents4"/>
        <w:tabs>
          <w:tab w:val="clear" w:pos="9509"/>
          <w:tab w:val="right" w:leader="dot" w:pos="9224"/>
        </w:tabs>
      </w:pPr>
      <w:hyperlink r:id="rId20" w:history="1">
        <w:r>
          <w:t>bMSC-1: &lt;Name des bMSC&gt;</w:t>
        </w:r>
        <w:r>
          <w:tab/>
          <w:t>10</w:t>
        </w:r>
      </w:hyperlink>
    </w:p>
    <w:p w:rsidR="009569B5" w:rsidRDefault="008B08E6">
      <w:pPr>
        <w:pStyle w:val="Contents4"/>
        <w:tabs>
          <w:tab w:val="clear" w:pos="9509"/>
          <w:tab w:val="right" w:leader="dot" w:pos="9224"/>
        </w:tabs>
      </w:pPr>
      <w:hyperlink r:id="rId21" w:history="1">
        <w:r>
          <w:t>bMSC-n: &lt;Name des bMSC&gt;</w:t>
        </w:r>
        <w:r>
          <w:tab/>
          <w:t>10</w:t>
        </w:r>
      </w:hyperlink>
    </w:p>
    <w:p w:rsidR="009569B5" w:rsidRDefault="008B08E6">
      <w:pPr>
        <w:pStyle w:val="Contents1"/>
        <w:tabs>
          <w:tab w:val="clear" w:pos="9638"/>
          <w:tab w:val="right" w:leader="dot" w:pos="8504"/>
        </w:tabs>
      </w:pPr>
      <w:hyperlink r:id="rId22" w:history="1">
        <w:r>
          <w:t>3.4.2Abbildung der Szenarien auf Message Sequence Charts</w:t>
        </w:r>
        <w:r>
          <w:tab/>
          <w:t>11</w:t>
        </w:r>
      </w:hyperlink>
    </w:p>
    <w:p w:rsidR="009569B5" w:rsidRDefault="008B08E6">
      <w:pPr>
        <w:pStyle w:val="Contents1"/>
        <w:tabs>
          <w:tab w:val="clear" w:pos="9638"/>
          <w:tab w:val="right" w:leader="dot" w:pos="8504"/>
        </w:tabs>
      </w:pPr>
      <w:hyperlink r:id="rId23" w:history="1">
        <w:r>
          <w:t>3.4.3hMSC</w:t>
        </w:r>
        <w:r>
          <w:tab/>
          <w:t>11</w:t>
        </w:r>
      </w:hyperlink>
    </w:p>
    <w:p w:rsidR="009569B5" w:rsidRDefault="008B08E6">
      <w:pPr>
        <w:pStyle w:val="Contents1"/>
        <w:tabs>
          <w:tab w:val="clear" w:pos="9638"/>
          <w:tab w:val="right" w:leader="dot" w:pos="8504"/>
        </w:tabs>
      </w:pPr>
      <w:hyperlink r:id="rId24" w:history="1">
        <w:r>
          <w:t xml:space="preserve">4.Technischer </w:t>
        </w:r>
        <w:r>
          <w:t>Architekturentwurf</w:t>
        </w:r>
        <w:r>
          <w:tab/>
          <w:t>12</w:t>
        </w:r>
      </w:hyperlink>
    </w:p>
    <w:p w:rsidR="009569B5" w:rsidRDefault="008B08E6">
      <w:pPr>
        <w:pStyle w:val="Contents2"/>
        <w:tabs>
          <w:tab w:val="clear" w:pos="9595"/>
          <w:tab w:val="right" w:leader="dot" w:pos="8744"/>
        </w:tabs>
      </w:pPr>
      <w:hyperlink r:id="rId25" w:history="1">
        <w:r>
          <w:t>4.1GUI-Papierprototyp</w:t>
        </w:r>
        <w:r>
          <w:tab/>
          <w:t>12</w:t>
        </w:r>
      </w:hyperlink>
    </w:p>
    <w:p w:rsidR="009569B5" w:rsidRDefault="008B08E6">
      <w:pPr>
        <w:pStyle w:val="Contents1"/>
        <w:tabs>
          <w:tab w:val="clear" w:pos="9638"/>
          <w:tab w:val="right" w:leader="dot" w:pos="8504"/>
        </w:tabs>
      </w:pPr>
      <w:hyperlink r:id="rId26" w:history="1">
        <w:r>
          <w:t>4.1.1Screen „&lt;Name des Screens&gt;“</w:t>
        </w:r>
        <w:r>
          <w:tab/>
          <w:t>12</w:t>
        </w:r>
      </w:hyperlink>
    </w:p>
    <w:p w:rsidR="009569B5" w:rsidRDefault="008B08E6">
      <w:pPr>
        <w:pStyle w:val="Contents2"/>
        <w:tabs>
          <w:tab w:val="clear" w:pos="9595"/>
          <w:tab w:val="right" w:leader="dot" w:pos="8744"/>
        </w:tabs>
      </w:pPr>
      <w:hyperlink r:id="rId27" w:history="1">
        <w:r>
          <w:t>4.2Technisches Konzept</w:t>
        </w:r>
        <w:r>
          <w:tab/>
          <w:t>12</w:t>
        </w:r>
      </w:hyperlink>
    </w:p>
    <w:p w:rsidR="009569B5" w:rsidRDefault="008B08E6">
      <w:pPr>
        <w:pStyle w:val="Contents1"/>
        <w:tabs>
          <w:tab w:val="clear" w:pos="9638"/>
          <w:tab w:val="right" w:leader="dot" w:pos="8504"/>
        </w:tabs>
      </w:pPr>
      <w:hyperlink r:id="rId28" w:history="1">
        <w:r>
          <w:t>4.2.1&lt;Name Komponente 1&gt;</w:t>
        </w:r>
        <w:r>
          <w:tab/>
          <w:t>12</w:t>
        </w:r>
      </w:hyperlink>
    </w:p>
    <w:p w:rsidR="009569B5" w:rsidRDefault="008B08E6">
      <w:pPr>
        <w:pStyle w:val="Contents1"/>
        <w:tabs>
          <w:tab w:val="clear" w:pos="9638"/>
          <w:tab w:val="right" w:leader="dot" w:pos="8504"/>
        </w:tabs>
      </w:pPr>
      <w:hyperlink r:id="rId29" w:history="1">
        <w:r>
          <w:t>4.2.2&lt;Name Komponente n&gt;</w:t>
        </w:r>
        <w:r>
          <w:tab/>
          <w:t>12</w:t>
        </w:r>
      </w:hyperlink>
    </w:p>
    <w:p w:rsidR="009569B5" w:rsidRDefault="008B08E6">
      <w:pPr>
        <w:pStyle w:val="Contents2"/>
        <w:tabs>
          <w:tab w:val="clear" w:pos="9595"/>
          <w:tab w:val="right" w:leader="dot" w:pos="8744"/>
        </w:tabs>
      </w:pPr>
      <w:hyperlink r:id="rId30" w:history="1">
        <w:r>
          <w:t>4.3Komponentendiagramm</w:t>
        </w:r>
        <w:r>
          <w:tab/>
          <w:t>13</w:t>
        </w:r>
      </w:hyperlink>
    </w:p>
    <w:p w:rsidR="009569B5" w:rsidRDefault="008B08E6">
      <w:pPr>
        <w:pStyle w:val="Contents1"/>
        <w:tabs>
          <w:tab w:val="clear" w:pos="9638"/>
          <w:tab w:val="right" w:leader="dot" w:pos="8504"/>
        </w:tabs>
      </w:pPr>
      <w:hyperlink r:id="rId31" w:history="1">
        <w:r>
          <w:t>4.3.1Komponentenbeschreibung</w:t>
        </w:r>
        <w:r>
          <w:tab/>
          <w:t>13</w:t>
        </w:r>
      </w:hyperlink>
    </w:p>
    <w:p w:rsidR="009569B5" w:rsidRDefault="008B08E6">
      <w:pPr>
        <w:pStyle w:val="Contents4"/>
        <w:tabs>
          <w:tab w:val="clear" w:pos="9509"/>
          <w:tab w:val="right" w:leader="dot" w:pos="9224"/>
        </w:tabs>
      </w:pPr>
      <w:hyperlink r:id="rId32" w:history="1">
        <w:r>
          <w:t>&lt;Name Komponente 1&gt;</w:t>
        </w:r>
        <w:r>
          <w:tab/>
          <w:t>13</w:t>
        </w:r>
      </w:hyperlink>
    </w:p>
    <w:p w:rsidR="009569B5" w:rsidRDefault="008B08E6">
      <w:pPr>
        <w:pStyle w:val="Contents4"/>
        <w:tabs>
          <w:tab w:val="clear" w:pos="9509"/>
          <w:tab w:val="right" w:leader="dot" w:pos="9224"/>
        </w:tabs>
      </w:pPr>
      <w:hyperlink r:id="rId33" w:history="1">
        <w:r>
          <w:t>&lt;Name Komponente n&gt;</w:t>
        </w:r>
        <w:r>
          <w:tab/>
          <w:t>13</w:t>
        </w:r>
      </w:hyperlink>
    </w:p>
    <w:p w:rsidR="009569B5" w:rsidRDefault="008B08E6">
      <w:pPr>
        <w:pStyle w:val="Contents1"/>
        <w:tabs>
          <w:tab w:val="clear" w:pos="9638"/>
          <w:tab w:val="right" w:leader="dot" w:pos="8504"/>
        </w:tabs>
      </w:pPr>
      <w:hyperlink r:id="rId34" w:history="1">
        <w:r>
          <w:t>4.3.2Interfacebeschreibung</w:t>
        </w:r>
        <w:r>
          <w:tab/>
          <w:t>13</w:t>
        </w:r>
      </w:hyperlink>
    </w:p>
    <w:p w:rsidR="009569B5" w:rsidRDefault="008B08E6">
      <w:pPr>
        <w:pStyle w:val="Contents4"/>
        <w:tabs>
          <w:tab w:val="clear" w:pos="9509"/>
          <w:tab w:val="right" w:leader="dot" w:pos="9224"/>
        </w:tabs>
      </w:pPr>
      <w:hyperlink r:id="rId35" w:history="1">
        <w:r>
          <w:t>&lt;Name Interface 1&gt;</w:t>
        </w:r>
        <w:r>
          <w:tab/>
          <w:t>13</w:t>
        </w:r>
      </w:hyperlink>
    </w:p>
    <w:p w:rsidR="009569B5" w:rsidRDefault="008B08E6">
      <w:pPr>
        <w:pStyle w:val="Contents4"/>
        <w:tabs>
          <w:tab w:val="clear" w:pos="9509"/>
          <w:tab w:val="right" w:leader="dot" w:pos="9224"/>
        </w:tabs>
      </w:pPr>
      <w:hyperlink r:id="rId36" w:history="1">
        <w:r>
          <w:t>&lt;Name Interface n&gt;</w:t>
        </w:r>
        <w:r>
          <w:tab/>
          <w:t>13</w:t>
        </w:r>
      </w:hyperlink>
    </w:p>
    <w:p w:rsidR="009569B5" w:rsidRDefault="008B08E6">
      <w:pPr>
        <w:pStyle w:val="Contents1"/>
        <w:tabs>
          <w:tab w:val="clear" w:pos="9638"/>
          <w:tab w:val="right" w:leader="dot" w:pos="8504"/>
        </w:tabs>
      </w:pPr>
      <w:hyperlink r:id="rId37" w:history="1">
        <w:r>
          <w:t>5.Testartefakte</w:t>
        </w:r>
        <w:r>
          <w:tab/>
          <w:t>14</w:t>
        </w:r>
      </w:hyperlink>
    </w:p>
    <w:p w:rsidR="009569B5" w:rsidRDefault="008B08E6">
      <w:pPr>
        <w:pStyle w:val="Contents2"/>
        <w:tabs>
          <w:tab w:val="clear" w:pos="9595"/>
          <w:tab w:val="right" w:leader="dot" w:pos="8744"/>
        </w:tabs>
      </w:pPr>
      <w:hyperlink r:id="rId38" w:history="1">
        <w:r>
          <w:t>5.1M</w:t>
        </w:r>
        <w:r>
          <w:t>odultest</w:t>
        </w:r>
        <w:r>
          <w:tab/>
          <w:t>14</w:t>
        </w:r>
      </w:hyperlink>
    </w:p>
    <w:p w:rsidR="009569B5" w:rsidRDefault="008B08E6">
      <w:pPr>
        <w:pStyle w:val="Contents1"/>
        <w:tabs>
          <w:tab w:val="clear" w:pos="9638"/>
          <w:tab w:val="right" w:leader="dot" w:pos="8504"/>
        </w:tabs>
      </w:pPr>
      <w:hyperlink r:id="rId39" w:history="1">
        <w:r>
          <w:t>5.1.1Testspezifikation</w:t>
        </w:r>
        <w:r>
          <w:tab/>
          <w:t>14</w:t>
        </w:r>
      </w:hyperlink>
    </w:p>
    <w:p w:rsidR="009569B5" w:rsidRDefault="008B08E6">
      <w:pPr>
        <w:pStyle w:val="Contents4"/>
        <w:tabs>
          <w:tab w:val="clear" w:pos="9509"/>
          <w:tab w:val="right" w:leader="dot" w:pos="9224"/>
        </w:tabs>
      </w:pPr>
      <w:hyperlink r:id="rId40" w:history="1">
        <w:r>
          <w:t>Modultestfall 1: &lt;Kurzbezeichnung MTF-1&gt;</w:t>
        </w:r>
        <w:r>
          <w:tab/>
          <w:t>14</w:t>
        </w:r>
      </w:hyperlink>
    </w:p>
    <w:p w:rsidR="009569B5" w:rsidRDefault="008B08E6">
      <w:pPr>
        <w:pStyle w:val="Contents4"/>
        <w:tabs>
          <w:tab w:val="clear" w:pos="9509"/>
          <w:tab w:val="right" w:leader="dot" w:pos="9224"/>
        </w:tabs>
      </w:pPr>
      <w:hyperlink r:id="rId41" w:history="1">
        <w:r>
          <w:t>Modultestfall n: &lt;Kurzbezeichnung</w:t>
        </w:r>
        <w:r>
          <w:t xml:space="preserve"> MTF-n&gt;</w:t>
        </w:r>
        <w:r>
          <w:tab/>
          <w:t>14</w:t>
        </w:r>
      </w:hyperlink>
    </w:p>
    <w:p w:rsidR="009569B5" w:rsidRDefault="008B08E6">
      <w:pPr>
        <w:pStyle w:val="Contents1"/>
        <w:tabs>
          <w:tab w:val="clear" w:pos="9638"/>
          <w:tab w:val="right" w:leader="dot" w:pos="8504"/>
        </w:tabs>
      </w:pPr>
      <w:hyperlink r:id="rId42" w:history="1">
        <w:r>
          <w:t>5.1.2Testergebnisse</w:t>
        </w:r>
        <w:r>
          <w:tab/>
          <w:t>14</w:t>
        </w:r>
      </w:hyperlink>
    </w:p>
    <w:p w:rsidR="009569B5" w:rsidRDefault="008B08E6">
      <w:pPr>
        <w:pStyle w:val="Contents4"/>
        <w:tabs>
          <w:tab w:val="clear" w:pos="9509"/>
          <w:tab w:val="right" w:leader="dot" w:pos="9224"/>
        </w:tabs>
      </w:pPr>
      <w:hyperlink r:id="rId43" w:history="1">
        <w:r>
          <w:t>Testprotokoll Modultestfall 1 (1. Testdurchführung)</w:t>
        </w:r>
        <w:r>
          <w:tab/>
          <w:t>14</w:t>
        </w:r>
      </w:hyperlink>
    </w:p>
    <w:p w:rsidR="009569B5" w:rsidRDefault="008B08E6">
      <w:pPr>
        <w:pStyle w:val="Contents4"/>
        <w:tabs>
          <w:tab w:val="clear" w:pos="9509"/>
          <w:tab w:val="right" w:leader="dot" w:pos="9224"/>
        </w:tabs>
      </w:pPr>
      <w:hyperlink r:id="rId44" w:history="1">
        <w:r>
          <w:t xml:space="preserve">Testprotokoll </w:t>
        </w:r>
        <w:r>
          <w:t>Modultestfall 1 (n. Testdurchführung)</w:t>
        </w:r>
        <w:r>
          <w:tab/>
          <w:t>14</w:t>
        </w:r>
      </w:hyperlink>
    </w:p>
    <w:p w:rsidR="009569B5" w:rsidRDefault="008B08E6">
      <w:pPr>
        <w:pStyle w:val="Contents4"/>
        <w:tabs>
          <w:tab w:val="clear" w:pos="9509"/>
          <w:tab w:val="right" w:leader="dot" w:pos="9224"/>
        </w:tabs>
      </w:pPr>
      <w:hyperlink r:id="rId45" w:history="1">
        <w:r>
          <w:t>Testprotokoll Modultestfall n (1. Testdurchführung)</w:t>
        </w:r>
        <w:r>
          <w:tab/>
          <w:t>14</w:t>
        </w:r>
      </w:hyperlink>
    </w:p>
    <w:p w:rsidR="009569B5" w:rsidRDefault="008B08E6">
      <w:pPr>
        <w:pStyle w:val="Contents4"/>
        <w:tabs>
          <w:tab w:val="clear" w:pos="9509"/>
          <w:tab w:val="right" w:leader="dot" w:pos="9224"/>
        </w:tabs>
      </w:pPr>
      <w:hyperlink r:id="rId46" w:history="1">
        <w:r>
          <w:t>Testprotokoll Modultestfall n (n. Testdurchführung)</w:t>
        </w:r>
        <w:r>
          <w:tab/>
          <w:t>15</w:t>
        </w:r>
      </w:hyperlink>
    </w:p>
    <w:p w:rsidR="009569B5" w:rsidRDefault="008B08E6">
      <w:pPr>
        <w:pStyle w:val="Contents2"/>
        <w:tabs>
          <w:tab w:val="clear" w:pos="9595"/>
          <w:tab w:val="right" w:leader="dot" w:pos="8744"/>
        </w:tabs>
      </w:pPr>
      <w:hyperlink r:id="rId47" w:history="1">
        <w:r>
          <w:t xml:space="preserve">5.2Systemtest </w:t>
        </w:r>
        <w:r>
          <w:tab/>
          <w:t>15</w:t>
        </w:r>
      </w:hyperlink>
    </w:p>
    <w:p w:rsidR="009569B5" w:rsidRDefault="008B08E6">
      <w:pPr>
        <w:pStyle w:val="Contents1"/>
        <w:tabs>
          <w:tab w:val="clear" w:pos="9638"/>
          <w:tab w:val="right" w:leader="dot" w:pos="8504"/>
        </w:tabs>
      </w:pPr>
      <w:hyperlink r:id="rId48" w:history="1">
        <w:r>
          <w:t>5.2.1Testspezifikation</w:t>
        </w:r>
        <w:r>
          <w:tab/>
          <w:t>15</w:t>
        </w:r>
      </w:hyperlink>
    </w:p>
    <w:p w:rsidR="009569B5" w:rsidRDefault="008B08E6">
      <w:pPr>
        <w:pStyle w:val="Contents4"/>
        <w:tabs>
          <w:tab w:val="clear" w:pos="9509"/>
          <w:tab w:val="right" w:leader="dot" w:pos="9224"/>
        </w:tabs>
      </w:pPr>
      <w:hyperlink r:id="rId49" w:history="1">
        <w:r>
          <w:t>Systemtestfall 1: &lt;Kurzbezeichnung STF-1&gt;</w:t>
        </w:r>
        <w:r>
          <w:tab/>
          <w:t>15</w:t>
        </w:r>
      </w:hyperlink>
    </w:p>
    <w:p w:rsidR="009569B5" w:rsidRDefault="008B08E6">
      <w:pPr>
        <w:pStyle w:val="Contents4"/>
        <w:tabs>
          <w:tab w:val="clear" w:pos="9509"/>
          <w:tab w:val="right" w:leader="dot" w:pos="9224"/>
        </w:tabs>
      </w:pPr>
      <w:hyperlink r:id="rId50" w:history="1">
        <w:r>
          <w:t>Systemtestfall n: &lt;Kurzbezeichnung STF-n&gt;</w:t>
        </w:r>
        <w:r>
          <w:tab/>
          <w:t>15</w:t>
        </w:r>
      </w:hyperlink>
    </w:p>
    <w:p w:rsidR="009569B5" w:rsidRDefault="008B08E6">
      <w:pPr>
        <w:pStyle w:val="Contents1"/>
        <w:tabs>
          <w:tab w:val="clear" w:pos="9638"/>
          <w:tab w:val="right" w:leader="dot" w:pos="8504"/>
        </w:tabs>
      </w:pPr>
      <w:hyperlink r:id="rId51" w:history="1">
        <w:r>
          <w:t>5.2.2Testergebnisse</w:t>
        </w:r>
        <w:r>
          <w:tab/>
          <w:t>16</w:t>
        </w:r>
      </w:hyperlink>
    </w:p>
    <w:p w:rsidR="009569B5" w:rsidRDefault="008B08E6">
      <w:pPr>
        <w:pStyle w:val="Contents4"/>
        <w:tabs>
          <w:tab w:val="clear" w:pos="9509"/>
          <w:tab w:val="right" w:leader="dot" w:pos="9224"/>
        </w:tabs>
      </w:pPr>
      <w:hyperlink r:id="rId52" w:history="1">
        <w:r>
          <w:t>Testprotokoll Systemtestfall 1 (&lt;1. Testdurchführung&gt;)</w:t>
        </w:r>
        <w:r>
          <w:tab/>
          <w:t>16</w:t>
        </w:r>
      </w:hyperlink>
    </w:p>
    <w:p w:rsidR="009569B5" w:rsidRDefault="008B08E6">
      <w:pPr>
        <w:pStyle w:val="Contents4"/>
        <w:tabs>
          <w:tab w:val="clear" w:pos="9509"/>
          <w:tab w:val="right" w:leader="dot" w:pos="9224"/>
        </w:tabs>
      </w:pPr>
      <w:hyperlink r:id="rId53" w:history="1">
        <w:r>
          <w:t>Testprotokoll Systemtestfall 1 (&lt;n. Testdurchführung&gt;)</w:t>
        </w:r>
        <w:r>
          <w:tab/>
          <w:t>16</w:t>
        </w:r>
      </w:hyperlink>
    </w:p>
    <w:p w:rsidR="009569B5" w:rsidRDefault="008B08E6">
      <w:pPr>
        <w:pStyle w:val="Contents4"/>
        <w:tabs>
          <w:tab w:val="clear" w:pos="9509"/>
          <w:tab w:val="right" w:leader="dot" w:pos="9224"/>
        </w:tabs>
      </w:pPr>
      <w:hyperlink r:id="rId54" w:history="1">
        <w:r>
          <w:t>Testprotokoll Systemtestfall n (Version &lt;1. Testdurchführung&gt;)</w:t>
        </w:r>
        <w:r>
          <w:tab/>
          <w:t>16</w:t>
        </w:r>
      </w:hyperlink>
    </w:p>
    <w:p w:rsidR="009569B5" w:rsidRDefault="008B08E6">
      <w:pPr>
        <w:pStyle w:val="Contents4"/>
        <w:tabs>
          <w:tab w:val="clear" w:pos="9509"/>
          <w:tab w:val="right" w:leader="dot" w:pos="9224"/>
        </w:tabs>
      </w:pPr>
      <w:hyperlink r:id="rId55" w:history="1">
        <w:r>
          <w:t xml:space="preserve">Testprotokoll </w:t>
        </w:r>
        <w:r>
          <w:t>Systemtestfall n (Version &lt;n. Testdurchführung&gt;)</w:t>
        </w:r>
        <w:r>
          <w:tab/>
          <w:t>16</w:t>
        </w:r>
      </w:hyperlink>
    </w:p>
    <w:p w:rsidR="009569B5" w:rsidRDefault="008B08E6">
      <w:pPr>
        <w:sectPr w:rsidR="009569B5">
          <w:headerReference w:type="default" r:id="rId56"/>
          <w:pgSz w:w="11906" w:h="16838"/>
          <w:pgMar w:top="709" w:right="1134" w:bottom="1134" w:left="2268" w:header="720" w:footer="720" w:gutter="0"/>
          <w:cols w:space="720"/>
          <w:titlePg/>
        </w:sectPr>
      </w:pPr>
      <w:r>
        <w:rPr>
          <w:sz w:val="18"/>
          <w:szCs w:val="18"/>
        </w:rPr>
        <w:fldChar w:fldCharType="end"/>
      </w:r>
      <w:hyperlink r:id="rId57" w:history="1"/>
    </w:p>
    <w:p w:rsidR="009569B5" w:rsidRDefault="008B08E6">
      <w:pPr>
        <w:pStyle w:val="berschrift1"/>
      </w:pPr>
      <w:bookmarkStart w:id="2" w:name="__RefHeading__2110_948927801"/>
      <w:bookmarkStart w:id="3" w:name="_Toc448826187"/>
      <w:r>
        <w:rPr>
          <w:rFonts w:ascii="Times New Roman" w:hAnsi="Times New Roman" w:cs="Times New Roman"/>
        </w:rPr>
        <w:lastRenderedPageBreak/>
        <w:t xml:space="preserve">Projektbeschreibung </w:t>
      </w:r>
      <w:r>
        <w:rPr>
          <w:rFonts w:ascii="Times New Roman" w:hAnsi="Times New Roman" w:cs="Times New Roman"/>
          <w:shd w:val="clear" w:color="auto" w:fill="FFFF00"/>
        </w:rPr>
        <w:t>(&lt;Projektname&gt;)</w:t>
      </w:r>
      <w:bookmarkEnd w:id="2"/>
      <w:bookmarkEnd w:id="3"/>
    </w:p>
    <w:p w:rsidR="009569B5" w:rsidRDefault="008B08E6">
      <w:pPr>
        <w:pStyle w:val="Notiz"/>
      </w:pPr>
      <w:r>
        <w:t>In diesem Abschnitt soll die Projektbeschreibung abgedruckt werden, die ihr als Aufgabenbeschreibung von eurem Betreuer erhalten hab</w:t>
      </w:r>
      <w:r>
        <w:t>t. Sie dient als initiales Anforderungsdokument für eure Spezifikationsaktivitäten.</w:t>
      </w:r>
    </w:p>
    <w:p w:rsidR="009569B5" w:rsidRDefault="008B08E6">
      <w:pPr>
        <w:rPr>
          <w:shd w:val="clear" w:color="auto" w:fill="FFFF00"/>
        </w:rPr>
      </w:pPr>
      <w:r>
        <w:rPr>
          <w:shd w:val="clear" w:color="auto" w:fill="FFFF00"/>
        </w:rPr>
        <w:t>&lt;Eure Projektbeschreibung&gt;</w:t>
      </w:r>
    </w:p>
    <w:p w:rsidR="009569B5" w:rsidRDefault="009569B5">
      <w:pPr>
        <w:rPr>
          <w:shd w:val="clear" w:color="auto" w:fill="FFFF00"/>
        </w:rPr>
      </w:pPr>
    </w:p>
    <w:p w:rsidR="009569B5" w:rsidRDefault="009569B5">
      <w:pPr>
        <w:pageBreakBefore/>
      </w:pPr>
    </w:p>
    <w:p w:rsidR="009569B5" w:rsidRDefault="009569B5"/>
    <w:p w:rsidR="009569B5" w:rsidRDefault="008B08E6">
      <w:r>
        <w:t>Der Softwareentwicklungsprozess basiert im Rahmen des SEP auf dem angepassten V-Modell. Die Projektmappe ist entsprechend den Phasen des V-Mod</w:t>
      </w:r>
      <w:r>
        <w:t>ells aufgebaut. Jede Phase wird Schritt für Schritt im Verlaufe der Veranstaltung bearbeitet und dokumentiert.</w:t>
      </w:r>
    </w:p>
    <w:p w:rsidR="009569B5" w:rsidRDefault="009569B5">
      <w:pPr>
        <w:pStyle w:val="TextmitEinrckung"/>
      </w:pPr>
    </w:p>
    <w:p w:rsidR="009569B5" w:rsidRDefault="008B08E6">
      <w:pPr>
        <w:pStyle w:val="berschrift1"/>
        <w:pageBreakBefore/>
      </w:pPr>
      <w:bookmarkStart w:id="4" w:name="__RefHeading__2112_948927801"/>
      <w:bookmarkStart w:id="5" w:name="_Toc448826188"/>
      <w:r>
        <w:lastRenderedPageBreak/>
        <w:t>Anforderungsdefinition</w:t>
      </w:r>
      <w:bookmarkEnd w:id="4"/>
      <w:bookmarkEnd w:id="5"/>
    </w:p>
    <w:p w:rsidR="009569B5" w:rsidRDefault="008B08E6">
      <w:pPr>
        <w:pStyle w:val="Notiz"/>
      </w:pPr>
      <w:r>
        <w:rPr>
          <w:rStyle w:val="hps"/>
        </w:rPr>
        <w:t>Dieser Abschnitt soll jeweils von der Gruppe, die für die Spezifikation des Projekts zuständig ist, ausgefüllt werden.</w:t>
      </w:r>
    </w:p>
    <w:p w:rsidR="009569B5" w:rsidRDefault="008B08E6">
      <w:pPr>
        <w:pStyle w:val="Notiz"/>
      </w:pPr>
      <w:r>
        <w:t>Au</w:t>
      </w:r>
      <w:r>
        <w:t>f dieser Ebene wird das System als Ganzes betrachtet. Jedoch gibt es kein Wissen über die Abläufe im System oder über die genauen Funktionalitäten.</w:t>
      </w:r>
    </w:p>
    <w:p w:rsidR="009569B5" w:rsidRDefault="008B08E6">
      <w:pPr>
        <w:pStyle w:val="berschrift2"/>
      </w:pPr>
      <w:bookmarkStart w:id="6" w:name="__RefHeading__2114_948927801"/>
      <w:bookmarkStart w:id="7" w:name="_Toc448826189"/>
      <w:bookmarkStart w:id="8" w:name="_Toc371499334"/>
      <w:r>
        <w:t>Zielmodell</w:t>
      </w:r>
      <w:bookmarkEnd w:id="6"/>
      <w:bookmarkEnd w:id="7"/>
      <w:bookmarkEnd w:id="8"/>
    </w:p>
    <w:p w:rsidR="009569B5" w:rsidRDefault="008B08E6">
      <w:pPr>
        <w:pStyle w:val="Notiz"/>
      </w:pPr>
      <w:r>
        <w:t xml:space="preserve">In diesem Abschnitt sollen die Ziele des Systems beschrieben werden. Ein Zielbaum (oder </w:t>
      </w:r>
      <w:r>
        <w:t>Zielgraph) stellt dabei die geeignetste Methode zur Darstellung dar. Eine textuelle Beschreibung aller Ziele detailliert das Modell entsprechend.</w:t>
      </w:r>
    </w:p>
    <w:p w:rsidR="009569B5" w:rsidRDefault="008B08E6">
      <w:pPr>
        <w:pStyle w:val="Notiz"/>
      </w:pPr>
      <w:r>
        <w:t>Der Zielbaum stellt ein Artefakt dar, das die Spezifikation des logischen und des technischen Systemdesigns üb</w:t>
      </w:r>
      <w:r>
        <w:t>erspannt. Von daher muss er zweimal während der Projektlaufzeit bearbeitet werden.  Zuerst wird er während der Spezifikation des logischen Systemdesigns erstellt, und dann während der Spezifikation des technischen Systemdesigns verfeinert, erweitert und ak</w:t>
      </w:r>
      <w:r>
        <w:t>tualisiert. Das Zielmodell enthält damit Informationen unterschiedlicher Detaillierung und stellt die enthaltenen Ziele in ihren Beziehungen dar.</w:t>
      </w:r>
    </w:p>
    <w:p w:rsidR="009569B5" w:rsidRDefault="008B08E6">
      <w:pPr>
        <w:pStyle w:val="Notiz"/>
      </w:pPr>
      <w:r>
        <w:t>Aufgrund der Trennung von Anforderungsspezifikation und technischem Systemdesign wird folgende Dokumentationsr</w:t>
      </w:r>
      <w:r>
        <w:t>ichtlinie verwendet: Das Zielmodell wird in der Spezifikationsphase in diesem Abschnitt</w:t>
      </w:r>
      <w:r>
        <w:fldChar w:fldCharType="begin"/>
      </w:r>
      <w:r>
        <w:instrText xml:space="preserve"> REF _Ref306001441 </w:instrText>
      </w:r>
      <w:r>
        <w:fldChar w:fldCharType="separate"/>
      </w:r>
      <w:r>
        <w:t>Fehler: Referenz nicht gefunden</w:t>
      </w:r>
      <w:r>
        <w:fldChar w:fldCharType="end"/>
      </w:r>
      <w:r>
        <w:t xml:space="preserve"> erstellt und fortwährend aktualisiert; nach der Übergabe der Anforderungsspezifikation wird im Rahmen des technisch</w:t>
      </w:r>
      <w:r>
        <w:t>en Systemdesigns das Zielmodell in diesem Abschnitt von der Partner-Gruppe, die das System implementiert, vervollständigt.</w:t>
      </w:r>
    </w:p>
    <w:p w:rsidR="009569B5" w:rsidRDefault="008B08E6">
      <w:pPr>
        <w:pStyle w:val="Notiz"/>
      </w:pPr>
      <w:r>
        <w:rPr>
          <w:u w:val="single"/>
        </w:rPr>
        <w:t>Zuletzt noch einige inhaltliche und strukturelle Anmerkungen:</w:t>
      </w:r>
    </w:p>
    <w:p w:rsidR="009569B5" w:rsidRDefault="008B08E6">
      <w:pPr>
        <w:pStyle w:val="Notiz"/>
        <w:numPr>
          <w:ilvl w:val="0"/>
          <w:numId w:val="48"/>
        </w:numPr>
      </w:pPr>
      <w:r>
        <w:t>Ziele beschreiben die Intention eines Akteurs mit einem zu bauenden Sys</w:t>
      </w:r>
      <w:r>
        <w:t>tem.</w:t>
      </w:r>
    </w:p>
    <w:p w:rsidR="009569B5" w:rsidRDefault="008B08E6">
      <w:pPr>
        <w:pStyle w:val="Notiz"/>
        <w:numPr>
          <w:ilvl w:val="0"/>
          <w:numId w:val="48"/>
        </w:numPr>
      </w:pPr>
      <w:r>
        <w:t>Die Akteure der Ziele müssen sich im Kontextmodell des Systems wiederfinden.</w:t>
      </w:r>
    </w:p>
    <w:p w:rsidR="009569B5" w:rsidRDefault="008B08E6">
      <w:pPr>
        <w:pStyle w:val="Notiz"/>
        <w:numPr>
          <w:ilvl w:val="0"/>
          <w:numId w:val="48"/>
        </w:numPr>
      </w:pPr>
      <w:r>
        <w:t>Man unterscheidet zwischen logischen und technischen Zielen. Logische Ziele sollen immer lösungsunabhängig sein (z.B. „Der Nutzer möchte seine Termine verwalten“), während te</w:t>
      </w:r>
      <w:r>
        <w:t>chnische Ziele explizit lösungsabhängig sein sollen (z.B. „Die Termine des Nutzers werden mit dem Google-Kalender des Nutzer synchronisiert.“).</w:t>
      </w:r>
    </w:p>
    <w:p w:rsidR="009569B5" w:rsidRDefault="008B08E6">
      <w:pPr>
        <w:pStyle w:val="Notiz"/>
        <w:numPr>
          <w:ilvl w:val="0"/>
          <w:numId w:val="48"/>
        </w:numPr>
      </w:pPr>
      <w:r>
        <w:t>Logische Ziele werden nur während der Spezifkation des logischen Systemdesigns erstellt und technische Ziele nur</w:t>
      </w:r>
      <w:r>
        <w:t xml:space="preserve"> während der Spezifikation des technischen Systemdesigns erstellt. Das bedeutet auch, dass die logischen und technischen Ziele von zwei verschiedenen Gruppen erstellt werden.</w:t>
      </w:r>
    </w:p>
    <w:p w:rsidR="009569B5" w:rsidRDefault="008B08E6">
      <w:pPr>
        <w:pStyle w:val="Notiz"/>
        <w:numPr>
          <w:ilvl w:val="0"/>
          <w:numId w:val="48"/>
        </w:numPr>
      </w:pPr>
      <w:r>
        <w:t>Man unterscheidet außerdem zwischen Softgoals und Hardgoals. Sofgoals sind Ziele,</w:t>
      </w:r>
      <w:r>
        <w:t xml:space="preserve"> die man nicht objektiv überprüfen kann (z.B. „Die Termine des  Nutzers werden übersichtlich dargestellt.“), während Hardgoals Ziele sind, die man explizit objektiv überprüfen kann (z.B. „Es können mindestens 10 Termine des Nutzers gleichzeitig dargestellt</w:t>
      </w:r>
      <w:r>
        <w:t xml:space="preserve"> werden.“).</w:t>
      </w:r>
    </w:p>
    <w:p w:rsidR="009569B5" w:rsidRDefault="008B08E6">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rsidR="009569B5" w:rsidRDefault="008B08E6">
      <w:pPr>
        <w:pStyle w:val="Notiz"/>
        <w:numPr>
          <w:ilvl w:val="0"/>
          <w:numId w:val="48"/>
        </w:numPr>
      </w:pPr>
      <w:r>
        <w:t>Ziele der Ebene 1 des Zielbaums</w:t>
      </w:r>
      <w:r>
        <w:t xml:space="preserve"> werden in der Form </w:t>
      </w:r>
      <w:r>
        <w:rPr>
          <w:b/>
        </w:rPr>
        <w:t>Z-&lt;x&gt;</w:t>
      </w:r>
      <w:r>
        <w:t xml:space="preserve"> nummeriert, wobei x die Nummer des Zielbaums ist.</w:t>
      </w:r>
    </w:p>
    <w:p w:rsidR="009569B5" w:rsidRDefault="008B08E6">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w:t>
      </w:r>
      <w:r>
        <w:t>oder ein Softgoal (SG) handelt und welche Nummer (x.y) das Ziel hat.</w:t>
      </w:r>
    </w:p>
    <w:p w:rsidR="009569B5" w:rsidRDefault="008B08E6">
      <w:pPr>
        <w:pStyle w:val="Notiz"/>
        <w:numPr>
          <w:ilvl w:val="0"/>
          <w:numId w:val="48"/>
        </w:numPr>
      </w:pPr>
      <w:r>
        <w:lastRenderedPageBreak/>
        <w:t>Die Eltern-Kind-Beziehung zwischen Zielen wird durch die Punktnotation am Ende der Zielnummer angegeben. So ist das Ziel 3.4.2 das zweite Unterziel des Ziels 3.4, das wiederum ein Unterzi</w:t>
      </w:r>
      <w:r>
        <w:t>el von Ziel 3 ist.</w:t>
      </w:r>
    </w:p>
    <w:p w:rsidR="009569B5" w:rsidRDefault="008B08E6">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rsidR="009569B5" w:rsidRDefault="008B08E6">
      <w:r>
        <w:t>Der fertige Zielbaum enthält led</w:t>
      </w:r>
      <w:r>
        <w:t>iglich Hardgoals als Blätter, um die Überprüfbarkeit zu gewährleisten.</w:t>
      </w:r>
      <w:r>
        <w:rPr>
          <w:shd w:val="clear" w:color="auto" w:fill="FFFF00"/>
        </w:rPr>
        <w:t>&lt;ggf. grafische Repräsentation des Zielmodells&gt;</w:t>
      </w:r>
    </w:p>
    <w:p w:rsidR="009569B5" w:rsidRDefault="008B08E6">
      <w:pPr>
        <w:pStyle w:val="Notiz"/>
      </w:pPr>
      <w:r>
        <w:t>Erinnerung: Struktur der Ziele: Z&lt;X.Y.Z&gt;-&lt;L|T&gt;-&lt;SG|HG&gt;: &lt;Name der Ziels&gt;</w:t>
      </w:r>
    </w:p>
    <w:p w:rsidR="009569B5" w:rsidRDefault="008B08E6">
      <w:pPr>
        <w:pStyle w:val="Listenabsatz"/>
        <w:numPr>
          <w:ilvl w:val="0"/>
          <w:numId w:val="49"/>
        </w:numPr>
        <w:jc w:val="left"/>
      </w:pPr>
      <w:r>
        <w:rPr>
          <w:b/>
        </w:rPr>
        <w:t>Z-1:</w:t>
      </w:r>
      <w:r>
        <w:t xml:space="preserve"> </w:t>
      </w:r>
      <w:r>
        <w:rPr>
          <w:shd w:val="clear" w:color="auto" w:fill="FFFF00"/>
        </w:rPr>
        <w:t>Spielfiguren</w:t>
      </w:r>
      <w:r>
        <w:br/>
      </w:r>
      <w:r>
        <w:rPr>
          <w:shd w:val="clear" w:color="auto" w:fill="FFFF00"/>
        </w:rPr>
        <w:t>Roboter dienen als Spielfiguren</w:t>
      </w:r>
    </w:p>
    <w:p w:rsidR="009569B5" w:rsidRDefault="008B08E6">
      <w:pPr>
        <w:pStyle w:val="Listenabsatz"/>
        <w:numPr>
          <w:ilvl w:val="1"/>
          <w:numId w:val="49"/>
        </w:numPr>
        <w:jc w:val="left"/>
      </w:pPr>
      <w:r>
        <w:rPr>
          <w:b/>
        </w:rPr>
        <w:t>Z-L-</w:t>
      </w:r>
      <w:r>
        <w:rPr>
          <w:b/>
          <w:shd w:val="clear" w:color="auto" w:fill="FFFF00"/>
        </w:rPr>
        <w:t>HG</w:t>
      </w:r>
      <w:r>
        <w:rPr>
          <w:b/>
        </w:rPr>
        <w:t>-1.1:</w:t>
      </w:r>
      <w:r>
        <w:t xml:space="preserve"> </w:t>
      </w:r>
      <w:r>
        <w:rPr>
          <w:shd w:val="clear" w:color="auto" w:fill="FFFF00"/>
        </w:rPr>
        <w:t>Gei</w:t>
      </w:r>
      <w:r>
        <w:rPr>
          <w:shd w:val="clear" w:color="auto" w:fill="FFFF00"/>
        </w:rPr>
        <w:t>st</w:t>
      </w:r>
      <w:r>
        <w:br/>
      </w:r>
      <w:r>
        <w:rPr>
          <w:shd w:val="clear" w:color="auto" w:fill="FFFF00"/>
        </w:rPr>
        <w:t>Der Roboter kann als Geist fungieren</w:t>
      </w:r>
    </w:p>
    <w:p w:rsidR="009569B5" w:rsidRDefault="008B08E6">
      <w:pPr>
        <w:pStyle w:val="Listenabsatz"/>
        <w:numPr>
          <w:ilvl w:val="2"/>
          <w:numId w:val="49"/>
        </w:numPr>
        <w:jc w:val="left"/>
      </w:pPr>
      <w:r>
        <w:rPr>
          <w:b/>
        </w:rPr>
        <w:t>Z-L-</w:t>
      </w:r>
      <w:r>
        <w:rPr>
          <w:b/>
          <w:shd w:val="clear" w:color="auto" w:fill="FFFF00"/>
        </w:rPr>
        <w:t>HG</w:t>
      </w:r>
      <w:r>
        <w:rPr>
          <w:b/>
        </w:rPr>
        <w:t>-1.1.1:</w:t>
      </w:r>
      <w:r>
        <w:t xml:space="preserve"> </w:t>
      </w:r>
      <w:r>
        <w:rPr>
          <w:shd w:val="clear" w:color="auto" w:fill="FFFF00"/>
        </w:rPr>
        <w:t>Autonomie</w:t>
      </w:r>
      <w:r>
        <w:br/>
      </w:r>
      <w:r>
        <w:rPr>
          <w:shd w:val="clear" w:color="auto" w:fill="FFFF00"/>
        </w:rPr>
        <w:t>Die Roboter arbeiten autonom</w:t>
      </w:r>
    </w:p>
    <w:p w:rsidR="009569B5" w:rsidRDefault="008B08E6">
      <w:pPr>
        <w:pStyle w:val="Listenabsatz"/>
        <w:numPr>
          <w:ilvl w:val="2"/>
          <w:numId w:val="49"/>
        </w:numPr>
        <w:jc w:val="left"/>
      </w:pPr>
      <w:r>
        <w:rPr>
          <w:b/>
        </w:rPr>
        <w:t xml:space="preserve">Z-L-HG-1.1.2: </w:t>
      </w:r>
      <w:r>
        <w:t>Modus Auswahl</w:t>
      </w:r>
    </w:p>
    <w:p w:rsidR="009569B5" w:rsidRDefault="008B08E6">
      <w:pPr>
        <w:pStyle w:val="Listenabsatz"/>
        <w:ind w:left="2160"/>
        <w:jc w:val="left"/>
      </w:pPr>
      <w:r>
        <w:t>Der Roboter kann sich in einem der u.g. Modi befinden</w:t>
      </w:r>
    </w:p>
    <w:p w:rsidR="009569B5" w:rsidRDefault="008B08E6">
      <w:pPr>
        <w:pStyle w:val="Listenabsatz"/>
        <w:numPr>
          <w:ilvl w:val="3"/>
          <w:numId w:val="49"/>
        </w:numPr>
        <w:jc w:val="left"/>
      </w:pPr>
      <w:r>
        <w:rPr>
          <w:b/>
        </w:rPr>
        <w:t>Z-L-</w:t>
      </w:r>
      <w:r>
        <w:rPr>
          <w:b/>
          <w:shd w:val="clear" w:color="auto" w:fill="FFFF00"/>
        </w:rPr>
        <w:t>HG</w:t>
      </w:r>
      <w:r>
        <w:rPr>
          <w:b/>
        </w:rPr>
        <w:t>-1.1.2.1:</w:t>
      </w:r>
      <w:r>
        <w:t xml:space="preserve"> </w:t>
      </w:r>
      <w:r>
        <w:rPr>
          <w:shd w:val="clear" w:color="auto" w:fill="FFFF00"/>
        </w:rPr>
        <w:t>Verfolgung</w:t>
      </w:r>
      <w:r>
        <w:br/>
      </w:r>
      <w:r>
        <w:rPr>
          <w:shd w:val="clear" w:color="auto" w:fill="FFFF00"/>
        </w:rPr>
        <w:t>Die Roboter verfolgen SEPMAN</w:t>
      </w:r>
    </w:p>
    <w:p w:rsidR="009569B5" w:rsidRDefault="008B08E6">
      <w:pPr>
        <w:pStyle w:val="Listenabsatz"/>
        <w:numPr>
          <w:ilvl w:val="3"/>
          <w:numId w:val="49"/>
        </w:numPr>
        <w:jc w:val="left"/>
      </w:pPr>
      <w:r>
        <w:rPr>
          <w:b/>
          <w:bCs/>
          <w:shd w:val="clear" w:color="auto" w:fill="FFFF00"/>
        </w:rPr>
        <w:t>Z-L-HG-1.1.2.2</w:t>
      </w:r>
      <w:r>
        <w:rPr>
          <w:shd w:val="clear" w:color="auto" w:fill="FFFF00"/>
        </w:rPr>
        <w:t>: Zufall</w:t>
      </w:r>
      <w:r>
        <w:rPr>
          <w:shd w:val="clear" w:color="auto" w:fill="FFFF00"/>
        </w:rPr>
        <w:br/>
      </w:r>
      <w:r>
        <w:rPr>
          <w:shd w:val="clear" w:color="auto" w:fill="FFFF00"/>
        </w:rPr>
        <w:t>Die Roboter bewegen sich zufällig</w:t>
      </w:r>
    </w:p>
    <w:p w:rsidR="009569B5" w:rsidRDefault="008B08E6">
      <w:pPr>
        <w:pStyle w:val="Listenabsatz"/>
        <w:numPr>
          <w:ilvl w:val="3"/>
          <w:numId w:val="49"/>
        </w:numPr>
        <w:jc w:val="left"/>
      </w:pPr>
      <w:r>
        <w:rPr>
          <w:b/>
          <w:bCs/>
          <w:shd w:val="clear" w:color="auto" w:fill="FFFF00"/>
        </w:rPr>
        <w:t>Z-L-HG-1.1.2.3</w:t>
      </w:r>
      <w:r>
        <w:rPr>
          <w:shd w:val="clear" w:color="auto" w:fill="FFFF00"/>
        </w:rPr>
        <w:t>: Verteidigung</w:t>
      </w:r>
      <w:r>
        <w:rPr>
          <w:shd w:val="clear" w:color="auto" w:fill="FFFF00"/>
        </w:rPr>
        <w:br/>
      </w:r>
      <w:r>
        <w:rPr>
          <w:shd w:val="clear" w:color="auto" w:fill="FFFF00"/>
        </w:rPr>
        <w:t>Die Roboter verteidigen die Power-Ups</w:t>
      </w:r>
    </w:p>
    <w:p w:rsidR="009569B5" w:rsidRDefault="008B08E6">
      <w:pPr>
        <w:pStyle w:val="Listenabsatz"/>
        <w:numPr>
          <w:ilvl w:val="1"/>
          <w:numId w:val="49"/>
        </w:numPr>
        <w:jc w:val="left"/>
      </w:pPr>
      <w:r>
        <w:rPr>
          <w:b/>
        </w:rPr>
        <w:t>Z-L-</w:t>
      </w:r>
      <w:r>
        <w:rPr>
          <w:b/>
          <w:shd w:val="clear" w:color="auto" w:fill="FFFF00"/>
        </w:rPr>
        <w:t>HG-</w:t>
      </w:r>
      <w:r>
        <w:rPr>
          <w:b/>
        </w:rPr>
        <w:t>1.2:</w:t>
      </w:r>
      <w:r>
        <w:t xml:space="preserve"> </w:t>
      </w:r>
      <w:r>
        <w:rPr>
          <w:shd w:val="clear" w:color="auto" w:fill="FFFF00"/>
        </w:rPr>
        <w:t>SEPMAN</w:t>
      </w:r>
      <w:r>
        <w:br/>
      </w:r>
      <w:r>
        <w:rPr>
          <w:shd w:val="clear" w:color="auto" w:fill="FFFF00"/>
        </w:rPr>
        <w:t>Der Roboter kann als SEPMAN fungieren</w:t>
      </w:r>
    </w:p>
    <w:p w:rsidR="009569B5" w:rsidRDefault="008B08E6">
      <w:pPr>
        <w:pStyle w:val="Listenabsatz"/>
        <w:numPr>
          <w:ilvl w:val="2"/>
          <w:numId w:val="49"/>
        </w:numPr>
        <w:jc w:val="left"/>
      </w:pPr>
      <w:r>
        <w:rPr>
          <w:b/>
        </w:rPr>
        <w:t xml:space="preserve">Z-L-HG-1.2.1: </w:t>
      </w:r>
      <w:r>
        <w:t>Spielersteuerung</w:t>
      </w:r>
    </w:p>
    <w:p w:rsidR="009569B5" w:rsidRDefault="008B08E6">
      <w:pPr>
        <w:ind w:left="1428" w:firstLine="696"/>
        <w:jc w:val="left"/>
      </w:pPr>
      <w:r>
        <w:t>Der Nutzer kann durch Aktionen den SEPMAN steuern.</w:t>
      </w:r>
    </w:p>
    <w:p w:rsidR="009569B5" w:rsidRDefault="008B08E6">
      <w:pPr>
        <w:pStyle w:val="Listenabsatz"/>
        <w:numPr>
          <w:ilvl w:val="0"/>
          <w:numId w:val="49"/>
        </w:numPr>
        <w:jc w:val="left"/>
      </w:pPr>
      <w:r>
        <w:rPr>
          <w:b/>
        </w:rPr>
        <w:t>Z-2:</w:t>
      </w:r>
      <w:r>
        <w:t xml:space="preserve"> Spielfeld</w:t>
      </w:r>
      <w:r>
        <w:rPr>
          <w:shd w:val="clear" w:color="auto" w:fill="FFFF00"/>
        </w:rPr>
        <w:br/>
      </w:r>
      <w:r>
        <w:rPr>
          <w:shd w:val="clear" w:color="auto" w:fill="FFFF00"/>
        </w:rPr>
        <w:t>D</w:t>
      </w:r>
      <w:r>
        <w:rPr>
          <w:shd w:val="clear" w:color="auto" w:fill="FFFF00"/>
        </w:rPr>
        <w:t>as System setzt ein Spielfeld um, auf dem sich die Roboter bewegen</w:t>
      </w:r>
    </w:p>
    <w:p w:rsidR="009569B5" w:rsidRDefault="008B08E6">
      <w:pPr>
        <w:pStyle w:val="Listenabsatz"/>
        <w:numPr>
          <w:ilvl w:val="1"/>
          <w:numId w:val="49"/>
        </w:numPr>
        <w:jc w:val="left"/>
      </w:pPr>
      <w:r>
        <w:rPr>
          <w:b/>
          <w:shd w:val="clear" w:color="auto" w:fill="FFFF00"/>
        </w:rPr>
        <w:t xml:space="preserve">Z-L-HG-2.1: </w:t>
      </w:r>
      <w:r>
        <w:rPr>
          <w:shd w:val="clear" w:color="auto" w:fill="FFFF00"/>
        </w:rPr>
        <w:t>Knotenpunkte</w:t>
      </w:r>
    </w:p>
    <w:p w:rsidR="009569B5" w:rsidRDefault="008B08E6">
      <w:pPr>
        <w:pStyle w:val="Listenabsatz"/>
        <w:jc w:val="left"/>
        <w:rPr>
          <w:shd w:val="clear" w:color="auto" w:fill="FFFF00"/>
        </w:rPr>
      </w:pPr>
      <w:r>
        <w:rPr>
          <w:shd w:val="clear" w:color="auto" w:fill="FFFF00"/>
        </w:rPr>
        <w:tab/>
        <w:t xml:space="preserve"> Roboter kommen auf den Knotenpunkten zum stehen</w:t>
      </w:r>
    </w:p>
    <w:p w:rsidR="009569B5" w:rsidRDefault="008B08E6">
      <w:pPr>
        <w:pStyle w:val="Listenabsatz"/>
        <w:numPr>
          <w:ilvl w:val="2"/>
          <w:numId w:val="49"/>
        </w:numPr>
        <w:jc w:val="left"/>
      </w:pPr>
      <w:r>
        <w:rPr>
          <w:b/>
          <w:shd w:val="clear" w:color="auto" w:fill="FFFF00"/>
        </w:rPr>
        <w:t xml:space="preserve">Z-L-HG-2.1.1: </w:t>
      </w:r>
      <w:r>
        <w:rPr>
          <w:shd w:val="clear" w:color="auto" w:fill="FFFF00"/>
        </w:rPr>
        <w:t>Position der Roboter</w:t>
      </w:r>
      <w:r>
        <w:rPr>
          <w:shd w:val="clear" w:color="auto" w:fill="FFFF00"/>
        </w:rPr>
        <w:br/>
      </w:r>
      <w:r>
        <w:rPr>
          <w:shd w:val="clear" w:color="auto" w:fill="FFFF00"/>
        </w:rPr>
        <w:t>Zeigt an ob sich Roboter auf Knotenpunkt befindet</w:t>
      </w:r>
    </w:p>
    <w:p w:rsidR="009569B5" w:rsidRDefault="008B08E6">
      <w:pPr>
        <w:pStyle w:val="Listenabsatz"/>
        <w:numPr>
          <w:ilvl w:val="2"/>
          <w:numId w:val="49"/>
        </w:numPr>
        <w:jc w:val="left"/>
      </w:pPr>
      <w:r>
        <w:rPr>
          <w:b/>
          <w:bCs/>
          <w:shd w:val="clear" w:color="auto" w:fill="FFFF00"/>
        </w:rPr>
        <w:t xml:space="preserve">Z-L-HG-2.1.2: </w:t>
      </w:r>
      <w:r>
        <w:rPr>
          <w:bCs/>
          <w:shd w:val="clear" w:color="auto" w:fill="FFFF00"/>
        </w:rPr>
        <w:t>Zustand</w:t>
      </w:r>
    </w:p>
    <w:p w:rsidR="009569B5" w:rsidRDefault="008B08E6">
      <w:pPr>
        <w:pStyle w:val="Listenabsatz"/>
        <w:ind w:left="1428" w:firstLine="696"/>
        <w:jc w:val="left"/>
        <w:rPr>
          <w:shd w:val="clear" w:color="auto" w:fill="FFFF00"/>
        </w:rPr>
      </w:pPr>
      <w:r>
        <w:rPr>
          <w:shd w:val="clear" w:color="auto" w:fill="FFFF00"/>
        </w:rPr>
        <w:t xml:space="preserve">Zeigt </w:t>
      </w:r>
      <w:r>
        <w:rPr>
          <w:shd w:val="clear" w:color="auto" w:fill="FFFF00"/>
        </w:rPr>
        <w:t>Zustand des Knotens an (Normal / Power-Up)</w:t>
      </w:r>
    </w:p>
    <w:p w:rsidR="009569B5" w:rsidRDefault="008B08E6">
      <w:pPr>
        <w:pStyle w:val="Listenabsatz"/>
        <w:numPr>
          <w:ilvl w:val="1"/>
          <w:numId w:val="49"/>
        </w:numPr>
        <w:jc w:val="left"/>
      </w:pPr>
      <w:r>
        <w:rPr>
          <w:b/>
          <w:shd w:val="clear" w:color="auto" w:fill="FFFF00"/>
        </w:rPr>
        <w:t xml:space="preserve">Z-L-HG-2.2: </w:t>
      </w:r>
      <w:r>
        <w:rPr>
          <w:shd w:val="clear" w:color="auto" w:fill="FFFF00"/>
        </w:rPr>
        <w:t>Kanten</w:t>
      </w:r>
      <w:r>
        <w:rPr>
          <w:b/>
          <w:shd w:val="clear" w:color="auto" w:fill="FFFF00"/>
        </w:rPr>
        <w:t xml:space="preserve"> </w:t>
      </w:r>
      <w:r>
        <w:rPr>
          <w:b/>
          <w:shd w:val="clear" w:color="auto" w:fill="FFFF00"/>
        </w:rPr>
        <w:br/>
      </w:r>
      <w:r>
        <w:rPr>
          <w:shd w:val="clear" w:color="auto" w:fill="FFFF00"/>
        </w:rPr>
        <w:t>Roboter sollen nur zwischen Knotenpunkten wechseln, die mit Kanten verbunden sind</w:t>
      </w:r>
    </w:p>
    <w:p w:rsidR="009569B5" w:rsidRDefault="008B08E6">
      <w:pPr>
        <w:pStyle w:val="Listenabsatz"/>
        <w:numPr>
          <w:ilvl w:val="2"/>
          <w:numId w:val="49"/>
        </w:numPr>
        <w:jc w:val="left"/>
      </w:pPr>
      <w:r>
        <w:rPr>
          <w:b/>
          <w:shd w:val="clear" w:color="auto" w:fill="FFFF00"/>
        </w:rPr>
        <w:t xml:space="preserve">Z-L-HG-2.2.1: </w:t>
      </w:r>
      <w:r>
        <w:rPr>
          <w:shd w:val="clear" w:color="auto" w:fill="FFFF00"/>
        </w:rPr>
        <w:t>(Besuch-)Zustand</w:t>
      </w:r>
      <w:r>
        <w:rPr>
          <w:b/>
          <w:shd w:val="clear" w:color="auto" w:fill="FFFF00"/>
        </w:rPr>
        <w:br/>
      </w:r>
      <w:r>
        <w:rPr>
          <w:shd w:val="clear" w:color="auto" w:fill="FFFF00"/>
        </w:rPr>
        <w:t>Zeigt an ob Kante besucht ist oder nicht</w:t>
      </w:r>
    </w:p>
    <w:p w:rsidR="009569B5" w:rsidRDefault="008B08E6">
      <w:pPr>
        <w:pStyle w:val="Listenabsatz"/>
        <w:numPr>
          <w:ilvl w:val="2"/>
          <w:numId w:val="49"/>
        </w:numPr>
        <w:jc w:val="left"/>
        <w:rPr>
          <w:b/>
          <w:bCs/>
          <w:shd w:val="clear" w:color="auto" w:fill="FFFF00"/>
        </w:rPr>
      </w:pPr>
      <w:r>
        <w:rPr>
          <w:b/>
          <w:bCs/>
          <w:shd w:val="clear" w:color="auto" w:fill="FFFF00"/>
        </w:rPr>
        <w:t>Z-L-HG-2.2.2:</w:t>
      </w: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9569B5">
      <w:pPr>
        <w:pStyle w:val="Listenabsatz"/>
        <w:jc w:val="left"/>
        <w:rPr>
          <w:b/>
          <w:bCs/>
        </w:rPr>
      </w:pPr>
    </w:p>
    <w:p w:rsidR="009569B5" w:rsidRDefault="008B08E6">
      <w:pPr>
        <w:pStyle w:val="Listenabsatz"/>
        <w:numPr>
          <w:ilvl w:val="0"/>
          <w:numId w:val="49"/>
        </w:numPr>
        <w:jc w:val="left"/>
      </w:pPr>
      <w:r>
        <w:rPr>
          <w:b/>
          <w:bCs/>
        </w:rPr>
        <w:t xml:space="preserve">Z-3: </w:t>
      </w:r>
      <w:r>
        <w:rPr>
          <w:bCs/>
        </w:rPr>
        <w:t>Spielregeln</w:t>
      </w:r>
    </w:p>
    <w:p w:rsidR="009569B5" w:rsidRDefault="008B08E6">
      <w:pPr>
        <w:ind w:left="720"/>
        <w:jc w:val="left"/>
        <w:rPr>
          <w:bCs/>
        </w:rPr>
      </w:pPr>
      <w:r>
        <w:rPr>
          <w:bCs/>
        </w:rPr>
        <w:t>Das System folgt den u.g. Regeln</w:t>
      </w:r>
    </w:p>
    <w:p w:rsidR="009569B5" w:rsidRDefault="008B08E6">
      <w:pPr>
        <w:pStyle w:val="Listenabsatz"/>
        <w:numPr>
          <w:ilvl w:val="1"/>
          <w:numId w:val="49"/>
        </w:numPr>
        <w:jc w:val="left"/>
      </w:pPr>
      <w:r>
        <w:rPr>
          <w:b/>
          <w:bCs/>
        </w:rPr>
        <w:t>Z-L-HG-3.1:</w:t>
      </w:r>
      <w:r>
        <w:rPr>
          <w:bCs/>
        </w:rPr>
        <w:t xml:space="preserve"> Startposition</w:t>
      </w:r>
    </w:p>
    <w:p w:rsidR="009569B5" w:rsidRDefault="008B08E6">
      <w:pPr>
        <w:ind w:left="720" w:firstLine="696"/>
        <w:jc w:val="left"/>
        <w:rPr>
          <w:bCs/>
        </w:rPr>
      </w:pPr>
      <w:r>
        <w:rPr>
          <w:bCs/>
        </w:rPr>
        <w:t>Die Roboter starten auf bestimmten Positionen.</w:t>
      </w:r>
    </w:p>
    <w:p w:rsidR="009569B5" w:rsidRDefault="008B08E6">
      <w:pPr>
        <w:pStyle w:val="Listenabsatz"/>
        <w:numPr>
          <w:ilvl w:val="1"/>
          <w:numId w:val="49"/>
        </w:numPr>
        <w:jc w:val="left"/>
      </w:pPr>
      <w:r>
        <w:rPr>
          <w:b/>
          <w:bCs/>
        </w:rPr>
        <w:t xml:space="preserve">Z-L-HG-3.2: </w:t>
      </w:r>
      <w:r>
        <w:rPr>
          <w:bCs/>
        </w:rPr>
        <w:t>Spielgeschehen</w:t>
      </w:r>
    </w:p>
    <w:p w:rsidR="009569B5" w:rsidRDefault="008B08E6">
      <w:pPr>
        <w:ind w:left="720" w:firstLine="696"/>
        <w:jc w:val="left"/>
        <w:rPr>
          <w:bCs/>
        </w:rPr>
      </w:pPr>
      <w:r>
        <w:rPr>
          <w:bCs/>
        </w:rPr>
        <w:t>Die Roboter handeln nach gewissen Regeln</w:t>
      </w:r>
    </w:p>
    <w:p w:rsidR="009569B5" w:rsidRDefault="008B08E6">
      <w:pPr>
        <w:pStyle w:val="Listenabsatz"/>
        <w:numPr>
          <w:ilvl w:val="2"/>
          <w:numId w:val="49"/>
        </w:numPr>
        <w:jc w:val="left"/>
      </w:pPr>
      <w:r>
        <w:rPr>
          <w:b/>
          <w:bCs/>
        </w:rPr>
        <w:t>Z-L-HG-3.2.1:</w:t>
      </w:r>
      <w:r>
        <w:rPr>
          <w:bCs/>
        </w:rPr>
        <w:t xml:space="preserve"> Kollision</w:t>
      </w:r>
    </w:p>
    <w:p w:rsidR="009569B5" w:rsidRDefault="008B08E6">
      <w:pPr>
        <w:ind w:left="1428" w:firstLine="696"/>
        <w:jc w:val="left"/>
        <w:rPr>
          <w:bCs/>
        </w:rPr>
      </w:pPr>
      <w:r>
        <w:rPr>
          <w:bCs/>
        </w:rPr>
        <w:t xml:space="preserve">Bei Kollision zwischen SEPMAN und Geist tritt </w:t>
      </w:r>
      <w:r>
        <w:rPr>
          <w:bCs/>
        </w:rPr>
        <w:t>eine Aktion auf.</w:t>
      </w:r>
    </w:p>
    <w:p w:rsidR="009569B5" w:rsidRDefault="008B08E6">
      <w:pPr>
        <w:pStyle w:val="Listenabsatz"/>
        <w:numPr>
          <w:ilvl w:val="3"/>
          <w:numId w:val="49"/>
        </w:numPr>
        <w:jc w:val="left"/>
      </w:pPr>
      <w:r>
        <w:rPr>
          <w:b/>
          <w:bCs/>
        </w:rPr>
        <w:t>Z-L-HG-3.2.1.1:</w:t>
      </w:r>
      <w:r>
        <w:rPr>
          <w:bCs/>
        </w:rPr>
        <w:t xml:space="preserve"> Power-Up</w:t>
      </w:r>
    </w:p>
    <w:p w:rsidR="009569B5" w:rsidRDefault="008B08E6">
      <w:pPr>
        <w:pStyle w:val="Listenabsatz"/>
        <w:ind w:left="2880"/>
        <w:jc w:val="left"/>
        <w:rPr>
          <w:bCs/>
        </w:rPr>
      </w:pPr>
      <w:r>
        <w:rPr>
          <w:bCs/>
        </w:rPr>
        <w:t>Power-Ups können vom SEPMAN aufgesammelt werden</w:t>
      </w:r>
    </w:p>
    <w:p w:rsidR="009569B5" w:rsidRDefault="008B08E6">
      <w:pPr>
        <w:pStyle w:val="Listenabsatz"/>
        <w:ind w:left="2880"/>
        <w:jc w:val="left"/>
        <w:rPr>
          <w:bCs/>
        </w:rPr>
      </w:pPr>
      <w:r>
        <w:rPr>
          <w:bCs/>
        </w:rPr>
        <w:t>Die Geister flüchten vom SEPMAN. Bei Kollision wird der Geist deaktiviert; Nach einer bestimmten Zeit wird der Geist zurückgesetzt.</w:t>
      </w:r>
    </w:p>
    <w:p w:rsidR="009569B5" w:rsidRDefault="008B08E6">
      <w:pPr>
        <w:pStyle w:val="Listenabsatz"/>
        <w:numPr>
          <w:ilvl w:val="3"/>
          <w:numId w:val="49"/>
        </w:numPr>
        <w:jc w:val="left"/>
      </w:pPr>
      <w:r>
        <w:rPr>
          <w:b/>
          <w:bCs/>
        </w:rPr>
        <w:t xml:space="preserve">Z-L-HG-3.2.1.2: </w:t>
      </w:r>
      <w:r>
        <w:rPr>
          <w:bCs/>
        </w:rPr>
        <w:t>Kein Power-Up</w:t>
      </w:r>
    </w:p>
    <w:p w:rsidR="009569B5" w:rsidRDefault="008B08E6">
      <w:pPr>
        <w:pStyle w:val="Listenabsatz"/>
        <w:ind w:left="2880"/>
        <w:jc w:val="left"/>
        <w:rPr>
          <w:bCs/>
        </w:rPr>
      </w:pPr>
      <w:r>
        <w:rPr>
          <w:bCs/>
        </w:rPr>
        <w:t>„Nor</w:t>
      </w:r>
      <w:r>
        <w:rPr>
          <w:bCs/>
        </w:rPr>
        <w:t>males“ Spielerlebnis</w:t>
      </w:r>
    </w:p>
    <w:p w:rsidR="009569B5" w:rsidRDefault="008B08E6">
      <w:pPr>
        <w:ind w:left="2832" w:firstLine="3"/>
        <w:jc w:val="left"/>
        <w:rPr>
          <w:bCs/>
        </w:rPr>
      </w:pPr>
      <w:r>
        <w:rPr>
          <w:bCs/>
        </w:rPr>
        <w:t>Bei Kollision wird das Spiel pausiert und der SEPMAN verliert ein Leben; Es werden alle Roboter auf ihre Startposition zurückgesetzt. (Kanten bleiben erhalten)</w:t>
      </w:r>
    </w:p>
    <w:p w:rsidR="009569B5" w:rsidRDefault="008B08E6">
      <w:pPr>
        <w:pStyle w:val="Listenabsatz"/>
        <w:numPr>
          <w:ilvl w:val="2"/>
          <w:numId w:val="49"/>
        </w:numPr>
        <w:jc w:val="left"/>
      </w:pPr>
      <w:r>
        <w:rPr>
          <w:b/>
          <w:bCs/>
        </w:rPr>
        <w:t>Z-L-HG-3.2.2:</w:t>
      </w:r>
      <w:r>
        <w:rPr>
          <w:bCs/>
        </w:rPr>
        <w:t xml:space="preserve"> Anzeige</w:t>
      </w:r>
    </w:p>
    <w:p w:rsidR="009569B5" w:rsidRDefault="008B08E6">
      <w:pPr>
        <w:ind w:left="2124"/>
        <w:jc w:val="left"/>
        <w:rPr>
          <w:bCs/>
        </w:rPr>
      </w:pPr>
      <w:r>
        <w:rPr>
          <w:bCs/>
        </w:rPr>
        <w:t xml:space="preserve">Dem Spieler wird angezeigt, wenn ein Roboter </w:t>
      </w:r>
      <w:r>
        <w:rPr>
          <w:bCs/>
        </w:rPr>
        <w:t>deaktiviert ist.</w:t>
      </w:r>
    </w:p>
    <w:p w:rsidR="009569B5" w:rsidRDefault="008B08E6">
      <w:pPr>
        <w:ind w:left="2124"/>
        <w:jc w:val="left"/>
        <w:rPr>
          <w:bCs/>
        </w:rPr>
      </w:pPr>
      <w:r>
        <w:rPr>
          <w:bCs/>
        </w:rPr>
        <w:t>Dem Spieler wird sein Leben angezeigt.</w:t>
      </w:r>
    </w:p>
    <w:p w:rsidR="009569B5" w:rsidRDefault="008B08E6">
      <w:pPr>
        <w:pStyle w:val="Listenabsatz"/>
        <w:numPr>
          <w:ilvl w:val="2"/>
          <w:numId w:val="49"/>
        </w:numPr>
        <w:jc w:val="left"/>
      </w:pPr>
      <w:r>
        <w:rPr>
          <w:b/>
          <w:bCs/>
        </w:rPr>
        <w:t xml:space="preserve">Z-L-HG-3.2.3: </w:t>
      </w:r>
      <w:r>
        <w:rPr>
          <w:bCs/>
        </w:rPr>
        <w:t>Spielende</w:t>
      </w:r>
    </w:p>
    <w:p w:rsidR="009569B5" w:rsidRDefault="008B08E6">
      <w:pPr>
        <w:ind w:left="2124"/>
        <w:jc w:val="left"/>
        <w:rPr>
          <w:bCs/>
        </w:rPr>
      </w:pPr>
      <w:r>
        <w:rPr>
          <w:bCs/>
        </w:rPr>
        <w:t>Das Spiel endet unter einer der beiden Bedingungen.</w:t>
      </w:r>
    </w:p>
    <w:p w:rsidR="009569B5" w:rsidRDefault="008B08E6">
      <w:pPr>
        <w:pStyle w:val="Listenabsatz"/>
        <w:numPr>
          <w:ilvl w:val="3"/>
          <w:numId w:val="49"/>
        </w:numPr>
        <w:jc w:val="left"/>
      </w:pPr>
      <w:r>
        <w:rPr>
          <w:b/>
          <w:bCs/>
        </w:rPr>
        <w:t xml:space="preserve">Z-L-HG-3.2.3.1 </w:t>
      </w:r>
      <w:r>
        <w:rPr>
          <w:bCs/>
        </w:rPr>
        <w:t>Sieg</w:t>
      </w:r>
    </w:p>
    <w:p w:rsidR="009569B5" w:rsidRDefault="008B08E6">
      <w:pPr>
        <w:pStyle w:val="Listenabsatz"/>
        <w:ind w:left="2880"/>
        <w:jc w:val="left"/>
        <w:rPr>
          <w:bCs/>
        </w:rPr>
      </w:pPr>
      <w:r>
        <w:rPr>
          <w:bCs/>
        </w:rPr>
        <w:t>Der Spieler hat gewonnen, wenn alle Kanten mind. 1 Mal begangen wurden.</w:t>
      </w:r>
    </w:p>
    <w:p w:rsidR="009569B5" w:rsidRDefault="008B08E6">
      <w:pPr>
        <w:pStyle w:val="Listenabsatz"/>
        <w:numPr>
          <w:ilvl w:val="3"/>
          <w:numId w:val="49"/>
        </w:numPr>
        <w:jc w:val="left"/>
      </w:pPr>
      <w:r>
        <w:rPr>
          <w:b/>
          <w:bCs/>
        </w:rPr>
        <w:t xml:space="preserve">Z-L-HG-3.2.3.2 </w:t>
      </w:r>
      <w:r>
        <w:rPr>
          <w:bCs/>
        </w:rPr>
        <w:t>Niederlage</w:t>
      </w:r>
    </w:p>
    <w:p w:rsidR="009569B5" w:rsidRDefault="008B08E6">
      <w:pPr>
        <w:pStyle w:val="Listenabsatz"/>
        <w:ind w:left="2880"/>
        <w:jc w:val="left"/>
        <w:rPr>
          <w:bCs/>
        </w:rPr>
      </w:pPr>
      <w:r>
        <w:rPr>
          <w:bCs/>
        </w:rPr>
        <w:t>Der Sp</w:t>
      </w:r>
      <w:r>
        <w:rPr>
          <w:bCs/>
        </w:rPr>
        <w:t>ieler hat verloren, wenn er kein Leben mehr hat.</w:t>
      </w:r>
    </w:p>
    <w:p w:rsidR="009569B5" w:rsidRDefault="009569B5">
      <w:pPr>
        <w:jc w:val="left"/>
        <w:rPr>
          <w:bCs/>
        </w:rPr>
      </w:pPr>
    </w:p>
    <w:p w:rsidR="009569B5" w:rsidRDefault="008B08E6">
      <w:pPr>
        <w:pStyle w:val="berschrift2"/>
      </w:pPr>
      <w:bookmarkStart w:id="9" w:name="__RefHeading__2116_948927801"/>
      <w:bookmarkStart w:id="10" w:name="_Toc448826190"/>
      <w:bookmarkStart w:id="11" w:name="_Toc371499338"/>
      <w:r>
        <w:t>Kontextmodell / Spielmodell</w:t>
      </w:r>
      <w:bookmarkEnd w:id="9"/>
      <w:bookmarkEnd w:id="10"/>
      <w:bookmarkEnd w:id="11"/>
    </w:p>
    <w:p w:rsidR="009569B5" w:rsidRDefault="008B08E6">
      <w:pPr>
        <w:pStyle w:val="Notiz"/>
      </w:pPr>
      <w:r>
        <w:t>Durch das Kontextmodell wird die Umgebung des Systems modelliert. Es wird definiert womit das System interagiert. Alle Elemente des Kontextmodells sollen auch beschrieben werden.</w:t>
      </w:r>
    </w:p>
    <w:p w:rsidR="009569B5" w:rsidRDefault="008B08E6">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rsidR="009569B5" w:rsidRDefault="008B08E6">
      <w:pPr>
        <w:rPr>
          <w:shd w:val="clear" w:color="auto" w:fill="FFFF00"/>
        </w:rPr>
      </w:pPr>
      <w:r>
        <w:rPr>
          <w:shd w:val="clear" w:color="auto" w:fill="FFFF00"/>
        </w:rPr>
        <w:t>&lt;Bild des Ko</w:t>
      </w:r>
      <w:r>
        <w:rPr>
          <w:shd w:val="clear" w:color="auto" w:fill="FFFF00"/>
        </w:rPr>
        <w:t>ntextmodells&gt;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12" w:name="_Toc448826191"/>
      <w:bookmarkStart w:id="13" w:name="_Toc371499339"/>
      <w:r>
        <w:rPr>
          <w:rFonts w:ascii="Times New Roman" w:hAnsi="Times New Roman" w:cs="Times New Roman"/>
          <w:shd w:val="clear" w:color="auto" w:fill="FFFF00"/>
        </w:rPr>
        <w:t>&lt;Akteur 1/Ext. System 1&gt;</w:t>
      </w:r>
      <w:bookmarkEnd w:id="12"/>
      <w:bookmarkEnd w:id="13"/>
    </w:p>
    <w:p w:rsidR="009569B5" w:rsidRDefault="008B08E6">
      <w:pPr>
        <w:pStyle w:val="Notiz"/>
      </w:pPr>
      <w:r>
        <w:t xml:space="preserve">Zu jedem Akteur/Ext. System gehört eine kurze Beschreibung. Die Ziele des Akteurs sollten sich in Abschnitt </w:t>
      </w:r>
      <w:r>
        <w:fldChar w:fldCharType="begin"/>
      </w:r>
      <w:r>
        <w:instrText xml:space="preserve"> REF _Ref161729097 </w:instrText>
      </w:r>
      <w:r>
        <w:fldChar w:fldCharType="separate"/>
      </w:r>
      <w:r>
        <w:t>Fehler: Referenz nicht gefunden</w:t>
      </w:r>
      <w:r>
        <w:fldChar w:fldCharType="end"/>
      </w:r>
      <w:r>
        <w:t xml:space="preserve"> wiederfinden und entsprechend verwiesen werden. Zur Bes</w:t>
      </w:r>
      <w:r>
        <w:t>chreibung gehört auch eine textuelle Definition der Daten, die mit dem zu modellierenden System ausgetauscht werden.</w:t>
      </w:r>
    </w:p>
    <w:p w:rsidR="009569B5" w:rsidRDefault="008B08E6">
      <w:pPr>
        <w:rPr>
          <w:shd w:val="clear" w:color="auto" w:fill="FFFF00"/>
        </w:rPr>
      </w:pPr>
      <w:r>
        <w:rPr>
          <w:shd w:val="clear" w:color="auto" w:fill="FFFF00"/>
        </w:rPr>
        <w:t>&lt;Beschreibung des Akteurs&gt;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14" w:name="_Toc448826192"/>
      <w:bookmarkStart w:id="15" w:name="_Toc371499340"/>
      <w:r>
        <w:rPr>
          <w:rFonts w:ascii="Times New Roman" w:hAnsi="Times New Roman" w:cs="Times New Roman"/>
          <w:shd w:val="clear" w:color="auto" w:fill="FFFF00"/>
        </w:rPr>
        <w:t>&lt;Akteur n/Ext. System n&gt;</w:t>
      </w:r>
      <w:bookmarkEnd w:id="14"/>
      <w:bookmarkEnd w:id="15"/>
    </w:p>
    <w:p w:rsidR="009569B5" w:rsidRDefault="008B08E6">
      <w:pPr>
        <w:rPr>
          <w:shd w:val="clear" w:color="auto" w:fill="FFFF00"/>
        </w:rPr>
      </w:pPr>
      <w:r>
        <w:rPr>
          <w:shd w:val="clear" w:color="auto" w:fill="FFFF00"/>
        </w:rPr>
        <w:t>&lt;Beschreibung des Akteurs&gt;</w:t>
      </w:r>
    </w:p>
    <w:p w:rsidR="009569B5" w:rsidRDefault="009569B5">
      <w:pPr>
        <w:rPr>
          <w:shd w:val="clear" w:color="auto" w:fill="FFFF00"/>
        </w:rPr>
      </w:pPr>
    </w:p>
    <w:p w:rsidR="009569B5" w:rsidRDefault="009569B5">
      <w:pPr>
        <w:rPr>
          <w:shd w:val="clear" w:color="auto" w:fill="FFFF00"/>
        </w:rPr>
      </w:pPr>
    </w:p>
    <w:p w:rsidR="009569B5" w:rsidRDefault="008B08E6">
      <w:r>
        <w:rPr>
          <w:noProof/>
        </w:rPr>
        <w:drawing>
          <wp:inline distT="0" distB="0" distL="0" distR="0">
            <wp:extent cx="4705346" cy="3486149"/>
            <wp:effectExtent l="0" t="0" r="4" b="1"/>
            <wp:docPr id="1" name="Grafik 1" descr="G:\Users\Bardia\Desktop\sep kontextmodel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rcRect/>
                    <a:stretch>
                      <a:fillRect/>
                    </a:stretch>
                  </pic:blipFill>
                  <pic:spPr>
                    <a:xfrm>
                      <a:off x="0" y="0"/>
                      <a:ext cx="4705346" cy="3486149"/>
                    </a:xfrm>
                    <a:prstGeom prst="rect">
                      <a:avLst/>
                    </a:prstGeom>
                    <a:noFill/>
                    <a:ln>
                      <a:noFill/>
                      <a:prstDash/>
                    </a:ln>
                  </pic:spPr>
                </pic:pic>
              </a:graphicData>
            </a:graphic>
          </wp:inline>
        </w:drawing>
      </w:r>
    </w:p>
    <w:p w:rsidR="009569B5" w:rsidRDefault="009569B5"/>
    <w:p w:rsidR="009569B5" w:rsidRDefault="008B08E6">
      <w:pPr>
        <w:rPr>
          <w:b/>
          <w:sz w:val="28"/>
          <w:szCs w:val="28"/>
          <w:shd w:val="clear" w:color="auto" w:fill="FFFF00"/>
        </w:rPr>
      </w:pPr>
      <w:r>
        <w:rPr>
          <w:b/>
          <w:sz w:val="28"/>
          <w:szCs w:val="28"/>
          <w:shd w:val="clear" w:color="auto" w:fill="FFFF00"/>
        </w:rPr>
        <w:t>Nutzer:</w:t>
      </w:r>
    </w:p>
    <w:p w:rsidR="009569B5" w:rsidRDefault="008B08E6">
      <w:pPr>
        <w:rPr>
          <w:szCs w:val="28"/>
        </w:rPr>
      </w:pPr>
      <w:r>
        <w:rPr>
          <w:szCs w:val="28"/>
        </w:rPr>
        <w:t>Der Nutzer interagiert mit dem System, indem er</w:t>
      </w:r>
      <w:r>
        <w:rPr>
          <w:szCs w:val="28"/>
        </w:rPr>
        <w:t xml:space="preserve"> Steuerbefehle sendet.</w:t>
      </w:r>
    </w:p>
    <w:p w:rsidR="009569B5" w:rsidRDefault="009569B5">
      <w:pPr>
        <w:rPr>
          <w:szCs w:val="28"/>
        </w:rPr>
      </w:pPr>
    </w:p>
    <w:p w:rsidR="009569B5" w:rsidRDefault="008B08E6">
      <w:r>
        <w:rPr>
          <w:b/>
          <w:sz w:val="28"/>
          <w:szCs w:val="28"/>
          <w:shd w:val="clear" w:color="auto" w:fill="FFFF00"/>
        </w:rPr>
        <w:t>System:</w:t>
      </w:r>
    </w:p>
    <w:p w:rsidR="009569B5" w:rsidRDefault="008B08E6">
      <w:r>
        <w:t>Das entwickelte System zeigt dem Nutzer das Spielgeschehen an.</w:t>
      </w:r>
    </w:p>
    <w:p w:rsidR="009569B5" w:rsidRDefault="008B08E6">
      <w:pPr>
        <w:pStyle w:val="berschrift2"/>
      </w:pPr>
      <w:bookmarkStart w:id="16" w:name="__RefHeading__2118_948927801"/>
      <w:bookmarkStart w:id="17" w:name="_Toc448826193"/>
      <w:bookmarkStart w:id="18" w:name="_Toc371499335"/>
      <w:bookmarkStart w:id="19" w:name="_Ref292044033"/>
      <w:r>
        <w:t>Szenarien</w:t>
      </w:r>
      <w:bookmarkEnd w:id="16"/>
      <w:bookmarkEnd w:id="17"/>
      <w:bookmarkEnd w:id="18"/>
      <w:bookmarkEnd w:id="19"/>
    </w:p>
    <w:p w:rsidR="009569B5" w:rsidRDefault="008B08E6">
      <w:pPr>
        <w:pStyle w:val="Notiz"/>
      </w:pPr>
      <w:r>
        <w:t>Szenarien verbinden die Artefakte miteinander. Jedes Szenario beschreibt eine konkrete Interaktion mit dem zu bauenden System. In diesen Szenarien soll</w:t>
      </w:r>
      <w:r>
        <w:t xml:space="preserve"> beschrieben werden, wie die Ziele der Akteure durch eine Interaktion mit dem System erfüllt werden.</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20" w:name="_Toc448826194"/>
      <w:bookmarkStart w:id="21" w:name="_Toc371499336"/>
      <w:r>
        <w:rPr>
          <w:rFonts w:ascii="Times New Roman" w:hAnsi="Times New Roman" w:cs="Times New Roman"/>
          <w:shd w:val="clear" w:color="auto" w:fill="FFFF00"/>
        </w:rPr>
        <w:t>&lt;Name Szenario 1&gt;</w:t>
      </w:r>
      <w:bookmarkEnd w:id="20"/>
      <w:bookmarkEnd w:id="21"/>
    </w:p>
    <w:p w:rsidR="009569B5" w:rsidRDefault="008B08E6">
      <w:pPr>
        <w:pStyle w:val="Notiz"/>
      </w:pPr>
      <w:r>
        <w:t xml:space="preserve">Natürlich sprachliche Dokumentation eines Szenarios mit Referenz auf die beteiligten Akteure/Systeme aus Abschnitt </w:t>
      </w:r>
      <w:r>
        <w:fldChar w:fldCharType="begin"/>
      </w:r>
      <w:r>
        <w:instrText xml:space="preserve"> REF _Ref161730684 </w:instrText>
      </w:r>
      <w:r>
        <w:fldChar w:fldCharType="separate"/>
      </w:r>
      <w:r>
        <w:t>Fehler: Referenz nicht gefunden</w:t>
      </w:r>
      <w:r>
        <w:fldChar w:fldCharType="end"/>
      </w:r>
      <w:r>
        <w:t xml:space="preserve"> und der erreichten Ziele aus Abschnitt 2.1</w:t>
      </w:r>
    </w:p>
    <w:p w:rsidR="009569B5" w:rsidRDefault="008B08E6">
      <w:pPr>
        <w:rPr>
          <w:shd w:val="clear" w:color="auto" w:fill="FFFF00"/>
        </w:rPr>
      </w:pPr>
      <w:r>
        <w:rPr>
          <w:shd w:val="clear" w:color="auto" w:fill="FFFF00"/>
        </w:rPr>
        <w:t>&lt;Beschreibung Szenario 1&gt;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22" w:name="_Toc448826195"/>
      <w:bookmarkStart w:id="23" w:name="_Toc371499337"/>
      <w:r>
        <w:rPr>
          <w:rFonts w:ascii="Times New Roman" w:hAnsi="Times New Roman" w:cs="Times New Roman"/>
          <w:shd w:val="clear" w:color="auto" w:fill="FFFF00"/>
        </w:rPr>
        <w:t>&lt;Name Szenario n&gt;</w:t>
      </w:r>
      <w:bookmarkEnd w:id="22"/>
      <w:bookmarkEnd w:id="23"/>
    </w:p>
    <w:p w:rsidR="009569B5" w:rsidRDefault="008B08E6">
      <w:pPr>
        <w:rPr>
          <w:shd w:val="clear" w:color="auto" w:fill="FFFF00"/>
        </w:rPr>
      </w:pPr>
      <w:r>
        <w:rPr>
          <w:shd w:val="clear" w:color="auto" w:fill="FFFF00"/>
        </w:rPr>
        <w:t>&lt;Beschreibung Szenario n&gt;</w:t>
      </w:r>
    </w:p>
    <w:p w:rsidR="009569B5" w:rsidRDefault="009569B5">
      <w:pPr>
        <w:jc w:val="left"/>
      </w:pPr>
    </w:p>
    <w:p w:rsidR="009569B5" w:rsidRDefault="008B08E6">
      <w:pPr>
        <w:pStyle w:val="berschrift1"/>
        <w:pageBreakBefore/>
      </w:pPr>
      <w:bookmarkStart w:id="24" w:name="__RefHeading__2120_948927801"/>
      <w:bookmarkStart w:id="25" w:name="_Toc448826196"/>
      <w:r>
        <w:lastRenderedPageBreak/>
        <w:t>Logischer Architekturentwurf</w:t>
      </w:r>
      <w:bookmarkEnd w:id="24"/>
      <w:bookmarkEnd w:id="25"/>
    </w:p>
    <w:p w:rsidR="009569B5" w:rsidRDefault="008B08E6">
      <w:pPr>
        <w:pStyle w:val="berschrift2"/>
      </w:pPr>
      <w:bookmarkStart w:id="26" w:name="_Toc305757764"/>
      <w:bookmarkStart w:id="27" w:name="_Toc303353236"/>
      <w:bookmarkStart w:id="28" w:name="_Toc305757762"/>
      <w:bookmarkStart w:id="29" w:name="_Toc303353234"/>
      <w:bookmarkStart w:id="30" w:name="_Toc305757761"/>
      <w:bookmarkStart w:id="31" w:name="_Toc305757760"/>
      <w:bookmarkStart w:id="32" w:name="_Toc305757759"/>
      <w:bookmarkStart w:id="33" w:name="_Toc305757758"/>
      <w:bookmarkStart w:id="34" w:name="_Toc305757757"/>
      <w:bookmarkStart w:id="35" w:name="_Toc305757756"/>
      <w:bookmarkStart w:id="36" w:name="_Toc305757755"/>
      <w:bookmarkStart w:id="37" w:name="__RefHeading__2122_948927801"/>
      <w:bookmarkStart w:id="38" w:name="_Toc448826197"/>
      <w:bookmarkStart w:id="39" w:name="_Toc371499344"/>
      <w:bookmarkStart w:id="40" w:name="_Ref292051526"/>
      <w:bookmarkStart w:id="41" w:name="_Ref292043925"/>
      <w:bookmarkEnd w:id="26"/>
      <w:bookmarkEnd w:id="27"/>
      <w:bookmarkEnd w:id="28"/>
      <w:bookmarkEnd w:id="29"/>
      <w:bookmarkEnd w:id="30"/>
      <w:bookmarkEnd w:id="31"/>
      <w:bookmarkEnd w:id="32"/>
      <w:bookmarkEnd w:id="33"/>
      <w:bookmarkEnd w:id="34"/>
      <w:bookmarkEnd w:id="35"/>
      <w:bookmarkEnd w:id="36"/>
      <w:r>
        <w:t>Datenflussdiagramm</w:t>
      </w:r>
      <w:bookmarkEnd w:id="37"/>
      <w:bookmarkEnd w:id="38"/>
      <w:bookmarkEnd w:id="39"/>
      <w:bookmarkEnd w:id="40"/>
      <w:bookmarkEnd w:id="41"/>
    </w:p>
    <w:p w:rsidR="009569B5" w:rsidRDefault="008B08E6">
      <w:pPr>
        <w:pStyle w:val="Notiz"/>
      </w:pPr>
      <w:r>
        <w:t>Durch ein Datenflussdiagramm werden die Datenflüsse und Verarb</w:t>
      </w:r>
      <w:r>
        <w:t xml:space="preserve">eitungsprozesse der Daten innerhalb eines Systems modelliert. Daten kommen von externen Systemen oder Akteuren (Abschnitt </w:t>
      </w:r>
      <w:r>
        <w:fldChar w:fldCharType="begin"/>
      </w:r>
      <w:r>
        <w:instrText xml:space="preserve"> REF _Ref161730684 </w:instrText>
      </w:r>
      <w:r>
        <w:fldChar w:fldCharType="separate"/>
      </w:r>
      <w:r>
        <w:t>Fehler: Referenz nicht gefunden</w:t>
      </w:r>
      <w:r>
        <w:fldChar w:fldCharType="end"/>
      </w:r>
      <w:r>
        <w:t>) in das System und werden verarbeitet.</w:t>
      </w:r>
    </w:p>
    <w:p w:rsidR="009569B5" w:rsidRDefault="008B08E6">
      <w:pPr>
        <w:rPr>
          <w:shd w:val="clear" w:color="auto" w:fill="FFFF00"/>
        </w:rPr>
      </w:pPr>
      <w:r>
        <w:rPr>
          <w:shd w:val="clear" w:color="auto" w:fill="FFFF00"/>
        </w:rPr>
        <w:t>&lt;Grafik des Datenflussdiagramms&gt;</w:t>
      </w:r>
    </w:p>
    <w:p w:rsidR="009569B5" w:rsidRDefault="008B08E6">
      <w:pPr>
        <w:pStyle w:val="berschrift2"/>
      </w:pPr>
      <w:bookmarkStart w:id="42" w:name="__RefHeading__2124_948927801"/>
      <w:bookmarkStart w:id="43" w:name="_Toc448826198"/>
      <w:bookmarkStart w:id="44" w:name="_Toc371499345"/>
      <w:r>
        <w:t>Mini Spe</w:t>
      </w:r>
      <w:r>
        <w:t>zifikation</w:t>
      </w:r>
      <w:bookmarkEnd w:id="42"/>
      <w:bookmarkEnd w:id="43"/>
      <w:bookmarkEnd w:id="44"/>
    </w:p>
    <w:p w:rsidR="009569B5" w:rsidRDefault="008B08E6">
      <w:pPr>
        <w:pStyle w:val="Notiz"/>
      </w:pPr>
      <w:r>
        <w:t>Die Mini Spezifikation gibt Einblick in die Prozesse des DFD. Sie beschreibt wie der Prozess Eingabedaten in die entsprechenden Ausgabedaten transformiert Dabei geht es nicht darum bereits entsprechende Algorithmen zu entwickeln, sondern natürli</w:t>
      </w:r>
      <w:r>
        <w:t>ch sprachlich festzuhalten aus welchen Informationen der Eingabedaten die Ausgabedaten ermittelt werden.</w:t>
      </w:r>
    </w:p>
    <w:p w:rsidR="009569B5" w:rsidRDefault="009569B5">
      <w:pPr>
        <w:ind w:left="709"/>
      </w:pPr>
    </w:p>
    <w:p w:rsidR="009569B5" w:rsidRDefault="008B08E6">
      <w:pPr>
        <w:pStyle w:val="berschrift3"/>
        <w:rPr>
          <w:shd w:val="clear" w:color="auto" w:fill="FFFF00"/>
        </w:rPr>
      </w:pPr>
      <w:bookmarkStart w:id="45" w:name="__RefHeading__2126_948927801"/>
      <w:bookmarkStart w:id="46" w:name="_Toc448826199"/>
      <w:bookmarkStart w:id="47" w:name="_Toc371499346"/>
      <w:r>
        <w:rPr>
          <w:shd w:val="clear" w:color="auto" w:fill="FFFF00"/>
        </w:rPr>
        <w:t>&lt;Name Prozess 1&gt;</w:t>
      </w:r>
      <w:bookmarkEnd w:id="45"/>
      <w:bookmarkEnd w:id="46"/>
      <w:bookmarkEnd w:id="47"/>
    </w:p>
    <w:p w:rsidR="009569B5" w:rsidRDefault="008B08E6">
      <w:r>
        <w:t>&lt;Beschreibung Prozess1&gt;</w:t>
      </w:r>
    </w:p>
    <w:p w:rsidR="009569B5" w:rsidRDefault="008B08E6">
      <w:pPr>
        <w:pStyle w:val="berschrift3"/>
        <w:rPr>
          <w:shd w:val="clear" w:color="auto" w:fill="FFFF00"/>
        </w:rPr>
      </w:pPr>
      <w:bookmarkStart w:id="48" w:name="__RefHeading__2128_948927801"/>
      <w:bookmarkStart w:id="49" w:name="_Toc448826200"/>
      <w:bookmarkStart w:id="50" w:name="_Toc371499347"/>
      <w:r>
        <w:rPr>
          <w:shd w:val="clear" w:color="auto" w:fill="FFFF00"/>
        </w:rPr>
        <w:t>&lt;Name Prozess n&gt;</w:t>
      </w:r>
      <w:bookmarkEnd w:id="48"/>
      <w:bookmarkEnd w:id="49"/>
      <w:bookmarkEnd w:id="50"/>
    </w:p>
    <w:p w:rsidR="009569B5" w:rsidRDefault="008B08E6">
      <w:r>
        <w:t>&lt;Beschreibung Prozess n&gt;</w:t>
      </w:r>
    </w:p>
    <w:p w:rsidR="009569B5" w:rsidRDefault="008B08E6">
      <w:pPr>
        <w:pStyle w:val="berschrift2"/>
      </w:pPr>
      <w:bookmarkStart w:id="51" w:name="__RefHeading__2130_948927801"/>
      <w:bookmarkStart w:id="52" w:name="_Toc448826201"/>
      <w:bookmarkStart w:id="53" w:name="_Toc371499348"/>
      <w:r>
        <w:t>Data Dictionary</w:t>
      </w:r>
      <w:bookmarkEnd w:id="51"/>
      <w:bookmarkEnd w:id="52"/>
      <w:bookmarkEnd w:id="53"/>
    </w:p>
    <w:p w:rsidR="009569B5" w:rsidRDefault="008B08E6">
      <w:pPr>
        <w:pStyle w:val="Notiz"/>
      </w:pPr>
      <w:r>
        <w:t xml:space="preserve">Das Data Dictionary schlüsselt die Datenflüsse des </w:t>
      </w:r>
      <w:r>
        <w:t>DFD in atomare Datentypen auf. Jeder Datenfluss muss dabei einem eindeutigen atomaren Datentyp zugeordnet werden. Die Anzahl der Ebenen in die ein Datenfluss zerlegt werden kann, variiert je nach Datentyp. Ein Datentyp gilt als atomar, wenn er sich nicht i</w:t>
      </w:r>
      <w:r>
        <w:t>n weitere Datentypen zerlegen lässt und einem fest definierten Wertebereich zuzuordnen ist.</w:t>
      </w:r>
    </w:p>
    <w:p w:rsidR="009569B5" w:rsidRDefault="008B08E6">
      <w:pPr>
        <w:pStyle w:val="berschrift2"/>
      </w:pPr>
      <w:bookmarkStart w:id="54" w:name="__RefHeading__2132_948927801"/>
      <w:bookmarkStart w:id="55" w:name="_Toc448826202"/>
      <w:bookmarkStart w:id="56" w:name="_Toc371499349"/>
      <w:r>
        <w:t>Message Sequence Charts</w:t>
      </w:r>
      <w:bookmarkEnd w:id="54"/>
      <w:bookmarkEnd w:id="55"/>
      <w:bookmarkEnd w:id="56"/>
    </w:p>
    <w:p w:rsidR="009569B5" w:rsidRDefault="008B08E6">
      <w:pPr>
        <w:pStyle w:val="Notiz"/>
      </w:pPr>
      <w:r>
        <w:t xml:space="preserve">Mit Hilfe von MSC werden Interaktionen zwischen den Elementen des DFDs aus Abschnitt </w:t>
      </w:r>
      <w:r>
        <w:fldChar w:fldCharType="begin"/>
      </w:r>
      <w:r>
        <w:instrText xml:space="preserve"> REF _Ref292043925 </w:instrText>
      </w:r>
      <w:r>
        <w:fldChar w:fldCharType="separate"/>
      </w:r>
      <w:r>
        <w:t>Datenflussdiagramm</w:t>
      </w:r>
      <w:r>
        <w:fldChar w:fldCharType="end"/>
      </w:r>
      <w:r>
        <w:t xml:space="preserve"> modelliert. Zu</w:t>
      </w:r>
      <w:r>
        <w:t xml:space="preserve"> jedem Szenario aus Abschnitt </w:t>
      </w:r>
      <w:r>
        <w:fldChar w:fldCharType="begin"/>
      </w:r>
      <w:r>
        <w:instrText xml:space="preserve"> REF _Ref292044033 </w:instrText>
      </w:r>
      <w:r>
        <w:fldChar w:fldCharType="separate"/>
      </w:r>
      <w:r>
        <w:t>Szenarien</w:t>
      </w:r>
      <w:r>
        <w:fldChar w:fldCharType="end"/>
      </w:r>
      <w:r>
        <w:t xml:space="preserve"> wird dazu ein oder mehrere zusammenhängende basic MSC (bMSC) modelliert, dass den Datenaustausch zwischen den Elementen des DFDs zeigt. Durch das hMSC werden die bMSC in einen Zusammenhang geset</w:t>
      </w:r>
      <w:r>
        <w:t>zt.</w:t>
      </w:r>
    </w:p>
    <w:p w:rsidR="009569B5" w:rsidRDefault="008B08E6">
      <w:pPr>
        <w:pStyle w:val="berschrift3"/>
        <w:rPr>
          <w:shd w:val="clear" w:color="auto" w:fill="FFFF00"/>
        </w:rPr>
      </w:pPr>
      <w:bookmarkStart w:id="57" w:name="__RefHeading__2134_948927801"/>
      <w:bookmarkStart w:id="58" w:name="_Toc448826203"/>
      <w:r>
        <w:rPr>
          <w:shd w:val="clear" w:color="auto" w:fill="FFFF00"/>
        </w:rPr>
        <w:t>bMSCs</w:t>
      </w:r>
      <w:bookmarkEnd w:id="57"/>
      <w:bookmarkEnd w:id="58"/>
    </w:p>
    <w:p w:rsidR="009569B5" w:rsidRDefault="008B08E6">
      <w:pPr>
        <w:pStyle w:val="berschrift4"/>
        <w:ind w:left="907" w:hanging="907"/>
      </w:pPr>
      <w:bookmarkStart w:id="59" w:name="__RefHeading__2136_948927801"/>
      <w:bookmarkStart w:id="60" w:name="_Toc448826204"/>
      <w:r>
        <w:rPr>
          <w:rFonts w:ascii="Times New Roman" w:hAnsi="Times New Roman"/>
        </w:rPr>
        <w:t xml:space="preserve">bMSC-1: </w:t>
      </w:r>
      <w:r>
        <w:rPr>
          <w:rFonts w:ascii="Times New Roman" w:hAnsi="Times New Roman"/>
          <w:shd w:val="clear" w:color="auto" w:fill="FFFF00"/>
        </w:rPr>
        <w:t>&lt;Name des bMSC&gt;</w:t>
      </w:r>
      <w:bookmarkEnd w:id="59"/>
      <w:bookmarkEnd w:id="60"/>
    </w:p>
    <w:p w:rsidR="009569B5" w:rsidRDefault="008B08E6">
      <w:pPr>
        <w:rPr>
          <w:shd w:val="clear" w:color="auto" w:fill="FFFF00"/>
        </w:rPr>
      </w:pPr>
      <w:r>
        <w:rPr>
          <w:shd w:val="clear" w:color="auto" w:fill="FFFF00"/>
        </w:rPr>
        <w:t>&lt;Grafik des bMSC&gt;</w:t>
      </w:r>
    </w:p>
    <w:p w:rsidR="009569B5" w:rsidRDefault="008B08E6">
      <w:pPr>
        <w:pStyle w:val="berschrift4"/>
        <w:ind w:left="907" w:hanging="907"/>
      </w:pPr>
      <w:bookmarkStart w:id="61" w:name="__RefHeading__2138_948927801"/>
      <w:bookmarkStart w:id="62" w:name="_Toc448826205"/>
      <w:r>
        <w:rPr>
          <w:rFonts w:ascii="Times New Roman" w:hAnsi="Times New Roman"/>
        </w:rPr>
        <w:t xml:space="preserve">bMSC-n: </w:t>
      </w:r>
      <w:r>
        <w:rPr>
          <w:rFonts w:ascii="Times New Roman" w:hAnsi="Times New Roman"/>
          <w:shd w:val="clear" w:color="auto" w:fill="FFFF00"/>
        </w:rPr>
        <w:t>&lt;Name des bMSC&gt;</w:t>
      </w:r>
      <w:bookmarkEnd w:id="61"/>
      <w:bookmarkEnd w:id="62"/>
    </w:p>
    <w:p w:rsidR="009569B5" w:rsidRDefault="008B08E6">
      <w:pPr>
        <w:rPr>
          <w:shd w:val="clear" w:color="auto" w:fill="FFFF00"/>
        </w:rPr>
      </w:pPr>
      <w:r>
        <w:rPr>
          <w:shd w:val="clear" w:color="auto" w:fill="FFFF00"/>
        </w:rPr>
        <w:t>&lt;Grafik des bMSC&gt;</w:t>
      </w:r>
    </w:p>
    <w:p w:rsidR="009569B5" w:rsidRDefault="009569B5"/>
    <w:p w:rsidR="009569B5" w:rsidRDefault="008B08E6">
      <w:pPr>
        <w:pStyle w:val="berschrift3"/>
        <w:tabs>
          <w:tab w:val="left" w:pos="1135"/>
        </w:tabs>
        <w:ind w:left="709"/>
        <w:rPr>
          <w:rFonts w:ascii="Times New Roman" w:hAnsi="Times New Roman" w:cs="Times New Roman"/>
          <w:sz w:val="24"/>
          <w:shd w:val="clear" w:color="auto" w:fill="FFFF00"/>
        </w:rPr>
      </w:pPr>
      <w:bookmarkStart w:id="63" w:name="__RefHeading__2140_948927801"/>
      <w:bookmarkStart w:id="64" w:name="_Toc448826206"/>
      <w:bookmarkStart w:id="65" w:name="_Toc371499350"/>
      <w:r>
        <w:rPr>
          <w:rFonts w:ascii="Times New Roman" w:hAnsi="Times New Roman" w:cs="Times New Roman"/>
          <w:sz w:val="24"/>
          <w:shd w:val="clear" w:color="auto" w:fill="FFFF00"/>
        </w:rPr>
        <w:t>Abbildung der Szenarien auf Message Sequence Charts</w:t>
      </w:r>
      <w:bookmarkEnd w:id="63"/>
      <w:bookmarkEnd w:id="64"/>
      <w:bookmarkEnd w:id="65"/>
    </w:p>
    <w:p w:rsidR="009569B5" w:rsidRDefault="009569B5">
      <w:pPr>
        <w:rPr>
          <w:b/>
          <w:sz w:val="22"/>
        </w:rPr>
      </w:pPr>
    </w:p>
    <w:p w:rsidR="009569B5" w:rsidRDefault="008B08E6">
      <w:pPr>
        <w:pStyle w:val="Notiz"/>
      </w:pPr>
      <w:r>
        <w:lastRenderedPageBreak/>
        <w:t xml:space="preserve">Es muss dokumentiert werden, welche Szenarien in welchen bMSCs (oder in welcher Reihenfolge) umgesetzt </w:t>
      </w:r>
      <w:r>
        <w:t>wurden.</w:t>
      </w:r>
    </w:p>
    <w:p w:rsidR="009569B5" w:rsidRDefault="009569B5">
      <w:pPr>
        <w:rPr>
          <w:b/>
          <w:sz w:val="22"/>
        </w:rPr>
      </w:pPr>
    </w:p>
    <w:tbl>
      <w:tblPr>
        <w:tblW w:w="8494" w:type="dxa"/>
        <w:tblInd w:w="-108" w:type="dxa"/>
        <w:tblLayout w:type="fixed"/>
        <w:tblCellMar>
          <w:left w:w="10" w:type="dxa"/>
          <w:right w:w="10" w:type="dxa"/>
        </w:tblCellMar>
        <w:tblLook w:val="0000" w:firstRow="0" w:lastRow="0" w:firstColumn="0" w:lastColumn="0" w:noHBand="0" w:noVBand="0"/>
      </w:tblPr>
      <w:tblGrid>
        <w:gridCol w:w="4243"/>
        <w:gridCol w:w="4251"/>
      </w:tblGrid>
      <w:tr w:rsidR="009569B5">
        <w:tblPrEx>
          <w:tblCellMar>
            <w:top w:w="0" w:type="dxa"/>
            <w:bottom w:w="0" w:type="dxa"/>
          </w:tblCellMar>
        </w:tblPrEx>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bMSC-1: &lt;Name des bMSC&gt;</w:t>
            </w:r>
          </w:p>
          <w:p w:rsidR="009569B5" w:rsidRDefault="008B08E6">
            <w:pPr>
              <w:rPr>
                <w:sz w:val="20"/>
                <w:szCs w:val="20"/>
                <w:shd w:val="clear" w:color="auto" w:fill="FFFF00"/>
              </w:rPr>
            </w:pPr>
            <w:r>
              <w:rPr>
                <w:sz w:val="20"/>
                <w:szCs w:val="20"/>
                <w:shd w:val="clear" w:color="auto" w:fill="FFFF00"/>
              </w:rPr>
              <w:t>bMSC-2: &lt;Name des bMSC&gt;</w:t>
            </w:r>
          </w:p>
          <w:p w:rsidR="009569B5" w:rsidRDefault="008B08E6">
            <w:pPr>
              <w:rPr>
                <w:sz w:val="20"/>
                <w:szCs w:val="20"/>
                <w:shd w:val="clear" w:color="auto" w:fill="FFFF00"/>
              </w:rPr>
            </w:pPr>
            <w:r>
              <w:rPr>
                <w:sz w:val="20"/>
                <w:szCs w:val="20"/>
                <w:shd w:val="clear" w:color="auto" w:fill="FFFF00"/>
              </w:rPr>
              <w:t>bMSC-1: &lt;Name des bMSC&gt;</w:t>
            </w:r>
          </w:p>
        </w:tc>
      </w:tr>
      <w:tr w:rsidR="009569B5">
        <w:tblPrEx>
          <w:tblCellMar>
            <w:top w:w="0" w:type="dxa"/>
            <w:bottom w:w="0" w:type="dxa"/>
          </w:tblCellMar>
        </w:tblPrEx>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w:t>
            </w:r>
          </w:p>
        </w:tc>
      </w:tr>
      <w:tr w:rsidR="009569B5">
        <w:tblPrEx>
          <w:tblCellMar>
            <w:top w:w="0" w:type="dxa"/>
            <w:bottom w:w="0" w:type="dxa"/>
          </w:tblCellMar>
        </w:tblPrEx>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r w:rsidR="009569B5">
        <w:tblPrEx>
          <w:tblCellMar>
            <w:top w:w="0" w:type="dxa"/>
            <w:bottom w:w="0" w:type="dxa"/>
          </w:tblCellMar>
        </w:tblPrEx>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r w:rsidR="009569B5">
        <w:tblPrEx>
          <w:tblCellMar>
            <w:top w:w="0" w:type="dxa"/>
            <w:bottom w:w="0" w:type="dxa"/>
          </w:tblCellMar>
        </w:tblPrEx>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bl>
    <w:p w:rsidR="009569B5" w:rsidRDefault="009569B5"/>
    <w:p w:rsidR="009569B5" w:rsidRDefault="008B08E6">
      <w:pPr>
        <w:pStyle w:val="berschrift3"/>
        <w:rPr>
          <w:shd w:val="clear" w:color="auto" w:fill="FFFF00"/>
        </w:rPr>
      </w:pPr>
      <w:bookmarkStart w:id="66" w:name="__RefHeading__2142_948927801"/>
      <w:bookmarkStart w:id="67" w:name="_Toc448826207"/>
      <w:r>
        <w:rPr>
          <w:shd w:val="clear" w:color="auto" w:fill="FFFF00"/>
        </w:rPr>
        <w:t>hMSC</w:t>
      </w:r>
      <w:bookmarkEnd w:id="66"/>
      <w:bookmarkEnd w:id="67"/>
    </w:p>
    <w:p w:rsidR="009569B5" w:rsidRDefault="008B08E6">
      <w:pPr>
        <w:rPr>
          <w:shd w:val="clear" w:color="auto" w:fill="FFFF00"/>
        </w:rPr>
      </w:pPr>
      <w:r>
        <w:rPr>
          <w:shd w:val="clear" w:color="auto" w:fill="FFFF00"/>
        </w:rPr>
        <w:t>&lt;Grafik des hMSC&gt;</w:t>
      </w:r>
    </w:p>
    <w:p w:rsidR="009569B5" w:rsidRDefault="009569B5">
      <w:pPr>
        <w:jc w:val="left"/>
      </w:pPr>
    </w:p>
    <w:p w:rsidR="009569B5" w:rsidRDefault="008B08E6">
      <w:pPr>
        <w:pStyle w:val="berschrift1"/>
        <w:pageBreakBefore/>
      </w:pPr>
      <w:bookmarkStart w:id="68" w:name="__RefHeading__2144_948927801"/>
      <w:bookmarkStart w:id="69" w:name="_Toc448826208"/>
      <w:r>
        <w:lastRenderedPageBreak/>
        <w:t>Technischer Architekturentwurf</w:t>
      </w:r>
      <w:bookmarkEnd w:id="68"/>
      <w:bookmarkEnd w:id="69"/>
    </w:p>
    <w:p w:rsidR="009569B5" w:rsidRDefault="008B08E6">
      <w:pPr>
        <w:pStyle w:val="Notiz"/>
      </w:pPr>
      <w:r>
        <w:rPr>
          <w:rStyle w:val="hps"/>
        </w:rPr>
        <w:t xml:space="preserve">Dieser Abschnitt wird von der Partner-Gruppe ausgefüllt, die das </w:t>
      </w:r>
      <w:r>
        <w:rPr>
          <w:rStyle w:val="hps"/>
        </w:rPr>
        <w:t>Projekt auch am Ende implementieren wird. Vor der Bearbeitung dieses Abschnitts wird das Dokument an die Partner-Gruppe übergeben.</w:t>
      </w:r>
    </w:p>
    <w:p w:rsidR="009569B5" w:rsidRDefault="008B08E6">
      <w:pPr>
        <w:pStyle w:val="Notiz"/>
      </w:pPr>
      <w:r>
        <w:t>Auf der technischen Ebene erfolgt der kreative Schritt der Konstruktion des technischen Systems. Hierbei liegt der kreative S</w:t>
      </w:r>
      <w:r>
        <w:t>chritt besonders in der Umsetzung der logischen Architektur der DFDs in ein technisches System mit „echten“ Komponenten.</w:t>
      </w:r>
      <w:bookmarkStart w:id="70" w:name="_Toc305757775"/>
      <w:bookmarkStart w:id="71" w:name="_Toc303353241"/>
      <w:bookmarkStart w:id="72" w:name="_Toc305757774"/>
      <w:bookmarkStart w:id="73" w:name="_Toc305757773"/>
      <w:bookmarkStart w:id="74" w:name="_Toc305757772"/>
      <w:bookmarkStart w:id="75" w:name="_Toc305757771"/>
      <w:bookmarkStart w:id="76" w:name="_Toc305757770"/>
      <w:bookmarkStart w:id="77" w:name="_Toc305757769"/>
      <w:bookmarkStart w:id="78" w:name="_Toc305757768"/>
      <w:bookmarkEnd w:id="70"/>
      <w:bookmarkEnd w:id="71"/>
      <w:bookmarkEnd w:id="72"/>
      <w:bookmarkEnd w:id="73"/>
      <w:bookmarkEnd w:id="74"/>
      <w:bookmarkEnd w:id="75"/>
      <w:bookmarkEnd w:id="76"/>
      <w:bookmarkEnd w:id="77"/>
      <w:bookmarkEnd w:id="78"/>
    </w:p>
    <w:p w:rsidR="009569B5" w:rsidRDefault="008B08E6">
      <w:pPr>
        <w:pStyle w:val="berschrift2"/>
      </w:pPr>
      <w:bookmarkStart w:id="79" w:name="__RefHeading__2146_948927801"/>
      <w:bookmarkStart w:id="80" w:name="_Toc448826209"/>
      <w:bookmarkStart w:id="81" w:name="_Toc371499341"/>
      <w:bookmarkStart w:id="82" w:name="_Toc370300437"/>
      <w:bookmarkStart w:id="83" w:name="_Toc371499352"/>
      <w:r>
        <w:t>GUI-Papierprototyp</w:t>
      </w:r>
      <w:bookmarkEnd w:id="79"/>
      <w:bookmarkEnd w:id="80"/>
      <w:bookmarkEnd w:id="81"/>
      <w:bookmarkEnd w:id="82"/>
    </w:p>
    <w:p w:rsidR="009569B5" w:rsidRDefault="008B08E6">
      <w:pPr>
        <w:pStyle w:val="berschrift3"/>
        <w:rPr>
          <w:shd w:val="clear" w:color="auto" w:fill="FFFF00"/>
        </w:rPr>
      </w:pPr>
      <w:bookmarkStart w:id="84" w:name="__RefHeading__2148_948927801"/>
      <w:bookmarkStart w:id="85" w:name="_Toc448826210"/>
      <w:bookmarkStart w:id="86" w:name="_Toc371499342"/>
      <w:r>
        <w:rPr>
          <w:shd w:val="clear" w:color="auto" w:fill="FFFF00"/>
        </w:rPr>
        <w:t>Screen „&lt;Name des Screens&gt;“</w:t>
      </w:r>
      <w:bookmarkEnd w:id="84"/>
      <w:bookmarkEnd w:id="85"/>
      <w:bookmarkEnd w:id="86"/>
    </w:p>
    <w:p w:rsidR="009569B5" w:rsidRDefault="008B08E6">
      <w:pPr>
        <w:rPr>
          <w:shd w:val="clear" w:color="auto" w:fill="FFFF00"/>
        </w:rPr>
      </w:pPr>
      <w:r>
        <w:rPr>
          <w:shd w:val="clear" w:color="auto" w:fill="FFFF00"/>
        </w:rPr>
        <w:t>&lt;Scan des Screen-Papierprototypen&gt;</w:t>
      </w:r>
    </w:p>
    <w:p w:rsidR="009569B5" w:rsidRDefault="009569B5"/>
    <w:p w:rsidR="009569B5" w:rsidRDefault="008B08E6">
      <w:pPr>
        <w:pStyle w:val="berschrift2"/>
      </w:pPr>
      <w:bookmarkStart w:id="87" w:name="__RefHeading__2150_948927801"/>
      <w:bookmarkStart w:id="88" w:name="_Toc448826211"/>
      <w:r>
        <w:t>Technisches Konzept</w:t>
      </w:r>
      <w:bookmarkEnd w:id="83"/>
      <w:bookmarkEnd w:id="87"/>
      <w:bookmarkEnd w:id="88"/>
    </w:p>
    <w:p w:rsidR="009569B5" w:rsidRDefault="009569B5"/>
    <w:p w:rsidR="009569B5" w:rsidRDefault="008B08E6">
      <w:pPr>
        <w:rPr>
          <w:shd w:val="clear" w:color="auto" w:fill="FFFF00"/>
        </w:rPr>
      </w:pPr>
      <w:r>
        <w:rPr>
          <w:shd w:val="clear" w:color="auto" w:fill="FFFF00"/>
        </w:rPr>
        <w:t xml:space="preserve">&lt;Grafik des technischen </w:t>
      </w:r>
      <w:r>
        <w:rPr>
          <w:shd w:val="clear" w:color="auto" w:fill="FFFF00"/>
        </w:rPr>
        <w:t>Konzepts&gt;</w:t>
      </w:r>
    </w:p>
    <w:p w:rsidR="009569B5" w:rsidRDefault="009569B5"/>
    <w:p w:rsidR="009569B5" w:rsidRDefault="008B08E6">
      <w:pPr>
        <w:pStyle w:val="berschrift3"/>
        <w:rPr>
          <w:shd w:val="clear" w:color="auto" w:fill="FFFF00"/>
        </w:rPr>
      </w:pPr>
      <w:bookmarkStart w:id="89" w:name="__RefHeading__2152_948927801"/>
      <w:bookmarkStart w:id="90" w:name="_Toc448826212"/>
      <w:bookmarkStart w:id="91" w:name="_Toc371499353"/>
      <w:r>
        <w:rPr>
          <w:shd w:val="clear" w:color="auto" w:fill="FFFF00"/>
        </w:rPr>
        <w:t>&lt;Name Komponente 1&gt;</w:t>
      </w:r>
      <w:bookmarkEnd w:id="89"/>
      <w:bookmarkEnd w:id="90"/>
      <w:bookmarkEnd w:id="91"/>
    </w:p>
    <w:p w:rsidR="009569B5" w:rsidRDefault="008B08E6">
      <w:pPr>
        <w:rPr>
          <w:shd w:val="clear" w:color="auto" w:fill="FFFF00"/>
        </w:rPr>
      </w:pPr>
      <w:r>
        <w:rPr>
          <w:shd w:val="clear" w:color="auto" w:fill="FFFF00"/>
        </w:rPr>
        <w:t>&lt;Beschreibung zu Komponente 1&gt;</w:t>
      </w:r>
    </w:p>
    <w:p w:rsidR="009569B5" w:rsidRDefault="008B08E6">
      <w:pPr>
        <w:pStyle w:val="berschrift3"/>
        <w:rPr>
          <w:shd w:val="clear" w:color="auto" w:fill="FFFF00"/>
        </w:rPr>
      </w:pPr>
      <w:bookmarkStart w:id="92" w:name="__RefHeading__2154_948927801"/>
      <w:bookmarkStart w:id="93" w:name="_Toc448826213"/>
      <w:bookmarkStart w:id="94" w:name="_Toc371499354"/>
      <w:r>
        <w:rPr>
          <w:shd w:val="clear" w:color="auto" w:fill="FFFF00"/>
        </w:rPr>
        <w:t>&lt;Name Komponente n&gt;</w:t>
      </w:r>
      <w:bookmarkEnd w:id="92"/>
      <w:bookmarkEnd w:id="93"/>
      <w:bookmarkEnd w:id="94"/>
    </w:p>
    <w:p w:rsidR="009569B5" w:rsidRDefault="008B08E6">
      <w:pPr>
        <w:rPr>
          <w:shd w:val="clear" w:color="auto" w:fill="FFFF00"/>
        </w:rPr>
      </w:pPr>
      <w:r>
        <w:rPr>
          <w:shd w:val="clear" w:color="auto" w:fill="FFFF00"/>
        </w:rPr>
        <w:t>&lt;Beschreibung zu Komponente n&gt;</w:t>
      </w:r>
    </w:p>
    <w:p w:rsidR="009569B5" w:rsidRDefault="009569B5">
      <w:pPr>
        <w:jc w:val="left"/>
      </w:pPr>
    </w:p>
    <w:p w:rsidR="009569B5" w:rsidRDefault="008B08E6">
      <w:pPr>
        <w:pStyle w:val="berschrift2"/>
        <w:pageBreakBefore/>
      </w:pPr>
      <w:bookmarkStart w:id="95" w:name="_Toc305757777"/>
      <w:bookmarkStart w:id="96" w:name="_Toc303353243"/>
      <w:bookmarkStart w:id="97" w:name="__RefHeading__2156_948927801"/>
      <w:bookmarkStart w:id="98" w:name="_Toc448826214"/>
      <w:bookmarkStart w:id="99" w:name="_Toc371499356"/>
      <w:bookmarkEnd w:id="95"/>
      <w:bookmarkEnd w:id="96"/>
      <w:r>
        <w:lastRenderedPageBreak/>
        <w:t>Komponentendiagramm</w:t>
      </w:r>
      <w:bookmarkEnd w:id="97"/>
      <w:bookmarkEnd w:id="98"/>
      <w:bookmarkEnd w:id="99"/>
    </w:p>
    <w:p w:rsidR="009569B5" w:rsidRDefault="008B08E6">
      <w:pPr>
        <w:pStyle w:val="Notiz"/>
      </w:pPr>
      <w:r>
        <w:t>Die technischen Komponenten zeigen die Realisierung des Systems. Dazu wird hier nun beschrieben, welche echten Komponenten</w:t>
      </w:r>
      <w:r>
        <w:t xml:space="preserve"> später im System zu finden sind und damit implementiert werden. Sowohl zu jeder technischen Komponente als auch zu jedem Interface soll es eine kurze Beschreibung geben. Zu jeder Komponente soll angegeben werden, welche Funktionen umgesetzt werden. Zur Be</w:t>
      </w:r>
      <w:r>
        <w:t>schreibung eines Interfaces gehören die Zuordnung zu anbietenden und nutzenden Komponenten sowie die Auflistung aller Methodenköpfe inklusive ihrer Übergabeparameter und Rückgabewerte.</w:t>
      </w:r>
    </w:p>
    <w:p w:rsidR="009569B5" w:rsidRDefault="008B08E6">
      <w:pPr>
        <w:rPr>
          <w:shd w:val="clear" w:color="auto" w:fill="FFFF00"/>
        </w:rPr>
      </w:pPr>
      <w:r>
        <w:rPr>
          <w:shd w:val="clear" w:color="auto" w:fill="FFFF00"/>
        </w:rPr>
        <w:t>&lt;Grafik des Komponentendiagramms&gt;</w:t>
      </w:r>
    </w:p>
    <w:p w:rsidR="009569B5" w:rsidRDefault="008B08E6">
      <w:pPr>
        <w:pStyle w:val="berschrift3"/>
        <w:rPr>
          <w:shd w:val="clear" w:color="auto" w:fill="FFFF00"/>
        </w:rPr>
      </w:pPr>
      <w:bookmarkStart w:id="100" w:name="__RefHeading__2158_948927801"/>
      <w:bookmarkStart w:id="101" w:name="_Toc448826215"/>
      <w:r>
        <w:rPr>
          <w:shd w:val="clear" w:color="auto" w:fill="FFFF00"/>
        </w:rPr>
        <w:t>Komponentenbeschreibung</w:t>
      </w:r>
      <w:bookmarkEnd w:id="100"/>
      <w:bookmarkEnd w:id="101"/>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2" w:name="__RefHeading__2160_948927801"/>
      <w:bookmarkStart w:id="103" w:name="_Toc448826216"/>
      <w:r>
        <w:rPr>
          <w:rFonts w:ascii="Times New Roman" w:hAnsi="Times New Roman"/>
          <w:shd w:val="clear" w:color="auto" w:fill="FFFF00"/>
        </w:rPr>
        <w:t>&lt;Name Kompone</w:t>
      </w:r>
      <w:r>
        <w:rPr>
          <w:rFonts w:ascii="Times New Roman" w:hAnsi="Times New Roman"/>
          <w:shd w:val="clear" w:color="auto" w:fill="FFFF00"/>
        </w:rPr>
        <w:t>nte 1&gt;</w:t>
      </w:r>
      <w:bookmarkEnd w:id="102"/>
      <w:bookmarkEnd w:id="103"/>
    </w:p>
    <w:p w:rsidR="009569B5" w:rsidRDefault="008B08E6">
      <w:pPr>
        <w:rPr>
          <w:shd w:val="clear" w:color="auto" w:fill="FFFF00"/>
        </w:rPr>
      </w:pPr>
      <w:r>
        <w:rPr>
          <w:shd w:val="clear" w:color="auto" w:fill="FFFF00"/>
        </w:rPr>
        <w:t>&lt;Beschreibung zu Komponente 1&gt;</w:t>
      </w:r>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4" w:name="__RefHeading__2162_948927801"/>
      <w:bookmarkStart w:id="105" w:name="_Toc448826217"/>
      <w:r>
        <w:rPr>
          <w:rFonts w:ascii="Times New Roman" w:hAnsi="Times New Roman"/>
          <w:shd w:val="clear" w:color="auto" w:fill="FFFF00"/>
        </w:rPr>
        <w:t>&lt;Name Komponente n&gt;</w:t>
      </w:r>
      <w:bookmarkEnd w:id="104"/>
      <w:bookmarkEnd w:id="105"/>
    </w:p>
    <w:p w:rsidR="009569B5" w:rsidRDefault="008B08E6">
      <w:pPr>
        <w:rPr>
          <w:shd w:val="clear" w:color="auto" w:fill="FFFF00"/>
        </w:rPr>
      </w:pPr>
      <w:r>
        <w:rPr>
          <w:shd w:val="clear" w:color="auto" w:fill="FFFF00"/>
        </w:rPr>
        <w:t>&lt;Beschreibung zu Komponente n&gt;</w:t>
      </w:r>
    </w:p>
    <w:p w:rsidR="009569B5" w:rsidRDefault="009569B5">
      <w:pPr>
        <w:rPr>
          <w:shd w:val="clear" w:color="auto" w:fill="FFFF00"/>
        </w:rPr>
      </w:pPr>
    </w:p>
    <w:p w:rsidR="009569B5" w:rsidRDefault="008B08E6">
      <w:pPr>
        <w:pStyle w:val="berschrift3"/>
        <w:rPr>
          <w:shd w:val="clear" w:color="auto" w:fill="FFFF00"/>
        </w:rPr>
      </w:pPr>
      <w:bookmarkStart w:id="106" w:name="__RefHeading__2164_948927801"/>
      <w:bookmarkStart w:id="107" w:name="_Toc448826218"/>
      <w:r>
        <w:rPr>
          <w:shd w:val="clear" w:color="auto" w:fill="FFFF00"/>
        </w:rPr>
        <w:t>Interfacebeschreibung</w:t>
      </w:r>
      <w:bookmarkEnd w:id="106"/>
      <w:bookmarkEnd w:id="107"/>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8" w:name="__RefHeading__2166_948927801"/>
      <w:bookmarkStart w:id="109" w:name="_Toc448826219"/>
      <w:r>
        <w:rPr>
          <w:rFonts w:ascii="Times New Roman" w:hAnsi="Times New Roman"/>
          <w:shd w:val="clear" w:color="auto" w:fill="FFFF00"/>
        </w:rPr>
        <w:t>&lt;Name Interface 1&gt;</w:t>
      </w:r>
      <w:bookmarkEnd w:id="108"/>
      <w:bookmarkEnd w:id="109"/>
    </w:p>
    <w:p w:rsidR="009569B5" w:rsidRDefault="008B08E6">
      <w:pPr>
        <w:rPr>
          <w:shd w:val="clear" w:color="auto" w:fill="FFFF00"/>
        </w:rPr>
      </w:pPr>
      <w:r>
        <w:rPr>
          <w:shd w:val="clear" w:color="auto" w:fill="FFFF00"/>
        </w:rPr>
        <w:t>&lt;Beschreibung zu Interface 1&gt;</w:t>
      </w:r>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10" w:name="__RefHeading__2168_948927801"/>
      <w:bookmarkStart w:id="111" w:name="_Toc448826220"/>
      <w:r>
        <w:rPr>
          <w:rFonts w:ascii="Times New Roman" w:hAnsi="Times New Roman"/>
          <w:shd w:val="clear" w:color="auto" w:fill="FFFF00"/>
        </w:rPr>
        <w:t>&lt;Name Interface n&gt;</w:t>
      </w:r>
      <w:bookmarkEnd w:id="110"/>
      <w:bookmarkEnd w:id="111"/>
    </w:p>
    <w:p w:rsidR="009569B5" w:rsidRDefault="008B08E6">
      <w:pPr>
        <w:rPr>
          <w:shd w:val="clear" w:color="auto" w:fill="FFFF00"/>
        </w:rPr>
      </w:pPr>
      <w:r>
        <w:rPr>
          <w:shd w:val="clear" w:color="auto" w:fill="FFFF00"/>
        </w:rPr>
        <w:t>&lt;Beschreibung zu Interface n&gt;</w:t>
      </w:r>
    </w:p>
    <w:p w:rsidR="009569B5" w:rsidRDefault="009569B5"/>
    <w:p w:rsidR="009569B5" w:rsidRDefault="009569B5">
      <w:pPr>
        <w:jc w:val="left"/>
      </w:pPr>
    </w:p>
    <w:p w:rsidR="009569B5" w:rsidRDefault="008B08E6">
      <w:pPr>
        <w:pStyle w:val="berschrift1"/>
        <w:pageBreakBefore/>
      </w:pPr>
      <w:bookmarkStart w:id="112" w:name="__RefHeading__2170_948927801"/>
      <w:bookmarkStart w:id="113" w:name="_Toc448826221"/>
      <w:r>
        <w:lastRenderedPageBreak/>
        <w:t>Testartefakte</w:t>
      </w:r>
      <w:bookmarkEnd w:id="112"/>
      <w:bookmarkEnd w:id="113"/>
    </w:p>
    <w:p w:rsidR="009569B5" w:rsidRDefault="008B08E6">
      <w:pPr>
        <w:pStyle w:val="berschrift2"/>
      </w:pPr>
      <w:bookmarkStart w:id="114" w:name="__RefHeading__2172_948927801"/>
      <w:bookmarkStart w:id="115" w:name="_Toc448826222"/>
      <w:bookmarkStart w:id="116" w:name="_Toc371499358"/>
      <w:r>
        <w:t>Modultest</w:t>
      </w:r>
      <w:bookmarkEnd w:id="114"/>
      <w:bookmarkEnd w:id="115"/>
      <w:bookmarkEnd w:id="116"/>
    </w:p>
    <w:p w:rsidR="009569B5" w:rsidRDefault="008B08E6">
      <w:pPr>
        <w:pStyle w:val="berschrift3"/>
        <w:rPr>
          <w:shd w:val="clear" w:color="auto" w:fill="FFFF00"/>
        </w:rPr>
      </w:pPr>
      <w:bookmarkStart w:id="117" w:name="__RefHeading__2174_948927801"/>
      <w:bookmarkStart w:id="118" w:name="_Toc448826223"/>
      <w:bookmarkStart w:id="119" w:name="_Toc371499359"/>
      <w:r>
        <w:rPr>
          <w:shd w:val="clear" w:color="auto" w:fill="FFFF00"/>
        </w:rPr>
        <w:t>Testspezifikation</w:t>
      </w:r>
      <w:bookmarkEnd w:id="117"/>
      <w:bookmarkEnd w:id="118"/>
      <w:bookmarkEnd w:id="119"/>
    </w:p>
    <w:p w:rsidR="009569B5" w:rsidRDefault="008B08E6">
      <w:pPr>
        <w:pStyle w:val="berschrift4"/>
        <w:ind w:left="907" w:hanging="907"/>
        <w:rPr>
          <w:rFonts w:ascii="Times New Roman" w:hAnsi="Times New Roman"/>
        </w:rPr>
      </w:pPr>
      <w:bookmarkStart w:id="120" w:name="__RefHeading__2176_948927801"/>
      <w:bookmarkStart w:id="121" w:name="_Toc448826224"/>
      <w:r>
        <w:rPr>
          <w:rFonts w:ascii="Times New Roman" w:hAnsi="Times New Roman"/>
        </w:rPr>
        <w:t>Modultestfall 1: &lt;Kurzbezeichnung MTF-1&gt;</w:t>
      </w:r>
      <w:bookmarkEnd w:id="120"/>
      <w:bookmarkEnd w:id="121"/>
    </w:p>
    <w:tbl>
      <w:tblPr>
        <w:tblW w:w="7050" w:type="dxa"/>
        <w:tblInd w:w="-108" w:type="dxa"/>
        <w:tblLayout w:type="fixed"/>
        <w:tblCellMar>
          <w:left w:w="10" w:type="dxa"/>
          <w:right w:w="10" w:type="dxa"/>
        </w:tblCellMar>
        <w:tblLook w:val="0000" w:firstRow="0" w:lastRow="0" w:firstColumn="0" w:lastColumn="0" w:noHBand="0" w:noVBand="0"/>
      </w:tblPr>
      <w:tblGrid>
        <w:gridCol w:w="2443"/>
        <w:gridCol w:w="4607"/>
      </w:tblGrid>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22" w:name="__RefHeading__2178_948927801"/>
      <w:bookmarkStart w:id="123" w:name="_Toc448826225"/>
      <w:r>
        <w:rPr>
          <w:rFonts w:ascii="Times New Roman" w:hAnsi="Times New Roman"/>
        </w:rPr>
        <w:t>Modultestfall n: &lt;Kurzbezeichnung MTF-n&gt;</w:t>
      </w:r>
      <w:bookmarkEnd w:id="122"/>
      <w:bookmarkEnd w:id="123"/>
    </w:p>
    <w:tbl>
      <w:tblPr>
        <w:tblW w:w="7050" w:type="dxa"/>
        <w:tblInd w:w="-108" w:type="dxa"/>
        <w:tblLayout w:type="fixed"/>
        <w:tblCellMar>
          <w:left w:w="10" w:type="dxa"/>
          <w:right w:w="10" w:type="dxa"/>
        </w:tblCellMar>
        <w:tblLook w:val="0000" w:firstRow="0" w:lastRow="0" w:firstColumn="0" w:lastColumn="0" w:noHBand="0" w:noVBand="0"/>
      </w:tblPr>
      <w:tblGrid>
        <w:gridCol w:w="2443"/>
        <w:gridCol w:w="4607"/>
      </w:tblGrid>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3"/>
        <w:rPr>
          <w:shd w:val="clear" w:color="auto" w:fill="FFFF00"/>
        </w:rPr>
      </w:pPr>
      <w:bookmarkStart w:id="124" w:name="__RefHeading__2180_948927801"/>
      <w:bookmarkStart w:id="125" w:name="_Toc448826226"/>
      <w:bookmarkStart w:id="126" w:name="_Toc371499360"/>
      <w:r>
        <w:rPr>
          <w:shd w:val="clear" w:color="auto" w:fill="FFFF00"/>
        </w:rPr>
        <w:t>Testergebnisse</w:t>
      </w:r>
      <w:bookmarkEnd w:id="124"/>
      <w:bookmarkEnd w:id="125"/>
      <w:bookmarkEnd w:id="126"/>
    </w:p>
    <w:p w:rsidR="009569B5" w:rsidRDefault="008B08E6">
      <w:pPr>
        <w:pStyle w:val="berschrift4"/>
        <w:ind w:left="907" w:hanging="907"/>
        <w:rPr>
          <w:rFonts w:ascii="Times New Roman" w:hAnsi="Times New Roman"/>
        </w:rPr>
      </w:pPr>
      <w:bookmarkStart w:id="127" w:name="__RefHeading__2182_948927801"/>
      <w:bookmarkStart w:id="128" w:name="_Toc448826227"/>
      <w:r>
        <w:rPr>
          <w:rFonts w:ascii="Times New Roman" w:hAnsi="Times New Roman"/>
        </w:rPr>
        <w:t>Testprotokoll Modultestfall 1 (1. Testdurchführung)</w:t>
      </w:r>
      <w:bookmarkEnd w:id="127"/>
      <w:bookmarkEnd w:id="128"/>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29" w:name="__RefHeading__2184_948927801"/>
      <w:bookmarkStart w:id="130" w:name="_Toc448826228"/>
      <w:r>
        <w:rPr>
          <w:rFonts w:ascii="Times New Roman" w:hAnsi="Times New Roman"/>
        </w:rPr>
        <w:t>Testprotokoll Modultestfall 1 (n. Testdurchführung)</w:t>
      </w:r>
      <w:bookmarkEnd w:id="129"/>
      <w:bookmarkEnd w:id="130"/>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31" w:name="__RefHeading__2186_948927801"/>
      <w:bookmarkStart w:id="132" w:name="_Toc448826229"/>
      <w:r>
        <w:rPr>
          <w:rFonts w:ascii="Times New Roman" w:hAnsi="Times New Roman"/>
        </w:rPr>
        <w:t xml:space="preserve">Testprotokoll </w:t>
      </w:r>
      <w:r>
        <w:rPr>
          <w:rFonts w:ascii="Times New Roman" w:hAnsi="Times New Roman"/>
        </w:rPr>
        <w:t>Modultestfall n (1. Testdurchführung)</w:t>
      </w:r>
      <w:bookmarkEnd w:id="131"/>
      <w:bookmarkEnd w:id="132"/>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lastRenderedPageBreak/>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33" w:name="__RefHeading__2188_948927801"/>
      <w:bookmarkStart w:id="134" w:name="_Toc448826230"/>
      <w:r>
        <w:rPr>
          <w:rFonts w:ascii="Times New Roman" w:hAnsi="Times New Roman"/>
        </w:rPr>
        <w:t xml:space="preserve">Testprotokoll Modultestfall n (n. </w:t>
      </w:r>
      <w:r>
        <w:rPr>
          <w:rFonts w:ascii="Times New Roman" w:hAnsi="Times New Roman"/>
        </w:rPr>
        <w:t>Testdurchführung)</w:t>
      </w:r>
      <w:bookmarkEnd w:id="133"/>
      <w:bookmarkEnd w:id="134"/>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2"/>
      </w:pPr>
      <w:bookmarkStart w:id="135" w:name="_Toc448826231"/>
      <w:bookmarkStart w:id="136" w:name="_Toc371499361"/>
      <w:bookmarkStart w:id="137" w:name="__RefHeading__2190_948927801"/>
      <w:r>
        <w:t>Systemtest</w:t>
      </w:r>
      <w:bookmarkEnd w:id="135"/>
      <w:bookmarkEnd w:id="136"/>
      <w:bookmarkEnd w:id="137"/>
    </w:p>
    <w:p w:rsidR="009569B5" w:rsidRDefault="008B08E6">
      <w:pPr>
        <w:pStyle w:val="berschrift3"/>
        <w:rPr>
          <w:shd w:val="clear" w:color="auto" w:fill="FFFF00"/>
        </w:rPr>
      </w:pPr>
      <w:bookmarkStart w:id="138" w:name="__RefHeading__2192_948927801"/>
      <w:bookmarkStart w:id="139" w:name="_Toc448826232"/>
      <w:bookmarkStart w:id="140" w:name="_Toc371499362"/>
      <w:r>
        <w:rPr>
          <w:shd w:val="clear" w:color="auto" w:fill="FFFF00"/>
        </w:rPr>
        <w:t>Testspezifikation</w:t>
      </w:r>
      <w:bookmarkEnd w:id="138"/>
      <w:bookmarkEnd w:id="139"/>
      <w:bookmarkEnd w:id="140"/>
    </w:p>
    <w:p w:rsidR="009569B5" w:rsidRDefault="008B08E6">
      <w:pPr>
        <w:pStyle w:val="berschrift4"/>
        <w:ind w:left="907" w:hanging="907"/>
        <w:rPr>
          <w:rFonts w:ascii="Times New Roman" w:hAnsi="Times New Roman"/>
        </w:rPr>
      </w:pPr>
      <w:bookmarkStart w:id="141" w:name="__RefHeading__2194_948927801"/>
      <w:bookmarkStart w:id="142" w:name="_Toc448826233"/>
      <w:r>
        <w:rPr>
          <w:rFonts w:ascii="Times New Roman" w:hAnsi="Times New Roman"/>
        </w:rPr>
        <w:t xml:space="preserve">Systemtestfall 1: </w:t>
      </w:r>
      <w:r>
        <w:rPr>
          <w:rFonts w:ascii="Times New Roman" w:hAnsi="Times New Roman"/>
        </w:rPr>
        <w:t>&lt;Kurzbezeichnung STF-1&gt;</w:t>
      </w:r>
      <w:bookmarkEnd w:id="141"/>
      <w:bookmarkEnd w:id="142"/>
    </w:p>
    <w:tbl>
      <w:tblPr>
        <w:tblW w:w="6726" w:type="dxa"/>
        <w:tblInd w:w="-108" w:type="dxa"/>
        <w:tblLayout w:type="fixed"/>
        <w:tblCellMar>
          <w:left w:w="10" w:type="dxa"/>
          <w:right w:w="10" w:type="dxa"/>
        </w:tblCellMar>
        <w:tblLook w:val="0000" w:firstRow="0" w:lastRow="0" w:firstColumn="0" w:lastColumn="0" w:noHBand="0" w:noVBand="0"/>
      </w:tblPr>
      <w:tblGrid>
        <w:gridCol w:w="1870"/>
        <w:gridCol w:w="3412"/>
        <w:gridCol w:w="1444"/>
      </w:tblGrid>
      <w:tr w:rsidR="009569B5">
        <w:tblPrEx>
          <w:tblCellMar>
            <w:top w:w="0" w:type="dxa"/>
            <w:bottom w:w="0" w:type="dxa"/>
          </w:tblCellMar>
        </w:tblPrEx>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485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546"/>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r>
      <w:tr w:rsidR="009569B5">
        <w:tblPrEx>
          <w:tblCellMar>
            <w:top w:w="0" w:type="dxa"/>
            <w:bottom w:w="0" w:type="dxa"/>
          </w:tblCellMar>
        </w:tblPrEx>
        <w:trPr>
          <w:trHeight w:val="261"/>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285"/>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43" w:name="__RefHeading__2196_948927801"/>
      <w:bookmarkStart w:id="144" w:name="_Toc448826234"/>
      <w:r>
        <w:rPr>
          <w:rFonts w:ascii="Times New Roman" w:hAnsi="Times New Roman"/>
        </w:rPr>
        <w:t>Systemtestfall n: &lt;Kurzbezeichnung STF-n&gt;</w:t>
      </w:r>
      <w:bookmarkEnd w:id="143"/>
      <w:bookmarkEnd w:id="144"/>
    </w:p>
    <w:tbl>
      <w:tblPr>
        <w:tblW w:w="6726" w:type="dxa"/>
        <w:tblInd w:w="-108" w:type="dxa"/>
        <w:tblLayout w:type="fixed"/>
        <w:tblCellMar>
          <w:left w:w="10" w:type="dxa"/>
          <w:right w:w="10" w:type="dxa"/>
        </w:tblCellMar>
        <w:tblLook w:val="0000" w:firstRow="0" w:lastRow="0" w:firstColumn="0" w:lastColumn="0" w:noHBand="0" w:noVBand="0"/>
      </w:tblPr>
      <w:tblGrid>
        <w:gridCol w:w="1870"/>
        <w:gridCol w:w="3412"/>
        <w:gridCol w:w="1444"/>
      </w:tblGrid>
      <w:tr w:rsidR="009569B5">
        <w:tblPrEx>
          <w:tblCellMar>
            <w:top w:w="0" w:type="dxa"/>
            <w:bottom w:w="0" w:type="dxa"/>
          </w:tblCellMar>
        </w:tblPrEx>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485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546"/>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r>
      <w:tr w:rsidR="009569B5">
        <w:tblPrEx>
          <w:tblCellMar>
            <w:top w:w="0" w:type="dxa"/>
            <w:bottom w:w="0" w:type="dxa"/>
          </w:tblCellMar>
        </w:tblPrEx>
        <w:trPr>
          <w:trHeight w:val="261"/>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rPr>
          <w:trHeight w:val="285"/>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3"/>
        <w:rPr>
          <w:shd w:val="clear" w:color="auto" w:fill="FFFF00"/>
        </w:rPr>
      </w:pPr>
      <w:bookmarkStart w:id="145" w:name="__RefHeading__2198_948927801"/>
      <w:bookmarkStart w:id="146" w:name="_Toc448826235"/>
      <w:bookmarkStart w:id="147" w:name="_Toc371499363"/>
      <w:r>
        <w:rPr>
          <w:shd w:val="clear" w:color="auto" w:fill="FFFF00"/>
        </w:rPr>
        <w:lastRenderedPageBreak/>
        <w:t>Testergebnisse</w:t>
      </w:r>
      <w:bookmarkEnd w:id="145"/>
      <w:bookmarkEnd w:id="146"/>
      <w:bookmarkEnd w:id="147"/>
    </w:p>
    <w:p w:rsidR="009569B5" w:rsidRDefault="008B08E6">
      <w:pPr>
        <w:pStyle w:val="berschrift4"/>
        <w:ind w:left="907" w:hanging="907"/>
        <w:rPr>
          <w:rFonts w:ascii="Times New Roman" w:hAnsi="Times New Roman"/>
        </w:rPr>
      </w:pPr>
      <w:bookmarkStart w:id="148" w:name="__RefHeading__2200_948927801"/>
      <w:bookmarkStart w:id="149" w:name="_Toc448826236"/>
      <w:r>
        <w:rPr>
          <w:rFonts w:ascii="Times New Roman" w:hAnsi="Times New Roman"/>
        </w:rPr>
        <w:t>Testprotokoll Systemtestfall 1 (&lt;1. Testdurchführung&gt;)</w:t>
      </w:r>
      <w:bookmarkEnd w:id="148"/>
      <w:bookmarkEnd w:id="149"/>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0" w:name="__RefHeading__2202_948927801"/>
      <w:bookmarkStart w:id="151" w:name="_Toc448826237"/>
      <w:r>
        <w:rPr>
          <w:rFonts w:ascii="Times New Roman" w:hAnsi="Times New Roman"/>
        </w:rPr>
        <w:t xml:space="preserve">Testprotokoll </w:t>
      </w:r>
      <w:r>
        <w:rPr>
          <w:rFonts w:ascii="Times New Roman" w:hAnsi="Times New Roman"/>
        </w:rPr>
        <w:t>Systemtestfall 1 (&lt;n. Testdurchführung&gt;)</w:t>
      </w:r>
      <w:bookmarkEnd w:id="150"/>
      <w:bookmarkEnd w:id="151"/>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2" w:name="__RefHeading__2204_948927801"/>
      <w:bookmarkStart w:id="153" w:name="_Toc448826238"/>
      <w:r>
        <w:rPr>
          <w:rFonts w:ascii="Times New Roman" w:hAnsi="Times New Roman"/>
        </w:rPr>
        <w:t xml:space="preserve">Testprotokoll Systemtestfall n </w:t>
      </w:r>
      <w:r>
        <w:rPr>
          <w:rFonts w:ascii="Times New Roman" w:hAnsi="Times New Roman"/>
        </w:rPr>
        <w:t>(Version &lt;1. Testdurchführung&gt;)</w:t>
      </w:r>
      <w:bookmarkEnd w:id="152"/>
      <w:bookmarkEnd w:id="153"/>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4" w:name="__RefHeading__2206_948927801"/>
      <w:bookmarkStart w:id="155" w:name="_Toc448826239"/>
      <w:r>
        <w:rPr>
          <w:rFonts w:ascii="Times New Roman" w:hAnsi="Times New Roman"/>
        </w:rPr>
        <w:t xml:space="preserve">Testprotokoll Systemtestfall n (Version </w:t>
      </w:r>
      <w:r>
        <w:rPr>
          <w:rFonts w:ascii="Times New Roman" w:hAnsi="Times New Roman"/>
        </w:rPr>
        <w:t>&lt;n. Testdurchführung&gt;)</w:t>
      </w:r>
      <w:bookmarkEnd w:id="154"/>
      <w:bookmarkEnd w:id="155"/>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lastRenderedPageBreak/>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blPrEx>
          <w:tblCellMar>
            <w:top w:w="0" w:type="dxa"/>
            <w:bottom w:w="0" w:type="dxa"/>
          </w:tblCellMar>
        </w:tblPrEx>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sectPr w:rsidR="009569B5">
      <w:headerReference w:type="default" r:id="rId59"/>
      <w:footerReference w:type="default" r:id="rId60"/>
      <w:pgSz w:w="11906" w:h="16838"/>
      <w:pgMar w:top="709"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8E6" w:rsidRDefault="008B08E6">
      <w:r>
        <w:separator/>
      </w:r>
    </w:p>
  </w:endnote>
  <w:endnote w:type="continuationSeparator" w:id="0">
    <w:p w:rsidR="008B08E6" w:rsidRDefault="008B0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51C" w:rsidRDefault="008B08E6">
    <w:pPr>
      <w:pStyle w:val="Kopfzeile"/>
      <w:tabs>
        <w:tab w:val="clear" w:pos="9072"/>
        <w:tab w:val="right" w:pos="8460"/>
      </w:tabs>
      <w:ind w:right="360"/>
      <w:jc w:val="center"/>
    </w:pPr>
    <w:r>
      <w:rPr>
        <w:rStyle w:val="Seitenzahl"/>
      </w:rPr>
      <w:t xml:space="preserve">Seite </w:t>
    </w:r>
    <w:r>
      <w:fldChar w:fldCharType="begin"/>
    </w:r>
    <w:r>
      <w:instrText xml:space="preserve"> PAGE \* ARABIC </w:instrText>
    </w:r>
    <w:r>
      <w:fldChar w:fldCharType="separate"/>
    </w:r>
    <w:r w:rsidR="00E74C99">
      <w:rPr>
        <w:noProof/>
      </w:rPr>
      <w:t>18</w:t>
    </w:r>
    <w:r>
      <w:fldChar w:fldCharType="end"/>
    </w:r>
    <w:r>
      <w:rPr>
        <w:rStyle w:val="Seitenzahl"/>
      </w:rPr>
      <w:t xml:space="preserve"> von </w:t>
    </w:r>
    <w:r>
      <w:fldChar w:fldCharType="begin"/>
    </w:r>
    <w:r>
      <w:instrText xml:space="preserve"> NUMPAGES \* ARABIC </w:instrText>
    </w:r>
    <w:r>
      <w:fldChar w:fldCharType="separate"/>
    </w:r>
    <w:r w:rsidR="00E74C99">
      <w:rPr>
        <w:noProof/>
      </w:rPr>
      <w:t>18</w:t>
    </w:r>
    <w:r>
      <w:fldChar w:fldCharType="end"/>
    </w:r>
  </w:p>
  <w:p w:rsidR="00D0551C" w:rsidRDefault="008B08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8E6" w:rsidRDefault="008B08E6">
      <w:r>
        <w:rPr>
          <w:color w:val="000000"/>
        </w:rPr>
        <w:separator/>
      </w:r>
    </w:p>
  </w:footnote>
  <w:footnote w:type="continuationSeparator" w:id="0">
    <w:p w:rsidR="008B08E6" w:rsidRDefault="008B08E6">
      <w:r>
        <w:continuationSeparator/>
      </w:r>
    </w:p>
  </w:footnote>
  <w:footnote w:id="1">
    <w:p w:rsidR="009569B5" w:rsidRDefault="008B08E6">
      <w:pPr>
        <w:pStyle w:val="Funotentext"/>
      </w:pPr>
      <w:r>
        <w:rPr>
          <w:rStyle w:val="Funotenzeichen"/>
        </w:rPr>
        <w:footnoteRef/>
      </w:r>
      <w:r>
        <w:rPr>
          <w:lang w:val="en-GB"/>
        </w:rPr>
        <w:t>vgl. B. Kovitz: Practical Softwa</w:t>
      </w:r>
      <w:r>
        <w:rPr>
          <w:lang w:val="en-GB"/>
        </w:rPr>
        <w:t>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51C" w:rsidRDefault="008B08E6">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51C" w:rsidRDefault="008B08E6">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A51"/>
    <w:multiLevelType w:val="multilevel"/>
    <w:tmpl w:val="0D04CE34"/>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9EA1800"/>
    <w:multiLevelType w:val="multilevel"/>
    <w:tmpl w:val="FCA8695E"/>
    <w:styleLink w:val="Outline"/>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0BED3CB0"/>
    <w:multiLevelType w:val="multilevel"/>
    <w:tmpl w:val="B2B67912"/>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0455B4A"/>
    <w:multiLevelType w:val="multilevel"/>
    <w:tmpl w:val="D1B6EFAE"/>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1171479B"/>
    <w:multiLevelType w:val="multilevel"/>
    <w:tmpl w:val="8F0C3094"/>
    <w:styleLink w:val="WWNum12"/>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120E5BC6"/>
    <w:multiLevelType w:val="multilevel"/>
    <w:tmpl w:val="2CCA9B06"/>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124764D9"/>
    <w:multiLevelType w:val="multilevel"/>
    <w:tmpl w:val="2C5664BC"/>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A086372"/>
    <w:multiLevelType w:val="multilevel"/>
    <w:tmpl w:val="9CD645C2"/>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1E4F736D"/>
    <w:multiLevelType w:val="multilevel"/>
    <w:tmpl w:val="C31A4CBE"/>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F9E3B00"/>
    <w:multiLevelType w:val="multilevel"/>
    <w:tmpl w:val="5BB4750C"/>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206E420E"/>
    <w:multiLevelType w:val="multilevel"/>
    <w:tmpl w:val="C0180040"/>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355332D"/>
    <w:multiLevelType w:val="multilevel"/>
    <w:tmpl w:val="E18E86AA"/>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4EE7980"/>
    <w:multiLevelType w:val="multilevel"/>
    <w:tmpl w:val="E9E21856"/>
    <w:styleLink w:val="WWNum4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25642D94"/>
    <w:multiLevelType w:val="multilevel"/>
    <w:tmpl w:val="7772D698"/>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6845E2B"/>
    <w:multiLevelType w:val="multilevel"/>
    <w:tmpl w:val="A38CE50E"/>
    <w:styleLink w:val="WWNum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5" w15:restartNumberingAfterBreak="0">
    <w:nsid w:val="2A8C6B5E"/>
    <w:multiLevelType w:val="multilevel"/>
    <w:tmpl w:val="6A42F3CE"/>
    <w:styleLink w:val="WWNum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2B32518A"/>
    <w:multiLevelType w:val="multilevel"/>
    <w:tmpl w:val="A05C7ADC"/>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2FAD334A"/>
    <w:multiLevelType w:val="multilevel"/>
    <w:tmpl w:val="B65A440E"/>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321806CF"/>
    <w:multiLevelType w:val="multilevel"/>
    <w:tmpl w:val="C0B80E86"/>
    <w:styleLink w:val="WWNum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54A2427"/>
    <w:multiLevelType w:val="multilevel"/>
    <w:tmpl w:val="61080320"/>
    <w:styleLink w:val="WWNum6"/>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380F4F7D"/>
    <w:multiLevelType w:val="multilevel"/>
    <w:tmpl w:val="81C02636"/>
    <w:styleLink w:val="WWNum5"/>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F0E355E"/>
    <w:multiLevelType w:val="multilevel"/>
    <w:tmpl w:val="50D44080"/>
    <w:styleLink w:val="WWNum10"/>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42D36085"/>
    <w:multiLevelType w:val="multilevel"/>
    <w:tmpl w:val="56485F94"/>
    <w:styleLink w:val="WWNum1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44106C21"/>
    <w:multiLevelType w:val="multilevel"/>
    <w:tmpl w:val="023AA78E"/>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443B424B"/>
    <w:multiLevelType w:val="multilevel"/>
    <w:tmpl w:val="F202EA4E"/>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46770D10"/>
    <w:multiLevelType w:val="multilevel"/>
    <w:tmpl w:val="BB38DE90"/>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484C47B8"/>
    <w:multiLevelType w:val="multilevel"/>
    <w:tmpl w:val="284EBE12"/>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4A7D533D"/>
    <w:multiLevelType w:val="multilevel"/>
    <w:tmpl w:val="3B741DA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4DDF2DCD"/>
    <w:multiLevelType w:val="multilevel"/>
    <w:tmpl w:val="A978E4EA"/>
    <w:styleLink w:val="WWNum49"/>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146F08"/>
    <w:multiLevelType w:val="multilevel"/>
    <w:tmpl w:val="BC187E74"/>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52D9203B"/>
    <w:multiLevelType w:val="multilevel"/>
    <w:tmpl w:val="7E6211A0"/>
    <w:styleLink w:val="WWNum9"/>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53D72B77"/>
    <w:multiLevelType w:val="multilevel"/>
    <w:tmpl w:val="53348342"/>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56D7BE4"/>
    <w:multiLevelType w:val="multilevel"/>
    <w:tmpl w:val="792054A6"/>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55777DD3"/>
    <w:multiLevelType w:val="multilevel"/>
    <w:tmpl w:val="C73E1B9A"/>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58B31429"/>
    <w:multiLevelType w:val="multilevel"/>
    <w:tmpl w:val="24C04B10"/>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15:restartNumberingAfterBreak="0">
    <w:nsid w:val="5A1E0AD5"/>
    <w:multiLevelType w:val="multilevel"/>
    <w:tmpl w:val="95C87EEC"/>
    <w:styleLink w:val="WWNum1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6" w15:restartNumberingAfterBreak="0">
    <w:nsid w:val="6152479C"/>
    <w:multiLevelType w:val="multilevel"/>
    <w:tmpl w:val="001682E0"/>
    <w:styleLink w:val="WWNum1"/>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61C51ED0"/>
    <w:multiLevelType w:val="multilevel"/>
    <w:tmpl w:val="9B3E00CC"/>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63895398"/>
    <w:multiLevelType w:val="multilevel"/>
    <w:tmpl w:val="76E8090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39" w15:restartNumberingAfterBreak="0">
    <w:nsid w:val="65BA5273"/>
    <w:multiLevelType w:val="multilevel"/>
    <w:tmpl w:val="768A113C"/>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0" w15:restartNumberingAfterBreak="0">
    <w:nsid w:val="6A91185C"/>
    <w:multiLevelType w:val="multilevel"/>
    <w:tmpl w:val="82FC8A3C"/>
    <w:styleLink w:val="WWNum3"/>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1" w15:restartNumberingAfterBreak="0">
    <w:nsid w:val="6C331DA7"/>
    <w:multiLevelType w:val="multilevel"/>
    <w:tmpl w:val="73ECB13E"/>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6EFD35C4"/>
    <w:multiLevelType w:val="multilevel"/>
    <w:tmpl w:val="A29A9FC8"/>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3" w15:restartNumberingAfterBreak="0">
    <w:nsid w:val="716219DB"/>
    <w:multiLevelType w:val="multilevel"/>
    <w:tmpl w:val="1492A6B4"/>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768C2B19"/>
    <w:multiLevelType w:val="multilevel"/>
    <w:tmpl w:val="19DA2528"/>
    <w:styleLink w:val="WWNum13"/>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5" w15:restartNumberingAfterBreak="0">
    <w:nsid w:val="76A972D6"/>
    <w:multiLevelType w:val="multilevel"/>
    <w:tmpl w:val="AFB41732"/>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7769599B"/>
    <w:multiLevelType w:val="multilevel"/>
    <w:tmpl w:val="96D63F10"/>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78BC0EDB"/>
    <w:multiLevelType w:val="multilevel"/>
    <w:tmpl w:val="5A44371A"/>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8" w15:restartNumberingAfterBreak="0">
    <w:nsid w:val="7F437491"/>
    <w:multiLevelType w:val="multilevel"/>
    <w:tmpl w:val="7570A8B2"/>
    <w:styleLink w:val="WWNum47"/>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9" w15:restartNumberingAfterBreak="0">
    <w:nsid w:val="7F9F5071"/>
    <w:multiLevelType w:val="multilevel"/>
    <w:tmpl w:val="B04611F0"/>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7FBD3902"/>
    <w:multiLevelType w:val="multilevel"/>
    <w:tmpl w:val="7C9841E2"/>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36"/>
  </w:num>
  <w:num w:numId="3">
    <w:abstractNumId w:val="15"/>
  </w:num>
  <w:num w:numId="4">
    <w:abstractNumId w:val="40"/>
  </w:num>
  <w:num w:numId="5">
    <w:abstractNumId w:val="39"/>
  </w:num>
  <w:num w:numId="6">
    <w:abstractNumId w:val="20"/>
  </w:num>
  <w:num w:numId="7">
    <w:abstractNumId w:val="19"/>
  </w:num>
  <w:num w:numId="8">
    <w:abstractNumId w:val="17"/>
  </w:num>
  <w:num w:numId="9">
    <w:abstractNumId w:val="3"/>
  </w:num>
  <w:num w:numId="10">
    <w:abstractNumId w:val="30"/>
  </w:num>
  <w:num w:numId="11">
    <w:abstractNumId w:val="21"/>
  </w:num>
  <w:num w:numId="12">
    <w:abstractNumId w:val="45"/>
  </w:num>
  <w:num w:numId="13">
    <w:abstractNumId w:val="4"/>
  </w:num>
  <w:num w:numId="14">
    <w:abstractNumId w:val="44"/>
  </w:num>
  <w:num w:numId="15">
    <w:abstractNumId w:val="35"/>
  </w:num>
  <w:num w:numId="16">
    <w:abstractNumId w:val="22"/>
  </w:num>
  <w:num w:numId="17">
    <w:abstractNumId w:val="6"/>
  </w:num>
  <w:num w:numId="18">
    <w:abstractNumId w:val="42"/>
  </w:num>
  <w:num w:numId="19">
    <w:abstractNumId w:val="16"/>
  </w:num>
  <w:num w:numId="20">
    <w:abstractNumId w:val="33"/>
  </w:num>
  <w:num w:numId="21">
    <w:abstractNumId w:val="9"/>
  </w:num>
  <w:num w:numId="22">
    <w:abstractNumId w:val="32"/>
  </w:num>
  <w:num w:numId="23">
    <w:abstractNumId w:val="47"/>
  </w:num>
  <w:num w:numId="24">
    <w:abstractNumId w:val="8"/>
  </w:num>
  <w:num w:numId="25">
    <w:abstractNumId w:val="29"/>
  </w:num>
  <w:num w:numId="26">
    <w:abstractNumId w:val="26"/>
  </w:num>
  <w:num w:numId="27">
    <w:abstractNumId w:val="13"/>
  </w:num>
  <w:num w:numId="28">
    <w:abstractNumId w:val="49"/>
  </w:num>
  <w:num w:numId="29">
    <w:abstractNumId w:val="23"/>
  </w:num>
  <w:num w:numId="30">
    <w:abstractNumId w:val="25"/>
  </w:num>
  <w:num w:numId="31">
    <w:abstractNumId w:val="50"/>
  </w:num>
  <w:num w:numId="32">
    <w:abstractNumId w:val="0"/>
  </w:num>
  <w:num w:numId="33">
    <w:abstractNumId w:val="2"/>
  </w:num>
  <w:num w:numId="34">
    <w:abstractNumId w:val="11"/>
  </w:num>
  <w:num w:numId="35">
    <w:abstractNumId w:val="24"/>
  </w:num>
  <w:num w:numId="36">
    <w:abstractNumId w:val="10"/>
  </w:num>
  <w:num w:numId="37">
    <w:abstractNumId w:val="41"/>
  </w:num>
  <w:num w:numId="38">
    <w:abstractNumId w:val="7"/>
  </w:num>
  <w:num w:numId="39">
    <w:abstractNumId w:val="34"/>
  </w:num>
  <w:num w:numId="40">
    <w:abstractNumId w:val="5"/>
  </w:num>
  <w:num w:numId="41">
    <w:abstractNumId w:val="37"/>
  </w:num>
  <w:num w:numId="42">
    <w:abstractNumId w:val="43"/>
  </w:num>
  <w:num w:numId="43">
    <w:abstractNumId w:val="46"/>
  </w:num>
  <w:num w:numId="44">
    <w:abstractNumId w:val="27"/>
  </w:num>
  <w:num w:numId="45">
    <w:abstractNumId w:val="14"/>
  </w:num>
  <w:num w:numId="46">
    <w:abstractNumId w:val="38"/>
  </w:num>
  <w:num w:numId="47">
    <w:abstractNumId w:val="12"/>
  </w:num>
  <w:num w:numId="48">
    <w:abstractNumId w:val="48"/>
  </w:num>
  <w:num w:numId="49">
    <w:abstractNumId w:val="18"/>
  </w:num>
  <w:num w:numId="50">
    <w:abstractNumId w:val="28"/>
  </w:num>
  <w:num w:numId="51">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9569B5"/>
    <w:rsid w:val="008B08E6"/>
    <w:rsid w:val="009569B5"/>
    <w:rsid w:val="00E74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E7FD5F-849D-48FE-9870-C4A5D4CE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suppressAutoHyphens/>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2592"/>
      </w:tabs>
      <w:spacing w:before="240" w:after="60"/>
      <w:ind w:left="1296" w:hanging="1296"/>
      <w:outlineLvl w:val="6"/>
    </w:pPr>
    <w:rPr>
      <w:rFonts w:ascii="Arial" w:hAnsi="Arial"/>
      <w:sz w:val="20"/>
    </w:rPr>
  </w:style>
  <w:style w:type="paragraph" w:styleId="berschrift8">
    <w:name w:val="heading 8"/>
    <w:basedOn w:val="Standard"/>
    <w:next w:val="Textbody"/>
    <w:pPr>
      <w:tabs>
        <w:tab w:val="left" w:pos="288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595"/>
      </w:tabs>
      <w:ind w:left="240"/>
    </w:pPr>
    <w:rPr>
      <w:smallCaps/>
      <w:sz w:val="20"/>
      <w:szCs w:val="20"/>
    </w:rPr>
  </w:style>
  <w:style w:type="paragraph" w:customStyle="1" w:styleId="Contents3">
    <w:name w:val="Contents 3"/>
    <w:basedOn w:val="Standard"/>
    <w:pPr>
      <w:tabs>
        <w:tab w:val="right" w:leader="dot" w:pos="9552"/>
      </w:tabs>
      <w:ind w:left="480"/>
    </w:pPr>
    <w:rPr>
      <w:i/>
      <w:iCs/>
      <w:sz w:val="20"/>
      <w:szCs w:val="20"/>
    </w:rPr>
  </w:style>
  <w:style w:type="paragraph" w:customStyle="1" w:styleId="Contents4">
    <w:name w:val="Contents 4"/>
    <w:basedOn w:val="Standard"/>
    <w:pPr>
      <w:tabs>
        <w:tab w:val="right" w:leader="dot" w:pos="9509"/>
      </w:tabs>
      <w:ind w:left="720"/>
    </w:pPr>
    <w:rPr>
      <w:sz w:val="18"/>
      <w:szCs w:val="18"/>
    </w:rPr>
  </w:style>
  <w:style w:type="paragraph" w:customStyle="1" w:styleId="Contents5">
    <w:name w:val="Contents 5"/>
    <w:basedOn w:val="Standard"/>
    <w:pPr>
      <w:tabs>
        <w:tab w:val="right" w:leader="dot" w:pos="9466"/>
      </w:tabs>
      <w:ind w:left="960"/>
    </w:pPr>
    <w:rPr>
      <w:sz w:val="18"/>
      <w:szCs w:val="18"/>
    </w:rPr>
  </w:style>
  <w:style w:type="paragraph" w:customStyle="1" w:styleId="Contents6">
    <w:name w:val="Contents 6"/>
    <w:basedOn w:val="Standard"/>
    <w:pPr>
      <w:tabs>
        <w:tab w:val="right" w:leader="dot" w:pos="9423"/>
      </w:tabs>
      <w:ind w:left="1200"/>
    </w:pPr>
    <w:rPr>
      <w:sz w:val="18"/>
      <w:szCs w:val="18"/>
    </w:rPr>
  </w:style>
  <w:style w:type="paragraph" w:customStyle="1" w:styleId="Contents7">
    <w:name w:val="Contents 7"/>
    <w:basedOn w:val="Standard"/>
    <w:pPr>
      <w:tabs>
        <w:tab w:val="right" w:leader="dot" w:pos="9380"/>
      </w:tabs>
      <w:ind w:left="1440"/>
    </w:pPr>
    <w:rPr>
      <w:sz w:val="18"/>
      <w:szCs w:val="18"/>
    </w:rPr>
  </w:style>
  <w:style w:type="paragraph" w:customStyle="1" w:styleId="Contents8">
    <w:name w:val="Contents 8"/>
    <w:basedOn w:val="Standard"/>
    <w:pPr>
      <w:tabs>
        <w:tab w:val="right" w:leader="dot" w:pos="9337"/>
      </w:tabs>
      <w:ind w:left="1680"/>
    </w:pPr>
    <w:rPr>
      <w:sz w:val="18"/>
      <w:szCs w:val="18"/>
    </w:rPr>
  </w:style>
  <w:style w:type="paragraph" w:customStyle="1" w:styleId="Contents9">
    <w:name w:val="Contents 9"/>
    <w:basedOn w:val="Standard"/>
    <w:pPr>
      <w:tabs>
        <w:tab w:val="right" w:leader="dot" w:pos="929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uppressAutoHyphens/>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4"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135"/>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Outline">
    <w:name w:val="Outlin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numbering" w:customStyle="1" w:styleId="WWNum22">
    <w:name w:val="WWNum22"/>
    <w:basedOn w:val="KeineListe"/>
    <w:pPr>
      <w:numPr>
        <w:numId w:val="23"/>
      </w:numPr>
    </w:pPr>
  </w:style>
  <w:style w:type="numbering" w:customStyle="1" w:styleId="WWNum23">
    <w:name w:val="WWNum23"/>
    <w:basedOn w:val="KeineListe"/>
    <w:pPr>
      <w:numPr>
        <w:numId w:val="24"/>
      </w:numPr>
    </w:pPr>
  </w:style>
  <w:style w:type="numbering" w:customStyle="1" w:styleId="WWNum24">
    <w:name w:val="WWNum24"/>
    <w:basedOn w:val="KeineListe"/>
    <w:pPr>
      <w:numPr>
        <w:numId w:val="25"/>
      </w:numPr>
    </w:pPr>
  </w:style>
  <w:style w:type="numbering" w:customStyle="1" w:styleId="WWNum25">
    <w:name w:val="WWNum25"/>
    <w:basedOn w:val="KeineListe"/>
    <w:pPr>
      <w:numPr>
        <w:numId w:val="26"/>
      </w:numPr>
    </w:pPr>
  </w:style>
  <w:style w:type="numbering" w:customStyle="1" w:styleId="WWNum26">
    <w:name w:val="WWNum26"/>
    <w:basedOn w:val="KeineListe"/>
    <w:pPr>
      <w:numPr>
        <w:numId w:val="27"/>
      </w:numPr>
    </w:pPr>
  </w:style>
  <w:style w:type="numbering" w:customStyle="1" w:styleId="WWNum27">
    <w:name w:val="WWNum27"/>
    <w:basedOn w:val="KeineListe"/>
    <w:pPr>
      <w:numPr>
        <w:numId w:val="28"/>
      </w:numPr>
    </w:pPr>
  </w:style>
  <w:style w:type="numbering" w:customStyle="1" w:styleId="WWNum28">
    <w:name w:val="WWNum28"/>
    <w:basedOn w:val="KeineListe"/>
    <w:pPr>
      <w:numPr>
        <w:numId w:val="29"/>
      </w:numPr>
    </w:pPr>
  </w:style>
  <w:style w:type="numbering" w:customStyle="1" w:styleId="WWNum29">
    <w:name w:val="WWNum29"/>
    <w:basedOn w:val="KeineListe"/>
    <w:pPr>
      <w:numPr>
        <w:numId w:val="30"/>
      </w:numPr>
    </w:pPr>
  </w:style>
  <w:style w:type="numbering" w:customStyle="1" w:styleId="WWNum30">
    <w:name w:val="WWNum30"/>
    <w:basedOn w:val="KeineListe"/>
    <w:pPr>
      <w:numPr>
        <w:numId w:val="31"/>
      </w:numPr>
    </w:pPr>
  </w:style>
  <w:style w:type="numbering" w:customStyle="1" w:styleId="WWNum31">
    <w:name w:val="WWNum31"/>
    <w:basedOn w:val="KeineListe"/>
    <w:pPr>
      <w:numPr>
        <w:numId w:val="32"/>
      </w:numPr>
    </w:pPr>
  </w:style>
  <w:style w:type="numbering" w:customStyle="1" w:styleId="WWNum32">
    <w:name w:val="WWNum32"/>
    <w:basedOn w:val="KeineListe"/>
    <w:pPr>
      <w:numPr>
        <w:numId w:val="33"/>
      </w:numPr>
    </w:pPr>
  </w:style>
  <w:style w:type="numbering" w:customStyle="1" w:styleId="WWNum33">
    <w:name w:val="WWNum33"/>
    <w:basedOn w:val="KeineListe"/>
    <w:pPr>
      <w:numPr>
        <w:numId w:val="34"/>
      </w:numPr>
    </w:pPr>
  </w:style>
  <w:style w:type="numbering" w:customStyle="1" w:styleId="WWNum34">
    <w:name w:val="WWNum34"/>
    <w:basedOn w:val="KeineListe"/>
    <w:pPr>
      <w:numPr>
        <w:numId w:val="35"/>
      </w:numPr>
    </w:pPr>
  </w:style>
  <w:style w:type="numbering" w:customStyle="1" w:styleId="WWNum35">
    <w:name w:val="WWNum35"/>
    <w:basedOn w:val="KeineListe"/>
    <w:pPr>
      <w:numPr>
        <w:numId w:val="36"/>
      </w:numPr>
    </w:pPr>
  </w:style>
  <w:style w:type="numbering" w:customStyle="1" w:styleId="WWNum36">
    <w:name w:val="WWNum36"/>
    <w:basedOn w:val="KeineListe"/>
    <w:pPr>
      <w:numPr>
        <w:numId w:val="37"/>
      </w:numPr>
    </w:pPr>
  </w:style>
  <w:style w:type="numbering" w:customStyle="1" w:styleId="WWNum37">
    <w:name w:val="WWNum37"/>
    <w:basedOn w:val="KeineListe"/>
    <w:pPr>
      <w:numPr>
        <w:numId w:val="38"/>
      </w:numPr>
    </w:pPr>
  </w:style>
  <w:style w:type="numbering" w:customStyle="1" w:styleId="WWNum38">
    <w:name w:val="WWNum38"/>
    <w:basedOn w:val="KeineListe"/>
    <w:pPr>
      <w:numPr>
        <w:numId w:val="39"/>
      </w:numPr>
    </w:pPr>
  </w:style>
  <w:style w:type="numbering" w:customStyle="1" w:styleId="WWNum39">
    <w:name w:val="WWNum39"/>
    <w:basedOn w:val="KeineListe"/>
    <w:pPr>
      <w:numPr>
        <w:numId w:val="40"/>
      </w:numPr>
    </w:pPr>
  </w:style>
  <w:style w:type="numbering" w:customStyle="1" w:styleId="WWNum40">
    <w:name w:val="WWNum40"/>
    <w:basedOn w:val="KeineListe"/>
    <w:pPr>
      <w:numPr>
        <w:numId w:val="41"/>
      </w:numPr>
    </w:pPr>
  </w:style>
  <w:style w:type="numbering" w:customStyle="1" w:styleId="WWNum41">
    <w:name w:val="WWNum41"/>
    <w:basedOn w:val="KeineListe"/>
    <w:pPr>
      <w:numPr>
        <w:numId w:val="42"/>
      </w:numPr>
    </w:pPr>
  </w:style>
  <w:style w:type="numbering" w:customStyle="1" w:styleId="WWNum42">
    <w:name w:val="WWNum42"/>
    <w:basedOn w:val="KeineListe"/>
    <w:pPr>
      <w:numPr>
        <w:numId w:val="43"/>
      </w:numPr>
    </w:pPr>
  </w:style>
  <w:style w:type="numbering" w:customStyle="1" w:styleId="WWNum43">
    <w:name w:val="WWNum43"/>
    <w:basedOn w:val="KeineListe"/>
    <w:pPr>
      <w:numPr>
        <w:numId w:val="44"/>
      </w:numPr>
    </w:pPr>
  </w:style>
  <w:style w:type="numbering" w:customStyle="1" w:styleId="WWNum44">
    <w:name w:val="WWNum44"/>
    <w:basedOn w:val="KeineListe"/>
    <w:pPr>
      <w:numPr>
        <w:numId w:val="45"/>
      </w:numPr>
    </w:pPr>
  </w:style>
  <w:style w:type="numbering" w:customStyle="1" w:styleId="WWNum45">
    <w:name w:val="WWNum45"/>
    <w:basedOn w:val="KeineListe"/>
    <w:pPr>
      <w:numPr>
        <w:numId w:val="46"/>
      </w:numPr>
    </w:pPr>
  </w:style>
  <w:style w:type="numbering" w:customStyle="1" w:styleId="WWNum46">
    <w:name w:val="WWNum46"/>
    <w:basedOn w:val="KeineListe"/>
    <w:pPr>
      <w:numPr>
        <w:numId w:val="47"/>
      </w:numPr>
    </w:pPr>
  </w:style>
  <w:style w:type="numbering" w:customStyle="1" w:styleId="WWNum47">
    <w:name w:val="WWNum47"/>
    <w:basedOn w:val="KeineListe"/>
    <w:pPr>
      <w:numPr>
        <w:numId w:val="48"/>
      </w:numPr>
    </w:pPr>
  </w:style>
  <w:style w:type="numbering" w:customStyle="1" w:styleId="WWNum48">
    <w:name w:val="WWNum48"/>
    <w:basedOn w:val="KeineListe"/>
    <w:pPr>
      <w:numPr>
        <w:numId w:val="49"/>
      </w:numPr>
    </w:pPr>
  </w:style>
  <w:style w:type="numbering" w:customStyle="1" w:styleId="WWNum49">
    <w:name w:val="WWNum49"/>
    <w:basedOn w:val="KeineListe"/>
    <w:pPr>
      <w:numPr>
        <w:numId w:val="50"/>
      </w:numPr>
    </w:pPr>
  </w:style>
  <w:style w:type="numbering" w:customStyle="1" w:styleId="WWNum50">
    <w:name w:val="WWNum50"/>
    <w:basedOn w:val="KeineListe"/>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__RefHeading__2122_948927801" TargetMode="External"/><Relationship Id="rId18" Type="http://schemas.openxmlformats.org/officeDocument/2006/relationships/hyperlink" Target="#__RefHeading__2132_948927801" TargetMode="External"/><Relationship Id="rId26" Type="http://schemas.openxmlformats.org/officeDocument/2006/relationships/hyperlink" Target="#__RefHeading__2148_948927801" TargetMode="External"/><Relationship Id="rId39" Type="http://schemas.openxmlformats.org/officeDocument/2006/relationships/hyperlink" Target="#__RefHeading__2174_948927801" TargetMode="External"/><Relationship Id="rId21" Type="http://schemas.openxmlformats.org/officeDocument/2006/relationships/hyperlink" Target="#__RefHeading__2138_948927801" TargetMode="External"/><Relationship Id="rId34" Type="http://schemas.openxmlformats.org/officeDocument/2006/relationships/hyperlink" Target="#__RefHeading__2164_948927801" TargetMode="External"/><Relationship Id="rId42" Type="http://schemas.openxmlformats.org/officeDocument/2006/relationships/hyperlink" Target="#__RefHeading__2180_948927801" TargetMode="External"/><Relationship Id="rId47" Type="http://schemas.openxmlformats.org/officeDocument/2006/relationships/hyperlink" Target="#__RefHeading__2190_948927801" TargetMode="External"/><Relationship Id="rId50" Type="http://schemas.openxmlformats.org/officeDocument/2006/relationships/hyperlink" Target="#__RefHeading__2196_948927801" TargetMode="External"/><Relationship Id="rId55" Type="http://schemas.openxmlformats.org/officeDocument/2006/relationships/hyperlink" Target="#__RefHeading__2206_948927801" TargetMode="External"/><Relationship Id="rId7" Type="http://schemas.openxmlformats.org/officeDocument/2006/relationships/hyperlink" Target="#__RefHeading__2110_948927801" TargetMode="External"/><Relationship Id="rId2" Type="http://schemas.openxmlformats.org/officeDocument/2006/relationships/styles" Target="styles.xml"/><Relationship Id="rId16" Type="http://schemas.openxmlformats.org/officeDocument/2006/relationships/hyperlink" Target="#__RefHeading__2128_948927801" TargetMode="External"/><Relationship Id="rId20" Type="http://schemas.openxmlformats.org/officeDocument/2006/relationships/hyperlink" Target="#__RefHeading__2136_948927801" TargetMode="External"/><Relationship Id="rId29" Type="http://schemas.openxmlformats.org/officeDocument/2006/relationships/hyperlink" Target="#__RefHeading__2154_948927801" TargetMode="External"/><Relationship Id="rId41" Type="http://schemas.openxmlformats.org/officeDocument/2006/relationships/hyperlink" Target="#__RefHeading__2178_948927801" TargetMode="External"/><Relationship Id="rId54" Type="http://schemas.openxmlformats.org/officeDocument/2006/relationships/hyperlink" Target="#__RefHeading__2204_9489278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2118_948927801" TargetMode="External"/><Relationship Id="rId24" Type="http://schemas.openxmlformats.org/officeDocument/2006/relationships/hyperlink" Target="#__RefHeading__2144_948927801" TargetMode="External"/><Relationship Id="rId32" Type="http://schemas.openxmlformats.org/officeDocument/2006/relationships/hyperlink" Target="#__RefHeading__2160_948927801" TargetMode="External"/><Relationship Id="rId37" Type="http://schemas.openxmlformats.org/officeDocument/2006/relationships/hyperlink" Target="#__RefHeading__2170_948927801" TargetMode="External"/><Relationship Id="rId40" Type="http://schemas.openxmlformats.org/officeDocument/2006/relationships/hyperlink" Target="#__RefHeading__2176_948927801" TargetMode="External"/><Relationship Id="rId45" Type="http://schemas.openxmlformats.org/officeDocument/2006/relationships/hyperlink" Target="#__RefHeading__2186_948927801" TargetMode="External"/><Relationship Id="rId53" Type="http://schemas.openxmlformats.org/officeDocument/2006/relationships/hyperlink" Target="#__RefHeading__2202_948927801" TargetMode="External"/><Relationship Id="rId58"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__RefHeading__2126_948927801" TargetMode="External"/><Relationship Id="rId23" Type="http://schemas.openxmlformats.org/officeDocument/2006/relationships/hyperlink" Target="#__RefHeading__2142_948927801" TargetMode="External"/><Relationship Id="rId28" Type="http://schemas.openxmlformats.org/officeDocument/2006/relationships/hyperlink" Target="#__RefHeading__2152_948927801" TargetMode="External"/><Relationship Id="rId36" Type="http://schemas.openxmlformats.org/officeDocument/2006/relationships/hyperlink" Target="#__RefHeading__2168_948927801" TargetMode="External"/><Relationship Id="rId49" Type="http://schemas.openxmlformats.org/officeDocument/2006/relationships/hyperlink" Target="#__RefHeading__2194_948927801" TargetMode="External"/><Relationship Id="rId57" Type="http://schemas.openxmlformats.org/officeDocument/2006/relationships/hyperlink" Target="#_Toc448826187" TargetMode="External"/><Relationship Id="rId61" Type="http://schemas.openxmlformats.org/officeDocument/2006/relationships/fontTable" Target="fontTable.xml"/><Relationship Id="rId10" Type="http://schemas.openxmlformats.org/officeDocument/2006/relationships/hyperlink" Target="#__RefHeading__2116_948927801" TargetMode="External"/><Relationship Id="rId19" Type="http://schemas.openxmlformats.org/officeDocument/2006/relationships/hyperlink" Target="#__RefHeading__2134_948927801" TargetMode="External"/><Relationship Id="rId31" Type="http://schemas.openxmlformats.org/officeDocument/2006/relationships/hyperlink" Target="#__RefHeading__2158_948927801" TargetMode="External"/><Relationship Id="rId44" Type="http://schemas.openxmlformats.org/officeDocument/2006/relationships/hyperlink" Target="#__RefHeading__2184_948927801" TargetMode="External"/><Relationship Id="rId52" Type="http://schemas.openxmlformats.org/officeDocument/2006/relationships/hyperlink" Target="#__RefHeading__2200_94892780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__RefHeading__2114_948927801" TargetMode="External"/><Relationship Id="rId14" Type="http://schemas.openxmlformats.org/officeDocument/2006/relationships/hyperlink" Target="#__RefHeading__2124_948927801" TargetMode="External"/><Relationship Id="rId22" Type="http://schemas.openxmlformats.org/officeDocument/2006/relationships/hyperlink" Target="#__RefHeading__2140_948927801" TargetMode="External"/><Relationship Id="rId27" Type="http://schemas.openxmlformats.org/officeDocument/2006/relationships/hyperlink" Target="#__RefHeading__2150_948927801" TargetMode="External"/><Relationship Id="rId30" Type="http://schemas.openxmlformats.org/officeDocument/2006/relationships/hyperlink" Target="#__RefHeading__2156_948927801" TargetMode="External"/><Relationship Id="rId35" Type="http://schemas.openxmlformats.org/officeDocument/2006/relationships/hyperlink" Target="#__RefHeading__2166_948927801" TargetMode="External"/><Relationship Id="rId43" Type="http://schemas.openxmlformats.org/officeDocument/2006/relationships/hyperlink" Target="#__RefHeading__2182_948927801" TargetMode="External"/><Relationship Id="rId48" Type="http://schemas.openxmlformats.org/officeDocument/2006/relationships/hyperlink" Target="#__RefHeading__2192_948927801" TargetMode="External"/><Relationship Id="rId56" Type="http://schemas.openxmlformats.org/officeDocument/2006/relationships/header" Target="header1.xml"/><Relationship Id="rId8" Type="http://schemas.openxmlformats.org/officeDocument/2006/relationships/hyperlink" Target="#__RefHeading__2112_948927801" TargetMode="External"/><Relationship Id="rId51" Type="http://schemas.openxmlformats.org/officeDocument/2006/relationships/hyperlink" Target="#__RefHeading__2198_948927801" TargetMode="External"/><Relationship Id="rId3" Type="http://schemas.openxmlformats.org/officeDocument/2006/relationships/settings" Target="settings.xml"/><Relationship Id="rId12" Type="http://schemas.openxmlformats.org/officeDocument/2006/relationships/hyperlink" Target="#__RefHeading__2120_948927801" TargetMode="External"/><Relationship Id="rId17" Type="http://schemas.openxmlformats.org/officeDocument/2006/relationships/hyperlink" Target="#__RefHeading__2130_948927801" TargetMode="External"/><Relationship Id="rId25" Type="http://schemas.openxmlformats.org/officeDocument/2006/relationships/hyperlink" Target="#__RefHeading__2146_948927801" TargetMode="External"/><Relationship Id="rId33" Type="http://schemas.openxmlformats.org/officeDocument/2006/relationships/hyperlink" Target="#__RefHeading__2162_948927801" TargetMode="External"/><Relationship Id="rId38" Type="http://schemas.openxmlformats.org/officeDocument/2006/relationships/hyperlink" Target="#__RefHeading__2172_948927801" TargetMode="External"/><Relationship Id="rId46" Type="http://schemas.openxmlformats.org/officeDocument/2006/relationships/hyperlink" Target="#__RefHeading__2188_948927801" TargetMode="External"/><Relationship Id="rId5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2859</Words>
  <Characters>18015</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dc:creator>
  <cp:lastModifiedBy>bardia.asemi@yahoo.de</cp:lastModifiedBy>
  <cp:revision>2</cp:revision>
  <dcterms:created xsi:type="dcterms:W3CDTF">2016-04-21T20:10:00Z</dcterms:created>
  <dcterms:modified xsi:type="dcterms:W3CDTF">2016-04-21T20:10:00Z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